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2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5954"/>
        <w:gridCol w:w="567"/>
        <w:gridCol w:w="2265"/>
        <w:gridCol w:w="28"/>
      </w:tblGrid>
      <w:tr w:rsidR="00F501CA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01CA" w:rsidRPr="00D15841" w:rsidRDefault="00F501CA" w:rsidP="00EB1EDD">
            <w:pPr>
              <w:spacing w:before="120"/>
              <w:ind w:left="-12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CA" w:rsidRPr="00D15841" w:rsidRDefault="00F501CA" w:rsidP="00EB1EDD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CA" w:rsidRPr="00D15841" w:rsidRDefault="00F501CA" w:rsidP="00EB1EDD">
            <w:pPr>
              <w:spacing w:before="120"/>
              <w:ind w:left="167" w:hanging="29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CA" w:rsidRPr="007B2C0D" w:rsidRDefault="00F501CA" w:rsidP="007B2C0D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501CA" w:rsidRPr="00D15841" w:rsidRDefault="00F501CA" w:rsidP="00EB1EDD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7221C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7221C">
              <w:rPr>
                <w:sz w:val="26"/>
                <w:szCs w:val="26"/>
              </w:rPr>
              <w:t>BQ1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B2C0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7B2C0D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7221C">
              <w:rPr>
                <w:szCs w:val="28"/>
              </w:rPr>
              <w:t>КПГФ.433513.068 ТУ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7B2C0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7221C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57221C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7221C">
              <w:rPr>
                <w:sz w:val="26"/>
                <w:szCs w:val="26"/>
              </w:rPr>
              <w:t>BQ2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7221C">
              <w:rPr>
                <w:szCs w:val="28"/>
              </w:rPr>
              <w:t xml:space="preserve">Резонатор РК560-СМД5-4ДП-25.000К-П15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B2C0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7B2C0D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  <w:r w:rsidRPr="00D15841">
              <w:rPr>
                <w:szCs w:val="28"/>
              </w:rPr>
              <w:t xml:space="preserve"> </w:t>
            </w: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7221C">
              <w:rPr>
                <w:szCs w:val="28"/>
              </w:rPr>
              <w:t>КПГФ.433513.068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7B2C0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7B2C0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7221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B2C0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A3FD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A3FD4">
              <w:rPr>
                <w:sz w:val="26"/>
                <w:szCs w:val="26"/>
              </w:rPr>
              <w:t>C1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A3FD4">
              <w:rPr>
                <w:szCs w:val="28"/>
              </w:rPr>
              <w:t xml:space="preserve">Конденсатор К53-68 "E"-10 В-330 мкФ±20 %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A3FD4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A3FD4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A3FD4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5A3FD4">
              <w:rPr>
                <w:sz w:val="26"/>
                <w:szCs w:val="26"/>
              </w:rPr>
              <w:t>C9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A3FD4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5A3FD4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A3FD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A7173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C17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C25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rPr>
          <w:gridAfter w:val="1"/>
          <w:wAfter w:w="28" w:type="dxa"/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  <w:r w:rsidRPr="00E54001">
              <w:rPr>
                <w:sz w:val="26"/>
                <w:szCs w:val="26"/>
              </w:rPr>
              <w:t xml:space="preserve"> </w:t>
            </w: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</w:t>
            </w:r>
            <w:r w:rsidRPr="00233902">
              <w:rPr>
                <w:szCs w:val="28"/>
              </w:rPr>
              <w:lastRenderedPageBreak/>
              <w:t>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60418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C100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 xml:space="preserve">Конденсатор </w:t>
            </w:r>
            <w:r w:rsidRPr="00233902">
              <w:rPr>
                <w:szCs w:val="28"/>
              </w:rPr>
              <w:lastRenderedPageBreak/>
              <w:t>GRM155R71C103KA01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C101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GRM155R71C683KA88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C102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GRM155R71C683KA88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C103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GRM155R71C683KA88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C104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GRM155R71C683KA88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C105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C106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C107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C108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C109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143671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GRM188R71A225KE15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GRM188R71A225KE15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 xml:space="preserve">Конденсатор </w:t>
            </w:r>
            <w:r w:rsidRPr="00233902">
              <w:rPr>
                <w:szCs w:val="28"/>
              </w:rPr>
              <w:lastRenderedPageBreak/>
              <w:t>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C138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GRM188R71A225KE15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GRM188R71A225KE15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8436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8436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</w:t>
            </w:r>
            <w:r w:rsidRPr="0010263E">
              <w:rPr>
                <w:szCs w:val="28"/>
              </w:rPr>
              <w:lastRenderedPageBreak/>
              <w:t xml:space="preserve">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8436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8436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54001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</w:t>
            </w:r>
            <w:r w:rsidRPr="0010263E">
              <w:rPr>
                <w:szCs w:val="28"/>
              </w:rPr>
              <w:lastRenderedPageBreak/>
              <w:t xml:space="preserve">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C177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C199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</w:t>
            </w:r>
            <w:r w:rsidRPr="00233902">
              <w:rPr>
                <w:szCs w:val="28"/>
              </w:rPr>
              <w:lastRenderedPageBreak/>
              <w:t>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jc w:val="center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C215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GRM155R71H153KA12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GRM155R71H153KA12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C225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В-220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GRM21BR71A684KA01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C227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Конденсатор К53-68 "E"-10 В-220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GRM21BR71A684KA01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GRM155R72A332KA01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GRM21BR71E155KA88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GRM21BR71E155KA88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GRM188R71E474KA12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GRM188R71E474KA12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GRM188R71E474KA12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GRM188R71E474KA12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C299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AF4ACA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</w:t>
            </w:r>
            <w:r w:rsidRPr="00233902">
              <w:rPr>
                <w:sz w:val="26"/>
                <w:szCs w:val="26"/>
              </w:rPr>
              <w:lastRenderedPageBreak/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B769A9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</w:t>
            </w:r>
            <w:r w:rsidRPr="00261E33">
              <w:rPr>
                <w:szCs w:val="28"/>
              </w:rPr>
              <w:lastRenderedPageBreak/>
              <w:t xml:space="preserve">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"E"-16 В-150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"E"-10 В-470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C407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</w:t>
            </w:r>
            <w:r w:rsidRPr="00233902">
              <w:rPr>
                <w:sz w:val="26"/>
                <w:szCs w:val="26"/>
              </w:rPr>
              <w:lastRenderedPageBreak/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3530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</w:t>
            </w:r>
            <w:r w:rsidRPr="00233902">
              <w:rPr>
                <w:szCs w:val="28"/>
              </w:rPr>
              <w:lastRenderedPageBreak/>
              <w:t>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7C19D5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3D74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1C46D4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C472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B0288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B0288A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11042F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C473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FA4FBC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GRM31CR71H475KA12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GRM31CR71H475KA12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</w:t>
            </w:r>
            <w:r w:rsidRPr="00261E33">
              <w:rPr>
                <w:szCs w:val="28"/>
              </w:rPr>
              <w:lastRenderedPageBreak/>
              <w:t xml:space="preserve"> К53-68 "C"-10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"E"-16 В-150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"E"-10 В-470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"E"-16 В-150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C488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C489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C490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C491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"E"-10 В-470 мкФ±10 %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C492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C493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C494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C495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"E"-16 В-150 мкФ±10 %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C496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C497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C498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C499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</w:t>
            </w:r>
            <w:r w:rsidRPr="00261E33">
              <w:rPr>
                <w:szCs w:val="28"/>
              </w:rPr>
              <w:lastRenderedPageBreak/>
              <w:t xml:space="preserve"> К53-68 "E"-10 В-470 мкФ±10 %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C500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C501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C502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C503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"E"-16 В-150 мкФ±10 %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C504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C505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C506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C507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"E"-10 В-470 мкФ±10 %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D15841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C508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5D28C9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C509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GRM21BR60J226ME39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5D28C9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09B" w:rsidRPr="008662A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"E"-16 В-150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662A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662A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662A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662A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"E"-10 В-470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662A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D915F8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D915F8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D915F8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8662A7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GRM21BR71A106KA73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GRM188R71H104KA93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GRM155R61A334KE15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D</w:t>
            </w:r>
            <w:r w:rsidRPr="00233902">
              <w:rPr>
                <w:szCs w:val="28"/>
              </w:rPr>
              <w:lastRenderedPageBreak/>
              <w:t>AC1220E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AD8065AR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ADP3338AKCZ-1.8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ADP3338AKCZ-1.8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ADP3338AKCZ-3.3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ADP3338AKCZ-3.3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MAX1510ETB+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9A6888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TPS3700DSET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9A6888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9A6888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  <w:r w:rsidRPr="00240991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DA29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 xml:space="preserve">Микросхема </w:t>
            </w:r>
            <w:r w:rsidRPr="003D3F1B">
              <w:rPr>
                <w:szCs w:val="28"/>
              </w:rPr>
              <w:lastRenderedPageBreak/>
              <w:t>1334ЕН5Т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АЕЯР.431420.808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A073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DD1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D92288">
              <w:rPr>
                <w:szCs w:val="28"/>
              </w:rPr>
              <w:t>Микросхема XC7</w:t>
            </w:r>
            <w:r w:rsidRPr="00D92288">
              <w:rPr>
                <w:szCs w:val="28"/>
              </w:rPr>
              <w:lastRenderedPageBreak/>
              <w:t>Z045-2FFG900I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</w:rPr>
              <w:t>*</w:t>
            </w:r>
            <w:r>
              <w:rPr>
                <w:szCs w:val="28"/>
                <w:lang w:val="en-US"/>
              </w:rPr>
              <w:t>4B, 4A, 3B, 3A,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2B, 2A, 1B, 1A,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8B, 8A, 7B, 6B,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5B, 5A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MT41K256M16TW-107IT:P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AT25640B-SSHL-T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MTFC4GACAANA-4M 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MT25QL128ABA1EW7-0SIT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Изделие-заменитель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 xml:space="preserve">Микросхема </w:t>
            </w:r>
            <w:r w:rsidRPr="00874065">
              <w:rPr>
                <w:szCs w:val="28"/>
              </w:rPr>
              <w:t>N25Q128A13EF740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MT25QL128ABA1EW7-0SIT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Изделие-заменитель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 xml:space="preserve">Микросхема </w:t>
            </w:r>
            <w:r w:rsidRPr="00874065">
              <w:rPr>
                <w:szCs w:val="28"/>
              </w:rPr>
              <w:t>N25Q128A13EF740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DD7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D92288">
              <w:rPr>
                <w:szCs w:val="28"/>
              </w:rPr>
              <w:t>Микросхема XC7VX690T-2FFG1158I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</w:rPr>
              <w:t>*</w:t>
            </w:r>
            <w:r>
              <w:rPr>
                <w:szCs w:val="28"/>
                <w:lang w:val="en-US"/>
              </w:rPr>
              <w:t xml:space="preserve">12B, 12A, 11B, 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11A, 10B, 10A, 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9B, 9A, 15B, 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75485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15A, 14B, 14A,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20FB1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13B, 13A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LMK04816BISQ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LMK04816BISQ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LMK04816BISQ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LMK04816BISQ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2F3AE3" w:rsidRDefault="00DD209B" w:rsidP="00DD209B">
            <w:pPr>
              <w:spacing w:before="120" w:line="240" w:lineRule="auto"/>
              <w:jc w:val="center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KSZ9031RNXIA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jc w:val="center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DD13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Микросхема 5559ИН28У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АЕЯР.431230.882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DD14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Микросхема 5559ИН28У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АЕЯР.431230.882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DD15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Микросхема 5559ИН28У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АЕЯР.431230.882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DD16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 xml:space="preserve">Микросхема </w:t>
            </w:r>
            <w:r w:rsidRPr="003D3F1B">
              <w:rPr>
                <w:szCs w:val="28"/>
              </w:rPr>
              <w:lastRenderedPageBreak/>
              <w:t>5019ЧТ1Т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АЕЯР.431320.855-01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DD17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Микросхема 5019ЧТ1Т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АЕЯР.431320.855-01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2</w:t>
            </w:r>
            <w:r w:rsidRPr="000179AD">
              <w:rPr>
                <w:sz w:val="26"/>
                <w:szCs w:val="26"/>
              </w:rPr>
              <w:t>7</w:t>
            </w:r>
            <w:r w:rsidRPr="00E60BB2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DD18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D92288">
              <w:rPr>
                <w:szCs w:val="28"/>
              </w:rPr>
              <w:t xml:space="preserve">Микросхема 5019ЧТ1Т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D92288">
              <w:rPr>
                <w:szCs w:val="28"/>
              </w:rPr>
              <w:t>АЕЯР.431320.855-01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2</w:t>
            </w:r>
            <w:r w:rsidRPr="000179AD">
              <w:rPr>
                <w:sz w:val="26"/>
                <w:szCs w:val="26"/>
              </w:rPr>
              <w:t>7</w:t>
            </w:r>
            <w:r w:rsidRPr="00E60BB2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DD</w:t>
            </w:r>
            <w:r w:rsidRPr="000179AD">
              <w:rPr>
                <w:sz w:val="26"/>
                <w:szCs w:val="26"/>
              </w:rPr>
              <w:t>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0137D9">
              <w:rPr>
                <w:szCs w:val="28"/>
              </w:rPr>
              <w:t>Микросхема 533ЛЛ1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0137D9">
              <w:rPr>
                <w:szCs w:val="28"/>
              </w:rPr>
              <w:t>бК0.347.141 ТУ7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KSZ9031RNXIA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FT232RL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FT232RL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2F3AE3" w:rsidRDefault="00DD209B" w:rsidP="00DD209B">
            <w:pPr>
              <w:spacing w:before="120" w:line="240" w:lineRule="auto"/>
              <w:jc w:val="center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DD23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 xml:space="preserve">Микросхема 5559ИН4У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jc w:val="center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АЕЯР.431230.460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DD24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Микросхема 5572ИН2АУ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АЕЯР.431230.913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25B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DD25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Микросхема 5572ИН2АУ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АЕЯР.431230.913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60A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A60A5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60A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A60A5">
              <w:rPr>
                <w:sz w:val="26"/>
                <w:szCs w:val="26"/>
              </w:rPr>
              <w:t>DD26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B23D3">
              <w:rPr>
                <w:szCs w:val="28"/>
              </w:rPr>
              <w:t>Микросхема LSF0108RKSR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052FB4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DD28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Микросхема LSF0108RKSR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7134B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G1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Генератор ГК28</w:t>
            </w:r>
            <w:r w:rsidRPr="003D3F1B">
              <w:rPr>
                <w:szCs w:val="28"/>
              </w:rPr>
              <w:lastRenderedPageBreak/>
              <w:t xml:space="preserve">5-ТК-01-ГЕ-50М-3,3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25572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КПГФ.433531.040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984EAD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G2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Генератор ROS-470-819+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G3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Генератор ROS-470-819+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G</w:t>
            </w:r>
            <w:r w:rsidRPr="000179AD">
              <w:rPr>
                <w:sz w:val="26"/>
                <w:szCs w:val="26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B34060">
              <w:rPr>
                <w:szCs w:val="28"/>
              </w:rPr>
              <w:t>Генератор ГК333-ТС-10М (спец. № Г2070М)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D92288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B34060">
              <w:rPr>
                <w:szCs w:val="28"/>
              </w:rPr>
              <w:t>ТУ 6329-136-07614320-14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HL1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590CF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0C4733">
              <w:rPr>
                <w:szCs w:val="28"/>
              </w:rPr>
              <w:t>Индикатор единичный КИПД86 А94-</w:t>
            </w:r>
            <w:r>
              <w:rPr>
                <w:szCs w:val="28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0C4733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HL2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0C4733">
              <w:rPr>
                <w:szCs w:val="28"/>
              </w:rPr>
              <w:t>Индикатор единичный КИПД86 А94-</w:t>
            </w:r>
            <w:r>
              <w:rPr>
                <w:szCs w:val="28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0C4733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L1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Индуктивность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6539F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B7947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</w:t>
            </w:r>
            <w:r w:rsidRPr="00233902">
              <w:rPr>
                <w:szCs w:val="28"/>
              </w:rPr>
              <w:lastRenderedPageBreak/>
              <w:t>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CR0402-FX-80R6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CR0402-FX-80R6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CR0402-FX-80R6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239C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</w:t>
            </w:r>
            <w:r w:rsidRPr="00233902">
              <w:rPr>
                <w:szCs w:val="28"/>
              </w:rPr>
              <w:lastRenderedPageBreak/>
              <w:t>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37767B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355B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</w:t>
            </w:r>
            <w:r w:rsidRPr="00233902">
              <w:rPr>
                <w:szCs w:val="28"/>
              </w:rPr>
              <w:lastRenderedPageBreak/>
              <w:t>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201658" w:rsidRDefault="00DD209B" w:rsidP="00DD209B">
            <w:pPr>
              <w:spacing w:before="120" w:line="240" w:lineRule="auto"/>
              <w:ind w:left="29"/>
              <w:rPr>
                <w:sz w:val="20"/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201658" w:rsidRDefault="00DD209B" w:rsidP="00DD209B">
            <w:pPr>
              <w:spacing w:before="120" w:line="240" w:lineRule="auto"/>
              <w:ind w:left="29"/>
              <w:rPr>
                <w:sz w:val="20"/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201658" w:rsidRDefault="00DD209B" w:rsidP="00DD209B">
            <w:pPr>
              <w:spacing w:before="120" w:line="240" w:lineRule="auto"/>
              <w:ind w:left="29"/>
              <w:rPr>
                <w:sz w:val="20"/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201658" w:rsidRDefault="00DD209B" w:rsidP="00DD209B">
            <w:pPr>
              <w:spacing w:before="120" w:line="240" w:lineRule="auto"/>
              <w:ind w:left="29"/>
              <w:rPr>
                <w:sz w:val="20"/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510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72CE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72CE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</w:t>
            </w:r>
            <w:r w:rsidRPr="00233902">
              <w:rPr>
                <w:szCs w:val="28"/>
              </w:rPr>
              <w:lastRenderedPageBreak/>
              <w:t>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CR0402-FX-8201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CR0402-FX-8201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6E16DA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E16DA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B7947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72CE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72CE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4623FC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623FC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915FB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3759D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CR0402-FX-6342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</w:t>
            </w:r>
            <w:r w:rsidRPr="00233902">
              <w:rPr>
                <w:sz w:val="26"/>
                <w:szCs w:val="26"/>
              </w:rPr>
              <w:lastRenderedPageBreak/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CR2010-FX-1071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6798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1206-FX-4700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3759D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CS12010T0050GBK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40B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0402-FX-1912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CR0402-FX-1332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CR1206-J/-000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VT1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Транзистор IR</w:t>
            </w:r>
            <w:r w:rsidRPr="00233902">
              <w:rPr>
                <w:szCs w:val="28"/>
              </w:rPr>
              <w:lastRenderedPageBreak/>
              <w:t>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VT2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Транзистор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VT</w:t>
            </w:r>
            <w:r w:rsidRPr="00F576E8">
              <w:rPr>
                <w:sz w:val="26"/>
                <w:szCs w:val="26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Транзистор 2Т3202А9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VT</w:t>
            </w:r>
            <w:r w:rsidRPr="00F576E8">
              <w:rPr>
                <w:sz w:val="26"/>
                <w:szCs w:val="26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Транзистор 2Т3202А9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VT</w:t>
            </w:r>
            <w:r w:rsidRPr="00F576E8">
              <w:rPr>
                <w:sz w:val="26"/>
                <w:szCs w:val="26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Транзистор 2Т3202А9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VT</w:t>
            </w:r>
            <w:r w:rsidRPr="00F576E8">
              <w:rPr>
                <w:sz w:val="26"/>
                <w:szCs w:val="26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Транзистор 2Т3202А9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VT7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A5791D">
              <w:rPr>
                <w:szCs w:val="28"/>
              </w:rPr>
              <w:t>Транзистор IRLML6401TRPbF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Изделие-заменитель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A5791D">
              <w:rPr>
                <w:szCs w:val="28"/>
              </w:rPr>
              <w:t>Транзистор IRLML6401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VT8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A5791D">
              <w:rPr>
                <w:szCs w:val="28"/>
              </w:rPr>
              <w:t>Транзистор IRLML6401TRPbF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Изделие-заменитель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A5791D">
              <w:rPr>
                <w:szCs w:val="28"/>
              </w:rPr>
              <w:t>Транзистор IRLML6401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  <w:r w:rsidRPr="006C0FCC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VT</w:t>
            </w:r>
            <w:r w:rsidRPr="00240991">
              <w:rPr>
                <w:sz w:val="26"/>
                <w:szCs w:val="26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Транзистор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XP1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4E6029">
              <w:rPr>
                <w:szCs w:val="28"/>
              </w:rPr>
              <w:t>Вилка СНП377-</w:t>
            </w:r>
            <w:r w:rsidRPr="004E6029">
              <w:rPr>
                <w:szCs w:val="28"/>
              </w:rPr>
              <w:lastRenderedPageBreak/>
              <w:t>3ВП41-1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4E6029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1</w:t>
            </w:r>
            <w:r w:rsidRPr="00EC2BD7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СНП377-2ВП41-1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1</w:t>
            </w:r>
            <w:r w:rsidRPr="00EC2BD7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СНП377-2ВП41-1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1</w:t>
            </w:r>
            <w:r w:rsidRPr="00EC2BD7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СНП377-2ВП41-1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XP5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IPL1-104-02-L-D-K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XP6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СНП347-20ВП21-В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XP7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IPL1-104-02-L-D-K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XP8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СНП377-2ВП41-1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8689A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СНП377-14ВП41-2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СНП347-20ВП21-В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СНП395-14ВП22-2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РЮМК.430420.038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Вилка</w:t>
            </w:r>
            <w:r w:rsidRPr="006476C8">
              <w:rPr>
                <w:szCs w:val="28"/>
                <w:lang w:val="en-US"/>
              </w:rPr>
              <w:t xml:space="preserve"> EHT-105-01-L-D-SM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Вилка</w:t>
            </w:r>
            <w:r w:rsidRPr="006476C8">
              <w:rPr>
                <w:szCs w:val="28"/>
                <w:lang w:val="en-US"/>
              </w:rPr>
              <w:t xml:space="preserve"> EHT-105-01-L-D-SM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СНП347-20ВП21-В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РЮМК.430420.012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EC2BD7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СНП395-14ВП22-2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РЮМК.430420.038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4</w:t>
            </w:r>
            <w:r w:rsidRPr="00EC2BD7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Вилка СНП395-14ВП22-2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РЮМК.430420.038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3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Вилка</w:t>
            </w:r>
            <w:r w:rsidRPr="006476C8">
              <w:rPr>
                <w:szCs w:val="28"/>
                <w:lang w:val="en-US"/>
              </w:rPr>
              <w:t xml:space="preserve"> MUSB-</w:t>
            </w:r>
            <w:r w:rsidRPr="006476C8">
              <w:rPr>
                <w:szCs w:val="28"/>
                <w:lang w:val="en-US"/>
              </w:rPr>
              <w:lastRenderedPageBreak/>
              <w:t>05-S-AB-SM-A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3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Вилка</w:t>
            </w:r>
            <w:r w:rsidRPr="006476C8">
              <w:rPr>
                <w:szCs w:val="28"/>
                <w:lang w:val="en-US"/>
              </w:rPr>
              <w:t xml:space="preserve"> MUSB-05-S-AB-SM-A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XP20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IPL1-104-02-L-D-K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XP21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IPL1-104-02-L-D-K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XP22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IPL1-104-02-L-D-K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459D5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C2C6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XS1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Джампер СНП38</w:t>
            </w:r>
            <w:r w:rsidRPr="00152B6F">
              <w:rPr>
                <w:szCs w:val="28"/>
              </w:rPr>
              <w:lastRenderedPageBreak/>
              <w:t>6-2Рд1-</w:t>
            </w:r>
            <w:r>
              <w:rPr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РЮМК.430420.032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45B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476C8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6476C8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60BB2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Джампер СНП386-2Рд1-1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52B6F">
              <w:rPr>
                <w:szCs w:val="28"/>
              </w:rPr>
              <w:t>РЮМК.430420.032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Розетка ASP-134603-01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Розетка TRP 2-1840408-6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55A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XS17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Розетка TRP 2-1840408-6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3F1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5248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C2C6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C2C66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C2C66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C2C66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XW1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265DA" w:rsidRDefault="00DD209B" w:rsidP="00DD209B">
            <w:pPr>
              <w:spacing w:line="276" w:lineRule="auto"/>
              <w:ind w:firstLine="167"/>
            </w:pPr>
            <w:r w:rsidRPr="003265DA">
              <w:t>Розетка 82_S</w:t>
            </w:r>
            <w:r w:rsidRPr="003265DA">
              <w:lastRenderedPageBreak/>
              <w:t>MA-50-0-1/111_N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265DA" w:rsidRDefault="00DD209B" w:rsidP="00DD209B">
            <w:pPr>
              <w:spacing w:line="276" w:lineRule="auto"/>
              <w:ind w:firstLine="167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NFM41PC155B1E3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</w:t>
            </w:r>
            <w:r w:rsidRPr="00233902">
              <w:rPr>
                <w:szCs w:val="28"/>
              </w:rPr>
              <w:lastRenderedPageBreak/>
              <w:t>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4E6029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2102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4606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</w:t>
            </w:r>
            <w:r w:rsidRPr="00233902">
              <w:rPr>
                <w:szCs w:val="28"/>
              </w:rPr>
              <w:lastRenderedPageBreak/>
              <w:t>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53B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Z59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Фильтр BLM21PG221SN1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E4272D" w:rsidRDefault="00DD209B" w:rsidP="00DD209B">
            <w:pPr>
              <w:spacing w:before="120" w:line="240" w:lineRule="auto"/>
              <w:ind w:firstLine="142"/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        </w:t>
            </w:r>
            <w:r w:rsidRPr="00E4272D">
              <w:rPr>
                <w:szCs w:val="28"/>
                <w:u w:val="single"/>
              </w:rPr>
              <w:t>Переменные</w:t>
            </w:r>
            <w:r w:rsidRPr="00E4272D">
              <w:rPr>
                <w:szCs w:val="28"/>
                <w:u w:val="single"/>
              </w:rPr>
              <w:lastRenderedPageBreak/>
              <w:t xml:space="preserve"> данные для исполнений: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E4272D" w:rsidRDefault="00DD209B" w:rsidP="00DD209B">
            <w:pPr>
              <w:spacing w:before="120" w:line="240" w:lineRule="auto"/>
              <w:ind w:firstLine="142"/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                            </w:t>
            </w:r>
            <w:r w:rsidRPr="00E4272D">
              <w:rPr>
                <w:szCs w:val="28"/>
                <w:u w:val="single"/>
              </w:rPr>
              <w:t>УЭ5.103.430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GRM188R61E105KA12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E60BB2" w:rsidRDefault="00DD209B" w:rsidP="00DD209B">
            <w:pPr>
              <w:spacing w:before="120" w:line="240" w:lineRule="auto"/>
              <w:ind w:left="29"/>
              <w:jc w:val="center"/>
              <w:rPr>
                <w:sz w:val="26"/>
                <w:szCs w:val="26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B769A9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C398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GRM1555C1H240JZ01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GRM1555C1H240JZ01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GRM155R71H472JA01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GRM155R71H472JA01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GRM21BR71A684KA01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GRM1555C1H360JZ01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GRM1555C1H360JZ01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GRM1555C1H3R0CZ01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GRM1555C1H3R0CZ01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</w:t>
            </w:r>
            <w:r w:rsidRPr="00233902">
              <w:rPr>
                <w:szCs w:val="28"/>
              </w:rPr>
              <w:lastRenderedPageBreak/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GRM1555C1H130JZ01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GRM1885C1H200JA01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GRM1885C1H120JA01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GRM1885C1H620JA01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GRM1555C1H300JZ01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GRM1555C1H330JZ01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GRM1555C1H360JZ01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GRM1555C1H220JZ01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GRM1555C1H4R7CA01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GRM1555C1H360JZ01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C469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GRM1555C1H4R7CA01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C471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72C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3D6700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3530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</w:t>
            </w:r>
            <w:r w:rsidRPr="00261E33">
              <w:rPr>
                <w:szCs w:val="28"/>
              </w:rPr>
              <w:lastRenderedPageBreak/>
              <w:t xml:space="preserve">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C548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Конденсатор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Конденсатор К53-68 "A"-16 В-1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7724C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ABA-54563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ABA-54563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SYM-30DLHW+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SYM-30DLHW+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ADP3338AKCZ-1.8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ADP3338AKCZ-1.8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DA23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ADP3338AKCZ-3.3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D158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AD9142ABCPZ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CE2751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</w:t>
            </w: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DD29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Микросхема AD9951YSVZ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Чип-индуктивность КИФ1005-33 нГн±5 % 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Чип-индуктивность КИФ1005-33 нГн±5 % 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Чип-индуктивн</w:t>
            </w:r>
            <w:r w:rsidRPr="00261E33">
              <w:rPr>
                <w:szCs w:val="28"/>
              </w:rPr>
              <w:lastRenderedPageBreak/>
              <w:t>ость КИК1608-200 нГн±2 % Зл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F576E8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Чип-индуктивность КИК1608-220 нГн±2 % Зл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3D3F1B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Чип-индуктивность КИК1608-7,5 нГн±2 % Зл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CE2751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61E33">
              <w:rPr>
                <w:szCs w:val="28"/>
              </w:rPr>
              <w:t>Чип-индуктивность КИК2012-560 нГн±5 % 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R199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3759D" w:rsidRDefault="00DD209B" w:rsidP="00DD209B">
            <w:pPr>
              <w:spacing w:before="120" w:line="240" w:lineRule="auto"/>
              <w:ind w:left="29"/>
              <w:rPr>
                <w:szCs w:val="28"/>
                <w:lang w:val="en-US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CR0402-FX-43R0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CR0402-FX-43R0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CR0402-FX-43R0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CR0402-FX-43R0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CR0402-FX-16R9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CR0402-FX-16R9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CR0402-FX-16R9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CR0805-FX-39R2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CR0805-FX-39R2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0805-FX-24R0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CR0805-FX-39R2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CR0805-FX-39R2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55B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R297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603541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CR0402-FX-8201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8D78D0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4A1A56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CR0402-FX-3921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</w:t>
            </w:r>
            <w:r w:rsidRPr="00233902">
              <w:rPr>
                <w:szCs w:val="28"/>
              </w:rPr>
              <w:lastRenderedPageBreak/>
              <w:t>0402-FX-49R9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CR0805-FX-10R0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R333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Резистор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CD6EB4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60A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60A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29</w:t>
            </w:r>
            <w:r w:rsidRPr="00EC2BD7">
              <w:rPr>
                <w:sz w:val="26"/>
                <w:szCs w:val="2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VT</w:t>
            </w:r>
            <w:r w:rsidRPr="00240991">
              <w:rPr>
                <w:sz w:val="26"/>
                <w:szCs w:val="26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Транзистор 2</w:t>
            </w:r>
            <w:r w:rsidRPr="0010263E">
              <w:rPr>
                <w:szCs w:val="28"/>
              </w:rPr>
              <w:lastRenderedPageBreak/>
              <w:t>Т3202А9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52B6F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10263E">
              <w:rPr>
                <w:szCs w:val="28"/>
              </w:rPr>
              <w:t>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5</w:t>
            </w:r>
            <w:r w:rsidRPr="00261E33">
              <w:rPr>
                <w:sz w:val="26"/>
                <w:szCs w:val="26"/>
              </w:rPr>
              <w:t>5</w:t>
            </w:r>
            <w:r w:rsidRPr="00EC2BD7">
              <w:rPr>
                <w:sz w:val="26"/>
                <w:szCs w:val="26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26C62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Вилка</w:t>
            </w:r>
            <w:r w:rsidRPr="00326C62">
              <w:rPr>
                <w:szCs w:val="28"/>
                <w:lang w:val="en-US"/>
              </w:rPr>
              <w:t xml:space="preserve"> BTE-020-01-L-D-A-K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XS7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XS8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PE44944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U.FL-R-SMT-1(10)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Вилка U.FL-R-SMT-1(10)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E4272D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29A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XW13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233902" w:rsidRDefault="00DD209B" w:rsidP="00DD209B">
            <w:pPr>
              <w:spacing w:line="276" w:lineRule="auto"/>
              <w:ind w:firstLine="167"/>
            </w:pPr>
            <w:r w:rsidRPr="00233902">
              <w:t>Розетка 82_SMA-50-0-1/111_N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E4272D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10263E" w:rsidRDefault="00DD209B" w:rsidP="00DD209B">
            <w:pPr>
              <w:spacing w:before="120" w:line="276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 xml:space="preserve">Фильтр </w:t>
            </w:r>
            <w:r>
              <w:rPr>
                <w:szCs w:val="28"/>
              </w:rPr>
              <w:t xml:space="preserve">ПЧ </w:t>
            </w:r>
            <w:r>
              <w:rPr>
                <w:szCs w:val="28"/>
                <w:lang w:val="en-US"/>
              </w:rPr>
              <w:t xml:space="preserve">L1 </w:t>
            </w:r>
            <w:r w:rsidRPr="00233902">
              <w:rPr>
                <w:szCs w:val="28"/>
              </w:rPr>
              <w:t>УЭ2.067.969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0179AD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 xml:space="preserve">Фильтр </w:t>
            </w:r>
            <w:r>
              <w:rPr>
                <w:szCs w:val="28"/>
              </w:rPr>
              <w:t xml:space="preserve">ПЧ </w:t>
            </w:r>
            <w:r>
              <w:rPr>
                <w:szCs w:val="28"/>
                <w:lang w:val="en-US"/>
              </w:rPr>
              <w:t xml:space="preserve">L2 </w:t>
            </w:r>
            <w:r w:rsidRPr="00233902">
              <w:rPr>
                <w:szCs w:val="28"/>
              </w:rPr>
              <w:t>УЭ2.067.970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23D3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Фильтр д</w:t>
            </w:r>
            <w:r w:rsidRPr="00233902">
              <w:rPr>
                <w:szCs w:val="28"/>
              </w:rPr>
              <w:t xml:space="preserve">иплексер </w:t>
            </w:r>
            <w:r>
              <w:rPr>
                <w:szCs w:val="28"/>
                <w:lang w:val="en-US"/>
              </w:rPr>
              <w:t>L</w:t>
            </w:r>
            <w:r w:rsidRPr="00465A29">
              <w:rPr>
                <w:szCs w:val="28"/>
              </w:rPr>
              <w:t>1-</w:t>
            </w:r>
            <w:r>
              <w:rPr>
                <w:szCs w:val="28"/>
                <w:lang w:val="en-US"/>
              </w:rPr>
              <w:t>L</w:t>
            </w:r>
            <w:r w:rsidRPr="00465A29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L</w:t>
            </w:r>
            <w:r w:rsidRPr="00465A29">
              <w:rPr>
                <w:szCs w:val="28"/>
              </w:rPr>
              <w:t>3-</w:t>
            </w:r>
            <w:r>
              <w:rPr>
                <w:szCs w:val="28"/>
              </w:rPr>
              <w:t xml:space="preserve">РТ </w:t>
            </w:r>
            <w:r w:rsidRPr="00233902">
              <w:rPr>
                <w:szCs w:val="28"/>
              </w:rPr>
              <w:t>УЭ2.067.963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23D3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30A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33902">
              <w:rPr>
                <w:sz w:val="26"/>
                <w:szCs w:val="26"/>
              </w:rPr>
              <w:t>Z57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33902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 w:rsidRPr="00233902">
              <w:rPr>
                <w:szCs w:val="28"/>
              </w:rPr>
              <w:t>Фильтр NFM21PC474R1C3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1B23D3"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C77F9B" w:rsidRDefault="00DD209B" w:rsidP="00DD209B">
            <w:pPr>
              <w:spacing w:before="120" w:line="240" w:lineRule="auto"/>
              <w:ind w:firstLine="142"/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                  </w:t>
            </w:r>
            <w:r>
              <w:rPr>
                <w:szCs w:val="28"/>
              </w:rPr>
              <w:lastRenderedPageBreak/>
              <w:t xml:space="preserve">        </w:t>
            </w:r>
            <w:r w:rsidRPr="00C77F9B">
              <w:rPr>
                <w:szCs w:val="28"/>
                <w:u w:val="single"/>
              </w:rPr>
              <w:t>УЭ5.103.430-01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796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C398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C469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C471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3530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C556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F4AC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D6700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DA23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8689A">
              <w:rPr>
                <w:sz w:val="26"/>
                <w:szCs w:val="26"/>
              </w:rPr>
              <w:t>DD27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B8689A">
              <w:rPr>
                <w:sz w:val="26"/>
                <w:szCs w:val="26"/>
              </w:rPr>
              <w:t>DD29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7724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B8689A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61E33">
              <w:rPr>
                <w:sz w:val="26"/>
                <w:szCs w:val="26"/>
              </w:rPr>
              <w:t>L7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D92288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R193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R195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R196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R199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A5791D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R297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61E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F72C33">
              <w:rPr>
                <w:sz w:val="26"/>
                <w:szCs w:val="26"/>
              </w:rPr>
              <w:t>R333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72C33" w:rsidRDefault="00DD209B" w:rsidP="00DD209B">
            <w:pPr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CD6EB4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60A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A60A5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B23D3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4E6029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VT</w:t>
            </w:r>
            <w:r w:rsidRPr="00240991">
              <w:rPr>
                <w:sz w:val="26"/>
                <w:szCs w:val="26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60BB2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XP11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52B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XS7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26C62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326C62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3631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51B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XS8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326C62" w:rsidRDefault="00DD209B" w:rsidP="00DD209B">
            <w:pPr>
              <w:spacing w:before="120" w:line="240" w:lineRule="auto"/>
              <w:ind w:firstLine="142"/>
              <w:rPr>
                <w:szCs w:val="28"/>
                <w:lang w:val="en-US"/>
              </w:rPr>
            </w:pPr>
            <w:r w:rsidRPr="0010263E">
              <w:rPr>
                <w:szCs w:val="28"/>
              </w:rPr>
              <w:t>Розетка</w:t>
            </w:r>
            <w:r w:rsidRPr="00326C62">
              <w:rPr>
                <w:szCs w:val="28"/>
                <w:lang w:val="en-US"/>
              </w:rPr>
              <w:t xml:space="preserve"> QMS-032-09.75-SL-D-DP-A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3631E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EC2BD7">
              <w:rPr>
                <w:sz w:val="26"/>
                <w:szCs w:val="26"/>
              </w:rPr>
              <w:t>XW13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EC2BD7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A8085E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Z54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0179AD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Z55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Z56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F576E8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  <w:tr w:rsidR="00DD209B" w:rsidRPr="00A46063" w:rsidTr="00683877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240991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6C0FCC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  <w:r w:rsidRPr="00240991">
              <w:rPr>
                <w:sz w:val="26"/>
                <w:szCs w:val="26"/>
              </w:rPr>
              <w:t>Z</w:t>
            </w:r>
            <w:r w:rsidRPr="006C0FCC">
              <w:rPr>
                <w:sz w:val="26"/>
                <w:szCs w:val="26"/>
              </w:rPr>
              <w:t>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209B" w:rsidRPr="0010263E" w:rsidRDefault="00DD209B" w:rsidP="00DD209B">
            <w:pPr>
              <w:spacing w:before="120" w:line="240" w:lineRule="auto"/>
              <w:ind w:firstLine="142"/>
              <w:rPr>
                <w:szCs w:val="28"/>
              </w:rPr>
            </w:pPr>
            <w:r>
              <w:rPr>
                <w:szCs w:val="28"/>
              </w:rPr>
              <w:t>Отсутствует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09B" w:rsidRPr="001B23D3" w:rsidRDefault="00DD209B" w:rsidP="00DD209B">
            <w:pPr>
              <w:spacing w:before="12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D209B" w:rsidRPr="00A46063" w:rsidRDefault="00DD209B" w:rsidP="00DD209B">
            <w:pPr>
              <w:spacing w:before="120" w:line="240" w:lineRule="auto"/>
              <w:ind w:left="29"/>
              <w:rPr>
                <w:szCs w:val="28"/>
              </w:rPr>
            </w:pPr>
          </w:p>
        </w:tc>
      </w:tr>
    </w:tbl>
    <w:p w:rsidR="00564277" w:rsidRPr="00291861" w:rsidRDefault="00564277" w:rsidP="009622B4">
      <w:pPr>
        <w:spacing w:before="120"/>
        <w:rPr>
          <w:rFonts w:ascii="GOST type B" w:hAnsi="GOST type B" w:cs="Arial"/>
          <w:i/>
          <w:sz w:val="24"/>
          <w:szCs w:val="24"/>
          <w:lang w:val="en-US"/>
        </w:rPr>
        <w:sectPr w:rsidR="00564277" w:rsidRPr="0029186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57" w:right="397" w:bottom="369" w:left="1191" w:header="0" w:footer="1032" w:gutter="0"/>
          <w:paperSrc w:first="1" w:other="1"/>
          <w:pgNumType w:start="1"/>
          <w:cols w:sep="1" w:space="720"/>
          <w:titlePg/>
        </w:sectPr>
      </w:pPr>
    </w:p>
    <w:tbl>
      <w:tblPr>
        <w:tblW w:w="10365" w:type="dxa"/>
        <w:tblInd w:w="91" w:type="dxa"/>
        <w:tblLook w:val="04A0" w:firstRow="1" w:lastRow="0" w:firstColumn="1" w:lastColumn="0" w:noHBand="0" w:noVBand="1"/>
      </w:tblPr>
      <w:tblGrid>
        <w:gridCol w:w="2324"/>
        <w:gridCol w:w="670"/>
        <w:gridCol w:w="275"/>
        <w:gridCol w:w="1568"/>
        <w:gridCol w:w="1701"/>
        <w:gridCol w:w="425"/>
        <w:gridCol w:w="851"/>
        <w:gridCol w:w="283"/>
        <w:gridCol w:w="567"/>
        <w:gridCol w:w="1701"/>
      </w:tblGrid>
      <w:tr w:rsidR="00274B24" w:rsidRPr="009B5FAB" w:rsidTr="009E3C88">
        <w:trPr>
          <w:trHeight w:val="424"/>
        </w:trPr>
        <w:tc>
          <w:tcPr>
            <w:tcW w:w="326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lastRenderedPageBreak/>
              <w:t>Обозначение КД</w:t>
            </w:r>
          </w:p>
        </w:tc>
        <w:tc>
          <w:tcPr>
            <w:tcW w:w="326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Наименование КД,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5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Примечание</w:t>
            </w:r>
          </w:p>
        </w:tc>
      </w:tr>
      <w:tr w:rsidR="00274B24" w:rsidRPr="009B5FAB" w:rsidTr="009E3C88">
        <w:trPr>
          <w:trHeight w:val="263"/>
        </w:trPr>
        <w:tc>
          <w:tcPr>
            <w:tcW w:w="326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269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  <w:r w:rsidRPr="00BD40A4">
              <w:rPr>
                <w:iCs/>
                <w:color w:val="000000"/>
                <w:szCs w:val="28"/>
              </w:rPr>
              <w:t>вид документа</w:t>
            </w:r>
          </w:p>
        </w:tc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rFonts w:ascii="Autoproject  GOST Type A" w:hAnsi="Autoproject  GOST Type A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74B24" w:rsidRPr="009B5FAB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274B24" w:rsidRPr="009B5FAB" w:rsidTr="009E3C88">
        <w:trPr>
          <w:trHeight w:val="704"/>
        </w:trPr>
        <w:tc>
          <w:tcPr>
            <w:tcW w:w="3269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4B24" w:rsidRPr="006A414B" w:rsidRDefault="0057635A" w:rsidP="006F71B9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57635A">
              <w:rPr>
                <w:sz w:val="40"/>
                <w:szCs w:val="28"/>
              </w:rPr>
              <w:t>УЭ5.</w:t>
            </w:r>
            <w:r w:rsidR="003A6205">
              <w:rPr>
                <w:sz w:val="40"/>
                <w:szCs w:val="28"/>
              </w:rPr>
              <w:t>103</w:t>
            </w:r>
            <w:r w:rsidRPr="0057635A">
              <w:rPr>
                <w:sz w:val="40"/>
                <w:szCs w:val="28"/>
              </w:rPr>
              <w:t>.</w:t>
            </w:r>
            <w:r w:rsidR="006F71B9">
              <w:rPr>
                <w:sz w:val="40"/>
                <w:szCs w:val="28"/>
              </w:rPr>
              <w:t>430</w:t>
            </w:r>
            <w:r w:rsidRPr="0057635A">
              <w:rPr>
                <w:sz w:val="40"/>
                <w:szCs w:val="28"/>
              </w:rPr>
              <w:t xml:space="preserve"> </w:t>
            </w:r>
            <w:r w:rsidR="00020122" w:rsidRPr="0057635A">
              <w:rPr>
                <w:iCs/>
                <w:color w:val="000000"/>
                <w:sz w:val="40"/>
                <w:szCs w:val="28"/>
              </w:rPr>
              <w:t>ПЭ3</w:t>
            </w:r>
          </w:p>
        </w:tc>
        <w:tc>
          <w:tcPr>
            <w:tcW w:w="3269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C85E91" w:rsidRDefault="006F71B9" w:rsidP="00C85E91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noProof/>
                <w:szCs w:val="36"/>
              </w:rPr>
            </w:pPr>
            <w:r>
              <w:rPr>
                <w:noProof/>
                <w:szCs w:val="36"/>
              </w:rPr>
              <w:t>Плата ЦОС</w:t>
            </w:r>
          </w:p>
          <w:p w:rsidR="00274B24" w:rsidRPr="00BD40A4" w:rsidRDefault="00F1650F" w:rsidP="00C85E91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Перечень элементов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74B24" w:rsidRPr="00BD40A4" w:rsidRDefault="00274B24" w:rsidP="00274B24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 </w:t>
            </w:r>
          </w:p>
        </w:tc>
      </w:tr>
      <w:tr w:rsidR="006E0A25" w:rsidRPr="009B5FAB" w:rsidTr="009E3C88">
        <w:trPr>
          <w:trHeight w:val="282"/>
        </w:trPr>
        <w:tc>
          <w:tcPr>
            <w:tcW w:w="29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Цель (причина) выпуска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Дата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Действует с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Идентифик.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Версия КД</w:t>
            </w:r>
          </w:p>
        </w:tc>
      </w:tr>
      <w:tr w:rsidR="006E0A25" w:rsidRPr="009B5FAB" w:rsidTr="009E3C88">
        <w:trPr>
          <w:trHeight w:val="282"/>
        </w:trPr>
        <w:tc>
          <w:tcPr>
            <w:tcW w:w="29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  <w:r w:rsidRPr="00BD40A4">
              <w:rPr>
                <w:iCs/>
                <w:color w:val="000000"/>
                <w:szCs w:val="28"/>
              </w:rPr>
              <w:t>номер</w:t>
            </w: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9B5FAB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rFonts w:ascii="GOST type B" w:hAnsi="GOST type B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6E0A25" w:rsidRPr="009B5FAB" w:rsidTr="009E3C88">
        <w:trPr>
          <w:trHeight w:val="567"/>
        </w:trPr>
        <w:tc>
          <w:tcPr>
            <w:tcW w:w="2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BD40A4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BD40A4">
              <w:rPr>
                <w:iCs/>
                <w:color w:val="000000"/>
                <w:szCs w:val="28"/>
              </w:rPr>
              <w:t> </w:t>
            </w:r>
            <w:r w:rsidR="00020122">
              <w:rPr>
                <w:iCs/>
                <w:color w:val="000000"/>
                <w:szCs w:val="28"/>
              </w:rPr>
              <w:t>Версия 1</w:t>
            </w: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Разработал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020122" w:rsidP="00EC4B43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С</w:t>
            </w:r>
            <w:r w:rsidR="00EC4B43">
              <w:rPr>
                <w:iCs/>
                <w:color w:val="000000"/>
                <w:szCs w:val="28"/>
              </w:rPr>
              <w:t>инцов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Проверил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F012A7" w:rsidRDefault="00F012A7" w:rsidP="008E7DCC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F012A7">
              <w:rPr>
                <w:iCs/>
                <w:color w:val="000000"/>
                <w:szCs w:val="28"/>
              </w:rPr>
              <w:t>Козлов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Т.контроль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Н.контроль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546F7C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Карелина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Утвердил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020122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Косолапов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F1650F" w:rsidRDefault="00F1650F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  <w:lang w:val="en-US"/>
              </w:rPr>
            </w:pPr>
            <w:r>
              <w:rPr>
                <w:iCs/>
                <w:color w:val="000000"/>
                <w:szCs w:val="28"/>
                <w:lang w:val="en-US"/>
              </w:rPr>
              <w:t>2610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F1650F" w:rsidRDefault="00F1650F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Коркина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  <w:tr w:rsidR="006E0A25" w:rsidRPr="009B5FAB" w:rsidTr="00274B24">
        <w:trPr>
          <w:trHeight w:val="402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6E0A25" w:rsidRPr="009B5FAB" w:rsidTr="009E3C88">
        <w:trPr>
          <w:trHeight w:val="454"/>
        </w:trPr>
        <w:tc>
          <w:tcPr>
            <w:tcW w:w="23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2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E0A25" w:rsidRPr="00A860CA" w:rsidRDefault="006E0A25" w:rsidP="006E0A25">
            <w:pPr>
              <w:framePr w:w="10215" w:h="14954" w:hRule="exact" w:wrap="around" w:vAnchor="page" w:hAnchor="page" w:x="1157" w:y="369"/>
              <w:spacing w:line="240" w:lineRule="auto"/>
              <w:rPr>
                <w:iCs/>
                <w:color w:val="000000"/>
                <w:szCs w:val="28"/>
              </w:rPr>
            </w:pPr>
            <w:r w:rsidRPr="00A860CA">
              <w:rPr>
                <w:iCs/>
                <w:color w:val="000000"/>
                <w:szCs w:val="28"/>
              </w:rPr>
              <w:t> </w:t>
            </w:r>
          </w:p>
        </w:tc>
      </w:tr>
    </w:tbl>
    <w:p w:rsidR="00F345FD" w:rsidRDefault="00F345FD" w:rsidP="00274B24">
      <w:pPr>
        <w:framePr w:w="10215" w:h="14954" w:hRule="exact" w:wrap="around" w:vAnchor="page" w:hAnchor="page" w:x="1157" w:y="369"/>
        <w:rPr>
          <w:rFonts w:ascii="Arial" w:hAnsi="Arial"/>
          <w:sz w:val="24"/>
        </w:rPr>
      </w:pPr>
    </w:p>
    <w:p w:rsidR="00237412" w:rsidRDefault="00237412" w:rsidP="00237412">
      <w:pPr>
        <w:spacing w:line="240" w:lineRule="auto"/>
        <w:rPr>
          <w:vertAlign w:val="subscript"/>
        </w:rPr>
        <w:sectPr w:rsidR="00237412" w:rsidSect="004F680F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567" w:bottom="709" w:left="1418" w:header="0" w:footer="0" w:gutter="0"/>
          <w:paperSrc w:first="1" w:other="1"/>
          <w:cols w:sep="1" w:space="720"/>
        </w:sectPr>
      </w:pPr>
    </w:p>
    <w:tbl>
      <w:tblPr>
        <w:tblW w:w="0" w:type="auto"/>
        <w:tblInd w:w="-128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1035"/>
        <w:gridCol w:w="1134"/>
        <w:gridCol w:w="1134"/>
        <w:gridCol w:w="1247"/>
        <w:gridCol w:w="1304"/>
        <w:gridCol w:w="851"/>
        <w:gridCol w:w="808"/>
      </w:tblGrid>
      <w:tr w:rsidR="00250EDE" w:rsidTr="009E3C88">
        <w:trPr>
          <w:cantSplit/>
          <w:trHeight w:hRule="exact" w:val="510"/>
          <w:tblHeader/>
        </w:trPr>
        <w:tc>
          <w:tcPr>
            <w:tcW w:w="10490" w:type="dxa"/>
            <w:gridSpan w:val="10"/>
          </w:tcPr>
          <w:p w:rsidR="00250EDE" w:rsidRPr="002C7946" w:rsidRDefault="00250EDE" w:rsidP="00A860CA">
            <w:pPr>
              <w:pageBreakBefore/>
              <w:framePr w:w="10270" w:h="14700" w:hRule="exact" w:wrap="around" w:vAnchor="page" w:hAnchor="page" w:x="1180" w:y="381"/>
              <w:spacing w:before="60" w:line="240" w:lineRule="auto"/>
              <w:jc w:val="center"/>
              <w:rPr>
                <w:b/>
                <w:szCs w:val="28"/>
              </w:rPr>
            </w:pPr>
            <w:r w:rsidRPr="006E0A25">
              <w:rPr>
                <w:sz w:val="24"/>
                <w:szCs w:val="24"/>
              </w:rPr>
              <w:lastRenderedPageBreak/>
              <w:br w:type="page"/>
            </w:r>
            <w:r w:rsidRPr="002C7946">
              <w:rPr>
                <w:szCs w:val="28"/>
              </w:rPr>
              <w:t>Лист регистрации изменений</w:t>
            </w:r>
          </w:p>
        </w:tc>
      </w:tr>
      <w:tr w:rsidR="00250EDE" w:rsidTr="009E3C88">
        <w:trPr>
          <w:cantSplit/>
          <w:trHeight w:hRule="exact" w:val="510"/>
          <w:tblHeader/>
        </w:trPr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95" w:type="dxa"/>
            <w:gridSpan w:val="4"/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 xml:space="preserve">Всего листов (страниц) </w:t>
            </w:r>
          </w:p>
          <w:p w:rsidR="00250EDE" w:rsidRPr="006E0A25" w:rsidRDefault="00250EDE" w:rsidP="00A860CA">
            <w:pPr>
              <w:framePr w:w="10270" w:h="14700" w:hRule="exact" w:wrap="auto" w:vAnchor="page" w:hAnchor="page" w:y="381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в докум.</w:t>
            </w:r>
          </w:p>
        </w:tc>
        <w:tc>
          <w:tcPr>
            <w:tcW w:w="1247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№</w:t>
            </w:r>
          </w:p>
        </w:tc>
        <w:tc>
          <w:tcPr>
            <w:tcW w:w="1304" w:type="dxa"/>
            <w:vMerge w:val="restart"/>
            <w:tcBorders>
              <w:top w:val="single" w:sz="6" w:space="0" w:color="auto"/>
              <w:bottom w:val="nil"/>
            </w:tcBorders>
          </w:tcPr>
          <w:p w:rsidR="006E0A25" w:rsidRPr="00D2273E" w:rsidRDefault="006E0A25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D2273E">
              <w:rPr>
                <w:sz w:val="24"/>
                <w:szCs w:val="24"/>
              </w:rPr>
              <w:t>Входящий  № сопрово</w:t>
            </w:r>
            <w:r>
              <w:rPr>
                <w:sz w:val="24"/>
                <w:szCs w:val="24"/>
              </w:rPr>
              <w:t>-</w:t>
            </w:r>
            <w:r w:rsidRPr="00D2273E">
              <w:rPr>
                <w:sz w:val="24"/>
                <w:szCs w:val="24"/>
              </w:rPr>
              <w:t xml:space="preserve">дительного </w:t>
            </w:r>
          </w:p>
          <w:p w:rsidR="006E0A25" w:rsidRDefault="006E0A25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докум.        и дата</w:t>
            </w:r>
          </w:p>
          <w:p w:rsidR="00250EDE" w:rsidRPr="006E0A25" w:rsidRDefault="00250EDE" w:rsidP="00A860CA">
            <w:pPr>
              <w:framePr w:w="10270" w:h="14700" w:hRule="exact" w:wrap="auto" w:vAnchor="page" w:hAnchor="page" w:y="381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 xml:space="preserve"> дата</w:t>
            </w:r>
          </w:p>
        </w:tc>
        <w:tc>
          <w:tcPr>
            <w:tcW w:w="851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single" w:sz="6" w:space="0" w:color="auto"/>
              <w:bottom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50EDE" w:rsidTr="002B161D">
        <w:trPr>
          <w:cantSplit/>
          <w:trHeight w:hRule="exact" w:val="907"/>
          <w:tblHeader/>
        </w:trPr>
        <w:tc>
          <w:tcPr>
            <w:tcW w:w="851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6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Изм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250EDE" w:rsidRPr="006E0A25" w:rsidRDefault="002B161D" w:rsidP="00A860CA">
            <w:pPr>
              <w:framePr w:w="10270" w:h="14700" w:hRule="exact" w:wrap="around" w:vAnchor="page" w:hAnchor="page" w:x="1180" w:y="381"/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изме-нен</w:t>
            </w:r>
            <w:r w:rsidR="00250EDE" w:rsidRPr="006E0A25">
              <w:rPr>
                <w:sz w:val="24"/>
                <w:szCs w:val="24"/>
              </w:rPr>
              <w:t>ных</w:t>
            </w:r>
          </w:p>
        </w:tc>
        <w:tc>
          <w:tcPr>
            <w:tcW w:w="1134" w:type="dxa"/>
            <w:vAlign w:val="center"/>
          </w:tcPr>
          <w:p w:rsidR="00250EDE" w:rsidRPr="006E0A25" w:rsidRDefault="002B161D" w:rsidP="00A860CA">
            <w:pPr>
              <w:framePr w:w="10270" w:h="14700" w:hRule="exact" w:wrap="around" w:vAnchor="page" w:hAnchor="page" w:x="1180" w:y="381"/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з</w:t>
            </w:r>
            <w:r w:rsidR="00250EDE" w:rsidRPr="006E0A25">
              <w:rPr>
                <w:sz w:val="24"/>
                <w:szCs w:val="24"/>
              </w:rPr>
              <w:t>аменен</w:t>
            </w:r>
            <w:r w:rsidRPr="006E0A25">
              <w:rPr>
                <w:sz w:val="24"/>
                <w:szCs w:val="24"/>
              </w:rPr>
              <w:t>-</w:t>
            </w:r>
            <w:r w:rsidR="00250EDE" w:rsidRPr="006E0A25">
              <w:rPr>
                <w:sz w:val="24"/>
                <w:szCs w:val="24"/>
              </w:rPr>
              <w:t>ных</w:t>
            </w:r>
          </w:p>
        </w:tc>
        <w:tc>
          <w:tcPr>
            <w:tcW w:w="1035" w:type="dxa"/>
            <w:vAlign w:val="center"/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before="60"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250EDE" w:rsidRPr="006E0A25" w:rsidRDefault="002B161D" w:rsidP="00A860CA">
            <w:pPr>
              <w:framePr w:w="10270" w:h="14700" w:hRule="exact" w:wrap="around" w:vAnchor="page" w:hAnchor="page" w:x="1180" w:y="381"/>
              <w:spacing w:before="60" w:line="240" w:lineRule="exact"/>
              <w:ind w:right="170" w:firstLine="85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а</w:t>
            </w:r>
            <w:r w:rsidR="00250EDE" w:rsidRPr="006E0A25">
              <w:rPr>
                <w:sz w:val="24"/>
                <w:szCs w:val="24"/>
              </w:rPr>
              <w:t>ннули</w:t>
            </w:r>
            <w:r w:rsidRPr="006E0A25">
              <w:rPr>
                <w:sz w:val="24"/>
                <w:szCs w:val="24"/>
              </w:rPr>
              <w:t>-</w:t>
            </w:r>
            <w:r w:rsidR="00250EDE" w:rsidRPr="006E0A25">
              <w:rPr>
                <w:sz w:val="24"/>
                <w:szCs w:val="24"/>
              </w:rPr>
              <w:t>рован</w:t>
            </w:r>
            <w:r w:rsidR="006E0A25">
              <w:rPr>
                <w:sz w:val="24"/>
                <w:szCs w:val="24"/>
              </w:rPr>
              <w:t>-</w:t>
            </w:r>
            <w:r w:rsidR="00250EDE" w:rsidRPr="006E0A25">
              <w:rPr>
                <w:sz w:val="24"/>
                <w:szCs w:val="24"/>
              </w:rPr>
              <w:t>ных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докум.</w:t>
            </w:r>
          </w:p>
        </w:tc>
        <w:tc>
          <w:tcPr>
            <w:tcW w:w="1304" w:type="dxa"/>
            <w:vMerge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Подп.</w:t>
            </w:r>
          </w:p>
        </w:tc>
        <w:tc>
          <w:tcPr>
            <w:tcW w:w="808" w:type="dxa"/>
            <w:tcBorders>
              <w:top w:val="nil"/>
            </w:tcBorders>
          </w:tcPr>
          <w:p w:rsidR="00250EDE" w:rsidRPr="006E0A25" w:rsidRDefault="00250EDE" w:rsidP="00A860CA">
            <w:pPr>
              <w:framePr w:w="10270" w:h="14700" w:hRule="exact" w:wrap="around" w:vAnchor="page" w:hAnchor="page" w:x="1180" w:y="381"/>
              <w:spacing w:line="240" w:lineRule="auto"/>
              <w:jc w:val="center"/>
              <w:rPr>
                <w:sz w:val="24"/>
                <w:szCs w:val="24"/>
              </w:rPr>
            </w:pPr>
            <w:r w:rsidRPr="006E0A25">
              <w:rPr>
                <w:sz w:val="24"/>
                <w:szCs w:val="24"/>
              </w:rPr>
              <w:t>Дата</w:t>
            </w: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  <w:tr w:rsidR="00250EDE" w:rsidTr="009E3C88">
        <w:trPr>
          <w:cantSplit/>
          <w:trHeight w:hRule="exact" w:val="454"/>
          <w:tblHeader/>
        </w:trPr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:rsidR="00250EDE" w:rsidRPr="00A860CA" w:rsidRDefault="00250EDE" w:rsidP="00A860CA">
            <w:pPr>
              <w:framePr w:w="10270" w:h="14700" w:hRule="exact" w:wrap="around" w:vAnchor="page" w:hAnchor="page" w:x="1180" w:y="381"/>
              <w:spacing w:before="60"/>
              <w:jc w:val="center"/>
              <w:rPr>
                <w:sz w:val="24"/>
                <w:szCs w:val="24"/>
              </w:rPr>
            </w:pPr>
          </w:p>
        </w:tc>
      </w:tr>
    </w:tbl>
    <w:p w:rsidR="00250EDE" w:rsidRDefault="00250EDE" w:rsidP="00A860CA">
      <w:pPr>
        <w:framePr w:w="10270" w:h="14700" w:hRule="exact" w:wrap="around" w:vAnchor="page" w:hAnchor="page" w:x="1180" w:y="381"/>
        <w:rPr>
          <w:rFonts w:ascii="Arial" w:hAnsi="Arial"/>
          <w:sz w:val="24"/>
        </w:rPr>
      </w:pPr>
    </w:p>
    <w:p w:rsidR="00250EDE" w:rsidRDefault="00250EDE" w:rsidP="00250EDE">
      <w:pPr>
        <w:spacing w:line="240" w:lineRule="auto"/>
        <w:rPr>
          <w:vertAlign w:val="subscript"/>
        </w:rPr>
      </w:pPr>
    </w:p>
    <w:p w:rsidR="00250EDE" w:rsidRPr="00147781" w:rsidRDefault="00250EDE" w:rsidP="00250EDE">
      <w:pPr>
        <w:spacing w:before="120"/>
        <w:rPr>
          <w:rFonts w:ascii="Arial" w:hAnsi="Arial" w:cs="Arial"/>
          <w:sz w:val="24"/>
          <w:szCs w:val="24"/>
        </w:rPr>
      </w:pPr>
    </w:p>
    <w:sectPr w:rsidR="00250EDE" w:rsidRPr="00147781" w:rsidSect="009E3C88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851" w:right="567" w:bottom="709" w:left="1418" w:header="0" w:footer="0" w:gutter="0"/>
      <w:paperSrc w:first="1" w:other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E7" w:rsidRDefault="00EB24E7">
      <w:r>
        <w:separator/>
      </w:r>
    </w:p>
  </w:endnote>
  <w:endnote w:type="continuationSeparator" w:id="0">
    <w:p w:rsidR="00EB24E7" w:rsidRDefault="00EB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Autoproject  GOST Type A">
    <w:altName w:val="Franklin Gothic Medium Cond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Pr="0051110F" w:rsidRDefault="00EB4918" w:rsidP="0051110F">
    <w:pPr>
      <w:rPr>
        <w:vanish/>
      </w:rPr>
    </w:pPr>
  </w:p>
  <w:tbl>
    <w:tblPr>
      <w:tblW w:w="567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EB4918" w:rsidTr="002D63E9">
      <w:trPr>
        <w:trHeight w:hRule="exact" w:val="397"/>
      </w:trPr>
      <w:tc>
        <w:tcPr>
          <w:tcW w:w="567" w:type="dxa"/>
        </w:tcPr>
        <w:p w:rsidR="00EB4918" w:rsidRPr="00386FA0" w:rsidRDefault="00EB24E7" w:rsidP="00211FC0">
          <w:pPr>
            <w:pStyle w:val="Footer"/>
            <w:framePr w:w="567" w:h="851" w:hRule="exact" w:wrap="around" w:vAnchor="page" w:hAnchor="page" w:x="10944" w:y="15480"/>
            <w:spacing w:before="80" w:line="240" w:lineRule="auto"/>
            <w:jc w:val="left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Line 22" o:spid="_x0000_s2113" style="position:absolute;z-index:251596288;visibility:visible;mso-position-horizontal-relative:page;mso-position-vertical-relative:page" from="547.15pt,793.8pt" to="575.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 w:rsidRPr="00386FA0">
            <w:rPr>
              <w:sz w:val="24"/>
              <w:szCs w:val="24"/>
            </w:rPr>
            <w:t>Лист</w:t>
          </w:r>
        </w:p>
      </w:tc>
    </w:tr>
    <w:tr w:rsidR="00EB4918" w:rsidTr="002D63E9">
      <w:trPr>
        <w:trHeight w:hRule="exact" w:val="454"/>
      </w:trPr>
      <w:tc>
        <w:tcPr>
          <w:tcW w:w="567" w:type="dxa"/>
        </w:tcPr>
        <w:p w:rsidR="00EB4918" w:rsidRPr="00386FA0" w:rsidRDefault="00FB19A9">
          <w:pPr>
            <w:pStyle w:val="Footer"/>
            <w:framePr w:w="567" w:h="851" w:hRule="exact" w:wrap="around" w:vAnchor="page" w:hAnchor="page" w:x="10944" w:y="15480"/>
            <w:spacing w:before="60" w:line="240" w:lineRule="auto"/>
            <w:jc w:val="center"/>
          </w:pPr>
          <w:r w:rsidRPr="00211FC0">
            <w:rPr>
              <w:rStyle w:val="PageNumber"/>
              <w:rFonts w:ascii="Times New Roman" w:hAnsi="Times New Roman"/>
              <w:sz w:val="24"/>
              <w:lang w:val="ru-RU"/>
            </w:rPr>
            <w:fldChar w:fldCharType="begin"/>
          </w:r>
          <w:r w:rsidR="00EB4918" w:rsidRPr="00211FC0">
            <w:rPr>
              <w:rStyle w:val="PageNumber"/>
              <w:rFonts w:ascii="Times New Roman" w:hAnsi="Times New Roman"/>
              <w:sz w:val="24"/>
              <w:lang w:val="ru-RU"/>
            </w:rPr>
            <w:instrText xml:space="preserve"> PAGE   \* MERGEFORMAT </w:instrText>
          </w:r>
          <w:r w:rsidRPr="00211FC0">
            <w:rPr>
              <w:rStyle w:val="PageNumber"/>
              <w:rFonts w:ascii="Times New Roman" w:hAnsi="Times New Roman"/>
              <w:sz w:val="24"/>
              <w:lang w:val="ru-RU"/>
            </w:rPr>
            <w:fldChar w:fldCharType="separate"/>
          </w:r>
          <w:r w:rsidR="00DD209B">
            <w:rPr>
              <w:rStyle w:val="PageNumber"/>
              <w:rFonts w:ascii="Times New Roman" w:hAnsi="Times New Roman"/>
              <w:noProof/>
              <w:sz w:val="24"/>
              <w:lang w:val="ru-RU"/>
            </w:rPr>
            <w:t>2</w:t>
          </w:r>
          <w:r w:rsidRPr="00211FC0">
            <w:rPr>
              <w:rStyle w:val="PageNumber"/>
              <w:rFonts w:ascii="Times New Roman" w:hAnsi="Times New Roman"/>
              <w:sz w:val="24"/>
              <w:lang w:val="ru-RU"/>
            </w:rPr>
            <w:fldChar w:fldCharType="end"/>
          </w:r>
        </w:p>
      </w:tc>
    </w:tr>
  </w:tbl>
  <w:p w:rsidR="00EB4918" w:rsidRDefault="00EB4918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</w:rPr>
    </w:pPr>
    <w:r w:rsidRPr="0057635A">
      <w:rPr>
        <w:sz w:val="36"/>
      </w:rPr>
      <w:t>УЭ5.</w:t>
    </w:r>
    <w:r>
      <w:rPr>
        <w:sz w:val="36"/>
      </w:rPr>
      <w:t>103</w:t>
    </w:r>
    <w:r w:rsidRPr="0057635A">
      <w:rPr>
        <w:sz w:val="36"/>
      </w:rPr>
      <w:t>.</w:t>
    </w:r>
    <w:r>
      <w:rPr>
        <w:sz w:val="36"/>
      </w:rPr>
      <w:t>430 ПЭ3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>
      <w:trPr>
        <w:cantSplit/>
        <w:trHeight w:hRule="exact" w:val="1985"/>
      </w:trPr>
      <w:tc>
        <w:tcPr>
          <w:tcW w:w="284" w:type="dxa"/>
          <w:textDirection w:val="btLr"/>
        </w:tcPr>
        <w:p w:rsidR="00EB4918" w:rsidRPr="00385203" w:rsidRDefault="00465A2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385203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EB4918" w:rsidRPr="00385203" w:rsidRDefault="00EB491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</w:tcPr>
        <w:p w:rsidR="00EB4918" w:rsidRPr="00385203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385203">
            <w:rPr>
              <w:sz w:val="24"/>
              <w:szCs w:val="24"/>
            </w:rPr>
            <w:t>Инв. № дубл.</w:t>
          </w:r>
        </w:p>
      </w:tc>
      <w:tc>
        <w:tcPr>
          <w:tcW w:w="397" w:type="dxa"/>
          <w:textDirection w:val="btLr"/>
        </w:tcPr>
        <w:p w:rsidR="00EB4918" w:rsidRPr="00385203" w:rsidRDefault="00EB491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385203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385203">
            <w:rPr>
              <w:sz w:val="24"/>
              <w:szCs w:val="24"/>
            </w:rPr>
            <w:t>Взам. инв. №</w:t>
          </w:r>
        </w:p>
      </w:tc>
      <w:tc>
        <w:tcPr>
          <w:tcW w:w="397" w:type="dxa"/>
          <w:textDirection w:val="btLr"/>
        </w:tcPr>
        <w:p w:rsidR="00EB4918" w:rsidRPr="00385203" w:rsidRDefault="00EB491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Pr="00385203" w:rsidRDefault="00465A2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385203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EB4918" w:rsidRPr="00385203" w:rsidRDefault="00EB491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385203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14" o:spid="_x0000_s2105" style="position:absolute;left:0;text-align:left;margin-left:56.7pt;margin-top:773.95pt;width:184.35pt;height:42.55pt;z-index:251595264;mso-position-horizontal-relative:page;mso-position-vertical-relative:page" coordorigin="1176,14196" coordsize="3687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" o:allowincell="f">
                <v:line id="Line 15" o:spid="_x0000_s2106" style="position:absolute;visibility:visible" from="4862,14196" to="4863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abRb4AAADbAAAADwAAAGRycy9kb3ducmV2LnhtbERPS4vCMBC+C/6HMMLeNFXoUrpGEUEQ&#10;PMi6wl6HZmyLzaQ004f/3hwW9vjxvbf7yTVqoC7Ung2sVwko4sLbmksD95/TMgMVBNli45kMvCjA&#10;fjefbTG3fuRvGm5SqhjCIUcDlUibax2KihyGlW+JI/fwnUOJsCu17XCM4a7RmyT51A5rjg0VtnSs&#10;qHjeemegl8eFpnuf/VLGqYzZNXXD1ZiPxXT4AiU0yb/4z322BtI4Nn6JP0D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ptF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6" o:spid="_x0000_s2107" style="position:absolute;visibility:visible" from="1176,14479" to="4862,1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Vn8UAAADbAAAADwAAAGRycy9kb3ducmV2LnhtbESPQWvCQBSE74L/YXlCL6IbCxWNboIE&#10;CoX2oq2ot0f2mQ1m36bZVdN/3y0UPA4z8w2zznvbiBt1vnasYDZNQBCXTtdcKfj6fJ0sQPiArLFx&#10;TAp+yEOeDQdrTLW785Zuu1CJCGGfogITQptK6UtDFv3UtcTRO7vOYoiyq6Tu8B7htpHPSTKXFmuO&#10;CwZbKgyVl93VKiiv5v17zOP9qZbzw4cs+qQ4bpV6GvWbFYhAfXiE/9tvWsHLEv6+x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ZVn8UAAADbAAAADwAAAAAAAAAA&#10;AAAAAAChAgAAZHJzL2Rvd25yZXYueG1sUEsFBgAAAAAEAAQA+QAAAJMDAAAAAA==&#10;" strokeweight=".5pt">
                  <v:stroke startarrowwidth="narrow" startarrowlength="short" endarrowwidth="narrow" endarrowlength="short"/>
                </v:line>
                <v:line id="Line 17" o:spid="_x0000_s2108" style="position:absolute;visibility:visible" from="1176,14763" to="4862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A2v8AAAADbAAAADwAAAGRycy9kb3ducmV2LnhtbERPTYvCMBC9C/6HMIIXWVM9FKlGWQqC&#10;oBddRb0NzWxTtpnUJmr99+aw4PHxvherztbiQa2vHCuYjBMQxIXTFZcKjj/rrxkIH5A11o5JwYs8&#10;rJb93gIz7Z68p8chlCKGsM9QgQmhyaT0hSGLfuwa4sj9utZiiLAtpW7xGcNtLadJkkqLFccGgw3l&#10;hoq/w90qKO5mexvx6HStZHreybxL8steqeGg+56DCNSFj/jfvdEK0rg+fok/QC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gNr/AAAAA2wAAAA8AAAAAAAAAAAAAAAAA&#10;oQIAAGRycy9kb3ducmV2LnhtbFBLBQYAAAAABAAEAPkAAACOAwAAAAA=&#10;" strokeweight=".5pt">
                  <v:stroke startarrowwidth="narrow" startarrowlength="short" endarrowwidth="narrow" endarrowlength="short"/>
                </v:line>
                <v:line id="Line 18" o:spid="_x0000_s2109" style="position:absolute;visibility:visible" from="4295,14196" to="4296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yTJMUAAADbAAAADwAAAGRycy9kb3ducmV2LnhtbESPQWvCQBSE7wX/w/IEL0E3eggldZUS&#10;KBTqJWml7e2RfWZDs2/T7Brjv3eFQo/DzHzDbPeT7cRIg28dK1ivUhDEtdMtNwo+3l+WjyB8QNbY&#10;OSYFV/Kw380etphrd+GSxio0IkLY56jAhNDnUvrakEW/cj1x9E5usBiiHBqpB7xEuO3kJk0zabHl&#10;uGCwp8JQ/VOdrYL6bN5+E06O363MPg+ymNLiq1RqMZ+en0AEmsJ/+K/9qhVka7h/iT9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yTJMUAAADbAAAADwAAAAAAAAAA&#10;AAAAAAChAgAAZHJzL2Rvd25yZXYueG1sUEsFBgAAAAAEAAQA+QAAAJMDAAAAAA==&#10;" strokeweight=".5pt">
                  <v:stroke startarrowwidth="narrow" startarrowlength="short" endarrowwidth="narrow" endarrowlength="short"/>
                </v:line>
                <v:line id="Line 19" o:spid="_x0000_s2110" style="position:absolute;visibility:visible" from="3444,14196" to="3445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NU8UAAADbAAAADwAAAGRycy9kb3ducmV2LnhtbESPQWvCQBSE7wX/w/IEL0E35hBK6iol&#10;UBD0krTS9vbIPrOh2bdpdtX477uFQo/DzHzDbHaT7cWVRt85VrBepSCIG6c7bhW8vb4sH0H4gKyx&#10;d0wK7uRht509bLDQ7sYVXevQighhX6ACE8JQSOkbQxb9yg3E0Tu70WKIcmylHvEW4baXWZrm0mLH&#10;ccHgQKWh5qu+WAXNxRy+E05On53M34+ynNLyo1JqMZ+en0AEmsJ/+K+91wryDH6/xB8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4NU8UAAADbAAAADwAAAAAAAAAA&#10;AAAAAAChAgAAZHJzL2Rvd25yZXYueG1sUEsFBgAAAAAEAAQA+QAAAJMDAAAAAA==&#10;" strokeweight=".5pt">
                  <v:stroke startarrowwidth="narrow" startarrowlength="short" endarrowwidth="narrow" endarrowlength="short"/>
                </v:line>
                <v:line id="Line 20" o:spid="_x0000_s2111" style="position:absolute;visibility:visible" from="2140,14196" to="2141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oyMQAAADbAAAADwAAAGRycy9kb3ducmV2LnhtbESPQWvCQBSE74L/YXlCL2I2VggldRUJ&#10;CEJ70Vpab4/sazaYfRuzq8Z/7woFj8PMfMPMl71txIU6XztWME1SEMSl0zVXCvZf68kbCB+QNTaO&#10;ScGNPCwXw8Ecc+2uvKXLLlQiQtjnqMCE0OZS+tKQRZ+4ljh6f66zGKLsKqk7vEa4beRrmmbSYs1x&#10;wWBLhaHyuDtbBeXZfJzGPP4+1DL7+ZRFnxa/W6VeRv3qHUSgPjzD/+2NVpDN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qjIxAAAANsAAAAPAAAAAAAAAAAA&#10;AAAAAKECAABkcnMvZG93bnJldi54bWxQSwUGAAAAAAQABAD5AAAAkgMAAAAA&#10;" strokeweight=".5pt">
                  <v:stroke startarrowwidth="narrow" startarrowlength="short" endarrowwidth="narrow" endarrowlength="short"/>
                </v:line>
                <v:line id="Line 21" o:spid="_x0000_s2112" style="position:absolute;visibility:visible" from="1573,14196" to="1574,1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swvMQAAADbAAAADwAAAGRycy9kb3ducmV2LnhtbESPQWvCQBSE74L/YXlCL2I2FgkldRUJ&#10;CEJ70Vpab4/sazaYfRuzq8Z/7woFj8PMfMPMl71txIU6XztWME1SEMSl0zVXCvZf68kbCB+QNTaO&#10;ScGNPCwXw8Ecc+2uvKXLLlQiQtjnqMCE0OZS+tKQRZ+4ljh6f66zGKLsKqk7vEa4beRrmmbSYs1x&#10;wWBLhaHyuDtbBeXZfJzGPP4+1DL7+ZRFnxa/W6VeRv3qHUSgPjzD/+2NVpDN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zC8xAAAANsAAAAPAAAAAAAAAAAA&#10;AAAAAKECAABkcnMvZG93bnJldi54bWxQSwUGAAAAAAQABAD5AAAAkgMAAAAA&#10;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4"/>
              <w:szCs w:val="24"/>
            </w:rPr>
            <w:pict>
              <v:line id="Line 59" o:spid="_x0000_s2104" style="position:absolute;left:0;text-align:left;flip:y;z-index:251622912;visibility:visible;mso-position-horizontal-relative:page;mso-position-vertical-relative:page" from="56.7pt,773.95pt" to="575.4pt,7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 w:rsidRPr="00385203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EB4918" w:rsidRPr="00385203" w:rsidRDefault="00EB491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EB4918" w:rsidRDefault="00EB4918">
          <w:pPr>
            <w:framePr w:w="680" w:h="8222" w:hRule="exact" w:wrap="around" w:vAnchor="page" w:hAnchor="page" w:x="455" w:y="8109"/>
          </w:pPr>
        </w:p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EB4918" w:rsidRDefault="00EB4918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</w:tblGrid>
    <w:tr w:rsidR="00EB4918">
      <w:trPr>
        <w:trHeight w:hRule="exact" w:val="284"/>
      </w:trPr>
      <w:tc>
        <w:tcPr>
          <w:tcW w:w="39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56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1304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851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</w:pPr>
        </w:p>
      </w:tc>
      <w:tc>
        <w:tcPr>
          <w:tcW w:w="56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</w:pPr>
        </w:p>
      </w:tc>
    </w:tr>
    <w:tr w:rsidR="00EB4918">
      <w:trPr>
        <w:trHeight w:hRule="exact" w:val="284"/>
      </w:trPr>
      <w:tc>
        <w:tcPr>
          <w:tcW w:w="39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  <w:tc>
        <w:tcPr>
          <w:tcW w:w="56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jc w:val="center"/>
            <w:rPr>
              <w:sz w:val="24"/>
            </w:rPr>
          </w:pPr>
        </w:p>
      </w:tc>
      <w:tc>
        <w:tcPr>
          <w:tcW w:w="1304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  <w:tc>
        <w:tcPr>
          <w:tcW w:w="851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  <w:tc>
        <w:tcPr>
          <w:tcW w:w="56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line="240" w:lineRule="auto"/>
            <w:jc w:val="center"/>
          </w:pPr>
        </w:p>
      </w:tc>
    </w:tr>
    <w:tr w:rsidR="00EB4918">
      <w:trPr>
        <w:cantSplit/>
        <w:trHeight w:hRule="exact" w:val="284"/>
      </w:trPr>
      <w:tc>
        <w:tcPr>
          <w:tcW w:w="39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Изм</w:t>
          </w:r>
        </w:p>
      </w:tc>
      <w:tc>
        <w:tcPr>
          <w:tcW w:w="56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Лист</w:t>
          </w:r>
        </w:p>
      </w:tc>
      <w:tc>
        <w:tcPr>
          <w:tcW w:w="1304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№ докум.</w:t>
          </w:r>
        </w:p>
      </w:tc>
      <w:tc>
        <w:tcPr>
          <w:tcW w:w="851" w:type="dxa"/>
        </w:tcPr>
        <w:p w:rsidR="00EB4918" w:rsidRPr="00386FA0" w:rsidRDefault="00C8730C" w:rsidP="000D37E5">
          <w:pPr>
            <w:pStyle w:val="Footer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Подп.</w:t>
          </w:r>
        </w:p>
      </w:tc>
      <w:tc>
        <w:tcPr>
          <w:tcW w:w="567" w:type="dxa"/>
        </w:tcPr>
        <w:p w:rsidR="00EB4918" w:rsidRPr="00386FA0" w:rsidRDefault="00EB4918" w:rsidP="000D37E5">
          <w:pPr>
            <w:pStyle w:val="Footer"/>
            <w:framePr w:w="3686" w:h="851" w:hRule="exact" w:wrap="around" w:vAnchor="page" w:hAnchor="page" w:x="1124" w:y="15466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Дата</w:t>
          </w:r>
        </w:p>
      </w:tc>
    </w:tr>
  </w:tbl>
  <w:p w:rsidR="00EB4918" w:rsidRDefault="00EB24E7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Line 13" o:spid="_x0000_s2103" style="position:absolute;flip:y;z-index:251594240;visibility:visible;mso-position-horizontal-relative:page;mso-position-vertical-relative:page" from="547.15pt,773.95pt" to="547.2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4918" w:rsidP="00C85E91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noProof/>
        <w:sz w:val="36"/>
        <w:szCs w:val="36"/>
      </w:rPr>
    </w:pPr>
    <w:r>
      <w:rPr>
        <w:noProof/>
        <w:sz w:val="36"/>
        <w:szCs w:val="36"/>
      </w:rPr>
      <w:t>Плата ЦОС</w:t>
    </w:r>
  </w:p>
  <w:p w:rsidR="00EB4918" w:rsidRPr="006E0A25" w:rsidRDefault="00EB4918" w:rsidP="00253F9E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36"/>
        <w:szCs w:val="36"/>
      </w:rPr>
    </w:pPr>
    <w:r w:rsidRPr="006E0A25">
      <w:rPr>
        <w:sz w:val="36"/>
        <w:szCs w:val="36"/>
      </w:rP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 w:rsidRPr="006E0A25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EB4918" w:rsidRPr="006E0A25" w:rsidRDefault="00EB24E7" w:rsidP="00221E4A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1" o:spid="_x0000_s2095" style="position:absolute;left:0;text-align:left;margin-left:34pt;margin-top:.7pt;width:518.75pt;height:42.55pt;z-index:251588096" coordorigin="1134,397" coordsize="10375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" o:allowincell="f">
                <v:group id="Group 2" o:spid="_x0000_s2096" style="position:absolute;left:1588;top:397;width:7655;height:851" coordsize="2296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Line 3" o:spid="_x0000_s2097" style="position:absolute;flip:y;visibility:visible" from="0,0" to="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YcFcIAAADbAAAADwAAAGRycy9kb3ducmV2LnhtbESPQYvCMBSE74L/ITzBi6ypIqV2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YcFcIAAADbAAAADwAAAAAAAAAAAAAA&#10;AAChAgAAZHJzL2Rvd25yZXYueG1sUEsFBgAAAAAEAAQA+QAAAJADAAAAAA==&#10;" strokeweight="1pt">
                    <v:stroke startarrowwidth="narrow" startarrowlength="short" endarrowwidth="narrow" endarrowlength="short"/>
                  </v:line>
                  <v:line id="Line 4" o:spid="_x0000_s2098" style="position:absolute;flip:y;visibility:visible" from="3402,0" to="340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UjVb4AAADbAAAADwAAAGRycy9kb3ducmV2LnhtbERPTYvCMBC9C/6HMIIX0VTBUmqjiCAs&#10;eNoqeh2asS02k9pka/33m4Pg8fG+s91gGtFT52rLCpaLCARxYXXNpYLL+ThPQDiPrLGxTAre5GC3&#10;HY8yTLV98S/1uS9FCGGXooLK+zaV0hUVGXQL2xIH7m47gz7ArpS6w1cIN41cRVEsDdYcGips6VBR&#10;8cj/jILCJtdT8r4t4+c5XiX1TOa9kUpNJ8N+A8LT4L/ij/tHK1iH9eFL+AFy+w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FSNVvgAAANsAAAAPAAAAAAAAAAAAAAAAAKEC&#10;AABkcnMvZG93bnJldi54bWxQSwUGAAAAAAQABAD5AAAAjAMAAAAA&#10;" strokeweight="1pt">
                    <v:stroke startarrowwidth="narrow" startarrowlength="short" endarrowwidth="narrow" endarrowlength="short"/>
                  </v:line>
                  <v:line id="Line 5" o:spid="_x0000_s2099" style="position:absolute;flip:y;visibility:visible" from="21261,0" to="2126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GzsEAAADbAAAADwAAAGRycy9kb3ducmV2LnhtbESPQYvCMBSE7wv+h/AEL4umFSy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WYbOwQAAANsAAAAPAAAAAAAAAAAAAAAA&#10;AKECAABkcnMvZG93bnJldi54bWxQSwUGAAAAAAQABAD5AAAAjwMAAAAA&#10;" strokeweight="1pt">
                    <v:stroke startarrowwidth="narrow" startarrowlength="short" endarrowwidth="narrow" endarrowlength="short"/>
                  </v:line>
                  <v:line id="Line 6" o:spid="_x0000_s2100" style="position:absolute;flip:y;visibility:visible" from="22962,0" to="2296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sYucMAAADbAAAADwAAAGRycy9kb3ducmV2LnhtbESPzWrDMBCE74G+g9hCLqGRY6gRrpUQ&#10;CoVCT3VCel2srW1irVxL9c/bR4VCjsPMfMMUh9l2YqTBt4417LYJCOLKmZZrDefT25MC4QOywc4x&#10;aVjIw2H/sCowN27iTxrLUIsIYZ+jhiaEPpfSVw1Z9FvXE0fv2w0WQ5RDLc2AU4TbTqZJkkmLLceF&#10;Bnt6bai6lr9WQ+XU5UMtX7vs55Slqt3IcrRS6/XjfHwBEWgO9/B/+91oeE7h70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LGLnDAAAA2wAAAA8AAAAAAAAAAAAA&#10;AAAAoQIAAGRycy9kb3ducmV2LnhtbFBLBQYAAAAABAAEAPkAAACRAwAAAAA=&#10;" strokeweight="1pt">
                    <v:stroke startarrowwidth="narrow" startarrowlength="short" endarrowwidth="narrow" endarrowlength="short"/>
                  </v:line>
                </v:group>
                <v:line id="Line 7" o:spid="_x0000_s2101" style="position:absolute;visibility:visible" from="1134,1247" to="1150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JNM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IJN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4"/>
              <w:szCs w:val="24"/>
            </w:rPr>
            <w:pict>
              <v:line id="Line 65" o:spid="_x0000_s2094" style="position:absolute;left:0;text-align:left;flip:y;z-index:251629056;visibility:visible;mso-position-horizontal-relative:page;mso-position-vertical-relative:page" from="36.85pt,19.85pt" to="36.8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" o:allowincell="f" strokeweight=".5pt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3" o:spid="_x0000_s2093" style="position:absolute;left:0;text-align:left;flip:x;z-index:251627008;visibility:visible;mso-position-horizontal-relative:page;mso-position-vertical-relative:page" from="22.7pt,360.05pt" to="56.7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Lm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" o:allowincell="f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2" o:spid="_x0000_s2092" style="position:absolute;left:0;text-align:left;z-index:251625984;visibility:visible;mso-position-horizontal-relative:page;mso-position-vertical-relative:page" from="22.7pt,19.85pt" to="22.7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" o:allowincell="f" strokeweight="1pt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1" o:spid="_x0000_s2091" style="position:absolute;left:0;text-align:left;flip:x;z-index:251624960;visibility:visible;mso-position-horizontal-relative:page;mso-position-vertical-relative:page" from="22.7pt,19.85pt" to="56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" o:allowincell="f">
                <w10:wrap anchorx="page" anchory="page"/>
              </v:line>
            </w:pict>
          </w:r>
          <w:r>
            <w:rPr>
              <w:noProof/>
              <w:sz w:val="24"/>
              <w:szCs w:val="24"/>
            </w:rPr>
            <w:pict>
              <v:line id="Line 60" o:spid="_x0000_s2090" style="position:absolute;left:0;text-align:left;flip:y;z-index:251623936;visibility:visible;mso-position-horizontal-relative:page;mso-position-vertical-relative:page" from="56.7pt,703.1pt" to="575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 w:rsidRPr="006E0A25">
            <w:rPr>
              <w:sz w:val="24"/>
              <w:szCs w:val="24"/>
            </w:rPr>
            <w:t>Перв</w:t>
          </w:r>
          <w:r w:rsidR="00EB4918">
            <w:rPr>
              <w:sz w:val="24"/>
              <w:szCs w:val="24"/>
            </w:rPr>
            <w:t>. п</w:t>
          </w:r>
          <w:r w:rsidR="00EB4918" w:rsidRPr="006E0A25">
            <w:rPr>
              <w:sz w:val="24"/>
              <w:szCs w:val="24"/>
            </w:rPr>
            <w:t>римен</w:t>
          </w:r>
          <w:r w:rsidR="00EB4918">
            <w:rPr>
              <w:sz w:val="24"/>
              <w:szCs w:val="24"/>
            </w:rPr>
            <w:t>.</w:t>
          </w:r>
        </w:p>
      </w:tc>
      <w:tc>
        <w:tcPr>
          <w:tcW w:w="397" w:type="dxa"/>
          <w:textDirection w:val="btLr"/>
          <w:vAlign w:val="center"/>
        </w:tcPr>
        <w:p w:rsidR="00EB4918" w:rsidRPr="000F13E9" w:rsidRDefault="00EB4918" w:rsidP="007B4D3C">
          <w:pPr>
            <w:pStyle w:val="a0"/>
            <w:framePr w:w="680" w:h="6804" w:hRule="exact" w:wrap="around" w:vAnchor="page" w:hAnchor="page" w:x="454" w:y="398"/>
            <w:rPr>
              <w:rFonts w:ascii="Times New Roman" w:hAnsi="Times New Roman"/>
            </w:rPr>
          </w:pPr>
          <w:r w:rsidRPr="0057635A">
            <w:rPr>
              <w:rFonts w:ascii="Times New Roman" w:hAnsi="Times New Roman"/>
            </w:rPr>
            <w:t>УЭ5.</w:t>
          </w:r>
          <w:r>
            <w:rPr>
              <w:rFonts w:ascii="Times New Roman" w:hAnsi="Times New Roman"/>
            </w:rPr>
            <w:t>103</w:t>
          </w:r>
          <w:r w:rsidRPr="0057635A">
            <w:rPr>
              <w:rFonts w:ascii="Times New Roman" w:hAnsi="Times New Roman"/>
            </w:rPr>
            <w:t>.</w:t>
          </w:r>
          <w:r>
            <w:rPr>
              <w:rFonts w:ascii="Times New Roman" w:hAnsi="Times New Roman"/>
            </w:rPr>
            <w:t>430</w:t>
          </w:r>
        </w:p>
      </w:tc>
    </w:tr>
    <w:tr w:rsidR="00EB4918" w:rsidRPr="006E0A25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EB4918" w:rsidRPr="006E0A25" w:rsidRDefault="00EB24E7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Line 64" o:spid="_x0000_s2089" style="position:absolute;left:0;text-align:left;flip:y;z-index:251628032;visibility:visible;mso-position-horizontal-relative:page;mso-position-vertical-relative:page" from="22.7pt,189.95pt" to="56.7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" o:allowincell="f" strokeweight=".5pt">
                <w10:wrap anchorx="page" anchory="page"/>
              </v:line>
            </w:pict>
          </w:r>
          <w:r w:rsidR="00A94D58">
            <w:rPr>
              <w:sz w:val="24"/>
              <w:szCs w:val="24"/>
            </w:rPr>
            <w:t>Справ.</w:t>
          </w:r>
          <w:r w:rsidR="00EB4918" w:rsidRPr="006E0A25">
            <w:rPr>
              <w:sz w:val="24"/>
              <w:szCs w:val="24"/>
            </w:rPr>
            <w:t xml:space="preserve"> №</w:t>
          </w:r>
        </w:p>
      </w:tc>
      <w:tc>
        <w:tcPr>
          <w:tcW w:w="397" w:type="dxa"/>
          <w:textDirection w:val="btLr"/>
          <w:vAlign w:val="center"/>
        </w:tcPr>
        <w:p w:rsidR="00EB4918" w:rsidRPr="006E0A25" w:rsidRDefault="00EB4918">
          <w:pPr>
            <w:pStyle w:val="a0"/>
            <w:framePr w:w="680" w:h="6804" w:hRule="exact" w:wrap="around" w:vAnchor="page" w:hAnchor="page" w:x="454" w:y="398"/>
            <w:ind w:left="113" w:right="113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EB4918" w:rsidRPr="006E0A25" w:rsidRDefault="00EB4918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8"/>
        <w:szCs w:val="18"/>
      </w:rPr>
    </w:pPr>
    <w:r>
      <w:tab/>
    </w:r>
    <w:r w:rsidRPr="006E0A25">
      <w:rPr>
        <w:sz w:val="18"/>
        <w:szCs w:val="18"/>
      </w:rPr>
      <w:t xml:space="preserve">Копировал:  </w:t>
    </w:r>
    <w:r w:rsidRPr="006E0A25">
      <w:rPr>
        <w:sz w:val="18"/>
        <w:szCs w:val="18"/>
      </w:rPr>
      <w:tab/>
      <w:t>Формат А4</w:t>
    </w:r>
  </w:p>
  <w:tbl>
    <w:tblPr>
      <w:tblW w:w="3693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EB4918" w:rsidRPr="00221E4A" w:rsidTr="002D63E9">
      <w:trPr>
        <w:cantSplit/>
        <w:trHeight w:hRule="exact" w:val="280"/>
      </w:trPr>
      <w:tc>
        <w:tcPr>
          <w:tcW w:w="397" w:type="dxa"/>
          <w:vAlign w:val="center"/>
        </w:tcPr>
        <w:p w:rsidR="00EB4918" w:rsidRPr="00386FA0" w:rsidRDefault="00EB4918" w:rsidP="00221E4A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Измм.м</w:t>
          </w:r>
        </w:p>
      </w:tc>
      <w:tc>
        <w:tcPr>
          <w:tcW w:w="56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Подп.</w:t>
          </w:r>
        </w:p>
      </w:tc>
      <w:tc>
        <w:tcPr>
          <w:tcW w:w="56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Дата</w:t>
          </w:r>
        </w:p>
      </w:tc>
    </w:tr>
    <w:tr w:rsidR="00EB4918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Разраб.</w:t>
          </w:r>
        </w:p>
      </w:tc>
      <w:tc>
        <w:tcPr>
          <w:tcW w:w="1304" w:type="dxa"/>
          <w:vAlign w:val="center"/>
        </w:tcPr>
        <w:p w:rsidR="00EB4918" w:rsidRPr="00386FA0" w:rsidRDefault="00EB4918" w:rsidP="00EC4B43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С</w:t>
          </w:r>
          <w:r>
            <w:rPr>
              <w:sz w:val="22"/>
              <w:szCs w:val="22"/>
            </w:rPr>
            <w:t>инцов</w:t>
          </w:r>
        </w:p>
      </w:tc>
    </w:tr>
    <w:tr w:rsidR="00EB4918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Пров.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Козлов</w:t>
          </w:r>
        </w:p>
      </w:tc>
    </w:tr>
    <w:tr w:rsidR="00EB4918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</w:p>
      </w:tc>
      <w:tc>
        <w:tcPr>
          <w:tcW w:w="1304" w:type="dxa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</w:p>
      </w:tc>
    </w:tr>
    <w:tr w:rsidR="00EB4918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Н.контр.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Карелина</w:t>
          </w:r>
        </w:p>
      </w:tc>
    </w:tr>
    <w:tr w:rsidR="00EB4918" w:rsidRPr="00221E4A" w:rsidTr="002D63E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Утв.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Косолапов</w:t>
          </w:r>
        </w:p>
      </w:tc>
    </w:tr>
  </w:tbl>
  <w:p w:rsidR="00EB4918" w:rsidRPr="0057635A" w:rsidRDefault="00EB4918">
    <w:pPr>
      <w:framePr w:w="3969" w:h="567" w:hRule="exact" w:wrap="around" w:vAnchor="page" w:hAnchor="page" w:x="5853" w:y="14197"/>
      <w:spacing w:before="120" w:line="240" w:lineRule="auto"/>
      <w:jc w:val="center"/>
      <w:rPr>
        <w:sz w:val="40"/>
      </w:rPr>
    </w:pPr>
    <w:r w:rsidRPr="0057635A">
      <w:rPr>
        <w:sz w:val="40"/>
      </w:rPr>
      <w:t>УЭ5.</w:t>
    </w:r>
    <w:r>
      <w:rPr>
        <w:sz w:val="40"/>
      </w:rPr>
      <w:t>103</w:t>
    </w:r>
    <w:r w:rsidRPr="0057635A">
      <w:rPr>
        <w:sz w:val="40"/>
      </w:rPr>
      <w:t>.</w:t>
    </w:r>
    <w:r>
      <w:rPr>
        <w:sz w:val="40"/>
      </w:rPr>
      <w:t>430</w:t>
    </w:r>
    <w:r w:rsidRPr="0057635A">
      <w:rPr>
        <w:sz w:val="40"/>
      </w:rPr>
      <w:t xml:space="preserve"> ПЭ3</w:t>
    </w:r>
  </w:p>
  <w:p w:rsidR="00EB4918" w:rsidRDefault="00EB24E7">
    <w:pPr>
      <w:pStyle w:val="Footer"/>
      <w:tabs>
        <w:tab w:val="clear" w:pos="4536"/>
      </w:tabs>
      <w:jc w:val="left"/>
      <w:rPr>
        <w:rStyle w:val="PageNumber"/>
        <w:rFonts w:ascii="Times New Roman" w:hAnsi="Times New Roman"/>
        <w:lang w:val="ru-RU"/>
      </w:rPr>
    </w:pPr>
    <w:r>
      <w:rPr>
        <w:noProof/>
      </w:rPr>
      <w:pict>
        <v:line id="Line 45" o:spid="_x0000_s2434" style="position:absolute;z-index:251727360;visibility:visible;mso-position-horizontal-relative:page;mso-position-vertical-relative:page" from="433.75pt,759.8pt" to="575.5pt,7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AHogIAAJ0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7" o:spid="_x0000_s2063" style="position:absolute;z-index:251601408;visibility:visible;mso-position-horizontal-relative:page;mso-position-vertical-relative:page" from="77.95pt,703.1pt" to="77.95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6" o:spid="_x0000_s2088" style="position:absolute;z-index:251619840;visibility:visible;mso-position-horizontal-relative:page;mso-position-vertical-relative:page" from="56.7pt,717.25pt" to="240.95pt,7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5" o:spid="_x0000_s2087" style="position:absolute;z-index:251609600;visibility:visible;mso-position-horizontal-relative:page;mso-position-vertical-relative:page" from="428.1pt,640.7pt" to="428.15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8" o:spid="_x0000_s2086" style="position:absolute;z-index:251602432;visibility:visible;mso-position-horizontal-relative:page;mso-position-vertical-relative:page" from="280.65pt,640.7pt" to="280.65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3" o:spid="_x0000_s2085" style="position:absolute;z-index:251617792;visibility:visible;mso-position-horizontal-relative:page;mso-position-vertical-relative:page" from="241pt,640.7pt" to="575.5pt,6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fd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2" o:spid="_x0000_s2084" style="position:absolute;z-index:251616768;visibility:visible;mso-position-horizontal-relative:page;mso-position-vertical-relative:page" from="241pt,680.35pt" to="575.5pt,6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K7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83" type="#_x0000_t202" style="position:absolute;margin-left:524.5pt;margin-top:761.2pt;width:49pt;height:11.2pt;z-index:251590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" o:allowincell="f" stroked="f">
          <v:textbox style="mso-next-textbox:#Text Box 9" inset="0,0,0,0">
            <w:txbxContent>
              <w:p w:rsidR="00EB4918" w:rsidRPr="006E0A25" w:rsidRDefault="00FB19A9" w:rsidP="00F311E4">
                <w:pPr>
                  <w:jc w:val="center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 w:rsidR="00EB4918">
                  <w:instrText xml:space="preserve"> NUMPAGES   \* MERGEFORMAT </w:instrText>
                </w:r>
                <w:r>
                  <w:fldChar w:fldCharType="separate"/>
                </w:r>
                <w:r w:rsidR="00DD209B" w:rsidRPr="00DD209B">
                  <w:rPr>
                    <w:rStyle w:val="PageNumber"/>
                    <w:rFonts w:ascii="Times New Roman" w:hAnsi="Times New Roman"/>
                    <w:noProof/>
                    <w:sz w:val="24"/>
                  </w:rPr>
                  <w:t>67</w:t>
                </w:r>
                <w:r>
                  <w:fldChar w:fldCharType="end"/>
                </w:r>
              </w:p>
              <w:p w:rsidR="00EB4918" w:rsidRPr="00F311E4" w:rsidRDefault="00EB4918" w:rsidP="00F311E4">
                <w:pPr>
                  <w:rPr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Text Box 8" o:spid="_x0000_s2082" type="#_x0000_t202" style="position:absolute;margin-left:476.3pt;margin-top:761.2pt;width:46.75pt;height:11.2pt;z-index:251589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" o:allowincell="f" stroked="f">
          <v:textbox style="mso-next-textbox:#Text Box 8" inset="0,0,0,0">
            <w:txbxContent>
              <w:p w:rsidR="00EB4918" w:rsidRPr="006E0A25" w:rsidRDefault="00FB19A9" w:rsidP="00CA7C5F">
                <w:pPr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fldChar w:fldCharType="begin"/>
                </w:r>
                <w:r w:rsidR="00EB4918" w:rsidRPr="006E0A25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6E0A25">
                  <w:rPr>
                    <w:sz w:val="24"/>
                    <w:szCs w:val="24"/>
                  </w:rPr>
                  <w:fldChar w:fldCharType="separate"/>
                </w:r>
                <w:r w:rsidR="00DD209B" w:rsidRPr="00DD209B">
                  <w:rPr>
                    <w:noProof/>
                  </w:rPr>
                  <w:t>1</w:t>
                </w:r>
                <w:r w:rsidRPr="006E0A25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1" o:spid="_x0000_s2081" type="#_x0000_t202" style="position:absolute;margin-left:476.85pt;margin-top:747pt;width:46.75pt;height:11.2pt;z-index:251592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" o:allowincell="f" stroked="f">
          <v:textbox style="mso-next-textbox:#Text Box 11" inset="0,0,0,0">
            <w:txbxContent>
              <w:p w:rsidR="00EB4918" w:rsidRPr="006E0A25" w:rsidRDefault="00EB4918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</w:rPr>
      <w:pict>
        <v:shape id="Text Box 12" o:spid="_x0000_s2080" type="#_x0000_t202" style="position:absolute;margin-left:435.4pt;margin-top:747pt;width:39.2pt;height:11.2pt;z-index:251593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" o:allowincell="f" stroked="f">
          <v:textbox style="mso-next-textbox:#Text Box 12" inset="0,0,0,0">
            <w:txbxContent>
              <w:p w:rsidR="00EB4918" w:rsidRPr="006E0A25" w:rsidRDefault="00EB4918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Line 34" o:spid="_x0000_s2079" style="position:absolute;flip:y;z-index:251608576;visibility:visible;mso-position-horizontal-relative:page;mso-position-vertical-relative:page" from="447.95pt,759.8pt" to="448.05pt,7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3" o:spid="_x0000_s2078" style="position:absolute;flip:y;z-index:251607552;visibility:visible;mso-position-horizontal-relative:page;mso-position-vertical-relative:page" from="462.1pt,759.8pt" to="462.15pt,7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shape id="Text Box 10" o:spid="_x0000_s2077" type="#_x0000_t202" style="position:absolute;margin-left:525pt;margin-top:747pt;width:49pt;height:11.2pt;z-index:25159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" o:allowincell="f" stroked="f">
          <v:textbox style="mso-next-textbox:#Text Box 10" inset="0,0,0,0">
            <w:txbxContent>
              <w:p w:rsidR="00EB4918" w:rsidRPr="006E0A25" w:rsidRDefault="00EB4918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Листов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</w:rPr>
      <w:pict>
        <v:line id="Line 32" o:spid="_x0000_s2076" style="position:absolute;flip:y;z-index:251606528;visibility:visible;mso-position-horizontal-relative:page;mso-position-vertical-relative:page" from="524.5pt,745.6pt" to="524.55pt,7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1" o:spid="_x0000_s2075" style="position:absolute;flip:y;z-index:251605504;visibility:visible;mso-position-horizontal-relative:page;mso-position-vertical-relative:page" from="476.3pt,745.6pt" to="476.3pt,7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3" o:spid="_x0000_s2074" style="position:absolute;flip:y;z-index:251597312;visibility:visible;mso-position-horizontal-relative:page;mso-position-vertical-relative:page" from="241pt,640.7pt" to="241.05pt,8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4" o:spid="_x0000_s2073" style="position:absolute;z-index:251598336;visibility:visible;mso-position-horizontal-relative:page;mso-position-vertical-relative:page" from="104.9pt,703.1pt" to="104.95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gyoQIAAJ0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4" o:spid="_x0000_s2072" style="position:absolute;z-index:251618816;visibility:visible;mso-position-horizontal-relative:page;mso-position-vertical-relative:page" from="56.7pt,745.6pt" to="575.4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rect id="Rectangle 41" o:spid="_x0000_s2071" style="position:absolute;margin-left:56.7pt;margin-top:19.85pt;width:518.6pt;height:796.55pt;z-index:251615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vk8AIAADk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" o:allowincell="f" filled="f" strokeweight="1pt">
          <w10:wrap anchorx="page" anchory="page"/>
        </v:rect>
      </w:pict>
    </w:r>
    <w:r>
      <w:rPr>
        <w:noProof/>
      </w:rPr>
      <w:pict>
        <v:line id="Line 40" o:spid="_x0000_s2070" style="position:absolute;z-index:251614720;visibility:visible;mso-position-horizontal-relative:page;mso-position-vertical-relative:page" from="56.7pt,802.3pt" to="240.9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9" o:spid="_x0000_s2069" style="position:absolute;z-index:251613696;visibility:visible;mso-position-horizontal-relative:page;mso-position-vertical-relative:page" from="56.7pt,788.15pt" to="240.95pt,7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8" o:spid="_x0000_s2068" style="position:absolute;z-index:251612672;visibility:visible;mso-position-horizontal-relative:page;mso-position-vertical-relative:page" from="56.7pt,773.95pt" to="240.9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7" o:spid="_x0000_s2067" style="position:absolute;z-index:251611648;visibility:visible;mso-position-horizontal-relative:page;mso-position-vertical-relative:page" from="56.7pt,759.8pt" to="240.95pt,7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6" o:spid="_x0000_s2066" style="position:absolute;z-index:251610624;visibility:visible;mso-position-horizontal-relative:page;mso-position-vertical-relative:page" from="56.7pt,731.45pt" to="240.9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30" o:spid="_x0000_s2065" style="position:absolute;z-index:251604480;visibility:visible;mso-position-horizontal-relative:page;mso-position-vertical-relative:page" from="433.75pt,773.95pt" to="575.5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9" o:spid="_x0000_s2064" style="position:absolute;z-index:251603456;visibility:visible;mso-position-horizontal-relative:page;mso-position-vertical-relative:page" from="433.75pt,745.6pt" to="433.8pt,8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6" o:spid="_x0000_s2062" style="position:absolute;z-index:251600384;visibility:visible;mso-position-horizontal-relative:page;mso-position-vertical-relative:page" from="212.65pt,703.1pt" to="212.7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5" o:spid="_x0000_s2061" style="position:absolute;z-index:251599360;visibility:visible;mso-position-horizontal-relative:page;mso-position-vertical-relative:page" from="170.1pt,703.1pt" to="170.1pt,8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 w:rsidRPr="006E0A25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Pr="006E0A25" w:rsidRDefault="00465A2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40"/>
            <w:jc w:val="right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418"/>
      </w:trPr>
      <w:tc>
        <w:tcPr>
          <w:tcW w:w="284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дубл.</w:t>
          </w:r>
        </w:p>
      </w:tc>
      <w:tc>
        <w:tcPr>
          <w:tcW w:w="397" w:type="dxa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40"/>
            <w:jc w:val="right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6E0A25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Group 67" o:spid="_x0000_s2050" style="position:absolute;left:0;text-align:left;margin-left:22.7pt;margin-top:405.4pt;width:34pt;height:411.1pt;z-index:251631104;mso-position-horizontal-relative:page;mso-position-vertical-relative:page" coordsize="2176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" o:allowincell="f">
                <v:line id="Line 68" o:spid="_x0000_s2051" style="position:absolute;flip:y;visibility:visible" from="0,0" to="32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i+sIAAADaAAAADwAAAGRycy9kb3ducmV2LnhtbESPwWrDMBBE74X8g9hAL6WWk4IRjmUT&#10;AoVCT3VKel2sjW1irRxLdZy/rwqFHoeZecMU1WIHMdPke8caNkkKgrhxpudWw+fx9VmB8AHZ4OCY&#10;NNzJQ1WuHgrMjbvxB811aEWEsM9RQxfCmEvpm44s+sSNxNE7u8liiHJqpZnwFuF2kNs0zaTFnuNC&#10;hyMdOmou9bfV0Dh1elf3r012PWZb1T/JerZS68f1st+BCLSE//Bf+81oeIHfK/EG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ti+sIAAADa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group id="Group 69" o:spid="_x0000_s2052" style="position:absolute;width:2176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70" o:spid="_x0000_s2053" style="position:absolute;visibility:visible" from="0,0" to="20000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1zcAAAADaAAAADwAAAGRycy9kb3ducmV2LnhtbESPX2vCQBDE3wW/w7EF3/RSISVETykF&#10;QfBBagVfl9yaBHN7Ibf547f3CoU+DjPzG2a7n1yjBupC7dnA+yoBRVx4W3Np4PpzWGaggiBbbDyT&#10;gScF2O/msy3m1o/8TcNFShUhHHI0UIm0udahqMhhWPmWOHp33zmUKLtS2w7HCHeNXifJh3ZYc1yo&#10;sKWviorHpXcGermfaLr22Y0yTmXMzqkbzsYs3qbPDSihSf7Df+2jNZDC75V4A/Tu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xNc3AAAAA2gAAAA8AAAAAAAAAAAAAAAAA&#10;oQIAAGRycy9kb3ducmV2LnhtbFBLBQYAAAAABAAEAPkAAACOAwAAAAA=&#10;" strokeweight="1pt">
                    <v:stroke startarrowwidth="narrow" startarrowlength="short" endarrowwidth="narrow" endarrowlength="short"/>
                  </v:line>
                  <v:line id="Line 71" o:spid="_x0000_s2054" style="position:absolute;visibility:visible" from="0,4827" to="20000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t1cQAAADaAAAADwAAAGRycy9kb3ducmV2LnhtbESPQWvCQBSE7wX/w/IEL6Fu6iGU1FUk&#10;IBTqJWlL9fbIvmZDs2/T7Griv3eFQo/DzHzDrLeT7cSFBt86VvC0TEEQ10633Cj4eN8/PoPwAVlj&#10;55gUXMnDdjN7WGOu3cglXarQiAhhn6MCE0KfS+lrQxb90vXE0ft2g8UQ5dBIPeAY4baTqzTNpMWW&#10;44LBngpD9U91tgrqs3n7TTj5PLUy+zrIYkqLY6nUYj7tXkAEmsJ/+K/9qhVkcL8Sb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W3VxAAAANoAAAAPAAAAAAAAAAAA&#10;AAAAAKECAABkcnMvZG93bnJldi54bWxQSwUGAAAAAAQABAD5AAAAkgMAAAAA&#10;" strokeweight=".5pt">
                    <v:stroke startarrowwidth="narrow" startarrowlength="short" endarrowwidth="narrow" endarrowlength="short"/>
                  </v:line>
                  <v:line id="Line 72" o:spid="_x0000_s2055" style="position:absolute;visibility:visible" from="0,8276" to="20000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ITsMAAADaAAAADwAAAGRycy9kb3ducmV2LnhtbESPT4vCMBTE74LfITxhL7Km60GlaxQp&#10;CAvuxX/o3h7N26bYvNQmav32RhA8DjPzG2Y6b20lrtT40rGCr0ECgjh3uuRCwW67/JyA8AFZY+WY&#10;FNzJw3zW7Uwx1e7Ga7puQiEihH2KCkwIdSqlzw1Z9ANXE0fv3zUWQ5RNIXWDtwi3lRwmyUhaLDku&#10;GKwpM5SfNherIL+Y1bnP/f1fKUeHX5m1SXZcK/XRaxffIAK14R1+tX+0gjE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lyE7DAAAA2gAAAA8AAAAAAAAAAAAA&#10;AAAAoQIAAGRycy9kb3ducmV2LnhtbFBLBQYAAAAABAAEAPkAAACRAwAAAAA=&#10;" strokeweight=".5pt">
                    <v:stroke startarrowwidth="narrow" startarrowlength="short" endarrowwidth="narrow" endarrowlength="short"/>
                  </v:line>
                  <v:group id="Group 73" o:spid="_x0000_s2056" style="position:absolute;width:2000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Line 74" o:spid="_x0000_s2057" style="position:absolute;flip:x;visibility:visible" from="0,1999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NVEMMAAADaAAAADwAAAGRycy9kb3ducmV2LnhtbESPzWrDMBCE74G+g9hCLqGR7YNx3Mim&#10;FAqFnOqU5LpYW9vUWrmW6p+3rwKBHoeZ+YY5lovpxUSj6ywriPcRCOLa6o4bBZ/nt6cMhPPIGnvL&#10;pGAlB2XxsDliru3MHzRVvhEBwi5HBa33Qy6lq1sy6PZ2IA7elx0N+iDHRuoR5wA3vUyiKJUGOw4L&#10;LQ702lL9Xf0aBbXNLqdsvcbpzzlNsm4nq8lIpbaPy8szCE+L/w/f2+9awQFuV8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TVRDDAAAA2g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75" o:spid="_x0000_s2058" style="position:absolute;visibility:visible" from="0,11722" to="20000,1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ZFwsQAAADbAAAADwAAAGRycy9kb3ducmV2LnhtbESPQWvCQBCF7wX/wzJCL6Kb9iAluooE&#10;hIJetBX1NmTHbDA7G7Orpv++cyj0NsN7894382XvG/WgLtaBDbxNMlDEZbA1Vwa+v9bjD1AxIVts&#10;ApOBH4qwXAxe5pjb8OQdPfapUhLCMUcDLqU21zqWjjzGSWiJRbuEzmOStau07fAp4b7R71k21R5r&#10;lgaHLRWOyuv+7g2Ud7e5jXh0ONd6etzqos+K086Y12G/moFK1Kd/89/1pxV8oZdfZAC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kXCxAAAANsAAAAPAAAAAAAAAAAA&#10;AAAAAKECAABkcnMvZG93bnJldi54bWxQSwUGAAAAAAQABAD5AAAAkgMAAAAA&#10;" strokeweight=".5pt">
                      <v:stroke startarrowwidth="narrow" startarrowlength="short" endarrowwidth="narrow" endarrowlength="short"/>
                    </v:line>
                    <v:line id="Line 76" o:spid="_x0000_s2059" style="position:absolute;visibility:visible" from="0,16551" to="20000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rgWcEAAADbAAAADwAAAGRycy9kb3ducmV2LnhtbERPS4vCMBC+L/gfwgheZE31IEttlKUg&#10;LKwXX6i3oZltyjaT2kSt/94Igrf5+J6TLTpbiyu1vnKsYDxKQBAXTldcKthtl59fIHxA1lg7JgV3&#10;8rCY9z4yTLW78Zqum1CKGMI+RQUmhCaV0heGLPqRa4gj9+daiyHCtpS6xVsMt7WcJMlUWqw4Nhhs&#10;KDdU/G8uVkFxMb/nIQ/3p0pODyuZd0l+XCs16HffMxCBuvAWv9w/Os4fw/OXe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KuBZwQAAANsAAAAPAAAAAAAAAAAAAAAA&#10;AKECAABkcnMvZG93bnJldi54bWxQSwUGAAAAAAQABAD5AAAAjwMAAAAA&#10;" strokeweight=".5pt">
                      <v:stroke startarrowwidth="narrow" startarrowlength="short" endarrowwidth="narrow" endarrowlength="short"/>
                    </v:line>
                    <v:line id="Line 77" o:spid="_x0000_s2060" style="position:absolute;flip:y;visibility:visible" from="8324,0" to="8353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72sAAAADbAAAADwAAAGRycy9kb3ducmV2LnhtbERPy6rCMBDdX/AfwgjurqkKcqlG8YEg&#10;bvSqXbgbmrEtNpPSxFr/3giCuzmc50znrSlFQ7UrLCsY9CMQxKnVBWcKzqfN7x8I55E1lpZJwZMc&#10;zGednynG2j74n5qjz0QIYRejgtz7KpbSpTkZdH1bEQfuamuDPsA6k7rGRwg3pRxG0VgaLDg05FjR&#10;Kqf0drwbBc1ytFvvEzu+2KqQyeKUjNyhVKrXbRcTEJ5a/xV/3Fsd5g/h/Us4QM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3e9rAAAAA2wAAAA8AAAAAAAAAAAAAAAAA&#10;oQIAAGRycy9kb3ducmV2LnhtbFBLBQYAAAAABAAEAPkAAACOAwAAAAA=&#10;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EB4918" w:rsidRPr="006E0A25">
            <w:rPr>
              <w:sz w:val="24"/>
              <w:szCs w:val="24"/>
            </w:rPr>
            <w:t>Взам. инв. №</w:t>
          </w:r>
        </w:p>
      </w:tc>
      <w:tc>
        <w:tcPr>
          <w:tcW w:w="397" w:type="dxa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Pr="006E0A25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Line 66" o:spid="_x0000_s2049" style="position:absolute;left:0;text-align:left;flip:y;z-index:251630080;visibility:visible;mso-position-horizontal-relative:page;mso-position-vertical-relative:page" from="56.7pt,703.1pt" to="575.4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465A29">
            <w:rPr>
              <w:sz w:val="24"/>
              <w:szCs w:val="24"/>
            </w:rPr>
            <w:t>Подп.</w:t>
          </w:r>
          <w:r w:rsidR="00EB4918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6E0A25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0"/>
            <w:jc w:val="right"/>
            <w:rPr>
              <w:sz w:val="24"/>
              <w:szCs w:val="24"/>
            </w:rPr>
          </w:pPr>
        </w:p>
      </w:tc>
    </w:tr>
  </w:tbl>
  <w:p w:rsidR="00EB4918" w:rsidRPr="006E0A25" w:rsidRDefault="00EB4918" w:rsidP="007A77AA">
    <w:pPr>
      <w:framePr w:w="2593" w:h="567" w:hRule="exact" w:wrap="around" w:vAnchor="page" w:hAnchor="page" w:x="8814" w:y="15565"/>
      <w:spacing w:before="120" w:line="240" w:lineRule="auto"/>
      <w:jc w:val="center"/>
      <w:rPr>
        <w:sz w:val="36"/>
      </w:rPr>
    </w:pPr>
    <w:r w:rsidRPr="006E0A25">
      <w:rPr>
        <w:sz w:val="36"/>
      </w:rPr>
      <w:t>ДЭ</w:t>
    </w:r>
  </w:p>
  <w:p w:rsidR="00EB4918" w:rsidRDefault="00EB4918">
    <w:pPr>
      <w:pStyle w:val="Footer"/>
      <w:tabs>
        <w:tab w:val="clear" w:pos="4536"/>
        <w:tab w:val="clear" w:pos="9072"/>
        <w:tab w:val="right" w:pos="-1701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 w:rsidRPr="006E0A25" w:rsidTr="00C667B8">
      <w:trPr>
        <w:cantSplit/>
        <w:trHeight w:hRule="exact" w:val="1985"/>
      </w:trPr>
      <w:tc>
        <w:tcPr>
          <w:tcW w:w="284" w:type="dxa"/>
          <w:textDirection w:val="btLr"/>
        </w:tcPr>
        <w:p w:rsidR="00EB4918" w:rsidRPr="006E0A25" w:rsidRDefault="00465A29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 w:rsidTr="00C667B8">
      <w:trPr>
        <w:cantSplit/>
        <w:trHeight w:hRule="exact" w:val="1418"/>
      </w:trPr>
      <w:tc>
        <w:tcPr>
          <w:tcW w:w="284" w:type="dxa"/>
          <w:textDirection w:val="btL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дубл.</w:t>
          </w:r>
        </w:p>
      </w:tc>
      <w:tc>
        <w:tcPr>
          <w:tcW w:w="397" w:type="dxa"/>
          <w:textDirection w:val="btL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 w:rsidTr="00C667B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Взам. инв. №</w:t>
          </w:r>
        </w:p>
      </w:tc>
      <w:tc>
        <w:tcPr>
          <w:tcW w:w="397" w:type="dxa"/>
          <w:textDirection w:val="btL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 w:rsidTr="00C667B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Pr="006E0A25" w:rsidRDefault="00465A29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 w:rsidTr="00C667B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 w:rsidTr="009E3C88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0"/>
            </w:rPr>
          </w:pPr>
        </w:p>
      </w:tc>
      <w:tc>
        <w:tcPr>
          <w:tcW w:w="397" w:type="dxa"/>
          <w:textDirection w:val="btLr"/>
          <w:vAlign w:val="center"/>
        </w:tcPr>
        <w:p w:rsidR="00EB4918" w:rsidRPr="006E0A25" w:rsidRDefault="00EB4918" w:rsidP="009E3C88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</w:pPr>
        </w:p>
      </w:tc>
    </w:tr>
  </w:tbl>
  <w:p w:rsidR="00EB4918" w:rsidRPr="006E0A25" w:rsidRDefault="00EB4918" w:rsidP="00237412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6E0A25">
      <w:rPr>
        <w:sz w:val="16"/>
        <w:szCs w:val="16"/>
      </w:rPr>
      <w:t>Копировал:</w:t>
    </w:r>
    <w:r w:rsidRPr="006E0A25">
      <w:rPr>
        <w:sz w:val="16"/>
        <w:szCs w:val="16"/>
      </w:rPr>
      <w:tab/>
      <w:t>Формат А4</w:t>
    </w:r>
  </w:p>
  <w:p w:rsidR="00EB4918" w:rsidRDefault="00EB24E7" w:rsidP="00237412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9" type="#_x0000_t202" style="position:absolute;margin-left:-8.05pt;margin-top:20.3pt;width:172.5pt;height:19.8pt;z-index:-251645440" filled="f" stroked="f">
          <v:textbox style="mso-next-textbox:#_x0000_s2279" inset="0,0,0,0">
            <w:txbxContent>
              <w:p w:rsidR="00EB4918" w:rsidRPr="0057635A" w:rsidRDefault="00EB4918" w:rsidP="00237412">
                <w:pPr>
                  <w:spacing w:line="240" w:lineRule="atLeast"/>
                  <w:jc w:val="right"/>
                  <w:rPr>
                    <w:sz w:val="36"/>
                    <w:szCs w:val="32"/>
                  </w:rPr>
                </w:pPr>
                <w:r>
                  <w:rPr>
                    <w:sz w:val="36"/>
                    <w:szCs w:val="32"/>
                  </w:rPr>
                  <w:t>УЭ5.103</w:t>
                </w:r>
                <w:r w:rsidRPr="0057635A">
                  <w:rPr>
                    <w:sz w:val="36"/>
                    <w:szCs w:val="32"/>
                  </w:rPr>
                  <w:t>.</w:t>
                </w:r>
                <w:r>
                  <w:rPr>
                    <w:sz w:val="36"/>
                    <w:szCs w:val="32"/>
                  </w:rPr>
                  <w:t>430</w:t>
                </w:r>
                <w:r w:rsidRPr="0057635A">
                  <w:rPr>
                    <w:sz w:val="36"/>
                    <w:szCs w:val="32"/>
                  </w:rPr>
                  <w:t xml:space="preserve"> ПЭ3 УЛ</w:t>
                </w:r>
              </w:p>
            </w:txbxContent>
          </v:textbox>
        </v:shape>
      </w:pict>
    </w:r>
    <w:r>
      <w:rPr>
        <w:noProof/>
      </w:rPr>
      <w:pict>
        <v:shape id="_x0000_s2433" type="#_x0000_t202" style="position:absolute;margin-left:182.5pt;margin-top:16.75pt;width:163.25pt;height:23.35pt;z-index:-251590144" filled="f" stroked="f">
          <v:textbox style="mso-next-textbox:#_x0000_s2433" inset="0,0,0,0">
            <w:txbxContent>
              <w:p w:rsidR="00EB4918" w:rsidRPr="002C7946" w:rsidRDefault="00EB4918" w:rsidP="006E0A25">
                <w:pPr>
                  <w:spacing w:line="240" w:lineRule="atLeast"/>
                  <w:jc w:val="center"/>
                  <w:rPr>
                    <w:sz w:val="36"/>
                    <w:szCs w:val="36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305" type="#_x0000_t202" style="position:absolute;margin-left:357.65pt;margin-top:10.85pt;width:77.1pt;height:23.35pt;z-index:-251639296" filled="f" stroked="f">
          <v:textbox style="mso-next-textbox:#_x0000_s2305">
            <w:txbxContent>
              <w:p w:rsidR="00EB4918" w:rsidRPr="006E0A25" w:rsidRDefault="00EB4918" w:rsidP="00237412">
                <w:pPr>
                  <w:spacing w:line="240" w:lineRule="atLeast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>
        <v:shape id="_x0000_s2306" type="#_x0000_t202" style="position:absolute;margin-left:427.3pt;margin-top:10.85pt;width:77.1pt;height:23.35pt;z-index:-251638272" filled="f" stroked="f">
          <v:textbox style="mso-next-textbox:#_x0000_s2306">
            <w:txbxContent>
              <w:p w:rsidR="00EB4918" w:rsidRPr="006E0A25" w:rsidRDefault="00EB4918" w:rsidP="00237412">
                <w:pPr>
                  <w:spacing w:line="240" w:lineRule="atLeast"/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t>Листов</w:t>
                </w:r>
              </w:p>
            </w:txbxContent>
          </v:textbox>
        </v:shape>
      </w:pict>
    </w:r>
  </w:p>
  <w:p w:rsidR="00EB4918" w:rsidRDefault="00EB24E7" w:rsidP="00237412">
    <w:pPr>
      <w:pStyle w:val="Header"/>
      <w:tabs>
        <w:tab w:val="clear" w:pos="4536"/>
        <w:tab w:val="clear" w:pos="9072"/>
      </w:tabs>
    </w:pPr>
    <w:r>
      <w:rPr>
        <w:noProof/>
      </w:rPr>
      <w:pict>
        <v:shape id="_x0000_s2432" type="#_x0000_t202" style="position:absolute;margin-left:451.75pt;margin-top:3.6pt;width:31pt;height:26.5pt;z-index:-251591168" filled="f" stroked="f">
          <v:textbox style="mso-next-textbox:#_x0000_s2432">
            <w:txbxContent>
              <w:p w:rsidR="00EB4918" w:rsidRPr="006E0A25" w:rsidRDefault="00EB24E7" w:rsidP="004F680F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Style w:val="PageNumber"/>
                    <w:rFonts w:ascii="Times New Roman" w:hAnsi="Times New Roman"/>
                    <w:noProof/>
                    <w:sz w:val="24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  <w:noProof/>
                    <w:sz w:val="24"/>
                  </w:rPr>
                  <w:instrText xml:space="preserve"> NUMPAGES   \* MERGEFORMAT </w:instrText>
                </w:r>
                <w:r>
                  <w:rPr>
                    <w:rStyle w:val="PageNumber"/>
                    <w:rFonts w:ascii="Times New Roman" w:hAnsi="Times New Roman"/>
                    <w:noProof/>
                    <w:sz w:val="24"/>
                  </w:rPr>
                  <w:fldChar w:fldCharType="separate"/>
                </w:r>
                <w:r w:rsidR="00DD209B">
                  <w:rPr>
                    <w:rStyle w:val="PageNumber"/>
                    <w:rFonts w:ascii="Times New Roman" w:hAnsi="Times New Roman"/>
                    <w:noProof/>
                    <w:sz w:val="24"/>
                  </w:rPr>
                  <w:t>67</w:t>
                </w:r>
                <w:r>
                  <w:rPr>
                    <w:rStyle w:val="PageNumber"/>
                    <w:rFonts w:ascii="Times New Roman" w:hAnsi="Times New Roman"/>
                    <w:noProof/>
                    <w:sz w:val="24"/>
                  </w:rPr>
                  <w:fldChar w:fldCharType="end"/>
                </w:r>
              </w:p>
              <w:p w:rsidR="00EB4918" w:rsidRPr="004F680F" w:rsidRDefault="00EB4918" w:rsidP="004F680F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430" type="#_x0000_t202" style="position:absolute;margin-left:379.5pt;margin-top:4.05pt;width:31pt;height:26.5pt;z-index:-251592192" filled="f" stroked="f">
          <v:textbox style="mso-next-textbox:#_x0000_s2430">
            <w:txbxContent>
              <w:p w:rsidR="00EB4918" w:rsidRPr="006E0A25" w:rsidRDefault="00FB19A9" w:rsidP="004F680F">
                <w:pPr>
                  <w:jc w:val="center"/>
                  <w:rPr>
                    <w:sz w:val="24"/>
                    <w:szCs w:val="24"/>
                  </w:rPr>
                </w:pPr>
                <w:r w:rsidRPr="006E0A25">
                  <w:rPr>
                    <w:sz w:val="24"/>
                    <w:szCs w:val="24"/>
                  </w:rPr>
                  <w:fldChar w:fldCharType="begin"/>
                </w:r>
                <w:r w:rsidR="00EB4918" w:rsidRPr="006E0A25">
                  <w:rPr>
                    <w:sz w:val="24"/>
                    <w:szCs w:val="24"/>
                  </w:rPr>
                  <w:instrText xml:space="preserve"> PAGE   \* MERGEFORMAT </w:instrText>
                </w:r>
                <w:r w:rsidRPr="006E0A25">
                  <w:rPr>
                    <w:sz w:val="24"/>
                    <w:szCs w:val="24"/>
                  </w:rPr>
                  <w:fldChar w:fldCharType="separate"/>
                </w:r>
                <w:r w:rsidR="00DD209B" w:rsidRPr="00DD209B">
                  <w:rPr>
                    <w:noProof/>
                  </w:rPr>
                  <w:t>66</w:t>
                </w:r>
                <w:r w:rsidRPr="006E0A25">
                  <w:rPr>
                    <w:sz w:val="24"/>
                    <w:szCs w:val="24"/>
                  </w:rPr>
                  <w:fldChar w:fldCharType="end"/>
                </w:r>
              </w:p>
              <w:p w:rsidR="00EB4918" w:rsidRPr="004F680F" w:rsidRDefault="00EB4918" w:rsidP="004F680F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group id="_x0000_s2299" style="position:absolute;margin-left:-14.7pt;margin-top:-13.3pt;width:518.3pt;height:36.6pt;z-index:-251640320" coordorigin="1124,15608" coordsize="10366,732">
          <v:line id="_x0000_s2300" style="position:absolute" from="4816,15608" to="4817,16340" strokeweight="1pt"/>
          <v:line id="_x0000_s2301" style="position:absolute" from="8569,15608" to="8571,16340" strokeweight="1pt"/>
          <v:line id="_x0000_s2302" style="position:absolute;flip:x" from="10108,15608" to="10109,16331" strokeweight="1pt"/>
          <v:line id="_x0000_s2303" style="position:absolute" from="8585,15952" to="11490,15955" strokeweight="1pt"/>
          <v:line id="_x0000_s2304" style="position:absolute" from="1124,15608" to="11490,15611" strokeweight="1pt"/>
        </v:group>
      </w:pict>
    </w:r>
    <w:r>
      <w:rPr>
        <w:noProof/>
      </w:rPr>
      <w:pict>
        <v:shape id="_x0000_s2298" type="#_x0000_t202" style="position:absolute;margin-left:427.3pt;margin-top:780.4pt;width:77.1pt;height:23.35pt;z-index:-251641344" filled="f" stroked="f">
          <v:textbox style="mso-next-textbox:#_x0000_s2298">
            <w:txbxContent>
              <w:p w:rsidR="00EB4918" w:rsidRPr="007F04E5" w:rsidRDefault="00EB4918" w:rsidP="00237412">
                <w:pPr>
                  <w:spacing w:line="240" w:lineRule="atLeast"/>
                  <w:jc w:val="center"/>
                  <w:rPr>
                    <w:rFonts w:ascii="GOST type B" w:hAnsi="GOST type B"/>
                    <w:i/>
                    <w:sz w:val="24"/>
                    <w:szCs w:val="24"/>
                  </w:rPr>
                </w:pPr>
                <w:r w:rsidRPr="007F04E5">
                  <w:rPr>
                    <w:rFonts w:ascii="GOST type B" w:hAnsi="GOST type B"/>
                    <w:i/>
                    <w:sz w:val="24"/>
                    <w:szCs w:val="24"/>
                  </w:rPr>
                  <w:t>Лист</w:t>
                </w:r>
                <w:r>
                  <w:rPr>
                    <w:rFonts w:ascii="GOST type B" w:hAnsi="GOST type B"/>
                    <w:i/>
                    <w:sz w:val="24"/>
                    <w:szCs w:val="24"/>
                  </w:rPr>
                  <w:t>ов</w:t>
                </w:r>
              </w:p>
            </w:txbxContent>
          </v:textbox>
        </v:shape>
      </w:pict>
    </w:r>
    <w:r>
      <w:rPr>
        <w:noProof/>
      </w:rPr>
      <w:pict>
        <v:group id="_x0000_s2292" style="position:absolute;margin-left:-14.7pt;margin-top:780.4pt;width:518.3pt;height:36.6pt;z-index:-251642368" coordorigin="1124,15608" coordsize="10366,732">
          <v:line id="_x0000_s2293" style="position:absolute" from="4816,15608" to="4817,16340" strokeweight="1.5pt"/>
          <v:line id="_x0000_s2294" style="position:absolute" from="8569,15608" to="8571,16340" strokeweight="1.5pt"/>
          <v:line id="_x0000_s2295" style="position:absolute;flip:x" from="10108,15608" to="10109,16331" strokeweight="1.5pt"/>
          <v:line id="_x0000_s2296" style="position:absolute" from="8585,15952" to="11490,15955" strokeweight="1.5pt"/>
          <v:line id="_x0000_s2297" style="position:absolute" from="1124,15608" to="11490,15611" strokeweight="1.5pt"/>
        </v:group>
      </w:pict>
    </w:r>
    <w:r>
      <w:rPr>
        <w:noProof/>
      </w:rPr>
      <w:pict>
        <v:group id="_x0000_s2281" style="position:absolute;margin-left:22.7pt;margin-top:405.4pt;width:34pt;height:411.1pt;z-index:251673088;mso-position-horizontal-relative:page;mso-position-vertical-relative:page" coordsize="21760,20000" o:allowincell="f">
          <v:line id="_x0000_s2282" style="position:absolute;flip:y" from="0,0" to="32,19996" strokeweight="1pt">
            <v:stroke startarrowwidth="narrow" startarrowlength="short" endarrowwidth="narrow" endarrowlength="short"/>
          </v:line>
          <v:group id="_x0000_s2283" style="position:absolute;width:21760;height:20000" coordsize="20000,20000">
            <v:line id="_x0000_s2284" style="position:absolute" from="0,0" to="20000,2" strokeweight="1pt">
              <v:stroke startarrowwidth="narrow" startarrowlength="short" endarrowwidth="narrow" endarrowlength="short"/>
            </v:line>
            <v:line id="_x0000_s2285" style="position:absolute" from="0,4827" to="20000,4829" strokeweight="1pt">
              <v:stroke startarrowwidth="narrow" startarrowlength="short" endarrowwidth="narrow" endarrowlength="short"/>
            </v:line>
            <v:line id="_x0000_s2286" style="position:absolute" from="0,8276" to="20000,8278" strokeweight="1pt">
              <v:stroke startarrowwidth="narrow" startarrowlength="short" endarrowwidth="narrow" endarrowlength="short"/>
            </v:line>
            <v:group id="_x0000_s2287" style="position:absolute;width:20000;height:20000" coordsize="20000,20000">
              <v:line id="_x0000_s2288" style="position:absolute;flip:x" from="0,19998" to="20000,20000" strokeweight="1pt">
                <v:stroke startarrowwidth="narrow" startarrowlength="short" endarrowwidth="narrow" endarrowlength="short"/>
              </v:line>
              <v:line id="_x0000_s2289" style="position:absolute" from="0,11722" to="20000,11724" strokeweight="1pt">
                <v:stroke startarrowwidth="narrow" startarrowlength="short" endarrowwidth="narrow" endarrowlength="short"/>
              </v:line>
              <v:line id="_x0000_s2290" style="position:absolute" from="0,16551" to="20000,16553" strokeweight="1pt">
                <v:stroke startarrowwidth="narrow" startarrowlength="short" endarrowwidth="narrow" endarrowlength="short"/>
              </v:line>
              <v:line id="_x0000_s2291" style="position:absolute;flip:y" from="8324,0" to="8353,19996" strokeweight="1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280" style="position:absolute;margin-left:56.7pt;margin-top:19.85pt;width:518.6pt;height:796.55pt;z-index:251672064;mso-position-horizontal-relative:page;mso-position-vertical-relative:page" o:allowincell="f" filled="f" strokeweight="1pt">
          <w10:wrap anchorx="page" anchory="page"/>
        </v:rect>
      </w:pict>
    </w:r>
    <w:r w:rsidR="00EB4918">
      <w:tab/>
    </w:r>
    <w:r w:rsidR="00EB4918">
      <w:tab/>
    </w:r>
    <w:r w:rsidR="00EB4918">
      <w:tab/>
    </w:r>
  </w:p>
  <w:p w:rsidR="00EB4918" w:rsidRDefault="00EB4918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24E7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rFonts w:ascii="Arial" w:hAnsi="Arial"/>
        <w:sz w:val="24"/>
      </w:rPr>
    </w:pPr>
    <w:r>
      <w:rPr>
        <w:rFonts w:ascii="Arial" w:hAnsi="Arial"/>
        <w:noProof/>
        <w:sz w:val="24"/>
      </w:rPr>
      <w:pict>
        <v:line id="_x0000_s2274" style="position:absolute;left:0;text-align:left;z-index:251670016" from="187.1pt,53.85pt" to="329.7pt,53.85pt" o:allowincell="f"/>
      </w:pict>
    </w:r>
    <w:r w:rsidR="00EB4918">
      <w:rPr>
        <w:rFonts w:ascii="Arial" w:hAnsi="Arial"/>
        <w:sz w:val="24"/>
      </w:rPr>
      <w:t xml:space="preserve"> Прибор К211</w:t>
    </w:r>
  </w:p>
  <w:p w:rsidR="00EB4918" w:rsidRDefault="00EB4918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  <w:r>
      <w:rPr>
        <w:rFonts w:ascii="Arial" w:hAnsi="Arial"/>
        <w:sz w:val="24"/>
      </w:rPr>
      <w:t>Протокол предъявительских и приемосдаточных испытаний</w:t>
    </w:r>
    <w:r>
      <w:rPr>
        <w:sz w:val="24"/>
      </w:rPr>
      <w:t xml:space="preserve"> </w:t>
    </w:r>
  </w:p>
  <w:p w:rsidR="00EB4918" w:rsidRDefault="00EB4918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260" style="position:absolute;left:0;text-align:left;flip:y;z-index:251666944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258" style="position:absolute;left:0;text-align:left;flip:x;z-index:251664896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257" style="position:absolute;left:0;text-align:left;z-index:251663872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256" style="position:absolute;left:0;text-align:left;flip:x;z-index:251662848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255" style="position:absolute;left:0;text-align:left;flip:y;z-index:251661824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>
            <w:rPr>
              <w:rFonts w:ascii="Arial" w:hAnsi="Arial"/>
              <w:sz w:val="20"/>
            </w:rPr>
            <w:t>Перв. примен</w:t>
          </w:r>
        </w:p>
      </w:tc>
      <w:tc>
        <w:tcPr>
          <w:tcW w:w="397" w:type="dxa"/>
          <w:textDirection w:val="btLr"/>
          <w:vAlign w:val="center"/>
        </w:tcPr>
        <w:p w:rsidR="00EB4918" w:rsidRDefault="00EB4918">
          <w:pPr>
            <w:pStyle w:val="a0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УЭ2.248.212</w:t>
          </w:r>
        </w:p>
      </w:tc>
    </w:tr>
    <w:tr w:rsidR="00EB4918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259" style="position:absolute;left:0;text-align:left;flip:y;z-index:251665920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EB4918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EB4918" w:rsidRDefault="00EB4918">
          <w:pPr>
            <w:pStyle w:val="a0"/>
            <w:framePr w:w="680" w:h="6804" w:hRule="exact" w:wrap="around" w:vAnchor="page" w:hAnchor="page" w:x="454" w:y="398"/>
            <w:ind w:left="113" w:right="113"/>
          </w:pPr>
        </w:p>
      </w:tc>
    </w:tr>
  </w:tbl>
  <w:p w:rsidR="00EB4918" w:rsidRDefault="00EB4918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EB4918">
      <w:trPr>
        <w:cantSplit/>
        <w:trHeight w:hRule="exact" w:val="280"/>
      </w:trPr>
      <w:tc>
        <w:tcPr>
          <w:tcW w:w="39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Дата</w:t>
          </w: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Горлов</w:t>
          </w: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Репин</w:t>
          </w: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Н.контр</w:t>
          </w:r>
          <w:r>
            <w:rPr>
              <w:rFonts w:ascii="Arial" w:hAnsi="Arial"/>
              <w:sz w:val="20"/>
              <w:lang w:val="en-US"/>
            </w:rPr>
            <w:t>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Коннов</w:t>
          </w:r>
        </w:p>
      </w:tc>
    </w:tr>
  </w:tbl>
  <w:p w:rsidR="00EB4918" w:rsidRDefault="00EB4918">
    <w:pPr>
      <w:pStyle w:val="Caption"/>
      <w:framePr w:wrap="around"/>
    </w:pPr>
    <w:r>
      <w:t>УЭ2.248.212 Д11</w:t>
    </w:r>
  </w:p>
  <w:p w:rsidR="00EB4918" w:rsidRDefault="00EB24E7">
    <w:pPr>
      <w:pStyle w:val="Footer"/>
      <w:tabs>
        <w:tab w:val="clear" w:pos="4536"/>
      </w:tabs>
      <w:jc w:val="left"/>
      <w:rPr>
        <w:rStyle w:val="PageNumber"/>
        <w:rFonts w:ascii="Times New Roman" w:hAnsi="Times New Roman"/>
      </w:rPr>
    </w:pPr>
    <w:r>
      <w:rPr>
        <w:noProof/>
        <w:sz w:val="22"/>
      </w:rPr>
      <w:pict>
        <v:line id="_x0000_s2241" style="position:absolute;z-index:251660800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1" style="position:absolute;z-index:251650560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4" style="position:absolute;z-index:251643392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9" style="position:absolute;z-index:251658752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8" style="position:absolute;z-index:251657728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524.5pt;margin-top:761.2pt;width:49pt;height:11.2pt;z-index:251634176;mso-position-horizontal-relative:page;mso-position-vertical-relative:page" o:allowincell="f" stroked="f">
          <v:textbox style="mso-next-textbox:#_x0000_s2205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204" type="#_x0000_t202" style="position:absolute;margin-left:476.3pt;margin-top:761.2pt;width:46.75pt;height:11.2pt;z-index:251633152;mso-position-horizontal-relative:page;mso-position-vertical-relative:page" o:allowincell="f" stroked="f">
          <v:textbox style="mso-next-textbox:#_x0000_s2204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1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207" type="#_x0000_t202" style="position:absolute;margin-left:476.85pt;margin-top:747pt;width:46.75pt;height:11.2pt;z-index:251636224;mso-position-horizontal-relative:page;mso-position-vertical-relative:page" o:allowincell="f" stroked="f">
          <v:textbox style="mso-next-textbox:#_x0000_s2207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208" type="#_x0000_t202" style="position:absolute;margin-left:435.4pt;margin-top:747pt;width:39.2pt;height:11.2pt;z-index:251637248;mso-position-horizontal-relative:page;mso-position-vertical-relative:page" o:allowincell="f" stroked="f">
          <v:textbox style="mso-next-textbox:#_x0000_s2208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230" style="position:absolute;flip:y;z-index:251649536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9" style="position:absolute;flip:y;z-index:251648512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206" type="#_x0000_t202" style="position:absolute;margin-left:525pt;margin-top:747pt;width:49pt;height:11.2pt;z-index:251635200;mso-position-horizontal-relative:page;mso-position-vertical-relative:page" o:allowincell="f" stroked="f">
          <v:textbox style="mso-next-textbox:#_x0000_s2206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228" style="position:absolute;flip:y;z-index:251647488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7" style="position:absolute;flip:y;z-index:251646464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19" style="position:absolute;flip:y;z-index:251638272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0" style="position:absolute;z-index:251639296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40" style="position:absolute;z-index:251659776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237" style="position:absolute;margin-left:56.7pt;margin-top:19.85pt;width:518.6pt;height:796.55pt;z-index:251656704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236" style="position:absolute;z-index:251655680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5" style="position:absolute;z-index:251654656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4" style="position:absolute;z-index:251653632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3" style="position:absolute;z-index:251652608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32" style="position:absolute;z-index:251651584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6" style="position:absolute;z-index:251645440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5" style="position:absolute;z-index:251644416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3" style="position:absolute;z-index:251642368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2" style="position:absolute;z-index:251641344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221" style="position:absolute;z-index:251640320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262" style="position:absolute;left:0;text-align:left;margin-left:22.7pt;margin-top:405.4pt;width:34pt;height:411.1pt;z-index:251668992;mso-position-horizontal-relative:page;mso-position-vertical-relative:page" coordsize="21760,20000" o:allowincell="f">
                <v:line id="_x0000_s2263" style="position:absolute;flip:y" from="0,0" to="32,19996" strokeweight="1pt">
                  <v:stroke startarrowwidth="narrow" startarrowlength="short" endarrowwidth="narrow" endarrowlength="short"/>
                </v:line>
                <v:group id="_x0000_s2264" style="position:absolute;width:21760;height:20000" coordsize="20000,20000">
                  <v:line id="_x0000_s2265" style="position:absolute" from="0,0" to="20000,2" strokeweight="1pt">
                    <v:stroke startarrowwidth="narrow" startarrowlength="short" endarrowwidth="narrow" endarrowlength="short"/>
                  </v:line>
                  <v:line id="_x0000_s2266" style="position:absolute" from="0,4827" to="20000,4829" strokeweight=".5pt">
                    <v:stroke startarrowwidth="narrow" startarrowlength="short" endarrowwidth="narrow" endarrowlength="short"/>
                  </v:line>
                  <v:line id="_x0000_s2267" style="position:absolute" from="0,8276" to="20000,8278" strokeweight=".5pt">
                    <v:stroke startarrowwidth="narrow" startarrowlength="short" endarrowwidth="narrow" endarrowlength="short"/>
                  </v:line>
                  <v:group id="_x0000_s2268" style="position:absolute;width:20000;height:20000" coordsize="20000,20000">
                    <v:line id="_x0000_s2269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270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271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272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EB4918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EB491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261" style="position:absolute;left:0;text-align:left;flip:y;z-index:251667968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EB4918" w:rsidRDefault="00EB4918">
    <w:pPr>
      <w:pStyle w:val="Footer"/>
      <w:tabs>
        <w:tab w:val="clear" w:pos="4536"/>
        <w:tab w:val="clear" w:pos="9072"/>
        <w:tab w:val="right" w:pos="-1701"/>
      </w:tabs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</w:tblGrid>
    <w:tr w:rsidR="00EB4918" w:rsidRPr="006E0A25" w:rsidTr="00B97AD6">
      <w:trPr>
        <w:trHeight w:hRule="exact" w:val="284"/>
      </w:trPr>
      <w:tc>
        <w:tcPr>
          <w:tcW w:w="397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567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1304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851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  <w:tc>
        <w:tcPr>
          <w:tcW w:w="567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rPr>
              <w:sz w:val="22"/>
              <w:szCs w:val="22"/>
            </w:rPr>
          </w:pPr>
        </w:p>
      </w:tc>
    </w:tr>
    <w:tr w:rsidR="00EB4918" w:rsidRPr="006E0A25" w:rsidTr="00B84B20">
      <w:trPr>
        <w:trHeight w:hRule="exact" w:val="141"/>
      </w:trPr>
      <w:tc>
        <w:tcPr>
          <w:tcW w:w="397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567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1304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851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  <w:tc>
        <w:tcPr>
          <w:tcW w:w="567" w:type="dxa"/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  <w:rPr>
              <w:sz w:val="22"/>
              <w:szCs w:val="22"/>
            </w:rPr>
          </w:pPr>
        </w:p>
      </w:tc>
    </w:tr>
    <w:tr w:rsidR="00EB4918" w:rsidRPr="006E0A25" w:rsidTr="00B84B20">
      <w:trPr>
        <w:trHeight w:hRule="exact" w:val="426"/>
      </w:trPr>
      <w:tc>
        <w:tcPr>
          <w:tcW w:w="397" w:type="dxa"/>
          <w:tcMar>
            <w:top w:w="113" w:type="dxa"/>
            <w:bottom w:w="0" w:type="dxa"/>
          </w:tcMar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Изм</w:t>
          </w:r>
        </w:p>
      </w:tc>
      <w:tc>
        <w:tcPr>
          <w:tcW w:w="567" w:type="dxa"/>
          <w:tcMar>
            <w:top w:w="113" w:type="dxa"/>
            <w:bottom w:w="0" w:type="dxa"/>
          </w:tcMar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Лист</w:t>
          </w:r>
        </w:p>
      </w:tc>
      <w:tc>
        <w:tcPr>
          <w:tcW w:w="1304" w:type="dxa"/>
          <w:tcMar>
            <w:top w:w="113" w:type="dxa"/>
            <w:bottom w:w="0" w:type="dxa"/>
          </w:tcMar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№ докум</w:t>
          </w:r>
          <w:r w:rsidRPr="006E0A25">
            <w:rPr>
              <w:sz w:val="22"/>
              <w:szCs w:val="22"/>
              <w:lang w:val="en-US"/>
            </w:rPr>
            <w:t>.</w:t>
          </w:r>
        </w:p>
      </w:tc>
      <w:tc>
        <w:tcPr>
          <w:tcW w:w="851" w:type="dxa"/>
          <w:tcMar>
            <w:top w:w="113" w:type="dxa"/>
            <w:bottom w:w="0" w:type="dxa"/>
          </w:tcMar>
        </w:tcPr>
        <w:p w:rsidR="00EB4918" w:rsidRPr="00386FA0" w:rsidRDefault="00EB4918" w:rsidP="00C8730C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Подп</w:t>
          </w:r>
          <w:r w:rsidR="00C8730C">
            <w:rPr>
              <w:sz w:val="22"/>
              <w:szCs w:val="22"/>
            </w:rPr>
            <w:t>.</w:t>
          </w:r>
        </w:p>
      </w:tc>
      <w:tc>
        <w:tcPr>
          <w:tcW w:w="567" w:type="dxa"/>
          <w:tcMar>
            <w:top w:w="113" w:type="dxa"/>
            <w:bottom w:w="0" w:type="dxa"/>
          </w:tcMar>
        </w:tcPr>
        <w:p w:rsidR="00EB4918" w:rsidRPr="00386FA0" w:rsidRDefault="00EB4918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sz w:val="22"/>
              <w:szCs w:val="22"/>
            </w:rPr>
          </w:pPr>
          <w:r w:rsidRPr="00386FA0">
            <w:rPr>
              <w:sz w:val="22"/>
              <w:szCs w:val="22"/>
            </w:rPr>
            <w:t>Дата</w:t>
          </w:r>
        </w:p>
      </w:tc>
    </w:tr>
  </w:tbl>
  <w:p w:rsidR="00EB4918" w:rsidRPr="00B939DF" w:rsidRDefault="00EB4918" w:rsidP="00B939DF">
    <w:pPr>
      <w:rPr>
        <w:vanish/>
      </w:rPr>
    </w:pPr>
  </w:p>
  <w:tbl>
    <w:tblPr>
      <w:tblW w:w="0" w:type="auto"/>
      <w:tblLayout w:type="fixed"/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EB4918" w:rsidTr="00B97AD6">
      <w:trPr>
        <w:trHeight w:hRule="exact" w:val="397"/>
      </w:trPr>
      <w:tc>
        <w:tcPr>
          <w:tcW w:w="567" w:type="dxa"/>
        </w:tcPr>
        <w:p w:rsidR="00EB4918" w:rsidRPr="00386FA0" w:rsidRDefault="00EB24E7">
          <w:pPr>
            <w:pStyle w:val="Footer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line id="_x0000_s2373" style="position:absolute;left:0;text-align:left;z-index:251686400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 w:rsidRPr="00386FA0">
            <w:rPr>
              <w:sz w:val="24"/>
              <w:szCs w:val="24"/>
            </w:rPr>
            <w:t>Лист</w:t>
          </w:r>
        </w:p>
      </w:tc>
    </w:tr>
    <w:tr w:rsidR="00EB4918" w:rsidTr="00B97AD6">
      <w:trPr>
        <w:trHeight w:hRule="exact" w:val="454"/>
      </w:trPr>
      <w:tc>
        <w:tcPr>
          <w:tcW w:w="567" w:type="dxa"/>
        </w:tcPr>
        <w:p w:rsidR="00EB4918" w:rsidRPr="006E0A25" w:rsidRDefault="00EB24E7" w:rsidP="009E3C88">
          <w:pPr>
            <w:framePr w:w="567" w:h="851" w:hRule="exact" w:wrap="around" w:vAnchor="page" w:hAnchor="page" w:x="10944" w:y="15480"/>
            <w:jc w:val="center"/>
            <w:rPr>
              <w:sz w:val="24"/>
              <w:szCs w:val="24"/>
            </w:rPr>
          </w:pPr>
          <w:r>
            <w:rPr>
              <w:rStyle w:val="PageNumber"/>
              <w:rFonts w:ascii="Times New Roman" w:hAnsi="Times New Roman"/>
              <w:noProof/>
              <w:sz w:val="24"/>
            </w:rPr>
            <w:fldChar w:fldCharType="begin"/>
          </w:r>
          <w:r>
            <w:rPr>
              <w:rStyle w:val="PageNumber"/>
              <w:rFonts w:ascii="Times New Roman" w:hAnsi="Times New Roman"/>
              <w:noProof/>
              <w:sz w:val="24"/>
            </w:rPr>
            <w:instrText xml:space="preserve"> NUMPAGES   \* MERGEFORMAT </w:instrText>
          </w:r>
          <w:r>
            <w:rPr>
              <w:rStyle w:val="PageNumber"/>
              <w:rFonts w:ascii="Times New Roman" w:hAnsi="Times New Roman"/>
              <w:noProof/>
              <w:sz w:val="24"/>
            </w:rPr>
            <w:fldChar w:fldCharType="separate"/>
          </w:r>
          <w:r w:rsidR="00DD209B">
            <w:rPr>
              <w:rStyle w:val="PageNumber"/>
              <w:rFonts w:ascii="Times New Roman" w:hAnsi="Times New Roman"/>
              <w:noProof/>
              <w:sz w:val="24"/>
            </w:rPr>
            <w:t>67</w:t>
          </w:r>
          <w:r>
            <w:rPr>
              <w:rStyle w:val="PageNumber"/>
              <w:rFonts w:ascii="Times New Roman" w:hAnsi="Times New Roman"/>
              <w:noProof/>
              <w:sz w:val="24"/>
            </w:rPr>
            <w:fldChar w:fldCharType="end"/>
          </w:r>
        </w:p>
        <w:p w:rsidR="00EB4918" w:rsidRPr="00386FA0" w:rsidRDefault="00EB4918" w:rsidP="009E3C88">
          <w:pPr>
            <w:pStyle w:val="Footer"/>
            <w:framePr w:w="567" w:h="851" w:hRule="exact" w:wrap="around" w:vAnchor="page" w:hAnchor="page" w:x="10944" w:y="15480"/>
            <w:spacing w:before="60" w:line="240" w:lineRule="auto"/>
            <w:jc w:val="center"/>
          </w:pPr>
        </w:p>
      </w:tc>
    </w:tr>
  </w:tbl>
  <w:p w:rsidR="00EB4918" w:rsidRPr="00B939DF" w:rsidRDefault="00EB4918" w:rsidP="00B939DF">
    <w:pPr>
      <w:rPr>
        <w:vanish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 w:rsidRPr="006E0A25">
      <w:trPr>
        <w:cantSplit/>
        <w:trHeight w:hRule="exact" w:val="1985"/>
      </w:trPr>
      <w:tc>
        <w:tcPr>
          <w:tcW w:w="284" w:type="dxa"/>
          <w:textDirection w:val="btLr"/>
        </w:tcPr>
        <w:p w:rsidR="00EB4918" w:rsidRPr="006E0A25" w:rsidRDefault="00465A2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418"/>
      </w:trPr>
      <w:tc>
        <w:tcPr>
          <w:tcW w:w="284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Инв. № дубл.</w:t>
          </w:r>
        </w:p>
      </w:tc>
      <w:tc>
        <w:tcPr>
          <w:tcW w:w="397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6E0A25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Взам. инв. №</w:t>
          </w:r>
        </w:p>
      </w:tc>
      <w:tc>
        <w:tcPr>
          <w:tcW w:w="397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Pr="006E0A25" w:rsidRDefault="00465A2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Подп.</w:t>
          </w:r>
          <w:r w:rsidR="00EB4918" w:rsidRPr="006E0A25">
            <w:rPr>
              <w:sz w:val="24"/>
              <w:szCs w:val="24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Pr="006E0A25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group id="_x0000_s2365" style="position:absolute;left:0;text-align:left;margin-left:56.7pt;margin-top:773.95pt;width:184.35pt;height:42.55pt;z-index:251685376;mso-position-horizontal-relative:page;mso-position-vertical-relative:page" coordorigin="1176,14196" coordsize="3687,851" o:allowincell="f">
                <v:line id="_x0000_s2366" style="position:absolute" from="4862,14196" to="4863,15047" strokeweight="1pt">
                  <v:stroke startarrowwidth="narrow" startarrowlength="short" endarrowwidth="narrow" endarrowlength="short"/>
                </v:line>
                <v:line id="_x0000_s2367" style="position:absolute" from="1176,14479" to="4862,14480" strokeweight=".5pt">
                  <v:stroke startarrowwidth="narrow" startarrowlength="short" endarrowwidth="narrow" endarrowlength="short"/>
                </v:line>
                <v:line id="_x0000_s2368" style="position:absolute" from="1176,14763" to="4862,14764" strokeweight=".5pt">
                  <v:stroke startarrowwidth="narrow" startarrowlength="short" endarrowwidth="narrow" endarrowlength="short"/>
                </v:line>
                <v:line id="_x0000_s2369" style="position:absolute" from="4295,14196" to="4296,15047" strokeweight=".5pt">
                  <v:stroke startarrowwidth="narrow" startarrowlength="short" endarrowwidth="narrow" endarrowlength="short"/>
                </v:line>
                <v:line id="_x0000_s2370" style="position:absolute" from="3444,14196" to="3445,15047" strokeweight=".5pt">
                  <v:stroke startarrowwidth="narrow" startarrowlength="short" endarrowwidth="narrow" endarrowlength="short"/>
                </v:line>
                <v:line id="_x0000_s2371" style="position:absolute" from="2140,14196" to="2141,15047" strokeweight=".5pt">
                  <v:stroke startarrowwidth="narrow" startarrowlength="short" endarrowwidth="narrow" endarrowlength="short"/>
                </v:line>
                <v:line id="_x0000_s2372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4"/>
              <w:szCs w:val="24"/>
            </w:rPr>
            <w:pict>
              <v:line id="_x0000_s2409" style="position:absolute;left:0;text-align:left;flip:y;z-index:251713024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 w:rsidRPr="006E0A25">
            <w:rPr>
              <w:sz w:val="24"/>
              <w:szCs w:val="24"/>
            </w:rPr>
            <w:t>Инв. № подл.</w:t>
          </w:r>
        </w:p>
      </w:tc>
      <w:tc>
        <w:tcPr>
          <w:tcW w:w="397" w:type="dxa"/>
          <w:textDirection w:val="btLr"/>
        </w:tcPr>
        <w:p w:rsidR="00EB4918" w:rsidRPr="006E0A25" w:rsidRDefault="00EB4918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  <w:rPr>
              <w:sz w:val="24"/>
              <w:szCs w:val="24"/>
            </w:rPr>
          </w:pPr>
        </w:p>
      </w:tc>
    </w:tr>
    <w:tr w:rsidR="00EB4918" w:rsidRPr="006E0A25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EB4918" w:rsidRPr="006E0A25" w:rsidRDefault="00EB4918">
          <w:pPr>
            <w:framePr w:w="680" w:h="8222" w:hRule="exact" w:wrap="around" w:vAnchor="page" w:hAnchor="page" w:x="455" w:y="8109"/>
            <w:rPr>
              <w:sz w:val="24"/>
              <w:szCs w:val="24"/>
            </w:rPr>
          </w:pPr>
        </w:p>
        <w:p w:rsidR="00EB4918" w:rsidRPr="006E0A25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EB4918" w:rsidRPr="006E0A25" w:rsidRDefault="00EB4918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sz w:val="24"/>
              <w:szCs w:val="24"/>
            </w:rPr>
          </w:pPr>
          <w:r w:rsidRPr="006E0A25">
            <w:rPr>
              <w:sz w:val="24"/>
              <w:szCs w:val="24"/>
            </w:rPr>
            <w:t>УЭ2.517.012-01</w:t>
          </w:r>
        </w:p>
      </w:tc>
    </w:tr>
  </w:tbl>
  <w:p w:rsidR="00EB4918" w:rsidRPr="006E0A25" w:rsidRDefault="00EB4918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sz w:val="16"/>
        <w:szCs w:val="16"/>
      </w:rPr>
    </w:pPr>
    <w:r>
      <w:tab/>
    </w:r>
    <w:r w:rsidRPr="006E0A25">
      <w:rPr>
        <w:sz w:val="16"/>
        <w:szCs w:val="16"/>
      </w:rPr>
      <w:t xml:space="preserve">Копировал:  </w:t>
    </w:r>
    <w:r w:rsidRPr="006E0A25">
      <w:rPr>
        <w:sz w:val="16"/>
        <w:szCs w:val="16"/>
      </w:rPr>
      <w:tab/>
      <w:t>Формат А4</w:t>
    </w:r>
  </w:p>
  <w:p w:rsidR="00EB4918" w:rsidRDefault="00EB24E7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rFonts w:ascii="Arial" w:hAnsi="Arial"/>
        <w:noProof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9" type="#_x0000_t202" style="position:absolute;margin-left:228.7pt;margin-top:-34pt;width:201.6pt;height:36pt;z-index:-251593216;mso-wrap-edited:f" wrapcoords="0 0 21600 0 21600 21600 0 21600 0 0" o:allowincell="f" filled="f" stroked="f">
          <v:textbox style="mso-next-textbox:#_x0000_s2429">
            <w:txbxContent>
              <w:p w:rsidR="00EB4918" w:rsidRPr="0057635A" w:rsidRDefault="00EB4918">
                <w:pPr>
                  <w:rPr>
                    <w:sz w:val="44"/>
                    <w:szCs w:val="36"/>
                  </w:rPr>
                </w:pPr>
                <w:r>
                  <w:rPr>
                    <w:sz w:val="44"/>
                    <w:szCs w:val="36"/>
                  </w:rPr>
                  <w:t>УЭ5.103</w:t>
                </w:r>
                <w:r w:rsidRPr="0057635A">
                  <w:rPr>
                    <w:sz w:val="44"/>
                    <w:szCs w:val="36"/>
                  </w:rPr>
                  <w:t>.</w:t>
                </w:r>
                <w:r>
                  <w:rPr>
                    <w:sz w:val="44"/>
                    <w:szCs w:val="36"/>
                  </w:rPr>
                  <w:t>430</w:t>
                </w:r>
                <w:r w:rsidRPr="0057635A">
                  <w:rPr>
                    <w:sz w:val="44"/>
                    <w:szCs w:val="36"/>
                  </w:rPr>
                  <w:t xml:space="preserve"> ПЭ3</w:t>
                </w:r>
              </w:p>
            </w:txbxContent>
          </v:textbox>
          <w10:wrap type="through"/>
        </v:shape>
      </w:pict>
    </w:r>
    <w:r>
      <w:rPr>
        <w:noProof/>
      </w:rPr>
      <w:pict>
        <v:line id="_x0000_s2364" style="position:absolute;flip:y;z-index:251684352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24E7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rFonts w:ascii="Arial" w:hAnsi="Arial"/>
        <w:sz w:val="24"/>
      </w:rPr>
    </w:pPr>
    <w:r>
      <w:rPr>
        <w:rFonts w:ascii="Arial" w:hAnsi="Arial"/>
        <w:noProof/>
        <w:sz w:val="24"/>
      </w:rPr>
      <w:pict>
        <v:line id="_x0000_s2428" style="position:absolute;left:0;text-align:left;z-index:251722240" from="187.1pt,53.85pt" to="329.7pt,53.85pt" o:allowincell="f"/>
      </w:pict>
    </w:r>
    <w:r w:rsidR="00EB4918">
      <w:rPr>
        <w:rFonts w:ascii="Arial" w:hAnsi="Arial"/>
        <w:sz w:val="24"/>
      </w:rPr>
      <w:t xml:space="preserve"> Прибор К211</w:t>
    </w:r>
  </w:p>
  <w:p w:rsidR="00EB4918" w:rsidRDefault="00EB4918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  <w:r>
      <w:rPr>
        <w:rFonts w:ascii="Arial" w:hAnsi="Arial"/>
        <w:sz w:val="24"/>
      </w:rPr>
      <w:t>Протокол предъявительских и приемосдаточных испытаний</w:t>
    </w:r>
    <w:r>
      <w:rPr>
        <w:sz w:val="24"/>
      </w:rPr>
      <w:t xml:space="preserve"> </w:t>
    </w:r>
  </w:p>
  <w:p w:rsidR="00EB4918" w:rsidRDefault="00EB4918">
    <w:pPr>
      <w:framePr w:w="3686" w:h="1134" w:hSpace="142" w:wrap="auto" w:vAnchor="page" w:hAnchor="page" w:x="4930" w:y="15009"/>
      <w:suppressAutoHyphens/>
      <w:spacing w:before="20" w:line="240" w:lineRule="auto"/>
      <w:jc w:val="center"/>
      <w:rPr>
        <w:sz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415" style="position:absolute;left:0;text-align:left;flip:y;z-index:251719168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413" style="position:absolute;left:0;text-align:left;flip:x;z-index:251717120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412" style="position:absolute;left:0;text-align:left;z-index:251716096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411" style="position:absolute;left:0;text-align:left;flip:x;z-index:251715072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410" style="position:absolute;left:0;text-align:left;flip:y;z-index:251714048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>
            <w:rPr>
              <w:rFonts w:ascii="Arial" w:hAnsi="Arial"/>
              <w:sz w:val="20"/>
            </w:rPr>
            <w:t>Перв. примен</w:t>
          </w:r>
        </w:p>
      </w:tc>
      <w:tc>
        <w:tcPr>
          <w:tcW w:w="397" w:type="dxa"/>
          <w:textDirection w:val="btLr"/>
          <w:vAlign w:val="center"/>
        </w:tcPr>
        <w:p w:rsidR="00EB4918" w:rsidRDefault="00EB4918">
          <w:pPr>
            <w:pStyle w:val="a0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УЭ2.248.212</w:t>
          </w:r>
        </w:p>
      </w:tc>
    </w:tr>
    <w:tr w:rsidR="00EB4918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414" style="position:absolute;left:0;text-align:left;flip:y;z-index:251718144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EB4918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EB4918" w:rsidRDefault="00EB4918">
          <w:pPr>
            <w:pStyle w:val="a0"/>
            <w:framePr w:w="680" w:h="6804" w:hRule="exact" w:wrap="around" w:vAnchor="page" w:hAnchor="page" w:x="454" w:y="398"/>
            <w:ind w:left="113" w:right="113"/>
          </w:pPr>
        </w:p>
      </w:tc>
    </w:tr>
  </w:tbl>
  <w:p w:rsidR="00EB4918" w:rsidRDefault="00EB4918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EB4918">
      <w:trPr>
        <w:cantSplit/>
        <w:trHeight w:hRule="exact" w:val="280"/>
      </w:trPr>
      <w:tc>
        <w:tcPr>
          <w:tcW w:w="39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 w:rsidRPr="00386FA0">
            <w:rPr>
              <w:rFonts w:ascii="Arial" w:hAnsi="Arial"/>
              <w:sz w:val="18"/>
            </w:rPr>
            <w:t>Дата</w:t>
          </w: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Горлов</w:t>
          </w: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Репин</w:t>
          </w: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Н.контр</w:t>
          </w:r>
          <w:r>
            <w:rPr>
              <w:rFonts w:ascii="Arial" w:hAnsi="Arial"/>
              <w:sz w:val="20"/>
              <w:lang w:val="en-US"/>
            </w:rPr>
            <w:t>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EB4918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EB4918" w:rsidRPr="00386FA0" w:rsidRDefault="00EB4918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 w:rsidRPr="00386FA0">
            <w:rPr>
              <w:rFonts w:ascii="Arial" w:hAnsi="Arial"/>
              <w:sz w:val="20"/>
            </w:rPr>
            <w:t>Коннов</w:t>
          </w:r>
        </w:p>
      </w:tc>
    </w:tr>
  </w:tbl>
  <w:p w:rsidR="00EB4918" w:rsidRDefault="00EB4918">
    <w:pPr>
      <w:pStyle w:val="Caption"/>
      <w:framePr w:wrap="around"/>
    </w:pPr>
    <w:r>
      <w:t>УЭ2.248.212 Д11</w:t>
    </w:r>
  </w:p>
  <w:p w:rsidR="00EB4918" w:rsidRDefault="00EB24E7">
    <w:pPr>
      <w:pStyle w:val="Footer"/>
      <w:tabs>
        <w:tab w:val="clear" w:pos="4536"/>
      </w:tabs>
      <w:jc w:val="left"/>
      <w:rPr>
        <w:rStyle w:val="PageNumber"/>
        <w:rFonts w:ascii="Times New Roman" w:hAnsi="Times New Roman"/>
      </w:rPr>
    </w:pPr>
    <w:r>
      <w:rPr>
        <w:noProof/>
        <w:sz w:val="22"/>
      </w:rPr>
      <w:pict>
        <v:line id="_x0000_s2396" style="position:absolute;z-index:251709952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6" style="position:absolute;z-index:251699712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9" style="position:absolute;z-index:251692544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4" style="position:absolute;z-index:251707904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3" style="position:absolute;z-index:251706880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0" type="#_x0000_t202" style="position:absolute;margin-left:524.5pt;margin-top:761.2pt;width:49pt;height:11.2pt;z-index:251680256;mso-position-horizontal-relative:page;mso-position-vertical-relative:page" o:allowincell="f" stroked="f">
          <v:textbox style="mso-next-textbox:#_x0000_s2360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59" type="#_x0000_t202" style="position:absolute;margin-left:476.3pt;margin-top:761.2pt;width:46.75pt;height:11.2pt;z-index:251679232;mso-position-horizontal-relative:page;mso-position-vertical-relative:page" o:allowincell="f" stroked="f">
          <v:textbox style="mso-next-textbox:#_x0000_s2359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1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62" type="#_x0000_t202" style="position:absolute;margin-left:476.85pt;margin-top:747pt;width:46.75pt;height:11.2pt;z-index:251682304;mso-position-horizontal-relative:page;mso-position-vertical-relative:page" o:allowincell="f" stroked="f">
          <v:textbox style="mso-next-textbox:#_x0000_s2362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63" type="#_x0000_t202" style="position:absolute;margin-left:435.4pt;margin-top:747pt;width:39.2pt;height:11.2pt;z-index:251683328;mso-position-horizontal-relative:page;mso-position-vertical-relative:page" o:allowincell="f" stroked="f">
          <v:textbox style="mso-next-textbox:#_x0000_s2363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85" style="position:absolute;flip:y;z-index:251698688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4" style="position:absolute;flip:y;z-index:251697664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361" type="#_x0000_t202" style="position:absolute;margin-left:525pt;margin-top:747pt;width:49pt;height:11.2pt;z-index:251681280;mso-position-horizontal-relative:page;mso-position-vertical-relative:page" o:allowincell="f" stroked="f">
          <v:textbox style="mso-next-textbox:#_x0000_s2361" inset="0,0,0,0">
            <w:txbxContent>
              <w:p w:rsidR="00EB4918" w:rsidRDefault="00EB4918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EB4918" w:rsidRDefault="00EB4918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83" style="position:absolute;flip:y;z-index:251696640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2" style="position:absolute;flip:y;z-index:251695616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4" style="position:absolute;flip:y;z-index:251687424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5" style="position:absolute;z-index:251688448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5" style="position:absolute;z-index:251708928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392" style="position:absolute;margin-left:56.7pt;margin-top:19.85pt;width:518.6pt;height:796.55pt;z-index:251705856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391" style="position:absolute;z-index:251704832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90" style="position:absolute;z-index:251703808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9" style="position:absolute;z-index:251702784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8" style="position:absolute;z-index:251701760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7" style="position:absolute;z-index:251700736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1" style="position:absolute;z-index:251694592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80" style="position:absolute;z-index:251693568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8" style="position:absolute;z-index:251691520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7" style="position:absolute;z-index:251690496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76" style="position:absolute;z-index:251689472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EB491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417" style="position:absolute;left:0;text-align:left;margin-left:22.7pt;margin-top:405.4pt;width:34pt;height:411.1pt;z-index:251721216;mso-position-horizontal-relative:page;mso-position-vertical-relative:page" coordsize="21760,20000" o:allowincell="f">
                <v:line id="_x0000_s2418" style="position:absolute;flip:y" from="0,0" to="32,19996" strokeweight="1pt">
                  <v:stroke startarrowwidth="narrow" startarrowlength="short" endarrowwidth="narrow" endarrowlength="short"/>
                </v:line>
                <v:group id="_x0000_s2419" style="position:absolute;width:21760;height:20000" coordsize="20000,20000">
                  <v:line id="_x0000_s2420" style="position:absolute" from="0,0" to="20000,2" strokeweight="1pt">
                    <v:stroke startarrowwidth="narrow" startarrowlength="short" endarrowwidth="narrow" endarrowlength="short"/>
                  </v:line>
                  <v:line id="_x0000_s2421" style="position:absolute" from="0,4827" to="20000,4829" strokeweight=".5pt">
                    <v:stroke startarrowwidth="narrow" startarrowlength="short" endarrowwidth="narrow" endarrowlength="short"/>
                  </v:line>
                  <v:line id="_x0000_s2422" style="position:absolute" from="0,8276" to="20000,8278" strokeweight=".5pt">
                    <v:stroke startarrowwidth="narrow" startarrowlength="short" endarrowwidth="narrow" endarrowlength="short"/>
                  </v:line>
                  <v:group id="_x0000_s2423" style="position:absolute;width:20000;height:20000" coordsize="20000,20000">
                    <v:line id="_x0000_s2424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425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426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427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EB4918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EB4918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EB4918" w:rsidRDefault="00EB24E7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416" style="position:absolute;left:0;text-align:left;flip:y;z-index:251720192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EB4918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EB4918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EB4918" w:rsidRDefault="00EB4918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EB4918" w:rsidRDefault="00EB4918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EB4918" w:rsidRDefault="00EB4918">
    <w:pPr>
      <w:pStyle w:val="Footer"/>
      <w:tabs>
        <w:tab w:val="clear" w:pos="4536"/>
        <w:tab w:val="clear" w:pos="9072"/>
        <w:tab w:val="right" w:pos="-1701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E7" w:rsidRDefault="00EB24E7">
      <w:r>
        <w:separator/>
      </w:r>
    </w:p>
  </w:footnote>
  <w:footnote w:type="continuationSeparator" w:id="0">
    <w:p w:rsidR="00EB24E7" w:rsidRDefault="00EB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Pr="00385203" w:rsidRDefault="00EB4918">
    <w:pPr>
      <w:pStyle w:val="BodyText2"/>
      <w:framePr w:wrap="around"/>
      <w:rPr>
        <w:rFonts w:ascii="Times New Roman" w:hAnsi="Times New Roman"/>
      </w:rPr>
    </w:pPr>
    <w:r w:rsidRPr="00385203">
      <w:rPr>
        <w:rFonts w:ascii="Times New Roman" w:hAnsi="Times New Roman"/>
      </w:rPr>
      <w:t>Зона</w:t>
    </w:r>
  </w:p>
  <w:p w:rsidR="00EB4918" w:rsidRPr="00385203" w:rsidRDefault="00EB4918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385203">
      <w:rPr>
        <w:sz w:val="24"/>
      </w:rPr>
      <w:t>Поз.</w:t>
    </w:r>
  </w:p>
  <w:p w:rsidR="00EB4918" w:rsidRPr="00385203" w:rsidRDefault="00EB4918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385203">
      <w:rPr>
        <w:sz w:val="24"/>
      </w:rPr>
      <w:t>обозна-</w:t>
    </w:r>
  </w:p>
  <w:p w:rsidR="00EB4918" w:rsidRDefault="00EB4918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 w:rsidRPr="00385203">
      <w:rPr>
        <w:sz w:val="24"/>
      </w:rPr>
      <w:t>чение</w:t>
    </w:r>
  </w:p>
  <w:p w:rsidR="00EB4918" w:rsidRPr="00385203" w:rsidRDefault="00EB4918">
    <w:pPr>
      <w:framePr w:w="5954" w:h="851" w:hRule="exact" w:wrap="around" w:vAnchor="page" w:hAnchor="page" w:x="2723" w:y="398"/>
      <w:spacing w:before="240" w:line="240" w:lineRule="auto"/>
      <w:jc w:val="center"/>
      <w:rPr>
        <w:sz w:val="24"/>
      </w:rPr>
    </w:pPr>
    <w:r w:rsidRPr="00385203">
      <w:rPr>
        <w:sz w:val="24"/>
      </w:rPr>
      <w:t>Наименование</w:t>
    </w:r>
  </w:p>
  <w:p w:rsidR="00EB4918" w:rsidRPr="00385203" w:rsidRDefault="00EB4918">
    <w:pPr>
      <w:pStyle w:val="BodyText2"/>
      <w:framePr w:w="567" w:wrap="around" w:x="8676"/>
      <w:spacing w:before="240"/>
      <w:textDirection w:val="lrTb"/>
      <w:rPr>
        <w:rFonts w:ascii="Times New Roman" w:hAnsi="Times New Roman"/>
      </w:rPr>
    </w:pPr>
    <w:r w:rsidRPr="00385203">
      <w:rPr>
        <w:rFonts w:ascii="Times New Roman" w:hAnsi="Times New Roman"/>
      </w:rPr>
      <w:t>Кол.</w:t>
    </w:r>
  </w:p>
  <w:p w:rsidR="00EB4918" w:rsidRPr="00385203" w:rsidRDefault="00EB4918">
    <w:pPr>
      <w:framePr w:w="2268" w:h="851" w:hRule="exact" w:wrap="around" w:vAnchor="page" w:hAnchor="page" w:x="9243" w:y="398"/>
      <w:spacing w:before="240" w:line="240" w:lineRule="auto"/>
      <w:jc w:val="center"/>
      <w:rPr>
        <w:sz w:val="24"/>
      </w:rPr>
    </w:pPr>
    <w:r w:rsidRPr="00385203">
      <w:rPr>
        <w:sz w:val="24"/>
      </w:rPr>
      <w:t>Примечание</w:t>
    </w:r>
  </w:p>
  <w:p w:rsidR="00EB4918" w:rsidRDefault="00EB24E7">
    <w:pPr>
      <w:pStyle w:val="Header"/>
      <w:tabs>
        <w:tab w:val="clear" w:pos="4536"/>
        <w:tab w:val="clear" w:pos="9072"/>
      </w:tabs>
    </w:pPr>
    <w:r>
      <w:rPr>
        <w:noProof/>
      </w:rPr>
      <w:pict>
        <v:group id="Group 78" o:spid="_x0000_s2126" style="position:absolute;margin-left:56.7pt;margin-top:19.85pt;width:518.75pt;height:42.55pt;z-index:251632128;mso-position-horizontal-relative:page;mso-position-vertical-relative:page" coordorigin="1134,397" coordsize="10375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" o:allowincell="f">
          <v:group id="Group 79" o:spid="_x0000_s2127" style="position:absolute;left:1588;top:397;width:7655;height:851" coordsize="2296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<v:line id="Line 80" o:spid="_x0000_s2128" style="position:absolute;flip:y;visibility:visible" from="0,0" to="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PEsAAAADbAAAADwAAAGRycy9kb3ducmV2LnhtbERPu2rDMBTdC/kHcQNdSiLbgxFOlBAC&#10;gUKnOqVZL9atbWpdOZbqx99XQyDj4bz3x9l2YqTBt441pNsEBHHlTMu1hq/rZaNA+IBssHNMGhby&#10;cDysXvZYGDfxJ41lqEUMYV+ghiaEvpDSVw1Z9FvXE0fuxw0WQ4RDLc2AUwy3ncySJJcWW44NDfZ0&#10;bqj6Lf+shsqp7w+13NL8fs0z1b7JcrRS69f1fNqBCDSHp/jhfjcaVFwfv8QfI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1DxLAAAAA2wAAAA8AAAAAAAAAAAAAAAAA&#10;oQIAAGRycy9kb3ducmV2LnhtbFBLBQYAAAAABAAEAPkAAACOAwAAAAA=&#10;" strokeweight="1pt">
              <v:stroke startarrowwidth="narrow" startarrowlength="short" endarrowwidth="narrow" endarrowlength="short"/>
            </v:line>
            <v:line id="Line 81" o:spid="_x0000_s2129" style="position:absolute;flip:y;visibility:visible" from="3402,0" to="340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mqicMAAADbAAAADwAAAGRycy9kb3ducmV2LnhtbESPQWuDQBSE74X8h+UFcil11YMs1k0o&#10;gUChp2hprw/3VaXuW+NujPn33UKhx2FmvmGqw2pHsdDsB8casiQFQdw6M3Cn4b05PSkQPiAbHB2T&#10;hjt5OOw3DxWWxt34TEsdOhEh7EvU0IcwlVL6tieLPnETcfS+3GwxRDl30sx4i3A7yjxNC2lx4LjQ&#10;40THntrv+mo1tE59vKn7Z1ZcmiJXw6OsFyu13m3Xl2cQgdbwH/5rvxoNKoP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5qonDAAAA2wAAAA8AAAAAAAAAAAAA&#10;AAAAoQIAAGRycy9kb3ducmV2LnhtbFBLBQYAAAAABAAEAPkAAACRAwAAAAA=&#10;" strokeweight="1pt">
              <v:stroke startarrowwidth="narrow" startarrowlength="short" endarrowwidth="narrow" endarrowlength="short"/>
            </v:line>
            <v:line id="Line 82" o:spid="_x0000_s2130" style="position:absolute;flip:y;visibility:visible" from="21261,0" to="2126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0/sIAAADbAAAADwAAAGRycy9kb3ducmV2LnhtbESPQYvCMBSE78L+h/AW9iKa2kMJ1Siy&#10;sCB42ip6fTTPtti8dJtsrf/eCILHYWa+YVab0bZioN43jjUs5gkI4tKZhisNx8PPTIHwAdlg65g0&#10;3MnDZv0xWWFu3I1/aShCJSKEfY4a6hC6XEpf1mTRz11HHL2L6y2GKPtKmh5vEW5bmSZJJi02HBdq&#10;7Oi7pvJa/FsNpVOnvbqfF9nfIUtVM5XFYKXWX5/jdgki0Bje4Vd7ZzSoFJ5f4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s0/sIAAADb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83" o:spid="_x0000_s2131" style="position:absolute;flip:y;visibility:visible" from="22962,0" to="2296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RZcMAAADbAAAADwAAAGRycy9kb3ducmV2LnhtbESPwWrDMBBE74X8g9hALyWW44IRrpVQ&#10;AoVCT3FKcl2srW1qrRxLdey/rwKFHoeZecOU+9n2YqLRd441bJMUBHHtTMeNhs/T20aB8AHZYO+Y&#10;NCzkYb9bPZRYGHfjI01VaESEsC9QQxvCUEjp65Ys+sQNxNH7cqPFEOXYSDPiLcJtL7M0zaXFjuNC&#10;iwMdWqq/qx+roXbq/KGWyza/nvJMdU+ymqzU+nE9v76ACDSH//Bf+91oUM9w/xJ/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nkWXDAAAA2wAAAA8AAAAAAAAAAAAA&#10;AAAAoQIAAGRycy9kb3ducmV2LnhtbFBLBQYAAAAABAAEAPkAAACRAwAAAAA=&#10;" strokeweight="1pt">
              <v:stroke startarrowwidth="narrow" startarrowlength="short" endarrowwidth="narrow" endarrowlength="short"/>
            </v:line>
          </v:group>
          <v:line id="Line 84" o:spid="_x0000_s2132" style="position:absolute;visibility:visible" from="1134,1247" to="11509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u9B8IAAADbAAAADwAAAGRycy9kb3ducmV2LnhtbESPX2vCQBDE3wv9DscW+lYvlVqO6ClS&#10;EAp9EK3g65Jbk2BuL+Q2f/rte4Lg4zAzv2FWm8k3aqAu1oEtvM8yUMRFcDWXFk6/uzcDKgqywyYw&#10;WfijCJv189MKcxdGPtBwlFIlCMccLVQiba51LCryGGehJU7eJXQeJcmu1K7DMcF9o+dZ9qk91pwW&#10;Kmzpq6Lieuy9hV4uPzSdenMmwwsZzX7hh721ry/TdglKaJJH+N7+dhbMB9y+pB+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u9B8IAAADbAAAADwAAAAAAAAAAAAAA&#10;AAChAgAAZHJzL2Rvd25yZXYueG1sUEsFBgAAAAAEAAQA+QAAAJADAAAAAA==&#10;" strokeweight="1pt">
            <v:stroke startarrowwidth="narrow" startarrowlength="short" endarrowwidth="narrow" endarrowlength="short"/>
          </v:line>
          <w10:wrap anchorx="page" anchory="page"/>
        </v:group>
      </w:pict>
    </w:r>
    <w:r>
      <w:rPr>
        <w:noProof/>
      </w:rPr>
      <w:pict>
        <v:group id="Group 48" o:spid="_x0000_s2115" style="position:absolute;margin-left:22.7pt;margin-top:405.4pt;width:34pt;height:411.1pt;z-index:251621888;mso-position-horizontal-relative:page;mso-position-vertical-relative:page" coordsize="2176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" o:allowincell="f">
          <v:line id="Line 49" o:spid="_x0000_s2116" style="position:absolute;flip:y;visibility:visible" from="0,0" to="32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/l7rwAAADbAAAADwAAAGRycy9kb3ducmV2LnhtbERPvQrCMBDeBd8hnOAimupQSjWKCILg&#10;ZBVdj+Zsi82lNrHWtzeD4Pjx/a82valFR62rLCuYzyIQxLnVFRcKLuf9NAHhPLLG2jIp+JCDzXo4&#10;WGGq7ZtP1GW+ECGEXYoKSu+bVEqXl2TQzWxDHLi7bQ36ANtC6hbfIdzUchFFsTRYcWgosaFdSfkj&#10;exkFuU2ux+Rzm8fPc7xIqonMOiOVGo/67RKEp97/xT/3QSuIw9jwJfwAuf4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w/l7rwAAADbAAAADwAAAAAAAAAAAAAAAAChAgAA&#10;ZHJzL2Rvd25yZXYueG1sUEsFBgAAAAAEAAQA+QAAAIoDAAAAAA==&#10;" strokeweight="1pt">
            <v:stroke startarrowwidth="narrow" startarrowlength="short" endarrowwidth="narrow" endarrowlength="short"/>
          </v:line>
          <v:group id="Group 50" o:spid="_x0000_s2117" style="position:absolute;width:2176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<v:line id="Line 51" o:spid="_x0000_s2118" style="position:absolute;visibility:visible" from="0,0" to="20000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LI74AAADbAAAADwAAAGRycy9kb3ducmV2LnhtbERPS4vCMBC+L/gfwgh7W1MF11KNIoIg&#10;eJBVwevQjG2xmZRm+vDfbw4Le/z43pvd6GrVUxsqzwbmswQUce5txYWB++34lYIKgmyx9kwG3hRg&#10;t518bDCzfuAf6q9SqBjCIUMDpUiTaR3ykhyGmW+II/f0rUOJsC20bXGI4a7WiyT51g4rjg0lNnQo&#10;KX9dO2egk+eZxnuXPijlpQzpZen6izGf03G/BiU0yr/4z32yBlZ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BcsjvgAAANsAAAAPAAAAAAAAAAAAAAAAAKEC&#10;AABkcnMvZG93bnJldi54bWxQSwUGAAAAAAQABAD5AAAAjAMAAAAA&#10;" strokeweight="1pt">
              <v:stroke startarrowwidth="narrow" startarrowlength="short" endarrowwidth="narrow" endarrowlength="short"/>
            </v:line>
            <v:line id="Line 52" o:spid="_x0000_s2119" style="position:absolute;visibility:visible" from="0,4827" to="20000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UF+cUAAADbAAAADwAAAGRycy9kb3ducmV2LnhtbESPQWvCQBSE7wX/w/IKXkLdpActqWso&#10;AUGoF2NL29sj+5oNzb6N2VXjv3cFocdhZr5hlsVoO3GiwbeOFWSzFARx7XTLjYKP/frpBYQPyBo7&#10;x6TgQh6K1eRhibl2Z97RqQqNiBD2OSowIfS5lL42ZNHPXE8cvV83WAxRDo3UA54j3HbyOU3n0mLL&#10;ccFgT6Wh+q86WgX10bwfEk4+f1o5/9rKckzL751S08fx7RVEoDH8h+/tjVawyOD2Jf4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/UF+cUAAADbAAAADwAAAAAAAAAA&#10;AAAAAAChAgAAZHJzL2Rvd25yZXYueG1sUEsFBgAAAAAEAAQA+QAAAJMDAAAAAA==&#10;" strokeweight=".5pt">
              <v:stroke startarrowwidth="narrow" startarrowlength="short" endarrowwidth="narrow" endarrowlength="short"/>
            </v:line>
            <v:line id="Line 53" o:spid="_x0000_s2120" style="position:absolute;visibility:visible" from="0,8276" to="20000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ebjsUAAADbAAAADwAAAGRycy9kb3ducmV2LnhtbESPQWvCQBSE7wX/w/IKXqTZmIOWNKuU&#10;gCDoRW1pe3tkX7Oh2bcxu5r4791CocdhZr5hivVoW3Gl3jeOFcyTFARx5XTDtYK30+bpGYQPyBpb&#10;x6TgRh7Wq8lDgbl2Ax/oegy1iBD2OSowIXS5lL4yZNEnriOO3rfrLYYo+1rqHocIt63M0nQhLTYc&#10;Fwx2VBqqfo4Xq6C6mN15xrP3r0YuPvayHNPy86DU9HF8fQERaAz/4b/2VitYZvD7Jf4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ebjsUAAADbAAAADwAAAAAAAAAA&#10;AAAAAAChAgAAZHJzL2Rvd25yZXYueG1sUEsFBgAAAAAEAAQA+QAAAJMDAAAAAA==&#10;" strokeweight=".5pt">
              <v:stroke startarrowwidth="narrow" startarrowlength="short" endarrowwidth="narrow" endarrowlength="short"/>
            </v:line>
            <v:group id="Group 54" o:spid="_x0000_s2121" style="position:absolute;width:2000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line id="Line 55" o:spid="_x0000_s2122" style="position:absolute;flip:x;visibility:visible" from="0,1999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t5NsIAAADbAAAADwAAAGRycy9kb3ducmV2LnhtbESPQYvCMBSE74L/ITzBi6ypIrV0jSKC&#10;IHiyLuv10bxtyzYvtYm1/nsjCB6HmfmGWW16U4uOWldZVjCbRiCIc6srLhT8nPdfCQjnkTXWlknB&#10;gxxs1sPBClNt73yiLvOFCBB2KSoovW9SKV1ekkE3tQ1x8P5sa9AH2RZSt3gPcFPLeRTF0mDFYaHE&#10;hnYl5f/ZzSjIbfJ7TB6XWXw9x/OkmsisM1Kp8ajffoPw1PtP+N0+aAXLB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t5Ns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56" o:spid="_x0000_s2123" style="position:absolute;visibility:visible" from="0,11722" to="20000,11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D+sUAAADbAAAADwAAAGRycy9kb3ducmV2LnhtbESPQWvCQBSE74L/YXlCL6IbC1WJboIE&#10;CoX2oq2ot0f2mQ1m36bZVdN/3y0UPA4z8w2zznvbiBt1vnasYDZNQBCXTtdcKfj6fJ0sQfiArLFx&#10;TAp+yEOeDQdrTLW785Zuu1CJCGGfogITQptK6UtDFv3UtcTRO7vOYoiyq6Tu8B7htpHPSTKXFmuO&#10;CwZbKgyVl93VKiiv5v17zOP9qZbzw4cs+qQ4bpV6GvWbFYhAfXiE/9tvWsHiBf6+x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4D+sUAAADbAAAADwAAAAAAAAAA&#10;AAAAAAChAgAAZHJzL2Rvd25yZXYueG1sUEsFBgAAAAAEAAQA+QAAAJMDAAAAAA==&#10;" strokeweight=".5pt">
                <v:stroke startarrowwidth="narrow" startarrowlength="short" endarrowwidth="narrow" endarrowlength="short"/>
              </v:line>
              <v:line id="Line 57" o:spid="_x0000_s2124" style="position:absolute;visibility:visible" from="0,16551" to="20000,1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djcUAAADbAAAADwAAAGRycy9kb3ducmV2LnhtbESPT2vCQBTE74LfYXlCL2I27SGW1FUk&#10;IBTai39K6+2Rfc0Gs29jdtX47V1B8DjMzG+Y2aK3jThT52vHCl6TFARx6XTNlYLddjV5B+EDssbG&#10;MSm4kofFfDiYYa7dhdd03oRKRAj7HBWYENpcSl8asugT1xJH7991FkOUXSV1h5cIt418S9NMWqw5&#10;LhhsqTBUHjYnq6A8ma/jmMc/+1pmv9+y6NPib63Uy6hffoAI1Idn+NH+1AqmG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ydjcUAAADbAAAADwAAAAAAAAAA&#10;AAAAAAChAgAAZHJzL2Rvd25yZXYueG1sUEsFBgAAAAAEAAQA+QAAAJMDAAAAAA==&#10;" strokeweight=".5pt">
                <v:stroke startarrowwidth="narrow" startarrowlength="short" endarrowwidth="narrow" endarrowlength="short"/>
              </v:line>
              <v:line id="Line 58" o:spid="_x0000_s2125" style="position:absolute;flip:y;visibility:visible" from="8324,0" to="8353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894sMAAADbAAAADwAAAGRycy9kb3ducmV2LnhtbESPS4vCQBCE7wv+h6GFvelEBZXoKD4Q&#10;Fi8+c/DWZNokmOkJmTHGf+8sLOyxqKqvqPmyNaVoqHaFZQWDfgSCOLW64EzB9bLrTUE4j6yxtEwK&#10;3uRgueh8zTHW9sUnas4+EwHCLkYFufdVLKVLczLo+rYiDt7d1gZ9kHUmdY2vADelHEbRWBosOCzk&#10;WNEmp/RxfhoFzXq03x4SO77ZqpDJ6pKM3LFU6rvbrmYgPLX+P/zX/tEKJhP4/RJ+gFx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fPeLDAAAA2wAAAA8AAAAAAAAAAAAA&#10;AAAAoQIAAGRycy9kb3ducmV2LnhtbFBLBQYAAAAABAAEAPkAAACRAwAAAAA=&#10;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Rectangle 47" o:spid="_x0000_s2114" style="position:absolute;margin-left:56.7pt;margin-top:19.85pt;width:518.6pt;height:796.55pt;z-index:251620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" o:allowincell="f" filled="f" strokeweight="1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Pr="006E0A25" w:rsidRDefault="00EB4918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6E0A25">
      <w:rPr>
        <w:sz w:val="24"/>
      </w:rPr>
      <w:t>Поз.</w:t>
    </w:r>
  </w:p>
  <w:p w:rsidR="00EB4918" w:rsidRPr="006E0A25" w:rsidRDefault="00EB4918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6E0A25">
      <w:rPr>
        <w:sz w:val="24"/>
      </w:rPr>
      <w:t>обозна-</w:t>
    </w:r>
  </w:p>
  <w:p w:rsidR="00EB4918" w:rsidRPr="006E0A25" w:rsidRDefault="00EB4918">
    <w:pPr>
      <w:framePr w:w="1134" w:h="851" w:hRule="exact" w:wrap="around" w:vAnchor="page" w:hAnchor="page" w:x="1589" w:y="398"/>
      <w:spacing w:before="80" w:line="168" w:lineRule="auto"/>
      <w:jc w:val="center"/>
      <w:rPr>
        <w:sz w:val="24"/>
      </w:rPr>
    </w:pPr>
    <w:r w:rsidRPr="006E0A25">
      <w:rPr>
        <w:sz w:val="24"/>
      </w:rPr>
      <w:t>чение</w:t>
    </w:r>
  </w:p>
  <w:p w:rsidR="00EB4918" w:rsidRPr="006E0A25" w:rsidRDefault="00EB4918">
    <w:pPr>
      <w:pStyle w:val="BodyText2"/>
      <w:framePr w:wrap="around"/>
      <w:rPr>
        <w:rFonts w:ascii="Times New Roman" w:hAnsi="Times New Roman"/>
      </w:rPr>
    </w:pPr>
    <w:r w:rsidRPr="006E0A25">
      <w:rPr>
        <w:rFonts w:ascii="Times New Roman" w:hAnsi="Times New Roman"/>
      </w:rPr>
      <w:t>Зона</w:t>
    </w:r>
  </w:p>
  <w:p w:rsidR="00EB4918" w:rsidRPr="00CA2FB3" w:rsidRDefault="00EB4918">
    <w:pPr>
      <w:pStyle w:val="BodyText2"/>
      <w:framePr w:w="567" w:wrap="around" w:x="8676"/>
      <w:spacing w:before="240"/>
      <w:textDirection w:val="lrTb"/>
      <w:rPr>
        <w:rFonts w:ascii="GOST type B" w:hAnsi="GOST type B"/>
        <w:i/>
      </w:rPr>
    </w:pPr>
    <w:r w:rsidRPr="006E0A25">
      <w:rPr>
        <w:rFonts w:ascii="Times New Roman" w:hAnsi="Times New Roman"/>
      </w:rPr>
      <w:t>Кол</w:t>
    </w:r>
    <w:r w:rsidRPr="00CA2FB3">
      <w:rPr>
        <w:rFonts w:ascii="GOST type B" w:hAnsi="GOST type B"/>
        <w:i/>
      </w:rPr>
      <w:t>.</w:t>
    </w:r>
  </w:p>
  <w:p w:rsidR="00EB4918" w:rsidRPr="006E0A25" w:rsidRDefault="00EB4918">
    <w:pPr>
      <w:framePr w:w="2268" w:h="851" w:hRule="exact" w:wrap="around" w:vAnchor="page" w:hAnchor="page" w:x="9243" w:y="398"/>
      <w:spacing w:before="240" w:line="240" w:lineRule="auto"/>
      <w:jc w:val="center"/>
      <w:rPr>
        <w:sz w:val="24"/>
      </w:rPr>
    </w:pPr>
    <w:r w:rsidRPr="006E0A25">
      <w:rPr>
        <w:sz w:val="24"/>
      </w:rPr>
      <w:t>Примечание</w:t>
    </w:r>
  </w:p>
  <w:p w:rsidR="00EB4918" w:rsidRPr="006E0A25" w:rsidRDefault="00EB4918" w:rsidP="002C7946">
    <w:pPr>
      <w:framePr w:w="5611" w:h="851" w:hRule="exact" w:wrap="around" w:vAnchor="page" w:hAnchor="page" w:x="2956" w:y="398"/>
      <w:spacing w:before="240" w:line="240" w:lineRule="auto"/>
      <w:jc w:val="center"/>
      <w:rPr>
        <w:sz w:val="24"/>
      </w:rPr>
    </w:pPr>
    <w:r w:rsidRPr="006E0A25">
      <w:rPr>
        <w:sz w:val="24"/>
      </w:rPr>
      <w:t>Наименование</w:t>
    </w:r>
  </w:p>
  <w:p w:rsidR="00EB4918" w:rsidRDefault="00EB4918">
    <w:pPr>
      <w:pStyle w:val="Header"/>
      <w:tabs>
        <w:tab w:val="clear" w:pos="4536"/>
        <w:tab w:val="center" w:pos="-15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4918">
    <w:pPr>
      <w:pStyle w:val="Header"/>
      <w:tabs>
        <w:tab w:val="clear" w:pos="4536"/>
        <w:tab w:val="clear" w:pos="9072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4918">
    <w:pPr>
      <w:pStyle w:val="Header"/>
      <w:tabs>
        <w:tab w:val="clear" w:pos="4536"/>
        <w:tab w:val="center" w:pos="-15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24E7">
    <w:pPr>
      <w:pStyle w:val="Header"/>
      <w:tabs>
        <w:tab w:val="clear" w:pos="4536"/>
        <w:tab w:val="clear" w:pos="9072"/>
      </w:tabs>
    </w:pPr>
    <w:r>
      <w:rPr>
        <w:noProof/>
      </w:rPr>
      <w:pict>
        <v:group id="_x0000_s2398" style="position:absolute;margin-left:22.7pt;margin-top:405.4pt;width:34pt;height:411.1pt;z-index:251712000;mso-position-horizontal-relative:page;mso-position-vertical-relative:page" coordsize="21760,20000" o:allowincell="f">
          <v:line id="_x0000_s2399" style="position:absolute;flip:y" from="0,0" to="32,19996" strokeweight="1pt">
            <v:stroke startarrowwidth="narrow" startarrowlength="short" endarrowwidth="narrow" endarrowlength="short"/>
          </v:line>
          <v:group id="_x0000_s2400" style="position:absolute;width:21760;height:20000" coordsize="20000,20000">
            <v:line id="_x0000_s2401" style="position:absolute" from="0,0" to="20000,2" strokeweight="1pt">
              <v:stroke startarrowwidth="narrow" startarrowlength="short" endarrowwidth="narrow" endarrowlength="short"/>
            </v:line>
            <v:line id="_x0000_s2402" style="position:absolute" from="0,4827" to="20000,4829" strokeweight=".5pt">
              <v:stroke startarrowwidth="narrow" startarrowlength="short" endarrowwidth="narrow" endarrowlength="short"/>
            </v:line>
            <v:line id="_x0000_s2403" style="position:absolute" from="0,8276" to="20000,8278" strokeweight=".5pt">
              <v:stroke startarrowwidth="narrow" startarrowlength="short" endarrowwidth="narrow" endarrowlength="short"/>
            </v:line>
            <v:group id="_x0000_s2404" style="position:absolute;width:20000;height:20000" coordsize="20000,20000">
              <v:line id="_x0000_s2405" style="position:absolute;flip:x" from="0,19998" to="20000,20000" strokeweight="1pt">
                <v:stroke startarrowwidth="narrow" startarrowlength="short" endarrowwidth="narrow" endarrowlength="short"/>
              </v:line>
              <v:line id="_x0000_s2406" style="position:absolute" from="0,11722" to="20000,11724" strokeweight=".5pt">
                <v:stroke startarrowwidth="narrow" startarrowlength="short" endarrowwidth="narrow" endarrowlength="short"/>
              </v:line>
              <v:line id="_x0000_s2407" style="position:absolute" from="0,16551" to="20000,16553" strokeweight=".5pt">
                <v:stroke startarrowwidth="narrow" startarrowlength="short" endarrowwidth="narrow" endarrowlength="short"/>
              </v:line>
              <v:line id="_x0000_s2408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397" style="position:absolute;margin-left:56.7pt;margin-top:19.85pt;width:518.6pt;height:796.55pt;z-index:251710976;mso-position-horizontal-relative:page;mso-position-vertical-relative:page" o:allowincell="f" filled="f" strokeweight="1pt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18" w:rsidRDefault="00EB4918">
    <w:pPr>
      <w:pStyle w:val="Header"/>
      <w:tabs>
        <w:tab w:val="clear" w:pos="4536"/>
        <w:tab w:val="center" w:pos="-15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</w:lvl>
    <w:lvl w:ilvl="1">
      <w:start w:val="1"/>
      <w:numFmt w:val="decimal"/>
      <w:pStyle w:val="Heading2"/>
      <w:lvlText w:val="%1.%2."/>
      <w:legacy w:legacy="1" w:legacySpace="113" w:legacyIndent="0"/>
      <w:lvlJc w:val="left"/>
    </w:lvl>
    <w:lvl w:ilvl="2">
      <w:start w:val="1"/>
      <w:numFmt w:val="decimal"/>
      <w:pStyle w:val="Heading3"/>
      <w:lvlText w:val="%1.%2.%3."/>
      <w:legacy w:legacy="1" w:legacySpace="113" w:legacyIndent="0"/>
      <w:lvlJc w:val="left"/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 w15:restartNumberingAfterBreak="0">
    <w:nsid w:val="1ECB0902"/>
    <w:multiLevelType w:val="hybridMultilevel"/>
    <w:tmpl w:val="B4A837D8"/>
    <w:lvl w:ilvl="0" w:tplc="5C0EE382">
      <w:numFmt w:val="bullet"/>
      <w:lvlText w:val=""/>
      <w:lvlJc w:val="left"/>
      <w:pPr>
        <w:ind w:left="389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" w15:restartNumberingAfterBreak="0">
    <w:nsid w:val="548E1B72"/>
    <w:multiLevelType w:val="hybridMultilevel"/>
    <w:tmpl w:val="569617B4"/>
    <w:lvl w:ilvl="0" w:tplc="2EDE4D56">
      <w:numFmt w:val="bullet"/>
      <w:lvlText w:val=""/>
      <w:lvlJc w:val="left"/>
      <w:pPr>
        <w:ind w:left="389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435"/>
    <o:shapelayout v:ext="edit">
      <o:idmap v:ext="edit" data="2"/>
      <o:rules v:ext="edit">
        <o:r id="V:Rule1" type="connector" idref="#Line 68"/>
        <o:r id="V:Rule2" type="connector" idref="#Line 70"/>
        <o:r id="V:Rule3" type="connector" idref="#Line 71"/>
        <o:r id="V:Rule4" type="connector" idref="#Line 72"/>
        <o:r id="V:Rule5" type="connector" idref="#Line 74"/>
        <o:r id="V:Rule6" type="connector" idref="#Line 75"/>
        <o:r id="V:Rule7" type="connector" idref="#Line 76"/>
        <o:r id="V:Rule8" type="connector" idref="#Line 77"/>
        <o:r id="V:Rule9" type="connector" idref="#Line 3"/>
        <o:r id="V:Rule10" type="connector" idref="#Line 4"/>
        <o:r id="V:Rule11" type="connector" idref="#Line 5"/>
        <o:r id="V:Rule12" type="connector" idref="#Line 6"/>
        <o:r id="V:Rule13" type="connector" idref="#Line 7"/>
        <o:r id="V:Rule14" type="connector" idref="#Line 15"/>
        <o:r id="V:Rule15" type="connector" idref="#Line 16"/>
        <o:r id="V:Rule16" type="connector" idref="#Line 17"/>
        <o:r id="V:Rule17" type="connector" idref="#Line 18"/>
        <o:r id="V:Rule18" type="connector" idref="#Line 19"/>
        <o:r id="V:Rule19" type="connector" idref="#Line 20"/>
        <o:r id="V:Rule20" type="connector" idref="#Line 21"/>
        <o:r id="V:Rule21" type="connector" idref="#Line 49"/>
        <o:r id="V:Rule22" type="connector" idref="#Line 51"/>
        <o:r id="V:Rule23" type="connector" idref="#Line 52"/>
        <o:r id="V:Rule24" type="connector" idref="#Line 53"/>
        <o:r id="V:Rule25" type="connector" idref="#Line 55"/>
        <o:r id="V:Rule26" type="connector" idref="#Line 56"/>
        <o:r id="V:Rule27" type="connector" idref="#Line 57"/>
        <o:r id="V:Rule28" type="connector" idref="#Line 58"/>
        <o:r id="V:Rule29" type="connector" idref="#Line 80"/>
        <o:r id="V:Rule30" type="connector" idref="#Line 81"/>
        <o:r id="V:Rule31" type="connector" idref="#Line 82"/>
        <o:r id="V:Rule32" type="connector" idref="#Line 83"/>
        <o:r id="V:Rule33" type="connector" idref="#Line 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C5F"/>
    <w:rsid w:val="00000B51"/>
    <w:rsid w:val="00000FD2"/>
    <w:rsid w:val="0000210D"/>
    <w:rsid w:val="000021EC"/>
    <w:rsid w:val="00002610"/>
    <w:rsid w:val="00003E20"/>
    <w:rsid w:val="000044F9"/>
    <w:rsid w:val="00005784"/>
    <w:rsid w:val="00005C6C"/>
    <w:rsid w:val="00007314"/>
    <w:rsid w:val="00010036"/>
    <w:rsid w:val="00010410"/>
    <w:rsid w:val="000137D9"/>
    <w:rsid w:val="0001410B"/>
    <w:rsid w:val="00015528"/>
    <w:rsid w:val="000177AD"/>
    <w:rsid w:val="000179AD"/>
    <w:rsid w:val="00020122"/>
    <w:rsid w:val="00022278"/>
    <w:rsid w:val="0002396F"/>
    <w:rsid w:val="00025CD8"/>
    <w:rsid w:val="00027BC2"/>
    <w:rsid w:val="00030225"/>
    <w:rsid w:val="00031B7B"/>
    <w:rsid w:val="000325C9"/>
    <w:rsid w:val="00032AB0"/>
    <w:rsid w:val="00035A65"/>
    <w:rsid w:val="00036FE2"/>
    <w:rsid w:val="000377C4"/>
    <w:rsid w:val="00037E53"/>
    <w:rsid w:val="00040031"/>
    <w:rsid w:val="00040DF2"/>
    <w:rsid w:val="00042FB7"/>
    <w:rsid w:val="00046B7C"/>
    <w:rsid w:val="00046B9E"/>
    <w:rsid w:val="00046E82"/>
    <w:rsid w:val="0005165C"/>
    <w:rsid w:val="00051ED4"/>
    <w:rsid w:val="00052096"/>
    <w:rsid w:val="00052C39"/>
    <w:rsid w:val="00052FB4"/>
    <w:rsid w:val="000535F4"/>
    <w:rsid w:val="00053F37"/>
    <w:rsid w:val="000564C9"/>
    <w:rsid w:val="0005701C"/>
    <w:rsid w:val="00062163"/>
    <w:rsid w:val="000623D7"/>
    <w:rsid w:val="0006537F"/>
    <w:rsid w:val="000655BA"/>
    <w:rsid w:val="000672E9"/>
    <w:rsid w:val="000715EC"/>
    <w:rsid w:val="000718A4"/>
    <w:rsid w:val="00071ADA"/>
    <w:rsid w:val="00072300"/>
    <w:rsid w:val="00072CEE"/>
    <w:rsid w:val="00074F00"/>
    <w:rsid w:val="0007600F"/>
    <w:rsid w:val="00076C79"/>
    <w:rsid w:val="00076CAE"/>
    <w:rsid w:val="000801AA"/>
    <w:rsid w:val="000809A0"/>
    <w:rsid w:val="00080F6E"/>
    <w:rsid w:val="00081890"/>
    <w:rsid w:val="00081BAA"/>
    <w:rsid w:val="00082248"/>
    <w:rsid w:val="00084B98"/>
    <w:rsid w:val="00086DDC"/>
    <w:rsid w:val="0008797D"/>
    <w:rsid w:val="0009050B"/>
    <w:rsid w:val="00090630"/>
    <w:rsid w:val="00090723"/>
    <w:rsid w:val="0009113C"/>
    <w:rsid w:val="0009296A"/>
    <w:rsid w:val="00092D9F"/>
    <w:rsid w:val="00093E53"/>
    <w:rsid w:val="00094AA6"/>
    <w:rsid w:val="00095454"/>
    <w:rsid w:val="00095FD1"/>
    <w:rsid w:val="000960C6"/>
    <w:rsid w:val="0009679F"/>
    <w:rsid w:val="00097D1A"/>
    <w:rsid w:val="000A0285"/>
    <w:rsid w:val="000A1074"/>
    <w:rsid w:val="000A1C19"/>
    <w:rsid w:val="000A2F6E"/>
    <w:rsid w:val="000A41C3"/>
    <w:rsid w:val="000A4672"/>
    <w:rsid w:val="000A572D"/>
    <w:rsid w:val="000A6715"/>
    <w:rsid w:val="000B13CD"/>
    <w:rsid w:val="000B2BBB"/>
    <w:rsid w:val="000B2D4B"/>
    <w:rsid w:val="000B31CA"/>
    <w:rsid w:val="000B781A"/>
    <w:rsid w:val="000B7C15"/>
    <w:rsid w:val="000B7F31"/>
    <w:rsid w:val="000C24C9"/>
    <w:rsid w:val="000C2C66"/>
    <w:rsid w:val="000C3C42"/>
    <w:rsid w:val="000C4733"/>
    <w:rsid w:val="000C5E82"/>
    <w:rsid w:val="000C60D8"/>
    <w:rsid w:val="000C6869"/>
    <w:rsid w:val="000D23D5"/>
    <w:rsid w:val="000D37E5"/>
    <w:rsid w:val="000D45CA"/>
    <w:rsid w:val="000D6C5B"/>
    <w:rsid w:val="000D703C"/>
    <w:rsid w:val="000D7184"/>
    <w:rsid w:val="000E0816"/>
    <w:rsid w:val="000E09BE"/>
    <w:rsid w:val="000E0B8E"/>
    <w:rsid w:val="000E1B18"/>
    <w:rsid w:val="000E24B1"/>
    <w:rsid w:val="000E350E"/>
    <w:rsid w:val="000E4000"/>
    <w:rsid w:val="000E5043"/>
    <w:rsid w:val="000E7566"/>
    <w:rsid w:val="000F08F4"/>
    <w:rsid w:val="000F13E9"/>
    <w:rsid w:val="000F1C3C"/>
    <w:rsid w:val="000F2BE1"/>
    <w:rsid w:val="000F3653"/>
    <w:rsid w:val="000F4191"/>
    <w:rsid w:val="000F79AA"/>
    <w:rsid w:val="001003F5"/>
    <w:rsid w:val="00100812"/>
    <w:rsid w:val="00100C2E"/>
    <w:rsid w:val="00101078"/>
    <w:rsid w:val="00102483"/>
    <w:rsid w:val="0010263E"/>
    <w:rsid w:val="00102660"/>
    <w:rsid w:val="00103AB9"/>
    <w:rsid w:val="00104074"/>
    <w:rsid w:val="001045B5"/>
    <w:rsid w:val="0011031C"/>
    <w:rsid w:val="0011042F"/>
    <w:rsid w:val="0011147C"/>
    <w:rsid w:val="00111C3A"/>
    <w:rsid w:val="00111CEA"/>
    <w:rsid w:val="00115D50"/>
    <w:rsid w:val="00117E0F"/>
    <w:rsid w:val="00120C8E"/>
    <w:rsid w:val="00120F30"/>
    <w:rsid w:val="00121B0F"/>
    <w:rsid w:val="00122322"/>
    <w:rsid w:val="001245D0"/>
    <w:rsid w:val="001257B0"/>
    <w:rsid w:val="0013151D"/>
    <w:rsid w:val="001327AB"/>
    <w:rsid w:val="00133F6C"/>
    <w:rsid w:val="00134359"/>
    <w:rsid w:val="0013481C"/>
    <w:rsid w:val="0013617A"/>
    <w:rsid w:val="0013734D"/>
    <w:rsid w:val="001375B9"/>
    <w:rsid w:val="001404D1"/>
    <w:rsid w:val="00140F3E"/>
    <w:rsid w:val="00143970"/>
    <w:rsid w:val="0014465D"/>
    <w:rsid w:val="00144BD1"/>
    <w:rsid w:val="00145576"/>
    <w:rsid w:val="001458C3"/>
    <w:rsid w:val="00147332"/>
    <w:rsid w:val="00147781"/>
    <w:rsid w:val="001478C0"/>
    <w:rsid w:val="0015057B"/>
    <w:rsid w:val="00152A7D"/>
    <w:rsid w:val="00152B6F"/>
    <w:rsid w:val="0015675D"/>
    <w:rsid w:val="001574E0"/>
    <w:rsid w:val="001622B7"/>
    <w:rsid w:val="00163840"/>
    <w:rsid w:val="00163B4A"/>
    <w:rsid w:val="001647CB"/>
    <w:rsid w:val="001663DF"/>
    <w:rsid w:val="00167062"/>
    <w:rsid w:val="00170085"/>
    <w:rsid w:val="00172F76"/>
    <w:rsid w:val="00173406"/>
    <w:rsid w:val="001743BA"/>
    <w:rsid w:val="00174EB1"/>
    <w:rsid w:val="00175543"/>
    <w:rsid w:val="0017564E"/>
    <w:rsid w:val="0017688A"/>
    <w:rsid w:val="00176F1E"/>
    <w:rsid w:val="001814E9"/>
    <w:rsid w:val="00184628"/>
    <w:rsid w:val="00185C4B"/>
    <w:rsid w:val="00186FA8"/>
    <w:rsid w:val="001951F5"/>
    <w:rsid w:val="00196188"/>
    <w:rsid w:val="00197BD1"/>
    <w:rsid w:val="001A0C9D"/>
    <w:rsid w:val="001A3C25"/>
    <w:rsid w:val="001A7EE2"/>
    <w:rsid w:val="001B1F93"/>
    <w:rsid w:val="001B23D3"/>
    <w:rsid w:val="001B2F5A"/>
    <w:rsid w:val="001B4A6C"/>
    <w:rsid w:val="001B664E"/>
    <w:rsid w:val="001B6B84"/>
    <w:rsid w:val="001B7F2C"/>
    <w:rsid w:val="001C2353"/>
    <w:rsid w:val="001C286A"/>
    <w:rsid w:val="001C2CD8"/>
    <w:rsid w:val="001C3B43"/>
    <w:rsid w:val="001C46D4"/>
    <w:rsid w:val="001C47F2"/>
    <w:rsid w:val="001C516A"/>
    <w:rsid w:val="001C7A33"/>
    <w:rsid w:val="001C7B90"/>
    <w:rsid w:val="001D0720"/>
    <w:rsid w:val="001D0CE1"/>
    <w:rsid w:val="001D1513"/>
    <w:rsid w:val="001D1653"/>
    <w:rsid w:val="001D3010"/>
    <w:rsid w:val="001D33DC"/>
    <w:rsid w:val="001D3C55"/>
    <w:rsid w:val="001D528C"/>
    <w:rsid w:val="001D60CC"/>
    <w:rsid w:val="001E014E"/>
    <w:rsid w:val="001E07F9"/>
    <w:rsid w:val="001E0A2E"/>
    <w:rsid w:val="001E18F6"/>
    <w:rsid w:val="001E1D4C"/>
    <w:rsid w:val="001E2E0F"/>
    <w:rsid w:val="001E41D2"/>
    <w:rsid w:val="001E507D"/>
    <w:rsid w:val="001E51F9"/>
    <w:rsid w:val="001E5626"/>
    <w:rsid w:val="001E7A22"/>
    <w:rsid w:val="001F1FE5"/>
    <w:rsid w:val="001F2BB9"/>
    <w:rsid w:val="001F4648"/>
    <w:rsid w:val="001F4D97"/>
    <w:rsid w:val="001F537B"/>
    <w:rsid w:val="001F706F"/>
    <w:rsid w:val="001F787E"/>
    <w:rsid w:val="00200050"/>
    <w:rsid w:val="00201658"/>
    <w:rsid w:val="002027AC"/>
    <w:rsid w:val="00202C7B"/>
    <w:rsid w:val="00206D4C"/>
    <w:rsid w:val="00211A67"/>
    <w:rsid w:val="00211F71"/>
    <w:rsid w:val="00211FC0"/>
    <w:rsid w:val="002122BF"/>
    <w:rsid w:val="00214326"/>
    <w:rsid w:val="00215631"/>
    <w:rsid w:val="00215A45"/>
    <w:rsid w:val="00216047"/>
    <w:rsid w:val="002170FC"/>
    <w:rsid w:val="00217657"/>
    <w:rsid w:val="00220750"/>
    <w:rsid w:val="00221E4A"/>
    <w:rsid w:val="00221EFB"/>
    <w:rsid w:val="00224567"/>
    <w:rsid w:val="00224F56"/>
    <w:rsid w:val="00233902"/>
    <w:rsid w:val="00233D8D"/>
    <w:rsid w:val="00234AF2"/>
    <w:rsid w:val="00234C8F"/>
    <w:rsid w:val="00235E1F"/>
    <w:rsid w:val="002366C0"/>
    <w:rsid w:val="00236AC6"/>
    <w:rsid w:val="00236CCA"/>
    <w:rsid w:val="0023711F"/>
    <w:rsid w:val="002371A7"/>
    <w:rsid w:val="00237394"/>
    <w:rsid w:val="00237412"/>
    <w:rsid w:val="00237FCC"/>
    <w:rsid w:val="00240991"/>
    <w:rsid w:val="002415FA"/>
    <w:rsid w:val="00241785"/>
    <w:rsid w:val="00241DC6"/>
    <w:rsid w:val="00243108"/>
    <w:rsid w:val="002431C7"/>
    <w:rsid w:val="00244A7F"/>
    <w:rsid w:val="00244C57"/>
    <w:rsid w:val="002468CA"/>
    <w:rsid w:val="00247090"/>
    <w:rsid w:val="00250EDE"/>
    <w:rsid w:val="002510D5"/>
    <w:rsid w:val="00253F9E"/>
    <w:rsid w:val="0025482E"/>
    <w:rsid w:val="00254F8C"/>
    <w:rsid w:val="0025572C"/>
    <w:rsid w:val="0025602E"/>
    <w:rsid w:val="00260767"/>
    <w:rsid w:val="00260D45"/>
    <w:rsid w:val="00261428"/>
    <w:rsid w:val="00261E33"/>
    <w:rsid w:val="0026273E"/>
    <w:rsid w:val="0026402D"/>
    <w:rsid w:val="00264942"/>
    <w:rsid w:val="00265D38"/>
    <w:rsid w:val="002661AC"/>
    <w:rsid w:val="002662EF"/>
    <w:rsid w:val="002666D6"/>
    <w:rsid w:val="00270871"/>
    <w:rsid w:val="00270D06"/>
    <w:rsid w:val="00271231"/>
    <w:rsid w:val="00274B24"/>
    <w:rsid w:val="00274FB1"/>
    <w:rsid w:val="00280E8C"/>
    <w:rsid w:val="002826E4"/>
    <w:rsid w:val="002827E5"/>
    <w:rsid w:val="00283518"/>
    <w:rsid w:val="00284968"/>
    <w:rsid w:val="00284E3B"/>
    <w:rsid w:val="00287113"/>
    <w:rsid w:val="00291861"/>
    <w:rsid w:val="00291F95"/>
    <w:rsid w:val="002920F0"/>
    <w:rsid w:val="00292480"/>
    <w:rsid w:val="00293B9B"/>
    <w:rsid w:val="00295AF0"/>
    <w:rsid w:val="002A00F0"/>
    <w:rsid w:val="002A24F9"/>
    <w:rsid w:val="002A4099"/>
    <w:rsid w:val="002A4DDC"/>
    <w:rsid w:val="002A57B3"/>
    <w:rsid w:val="002A60A5"/>
    <w:rsid w:val="002A6B96"/>
    <w:rsid w:val="002B0CF1"/>
    <w:rsid w:val="002B116A"/>
    <w:rsid w:val="002B161D"/>
    <w:rsid w:val="002B1F0A"/>
    <w:rsid w:val="002B5F3C"/>
    <w:rsid w:val="002B7A04"/>
    <w:rsid w:val="002C24E9"/>
    <w:rsid w:val="002C7946"/>
    <w:rsid w:val="002D06C8"/>
    <w:rsid w:val="002D13A1"/>
    <w:rsid w:val="002D2C37"/>
    <w:rsid w:val="002D5CF1"/>
    <w:rsid w:val="002D5F29"/>
    <w:rsid w:val="002D61D1"/>
    <w:rsid w:val="002D63E9"/>
    <w:rsid w:val="002E1360"/>
    <w:rsid w:val="002E1FC1"/>
    <w:rsid w:val="002E2E86"/>
    <w:rsid w:val="002E3B45"/>
    <w:rsid w:val="002E3F3F"/>
    <w:rsid w:val="002E3FF2"/>
    <w:rsid w:val="002E5F46"/>
    <w:rsid w:val="002E693E"/>
    <w:rsid w:val="002E6D0B"/>
    <w:rsid w:val="002F0E24"/>
    <w:rsid w:val="002F0EAC"/>
    <w:rsid w:val="002F2C59"/>
    <w:rsid w:val="002F3AE3"/>
    <w:rsid w:val="002F53FE"/>
    <w:rsid w:val="002F733B"/>
    <w:rsid w:val="00301288"/>
    <w:rsid w:val="003021C4"/>
    <w:rsid w:val="003026D7"/>
    <w:rsid w:val="003046D1"/>
    <w:rsid w:val="00305F23"/>
    <w:rsid w:val="003066D7"/>
    <w:rsid w:val="003071C3"/>
    <w:rsid w:val="00310CBF"/>
    <w:rsid w:val="003114CA"/>
    <w:rsid w:val="003119E0"/>
    <w:rsid w:val="00311C54"/>
    <w:rsid w:val="003120E3"/>
    <w:rsid w:val="00312633"/>
    <w:rsid w:val="00312B65"/>
    <w:rsid w:val="0031423A"/>
    <w:rsid w:val="00314820"/>
    <w:rsid w:val="00314C44"/>
    <w:rsid w:val="00314E55"/>
    <w:rsid w:val="0031589D"/>
    <w:rsid w:val="0031658F"/>
    <w:rsid w:val="0031711B"/>
    <w:rsid w:val="003201B6"/>
    <w:rsid w:val="003206A3"/>
    <w:rsid w:val="003213DA"/>
    <w:rsid w:val="00321DDD"/>
    <w:rsid w:val="00325620"/>
    <w:rsid w:val="003265DA"/>
    <w:rsid w:val="00326C62"/>
    <w:rsid w:val="00326D86"/>
    <w:rsid w:val="00326EC1"/>
    <w:rsid w:val="0032709D"/>
    <w:rsid w:val="00327F3C"/>
    <w:rsid w:val="00330657"/>
    <w:rsid w:val="00330A14"/>
    <w:rsid w:val="003313C8"/>
    <w:rsid w:val="00331580"/>
    <w:rsid w:val="00333F9C"/>
    <w:rsid w:val="003350CC"/>
    <w:rsid w:val="0033677A"/>
    <w:rsid w:val="00337D32"/>
    <w:rsid w:val="00340A04"/>
    <w:rsid w:val="00340A95"/>
    <w:rsid w:val="00340FE4"/>
    <w:rsid w:val="00341633"/>
    <w:rsid w:val="003441DF"/>
    <w:rsid w:val="00344403"/>
    <w:rsid w:val="00344423"/>
    <w:rsid w:val="00344A09"/>
    <w:rsid w:val="00350BEB"/>
    <w:rsid w:val="003512DC"/>
    <w:rsid w:val="00351820"/>
    <w:rsid w:val="00353574"/>
    <w:rsid w:val="00353763"/>
    <w:rsid w:val="00355B1D"/>
    <w:rsid w:val="00355BE5"/>
    <w:rsid w:val="00356875"/>
    <w:rsid w:val="00357157"/>
    <w:rsid w:val="003623F2"/>
    <w:rsid w:val="00362D9A"/>
    <w:rsid w:val="00364C43"/>
    <w:rsid w:val="00365C76"/>
    <w:rsid w:val="00365C8C"/>
    <w:rsid w:val="0036735A"/>
    <w:rsid w:val="00367743"/>
    <w:rsid w:val="00367F9F"/>
    <w:rsid w:val="00367FEA"/>
    <w:rsid w:val="003707B9"/>
    <w:rsid w:val="0037110C"/>
    <w:rsid w:val="00371772"/>
    <w:rsid w:val="00372CB9"/>
    <w:rsid w:val="00374802"/>
    <w:rsid w:val="00375E16"/>
    <w:rsid w:val="00375EF4"/>
    <w:rsid w:val="0037767B"/>
    <w:rsid w:val="0038017F"/>
    <w:rsid w:val="00381841"/>
    <w:rsid w:val="00382268"/>
    <w:rsid w:val="00382B2D"/>
    <w:rsid w:val="00382FA5"/>
    <w:rsid w:val="00383817"/>
    <w:rsid w:val="0038436A"/>
    <w:rsid w:val="003850BC"/>
    <w:rsid w:val="00385203"/>
    <w:rsid w:val="00386FA0"/>
    <w:rsid w:val="00386FBA"/>
    <w:rsid w:val="003873BB"/>
    <w:rsid w:val="00391D94"/>
    <w:rsid w:val="00393CC0"/>
    <w:rsid w:val="00393F5D"/>
    <w:rsid w:val="0039492E"/>
    <w:rsid w:val="00395409"/>
    <w:rsid w:val="003968D7"/>
    <w:rsid w:val="00397DB1"/>
    <w:rsid w:val="003A0744"/>
    <w:rsid w:val="003A07AD"/>
    <w:rsid w:val="003A34B2"/>
    <w:rsid w:val="003A3BE9"/>
    <w:rsid w:val="003A3F61"/>
    <w:rsid w:val="003A4F15"/>
    <w:rsid w:val="003A593F"/>
    <w:rsid w:val="003A6205"/>
    <w:rsid w:val="003A6BF9"/>
    <w:rsid w:val="003A7218"/>
    <w:rsid w:val="003B013F"/>
    <w:rsid w:val="003B098C"/>
    <w:rsid w:val="003B396E"/>
    <w:rsid w:val="003B3A96"/>
    <w:rsid w:val="003B4AC9"/>
    <w:rsid w:val="003B741D"/>
    <w:rsid w:val="003B796F"/>
    <w:rsid w:val="003C1263"/>
    <w:rsid w:val="003C1EDA"/>
    <w:rsid w:val="003C2BF6"/>
    <w:rsid w:val="003C34B9"/>
    <w:rsid w:val="003C4C97"/>
    <w:rsid w:val="003C4FC6"/>
    <w:rsid w:val="003C5BC7"/>
    <w:rsid w:val="003C6629"/>
    <w:rsid w:val="003C696A"/>
    <w:rsid w:val="003D041A"/>
    <w:rsid w:val="003D1727"/>
    <w:rsid w:val="003D18A8"/>
    <w:rsid w:val="003D27E7"/>
    <w:rsid w:val="003D2E77"/>
    <w:rsid w:val="003D36BA"/>
    <w:rsid w:val="003D3ECB"/>
    <w:rsid w:val="003D3F1B"/>
    <w:rsid w:val="003D43DE"/>
    <w:rsid w:val="003D4891"/>
    <w:rsid w:val="003D4A89"/>
    <w:rsid w:val="003D5F2F"/>
    <w:rsid w:val="003D6700"/>
    <w:rsid w:val="003D78B8"/>
    <w:rsid w:val="003E3B19"/>
    <w:rsid w:val="003E3F8E"/>
    <w:rsid w:val="003E4B43"/>
    <w:rsid w:val="003E5CF8"/>
    <w:rsid w:val="003E6393"/>
    <w:rsid w:val="003E68A7"/>
    <w:rsid w:val="003E7CFC"/>
    <w:rsid w:val="003F2DAA"/>
    <w:rsid w:val="003F3CF3"/>
    <w:rsid w:val="003F65B4"/>
    <w:rsid w:val="003F6F82"/>
    <w:rsid w:val="003F75C3"/>
    <w:rsid w:val="003F7C4B"/>
    <w:rsid w:val="00400A74"/>
    <w:rsid w:val="004024B3"/>
    <w:rsid w:val="004025DB"/>
    <w:rsid w:val="0040299C"/>
    <w:rsid w:val="00405074"/>
    <w:rsid w:val="00405B12"/>
    <w:rsid w:val="00407E02"/>
    <w:rsid w:val="00407F44"/>
    <w:rsid w:val="00410641"/>
    <w:rsid w:val="00411C4E"/>
    <w:rsid w:val="004121F1"/>
    <w:rsid w:val="00412E7A"/>
    <w:rsid w:val="00413818"/>
    <w:rsid w:val="00414026"/>
    <w:rsid w:val="004147D7"/>
    <w:rsid w:val="004159F8"/>
    <w:rsid w:val="0041630B"/>
    <w:rsid w:val="00416CCC"/>
    <w:rsid w:val="00420248"/>
    <w:rsid w:val="00420FB1"/>
    <w:rsid w:val="004211FB"/>
    <w:rsid w:val="00422497"/>
    <w:rsid w:val="00422757"/>
    <w:rsid w:val="00425978"/>
    <w:rsid w:val="004267E7"/>
    <w:rsid w:val="00430F38"/>
    <w:rsid w:val="00431B38"/>
    <w:rsid w:val="004336E7"/>
    <w:rsid w:val="004337DD"/>
    <w:rsid w:val="00433C86"/>
    <w:rsid w:val="00435C53"/>
    <w:rsid w:val="0043673F"/>
    <w:rsid w:val="00437527"/>
    <w:rsid w:val="004378F0"/>
    <w:rsid w:val="00444D57"/>
    <w:rsid w:val="00450404"/>
    <w:rsid w:val="004512DC"/>
    <w:rsid w:val="00451C72"/>
    <w:rsid w:val="0045251E"/>
    <w:rsid w:val="004525D4"/>
    <w:rsid w:val="004528E9"/>
    <w:rsid w:val="00452CFF"/>
    <w:rsid w:val="00452D5C"/>
    <w:rsid w:val="0045354C"/>
    <w:rsid w:val="00455046"/>
    <w:rsid w:val="00455620"/>
    <w:rsid w:val="00461C34"/>
    <w:rsid w:val="004623FC"/>
    <w:rsid w:val="00462E06"/>
    <w:rsid w:val="00465405"/>
    <w:rsid w:val="004658F9"/>
    <w:rsid w:val="00465A29"/>
    <w:rsid w:val="00470230"/>
    <w:rsid w:val="00470C71"/>
    <w:rsid w:val="00473157"/>
    <w:rsid w:val="00473706"/>
    <w:rsid w:val="00473A95"/>
    <w:rsid w:val="0047462F"/>
    <w:rsid w:val="00476608"/>
    <w:rsid w:val="00480AA4"/>
    <w:rsid w:val="00480CD2"/>
    <w:rsid w:val="0048178E"/>
    <w:rsid w:val="00481DE7"/>
    <w:rsid w:val="00481E5D"/>
    <w:rsid w:val="00482DA3"/>
    <w:rsid w:val="004838B9"/>
    <w:rsid w:val="00485FA5"/>
    <w:rsid w:val="00486774"/>
    <w:rsid w:val="00487042"/>
    <w:rsid w:val="00487913"/>
    <w:rsid w:val="00491510"/>
    <w:rsid w:val="00491515"/>
    <w:rsid w:val="00491D58"/>
    <w:rsid w:val="0049362C"/>
    <w:rsid w:val="00493B45"/>
    <w:rsid w:val="00494E18"/>
    <w:rsid w:val="004958D7"/>
    <w:rsid w:val="00495E28"/>
    <w:rsid w:val="00497DDE"/>
    <w:rsid w:val="004A062F"/>
    <w:rsid w:val="004A0AC4"/>
    <w:rsid w:val="004A1A56"/>
    <w:rsid w:val="004A2424"/>
    <w:rsid w:val="004A2D82"/>
    <w:rsid w:val="004A46BD"/>
    <w:rsid w:val="004B011E"/>
    <w:rsid w:val="004B0565"/>
    <w:rsid w:val="004B0696"/>
    <w:rsid w:val="004B1211"/>
    <w:rsid w:val="004B3407"/>
    <w:rsid w:val="004B3746"/>
    <w:rsid w:val="004B747E"/>
    <w:rsid w:val="004C0825"/>
    <w:rsid w:val="004C0934"/>
    <w:rsid w:val="004C1D73"/>
    <w:rsid w:val="004C21AB"/>
    <w:rsid w:val="004C2341"/>
    <w:rsid w:val="004C3E28"/>
    <w:rsid w:val="004C3F35"/>
    <w:rsid w:val="004C56A2"/>
    <w:rsid w:val="004C6292"/>
    <w:rsid w:val="004C6632"/>
    <w:rsid w:val="004C7FD0"/>
    <w:rsid w:val="004D0D26"/>
    <w:rsid w:val="004D0EC0"/>
    <w:rsid w:val="004D1167"/>
    <w:rsid w:val="004D1C5C"/>
    <w:rsid w:val="004D23DA"/>
    <w:rsid w:val="004D23FC"/>
    <w:rsid w:val="004D2A93"/>
    <w:rsid w:val="004D546A"/>
    <w:rsid w:val="004E030E"/>
    <w:rsid w:val="004E097C"/>
    <w:rsid w:val="004E1655"/>
    <w:rsid w:val="004E172B"/>
    <w:rsid w:val="004E3641"/>
    <w:rsid w:val="004E38D0"/>
    <w:rsid w:val="004E4AE1"/>
    <w:rsid w:val="004E55F4"/>
    <w:rsid w:val="004E6029"/>
    <w:rsid w:val="004F0398"/>
    <w:rsid w:val="004F112F"/>
    <w:rsid w:val="004F24C9"/>
    <w:rsid w:val="004F2E19"/>
    <w:rsid w:val="004F452E"/>
    <w:rsid w:val="004F4E5D"/>
    <w:rsid w:val="004F555D"/>
    <w:rsid w:val="004F680F"/>
    <w:rsid w:val="00500BFB"/>
    <w:rsid w:val="00502C8D"/>
    <w:rsid w:val="0050466C"/>
    <w:rsid w:val="00505626"/>
    <w:rsid w:val="0050583A"/>
    <w:rsid w:val="00506747"/>
    <w:rsid w:val="00506917"/>
    <w:rsid w:val="0050701C"/>
    <w:rsid w:val="00507DC1"/>
    <w:rsid w:val="0051110F"/>
    <w:rsid w:val="00511841"/>
    <w:rsid w:val="00511E62"/>
    <w:rsid w:val="00513355"/>
    <w:rsid w:val="005142EC"/>
    <w:rsid w:val="005144E5"/>
    <w:rsid w:val="00514C5E"/>
    <w:rsid w:val="00515BB9"/>
    <w:rsid w:val="00515BD2"/>
    <w:rsid w:val="00515C23"/>
    <w:rsid w:val="0051678C"/>
    <w:rsid w:val="00516B3A"/>
    <w:rsid w:val="00520212"/>
    <w:rsid w:val="00521411"/>
    <w:rsid w:val="00522036"/>
    <w:rsid w:val="005220FE"/>
    <w:rsid w:val="005233E3"/>
    <w:rsid w:val="005267A5"/>
    <w:rsid w:val="00526840"/>
    <w:rsid w:val="005269BC"/>
    <w:rsid w:val="00527302"/>
    <w:rsid w:val="00527C33"/>
    <w:rsid w:val="00530BC1"/>
    <w:rsid w:val="005316CE"/>
    <w:rsid w:val="005317F1"/>
    <w:rsid w:val="0053258C"/>
    <w:rsid w:val="00532B7E"/>
    <w:rsid w:val="00533098"/>
    <w:rsid w:val="00533E37"/>
    <w:rsid w:val="00535EAB"/>
    <w:rsid w:val="005372F6"/>
    <w:rsid w:val="00541DA2"/>
    <w:rsid w:val="0054217E"/>
    <w:rsid w:val="0054261D"/>
    <w:rsid w:val="00542C64"/>
    <w:rsid w:val="00542EA9"/>
    <w:rsid w:val="005436AD"/>
    <w:rsid w:val="00544069"/>
    <w:rsid w:val="005444AB"/>
    <w:rsid w:val="00544D6E"/>
    <w:rsid w:val="00545B2E"/>
    <w:rsid w:val="00546178"/>
    <w:rsid w:val="005465C9"/>
    <w:rsid w:val="00546F7C"/>
    <w:rsid w:val="00547468"/>
    <w:rsid w:val="00547FC2"/>
    <w:rsid w:val="0055028E"/>
    <w:rsid w:val="005503DE"/>
    <w:rsid w:val="00550D69"/>
    <w:rsid w:val="00552221"/>
    <w:rsid w:val="00553491"/>
    <w:rsid w:val="005555F1"/>
    <w:rsid w:val="005563CB"/>
    <w:rsid w:val="0056012A"/>
    <w:rsid w:val="00561D99"/>
    <w:rsid w:val="0056232C"/>
    <w:rsid w:val="00564277"/>
    <w:rsid w:val="005653C3"/>
    <w:rsid w:val="005674C1"/>
    <w:rsid w:val="005714A6"/>
    <w:rsid w:val="005719AD"/>
    <w:rsid w:val="0057221C"/>
    <w:rsid w:val="005727DF"/>
    <w:rsid w:val="00572C74"/>
    <w:rsid w:val="00573973"/>
    <w:rsid w:val="005739F9"/>
    <w:rsid w:val="00573EE7"/>
    <w:rsid w:val="0057451E"/>
    <w:rsid w:val="00575922"/>
    <w:rsid w:val="0057635A"/>
    <w:rsid w:val="0057747D"/>
    <w:rsid w:val="0058120F"/>
    <w:rsid w:val="00581B41"/>
    <w:rsid w:val="005829E0"/>
    <w:rsid w:val="00582F3C"/>
    <w:rsid w:val="0058358C"/>
    <w:rsid w:val="005851DE"/>
    <w:rsid w:val="00590772"/>
    <w:rsid w:val="00590CF5"/>
    <w:rsid w:val="00592075"/>
    <w:rsid w:val="00592095"/>
    <w:rsid w:val="00592AB6"/>
    <w:rsid w:val="00592B99"/>
    <w:rsid w:val="005947C7"/>
    <w:rsid w:val="00595BE8"/>
    <w:rsid w:val="00596A51"/>
    <w:rsid w:val="005970CF"/>
    <w:rsid w:val="005A1ED3"/>
    <w:rsid w:val="005A2827"/>
    <w:rsid w:val="005A3999"/>
    <w:rsid w:val="005A39B0"/>
    <w:rsid w:val="005A3FD4"/>
    <w:rsid w:val="005A4E1C"/>
    <w:rsid w:val="005A5C41"/>
    <w:rsid w:val="005A75E5"/>
    <w:rsid w:val="005B115C"/>
    <w:rsid w:val="005B131E"/>
    <w:rsid w:val="005B14B6"/>
    <w:rsid w:val="005B4547"/>
    <w:rsid w:val="005B4E0E"/>
    <w:rsid w:val="005B5D1F"/>
    <w:rsid w:val="005B6AF4"/>
    <w:rsid w:val="005B6C56"/>
    <w:rsid w:val="005C00AB"/>
    <w:rsid w:val="005C33B2"/>
    <w:rsid w:val="005C4347"/>
    <w:rsid w:val="005C4740"/>
    <w:rsid w:val="005C4D9E"/>
    <w:rsid w:val="005C5F12"/>
    <w:rsid w:val="005D14A4"/>
    <w:rsid w:val="005D18C0"/>
    <w:rsid w:val="005D2029"/>
    <w:rsid w:val="005D2371"/>
    <w:rsid w:val="005D28C9"/>
    <w:rsid w:val="005D444B"/>
    <w:rsid w:val="005D7636"/>
    <w:rsid w:val="005D764D"/>
    <w:rsid w:val="005D7F00"/>
    <w:rsid w:val="005E0C61"/>
    <w:rsid w:val="005E3558"/>
    <w:rsid w:val="005E4BB6"/>
    <w:rsid w:val="005E4C99"/>
    <w:rsid w:val="005E5688"/>
    <w:rsid w:val="005E5E26"/>
    <w:rsid w:val="005E6A78"/>
    <w:rsid w:val="005E6C84"/>
    <w:rsid w:val="005E708B"/>
    <w:rsid w:val="005E7A14"/>
    <w:rsid w:val="005E7B7F"/>
    <w:rsid w:val="005F22B1"/>
    <w:rsid w:val="005F336A"/>
    <w:rsid w:val="005F4353"/>
    <w:rsid w:val="005F4C36"/>
    <w:rsid w:val="005F59F4"/>
    <w:rsid w:val="005F6C89"/>
    <w:rsid w:val="006003F4"/>
    <w:rsid w:val="00600FF8"/>
    <w:rsid w:val="00602696"/>
    <w:rsid w:val="00603541"/>
    <w:rsid w:val="00603B54"/>
    <w:rsid w:val="00606E4C"/>
    <w:rsid w:val="0060730E"/>
    <w:rsid w:val="00607B07"/>
    <w:rsid w:val="006105E6"/>
    <w:rsid w:val="00610B8A"/>
    <w:rsid w:val="00610EB2"/>
    <w:rsid w:val="00611E42"/>
    <w:rsid w:val="006137D0"/>
    <w:rsid w:val="00613B5D"/>
    <w:rsid w:val="00613C4E"/>
    <w:rsid w:val="00620885"/>
    <w:rsid w:val="00620AEF"/>
    <w:rsid w:val="00620F3F"/>
    <w:rsid w:val="00621BF5"/>
    <w:rsid w:val="00621CA2"/>
    <w:rsid w:val="0062226C"/>
    <w:rsid w:val="00625287"/>
    <w:rsid w:val="00626198"/>
    <w:rsid w:val="00627DBA"/>
    <w:rsid w:val="00630DC7"/>
    <w:rsid w:val="00630E7D"/>
    <w:rsid w:val="00631841"/>
    <w:rsid w:val="00631FB8"/>
    <w:rsid w:val="00635901"/>
    <w:rsid w:val="0063759D"/>
    <w:rsid w:val="00641D7F"/>
    <w:rsid w:val="0064221C"/>
    <w:rsid w:val="006426AC"/>
    <w:rsid w:val="00643783"/>
    <w:rsid w:val="00645B5F"/>
    <w:rsid w:val="00646118"/>
    <w:rsid w:val="006476C8"/>
    <w:rsid w:val="006503B2"/>
    <w:rsid w:val="00650814"/>
    <w:rsid w:val="00650AFA"/>
    <w:rsid w:val="00651268"/>
    <w:rsid w:val="00651D7B"/>
    <w:rsid w:val="006539F6"/>
    <w:rsid w:val="0065563C"/>
    <w:rsid w:val="00656BF5"/>
    <w:rsid w:val="00660E37"/>
    <w:rsid w:val="00663DA7"/>
    <w:rsid w:val="00666EA4"/>
    <w:rsid w:val="00670A84"/>
    <w:rsid w:val="00670DB0"/>
    <w:rsid w:val="006710E6"/>
    <w:rsid w:val="006712D1"/>
    <w:rsid w:val="006725B2"/>
    <w:rsid w:val="0067438E"/>
    <w:rsid w:val="00674B95"/>
    <w:rsid w:val="006751C8"/>
    <w:rsid w:val="00675259"/>
    <w:rsid w:val="0067550E"/>
    <w:rsid w:val="00676377"/>
    <w:rsid w:val="00677365"/>
    <w:rsid w:val="0067755D"/>
    <w:rsid w:val="00677EBA"/>
    <w:rsid w:val="00680445"/>
    <w:rsid w:val="00680520"/>
    <w:rsid w:val="00681263"/>
    <w:rsid w:val="006820F7"/>
    <w:rsid w:val="00683877"/>
    <w:rsid w:val="00683D87"/>
    <w:rsid w:val="00684FF5"/>
    <w:rsid w:val="0068650A"/>
    <w:rsid w:val="00686766"/>
    <w:rsid w:val="00686D5C"/>
    <w:rsid w:val="00692145"/>
    <w:rsid w:val="00694392"/>
    <w:rsid w:val="00695BB3"/>
    <w:rsid w:val="00696034"/>
    <w:rsid w:val="00696837"/>
    <w:rsid w:val="006977CE"/>
    <w:rsid w:val="006A3F2A"/>
    <w:rsid w:val="006A414B"/>
    <w:rsid w:val="006A6F45"/>
    <w:rsid w:val="006B0EFC"/>
    <w:rsid w:val="006B1100"/>
    <w:rsid w:val="006B2A35"/>
    <w:rsid w:val="006B2A3F"/>
    <w:rsid w:val="006B2DC8"/>
    <w:rsid w:val="006B3A4E"/>
    <w:rsid w:val="006B5746"/>
    <w:rsid w:val="006B61C0"/>
    <w:rsid w:val="006C0D2D"/>
    <w:rsid w:val="006C0FCC"/>
    <w:rsid w:val="006C1019"/>
    <w:rsid w:val="006C2B38"/>
    <w:rsid w:val="006C36AD"/>
    <w:rsid w:val="006C3863"/>
    <w:rsid w:val="006C47D3"/>
    <w:rsid w:val="006C4DB8"/>
    <w:rsid w:val="006C5A00"/>
    <w:rsid w:val="006C5E5D"/>
    <w:rsid w:val="006C7790"/>
    <w:rsid w:val="006D3A5E"/>
    <w:rsid w:val="006D4915"/>
    <w:rsid w:val="006D510D"/>
    <w:rsid w:val="006D6A7B"/>
    <w:rsid w:val="006E0A25"/>
    <w:rsid w:val="006E16DA"/>
    <w:rsid w:val="006E50F3"/>
    <w:rsid w:val="006E6673"/>
    <w:rsid w:val="006E78D7"/>
    <w:rsid w:val="006F0602"/>
    <w:rsid w:val="006F18ED"/>
    <w:rsid w:val="006F23F4"/>
    <w:rsid w:val="006F27B4"/>
    <w:rsid w:val="006F2B03"/>
    <w:rsid w:val="006F61D1"/>
    <w:rsid w:val="006F71B9"/>
    <w:rsid w:val="007018B6"/>
    <w:rsid w:val="0070248F"/>
    <w:rsid w:val="00702883"/>
    <w:rsid w:val="007043EB"/>
    <w:rsid w:val="007044C9"/>
    <w:rsid w:val="00704C2D"/>
    <w:rsid w:val="00704EC6"/>
    <w:rsid w:val="007053E2"/>
    <w:rsid w:val="00705651"/>
    <w:rsid w:val="007057E6"/>
    <w:rsid w:val="0070793D"/>
    <w:rsid w:val="0071206B"/>
    <w:rsid w:val="007134B7"/>
    <w:rsid w:val="00713D6E"/>
    <w:rsid w:val="0071405A"/>
    <w:rsid w:val="007146AB"/>
    <w:rsid w:val="00715248"/>
    <w:rsid w:val="0071697E"/>
    <w:rsid w:val="0071700E"/>
    <w:rsid w:val="00721224"/>
    <w:rsid w:val="0072163D"/>
    <w:rsid w:val="0072194D"/>
    <w:rsid w:val="007226A3"/>
    <w:rsid w:val="007230B7"/>
    <w:rsid w:val="00723801"/>
    <w:rsid w:val="00724083"/>
    <w:rsid w:val="0072445C"/>
    <w:rsid w:val="00724943"/>
    <w:rsid w:val="00724F2B"/>
    <w:rsid w:val="00726C05"/>
    <w:rsid w:val="00726C46"/>
    <w:rsid w:val="0072758C"/>
    <w:rsid w:val="0073187B"/>
    <w:rsid w:val="0073267D"/>
    <w:rsid w:val="00732FE3"/>
    <w:rsid w:val="007340E2"/>
    <w:rsid w:val="0073461C"/>
    <w:rsid w:val="0074391C"/>
    <w:rsid w:val="00743D02"/>
    <w:rsid w:val="00743F8C"/>
    <w:rsid w:val="00744090"/>
    <w:rsid w:val="007460FC"/>
    <w:rsid w:val="00750498"/>
    <w:rsid w:val="00751B8D"/>
    <w:rsid w:val="00753CE3"/>
    <w:rsid w:val="00755229"/>
    <w:rsid w:val="0075675D"/>
    <w:rsid w:val="00756F5E"/>
    <w:rsid w:val="00757397"/>
    <w:rsid w:val="00757F1D"/>
    <w:rsid w:val="00761295"/>
    <w:rsid w:val="00761D1F"/>
    <w:rsid w:val="007634D0"/>
    <w:rsid w:val="00765D4E"/>
    <w:rsid w:val="0076678C"/>
    <w:rsid w:val="0076771E"/>
    <w:rsid w:val="00767FFC"/>
    <w:rsid w:val="00770777"/>
    <w:rsid w:val="007717AD"/>
    <w:rsid w:val="00774904"/>
    <w:rsid w:val="007756D7"/>
    <w:rsid w:val="00775770"/>
    <w:rsid w:val="00776313"/>
    <w:rsid w:val="00780559"/>
    <w:rsid w:val="00781D62"/>
    <w:rsid w:val="00783D24"/>
    <w:rsid w:val="00785477"/>
    <w:rsid w:val="00785693"/>
    <w:rsid w:val="00786374"/>
    <w:rsid w:val="007864C8"/>
    <w:rsid w:val="0078658F"/>
    <w:rsid w:val="007873F2"/>
    <w:rsid w:val="00791C2E"/>
    <w:rsid w:val="007924C9"/>
    <w:rsid w:val="00792D01"/>
    <w:rsid w:val="0079509D"/>
    <w:rsid w:val="00796B6E"/>
    <w:rsid w:val="00796D0E"/>
    <w:rsid w:val="00797422"/>
    <w:rsid w:val="007A00A5"/>
    <w:rsid w:val="007A0292"/>
    <w:rsid w:val="007A073A"/>
    <w:rsid w:val="007A0CB4"/>
    <w:rsid w:val="007A1017"/>
    <w:rsid w:val="007A19F4"/>
    <w:rsid w:val="007A2B92"/>
    <w:rsid w:val="007A4680"/>
    <w:rsid w:val="007A4CC5"/>
    <w:rsid w:val="007A4E7C"/>
    <w:rsid w:val="007A5AF2"/>
    <w:rsid w:val="007A604B"/>
    <w:rsid w:val="007A77AA"/>
    <w:rsid w:val="007A7DF9"/>
    <w:rsid w:val="007B08EB"/>
    <w:rsid w:val="007B12AE"/>
    <w:rsid w:val="007B1788"/>
    <w:rsid w:val="007B28B2"/>
    <w:rsid w:val="007B2C0D"/>
    <w:rsid w:val="007B40A5"/>
    <w:rsid w:val="007B455C"/>
    <w:rsid w:val="007B4A68"/>
    <w:rsid w:val="007B4D3C"/>
    <w:rsid w:val="007B54BA"/>
    <w:rsid w:val="007B54C8"/>
    <w:rsid w:val="007B5D8C"/>
    <w:rsid w:val="007B6303"/>
    <w:rsid w:val="007B7BCC"/>
    <w:rsid w:val="007C0BCA"/>
    <w:rsid w:val="007C1540"/>
    <w:rsid w:val="007C19D5"/>
    <w:rsid w:val="007C1E9C"/>
    <w:rsid w:val="007C2D1C"/>
    <w:rsid w:val="007C366B"/>
    <w:rsid w:val="007C6C9E"/>
    <w:rsid w:val="007C7454"/>
    <w:rsid w:val="007C7DFE"/>
    <w:rsid w:val="007D014B"/>
    <w:rsid w:val="007D196C"/>
    <w:rsid w:val="007D1A19"/>
    <w:rsid w:val="007D21FB"/>
    <w:rsid w:val="007D2D9F"/>
    <w:rsid w:val="007D3CCA"/>
    <w:rsid w:val="007D561D"/>
    <w:rsid w:val="007D5DAC"/>
    <w:rsid w:val="007E07E0"/>
    <w:rsid w:val="007E1A27"/>
    <w:rsid w:val="007E227D"/>
    <w:rsid w:val="007E23D1"/>
    <w:rsid w:val="007E4A59"/>
    <w:rsid w:val="007E77D4"/>
    <w:rsid w:val="007F4CE5"/>
    <w:rsid w:val="007F72AD"/>
    <w:rsid w:val="00801B11"/>
    <w:rsid w:val="00801D89"/>
    <w:rsid w:val="008031C2"/>
    <w:rsid w:val="00804248"/>
    <w:rsid w:val="00804D57"/>
    <w:rsid w:val="0080521A"/>
    <w:rsid w:val="00806B50"/>
    <w:rsid w:val="00807DFB"/>
    <w:rsid w:val="0081062C"/>
    <w:rsid w:val="008129D5"/>
    <w:rsid w:val="008170B0"/>
    <w:rsid w:val="008170F6"/>
    <w:rsid w:val="008210B3"/>
    <w:rsid w:val="00821C9D"/>
    <w:rsid w:val="0082359E"/>
    <w:rsid w:val="0082397D"/>
    <w:rsid w:val="00823D45"/>
    <w:rsid w:val="00823EDF"/>
    <w:rsid w:val="00824339"/>
    <w:rsid w:val="00824C44"/>
    <w:rsid w:val="00824CB6"/>
    <w:rsid w:val="0082524B"/>
    <w:rsid w:val="00830142"/>
    <w:rsid w:val="00830F15"/>
    <w:rsid w:val="008312D1"/>
    <w:rsid w:val="00831514"/>
    <w:rsid w:val="008316E7"/>
    <w:rsid w:val="008317A2"/>
    <w:rsid w:val="00832119"/>
    <w:rsid w:val="0083267C"/>
    <w:rsid w:val="008363AD"/>
    <w:rsid w:val="008364EE"/>
    <w:rsid w:val="00837CE8"/>
    <w:rsid w:val="00840823"/>
    <w:rsid w:val="00841B84"/>
    <w:rsid w:val="00842962"/>
    <w:rsid w:val="00843666"/>
    <w:rsid w:val="0084705C"/>
    <w:rsid w:val="008473BF"/>
    <w:rsid w:val="008502C2"/>
    <w:rsid w:val="00850D9B"/>
    <w:rsid w:val="00851521"/>
    <w:rsid w:val="00852227"/>
    <w:rsid w:val="0085290D"/>
    <w:rsid w:val="00853E7C"/>
    <w:rsid w:val="00855478"/>
    <w:rsid w:val="00855E79"/>
    <w:rsid w:val="00857FB9"/>
    <w:rsid w:val="008602A5"/>
    <w:rsid w:val="00860784"/>
    <w:rsid w:val="00860A08"/>
    <w:rsid w:val="00860CB2"/>
    <w:rsid w:val="00861C2F"/>
    <w:rsid w:val="008628BF"/>
    <w:rsid w:val="008631E7"/>
    <w:rsid w:val="00863727"/>
    <w:rsid w:val="00864098"/>
    <w:rsid w:val="008652B5"/>
    <w:rsid w:val="00865973"/>
    <w:rsid w:val="008662A7"/>
    <w:rsid w:val="00871E39"/>
    <w:rsid w:val="00873557"/>
    <w:rsid w:val="00874065"/>
    <w:rsid w:val="00875485"/>
    <w:rsid w:val="00875DE1"/>
    <w:rsid w:val="00880A77"/>
    <w:rsid w:val="00883023"/>
    <w:rsid w:val="00883D9F"/>
    <w:rsid w:val="00886C13"/>
    <w:rsid w:val="00887E8E"/>
    <w:rsid w:val="008918FB"/>
    <w:rsid w:val="00893C50"/>
    <w:rsid w:val="008950AC"/>
    <w:rsid w:val="00896742"/>
    <w:rsid w:val="008967EF"/>
    <w:rsid w:val="008A2154"/>
    <w:rsid w:val="008A2534"/>
    <w:rsid w:val="008A2C3D"/>
    <w:rsid w:val="008A3145"/>
    <w:rsid w:val="008A35EE"/>
    <w:rsid w:val="008A3A17"/>
    <w:rsid w:val="008A3BC9"/>
    <w:rsid w:val="008A40F6"/>
    <w:rsid w:val="008A4A51"/>
    <w:rsid w:val="008A635B"/>
    <w:rsid w:val="008A751D"/>
    <w:rsid w:val="008B0774"/>
    <w:rsid w:val="008B1122"/>
    <w:rsid w:val="008B290B"/>
    <w:rsid w:val="008B3615"/>
    <w:rsid w:val="008B389D"/>
    <w:rsid w:val="008B7E8F"/>
    <w:rsid w:val="008C0C03"/>
    <w:rsid w:val="008C1ACD"/>
    <w:rsid w:val="008C1B52"/>
    <w:rsid w:val="008C2516"/>
    <w:rsid w:val="008C3A64"/>
    <w:rsid w:val="008C57B9"/>
    <w:rsid w:val="008D146F"/>
    <w:rsid w:val="008D204D"/>
    <w:rsid w:val="008D2E4B"/>
    <w:rsid w:val="008D2F34"/>
    <w:rsid w:val="008D44FB"/>
    <w:rsid w:val="008D485A"/>
    <w:rsid w:val="008D6E13"/>
    <w:rsid w:val="008D78D0"/>
    <w:rsid w:val="008E0C09"/>
    <w:rsid w:val="008E0D5E"/>
    <w:rsid w:val="008E17D5"/>
    <w:rsid w:val="008E2D32"/>
    <w:rsid w:val="008E74CF"/>
    <w:rsid w:val="008E7B3E"/>
    <w:rsid w:val="008E7B99"/>
    <w:rsid w:val="008E7DCC"/>
    <w:rsid w:val="008F1C64"/>
    <w:rsid w:val="008F34C1"/>
    <w:rsid w:val="008F43B7"/>
    <w:rsid w:val="008F47AD"/>
    <w:rsid w:val="008F5F2F"/>
    <w:rsid w:val="009000C4"/>
    <w:rsid w:val="00900BA4"/>
    <w:rsid w:val="0090130A"/>
    <w:rsid w:val="00901D76"/>
    <w:rsid w:val="00903434"/>
    <w:rsid w:val="00906D3B"/>
    <w:rsid w:val="00907EF6"/>
    <w:rsid w:val="00911BF9"/>
    <w:rsid w:val="009122EC"/>
    <w:rsid w:val="00914A5B"/>
    <w:rsid w:val="00914CB9"/>
    <w:rsid w:val="009156C2"/>
    <w:rsid w:val="00915FBE"/>
    <w:rsid w:val="009165F5"/>
    <w:rsid w:val="00916B5A"/>
    <w:rsid w:val="00921C08"/>
    <w:rsid w:val="00921CB6"/>
    <w:rsid w:val="009220F3"/>
    <w:rsid w:val="009224AE"/>
    <w:rsid w:val="00923C07"/>
    <w:rsid w:val="00927925"/>
    <w:rsid w:val="00927F63"/>
    <w:rsid w:val="00930934"/>
    <w:rsid w:val="00931408"/>
    <w:rsid w:val="009345AB"/>
    <w:rsid w:val="0093774A"/>
    <w:rsid w:val="00940F35"/>
    <w:rsid w:val="00941046"/>
    <w:rsid w:val="00942F23"/>
    <w:rsid w:val="009434A7"/>
    <w:rsid w:val="00943816"/>
    <w:rsid w:val="009456DF"/>
    <w:rsid w:val="00947752"/>
    <w:rsid w:val="00950B77"/>
    <w:rsid w:val="00951E26"/>
    <w:rsid w:val="00951F5F"/>
    <w:rsid w:val="00952104"/>
    <w:rsid w:val="009534A4"/>
    <w:rsid w:val="00955338"/>
    <w:rsid w:val="00955B05"/>
    <w:rsid w:val="009568AD"/>
    <w:rsid w:val="009602FB"/>
    <w:rsid w:val="00961579"/>
    <w:rsid w:val="009620CC"/>
    <w:rsid w:val="00962141"/>
    <w:rsid w:val="009622B4"/>
    <w:rsid w:val="009672C6"/>
    <w:rsid w:val="00971373"/>
    <w:rsid w:val="00971B47"/>
    <w:rsid w:val="00972176"/>
    <w:rsid w:val="009723D2"/>
    <w:rsid w:val="00973804"/>
    <w:rsid w:val="00974461"/>
    <w:rsid w:val="0097571E"/>
    <w:rsid w:val="00976A75"/>
    <w:rsid w:val="00976A90"/>
    <w:rsid w:val="00976C3E"/>
    <w:rsid w:val="00976FE6"/>
    <w:rsid w:val="00982479"/>
    <w:rsid w:val="0098253A"/>
    <w:rsid w:val="0098300B"/>
    <w:rsid w:val="00984EAD"/>
    <w:rsid w:val="0098620D"/>
    <w:rsid w:val="00990FA0"/>
    <w:rsid w:val="00991249"/>
    <w:rsid w:val="00992AE2"/>
    <w:rsid w:val="009930E8"/>
    <w:rsid w:val="00993195"/>
    <w:rsid w:val="0099338F"/>
    <w:rsid w:val="009A15C4"/>
    <w:rsid w:val="009A3DDC"/>
    <w:rsid w:val="009A4D24"/>
    <w:rsid w:val="009A4E84"/>
    <w:rsid w:val="009A59E2"/>
    <w:rsid w:val="009A60C9"/>
    <w:rsid w:val="009A65B1"/>
    <w:rsid w:val="009A6863"/>
    <w:rsid w:val="009A6888"/>
    <w:rsid w:val="009A7703"/>
    <w:rsid w:val="009B08C5"/>
    <w:rsid w:val="009B364C"/>
    <w:rsid w:val="009B3A55"/>
    <w:rsid w:val="009B3CE0"/>
    <w:rsid w:val="009B4866"/>
    <w:rsid w:val="009B6458"/>
    <w:rsid w:val="009B6B6A"/>
    <w:rsid w:val="009B7624"/>
    <w:rsid w:val="009C1691"/>
    <w:rsid w:val="009C3E63"/>
    <w:rsid w:val="009C4FAD"/>
    <w:rsid w:val="009C5A8C"/>
    <w:rsid w:val="009D0960"/>
    <w:rsid w:val="009D0A88"/>
    <w:rsid w:val="009D0C67"/>
    <w:rsid w:val="009D3D11"/>
    <w:rsid w:val="009D42E2"/>
    <w:rsid w:val="009D47BC"/>
    <w:rsid w:val="009D6390"/>
    <w:rsid w:val="009E0205"/>
    <w:rsid w:val="009E0B70"/>
    <w:rsid w:val="009E13D7"/>
    <w:rsid w:val="009E3C88"/>
    <w:rsid w:val="009E3FD3"/>
    <w:rsid w:val="009E6153"/>
    <w:rsid w:val="009F2CFB"/>
    <w:rsid w:val="009F5667"/>
    <w:rsid w:val="009F5736"/>
    <w:rsid w:val="009F5803"/>
    <w:rsid w:val="009F6502"/>
    <w:rsid w:val="009F728A"/>
    <w:rsid w:val="009F7521"/>
    <w:rsid w:val="00A00148"/>
    <w:rsid w:val="00A03ECA"/>
    <w:rsid w:val="00A04B9D"/>
    <w:rsid w:val="00A060E2"/>
    <w:rsid w:val="00A0648D"/>
    <w:rsid w:val="00A068AB"/>
    <w:rsid w:val="00A07A72"/>
    <w:rsid w:val="00A07E92"/>
    <w:rsid w:val="00A10C0F"/>
    <w:rsid w:val="00A10EE6"/>
    <w:rsid w:val="00A11D32"/>
    <w:rsid w:val="00A11EEB"/>
    <w:rsid w:val="00A13AC4"/>
    <w:rsid w:val="00A147AD"/>
    <w:rsid w:val="00A215FF"/>
    <w:rsid w:val="00A21DCE"/>
    <w:rsid w:val="00A254B1"/>
    <w:rsid w:val="00A27387"/>
    <w:rsid w:val="00A274E9"/>
    <w:rsid w:val="00A275B2"/>
    <w:rsid w:val="00A311D8"/>
    <w:rsid w:val="00A32110"/>
    <w:rsid w:val="00A33306"/>
    <w:rsid w:val="00A3503E"/>
    <w:rsid w:val="00A35301"/>
    <w:rsid w:val="00A37F83"/>
    <w:rsid w:val="00A40259"/>
    <w:rsid w:val="00A413EE"/>
    <w:rsid w:val="00A41675"/>
    <w:rsid w:val="00A42C03"/>
    <w:rsid w:val="00A4352C"/>
    <w:rsid w:val="00A43D74"/>
    <w:rsid w:val="00A4509E"/>
    <w:rsid w:val="00A46063"/>
    <w:rsid w:val="00A46AA4"/>
    <w:rsid w:val="00A51557"/>
    <w:rsid w:val="00A525E0"/>
    <w:rsid w:val="00A537B0"/>
    <w:rsid w:val="00A53B65"/>
    <w:rsid w:val="00A540B8"/>
    <w:rsid w:val="00A562F8"/>
    <w:rsid w:val="00A56402"/>
    <w:rsid w:val="00A5791D"/>
    <w:rsid w:val="00A60490"/>
    <w:rsid w:val="00A60717"/>
    <w:rsid w:val="00A61D60"/>
    <w:rsid w:val="00A63220"/>
    <w:rsid w:val="00A63A87"/>
    <w:rsid w:val="00A63B1E"/>
    <w:rsid w:val="00A63DD6"/>
    <w:rsid w:val="00A641E4"/>
    <w:rsid w:val="00A64CBF"/>
    <w:rsid w:val="00A7054E"/>
    <w:rsid w:val="00A71730"/>
    <w:rsid w:val="00A73213"/>
    <w:rsid w:val="00A73A77"/>
    <w:rsid w:val="00A73ABC"/>
    <w:rsid w:val="00A7401D"/>
    <w:rsid w:val="00A741F9"/>
    <w:rsid w:val="00A7448B"/>
    <w:rsid w:val="00A748A7"/>
    <w:rsid w:val="00A77397"/>
    <w:rsid w:val="00A8085E"/>
    <w:rsid w:val="00A812AF"/>
    <w:rsid w:val="00A82392"/>
    <w:rsid w:val="00A831F7"/>
    <w:rsid w:val="00A83BC2"/>
    <w:rsid w:val="00A84AF1"/>
    <w:rsid w:val="00A85091"/>
    <w:rsid w:val="00A8539E"/>
    <w:rsid w:val="00A860CA"/>
    <w:rsid w:val="00A864A6"/>
    <w:rsid w:val="00A869FB"/>
    <w:rsid w:val="00A9091F"/>
    <w:rsid w:val="00A91B0B"/>
    <w:rsid w:val="00A92763"/>
    <w:rsid w:val="00A92A5D"/>
    <w:rsid w:val="00A931F5"/>
    <w:rsid w:val="00A93902"/>
    <w:rsid w:val="00A93CF9"/>
    <w:rsid w:val="00A94D58"/>
    <w:rsid w:val="00A964B8"/>
    <w:rsid w:val="00A96540"/>
    <w:rsid w:val="00AA04C3"/>
    <w:rsid w:val="00AA0772"/>
    <w:rsid w:val="00AA0A57"/>
    <w:rsid w:val="00AA311C"/>
    <w:rsid w:val="00AA3B9B"/>
    <w:rsid w:val="00AA4442"/>
    <w:rsid w:val="00AA4B42"/>
    <w:rsid w:val="00AA4D2C"/>
    <w:rsid w:val="00AA62E0"/>
    <w:rsid w:val="00AA6A35"/>
    <w:rsid w:val="00AA71FF"/>
    <w:rsid w:val="00AA7751"/>
    <w:rsid w:val="00AA7BC0"/>
    <w:rsid w:val="00AA7F58"/>
    <w:rsid w:val="00AB089F"/>
    <w:rsid w:val="00AB0D2C"/>
    <w:rsid w:val="00AB1C3C"/>
    <w:rsid w:val="00AB20AA"/>
    <w:rsid w:val="00AB2264"/>
    <w:rsid w:val="00AB2660"/>
    <w:rsid w:val="00AB4DE6"/>
    <w:rsid w:val="00AB4FC1"/>
    <w:rsid w:val="00AB5F76"/>
    <w:rsid w:val="00AB7947"/>
    <w:rsid w:val="00AC0872"/>
    <w:rsid w:val="00AC22E6"/>
    <w:rsid w:val="00AC24F7"/>
    <w:rsid w:val="00AC2B36"/>
    <w:rsid w:val="00AC3333"/>
    <w:rsid w:val="00AC3AF7"/>
    <w:rsid w:val="00AC4399"/>
    <w:rsid w:val="00AC4B54"/>
    <w:rsid w:val="00AC5FB5"/>
    <w:rsid w:val="00AD0467"/>
    <w:rsid w:val="00AD1D2D"/>
    <w:rsid w:val="00AD3CD7"/>
    <w:rsid w:val="00AD4E36"/>
    <w:rsid w:val="00AD7E9A"/>
    <w:rsid w:val="00AE0006"/>
    <w:rsid w:val="00AE19FF"/>
    <w:rsid w:val="00AE1F3C"/>
    <w:rsid w:val="00AE4372"/>
    <w:rsid w:val="00AE4512"/>
    <w:rsid w:val="00AE619B"/>
    <w:rsid w:val="00AE660D"/>
    <w:rsid w:val="00AE6FB8"/>
    <w:rsid w:val="00AE7AEE"/>
    <w:rsid w:val="00AE7CEE"/>
    <w:rsid w:val="00AF0CA4"/>
    <w:rsid w:val="00AF1BCF"/>
    <w:rsid w:val="00AF473D"/>
    <w:rsid w:val="00AF4ACA"/>
    <w:rsid w:val="00AF6493"/>
    <w:rsid w:val="00B014AF"/>
    <w:rsid w:val="00B01E8B"/>
    <w:rsid w:val="00B0288A"/>
    <w:rsid w:val="00B02925"/>
    <w:rsid w:val="00B031AC"/>
    <w:rsid w:val="00B03808"/>
    <w:rsid w:val="00B055B6"/>
    <w:rsid w:val="00B07573"/>
    <w:rsid w:val="00B132C3"/>
    <w:rsid w:val="00B14CFE"/>
    <w:rsid w:val="00B15349"/>
    <w:rsid w:val="00B16221"/>
    <w:rsid w:val="00B20705"/>
    <w:rsid w:val="00B2102A"/>
    <w:rsid w:val="00B21558"/>
    <w:rsid w:val="00B219BB"/>
    <w:rsid w:val="00B21B8E"/>
    <w:rsid w:val="00B220EC"/>
    <w:rsid w:val="00B31022"/>
    <w:rsid w:val="00B33265"/>
    <w:rsid w:val="00B33CB4"/>
    <w:rsid w:val="00B34060"/>
    <w:rsid w:val="00B352D9"/>
    <w:rsid w:val="00B367CD"/>
    <w:rsid w:val="00B37FA0"/>
    <w:rsid w:val="00B40A73"/>
    <w:rsid w:val="00B43C85"/>
    <w:rsid w:val="00B47126"/>
    <w:rsid w:val="00B60883"/>
    <w:rsid w:val="00B60FE7"/>
    <w:rsid w:val="00B62802"/>
    <w:rsid w:val="00B63E1E"/>
    <w:rsid w:val="00B63E3B"/>
    <w:rsid w:val="00B67389"/>
    <w:rsid w:val="00B67FA3"/>
    <w:rsid w:val="00B70E82"/>
    <w:rsid w:val="00B718CB"/>
    <w:rsid w:val="00B72AD0"/>
    <w:rsid w:val="00B73003"/>
    <w:rsid w:val="00B730C4"/>
    <w:rsid w:val="00B734E1"/>
    <w:rsid w:val="00B74ABA"/>
    <w:rsid w:val="00B74C17"/>
    <w:rsid w:val="00B75E45"/>
    <w:rsid w:val="00B769A9"/>
    <w:rsid w:val="00B7705C"/>
    <w:rsid w:val="00B7724C"/>
    <w:rsid w:val="00B772CD"/>
    <w:rsid w:val="00B82106"/>
    <w:rsid w:val="00B847EC"/>
    <w:rsid w:val="00B84951"/>
    <w:rsid w:val="00B84B20"/>
    <w:rsid w:val="00B84DE9"/>
    <w:rsid w:val="00B85CC2"/>
    <w:rsid w:val="00B85D20"/>
    <w:rsid w:val="00B8689A"/>
    <w:rsid w:val="00B86A19"/>
    <w:rsid w:val="00B9269A"/>
    <w:rsid w:val="00B9287B"/>
    <w:rsid w:val="00B936A5"/>
    <w:rsid w:val="00B939AC"/>
    <w:rsid w:val="00B939DF"/>
    <w:rsid w:val="00B95987"/>
    <w:rsid w:val="00B97AD6"/>
    <w:rsid w:val="00BA0D04"/>
    <w:rsid w:val="00BA1987"/>
    <w:rsid w:val="00BA1E2A"/>
    <w:rsid w:val="00BA29E9"/>
    <w:rsid w:val="00BA3283"/>
    <w:rsid w:val="00BA4584"/>
    <w:rsid w:val="00BA5B5E"/>
    <w:rsid w:val="00BA6287"/>
    <w:rsid w:val="00BA7030"/>
    <w:rsid w:val="00BB1DF3"/>
    <w:rsid w:val="00BB237E"/>
    <w:rsid w:val="00BB27B7"/>
    <w:rsid w:val="00BB338C"/>
    <w:rsid w:val="00BB4162"/>
    <w:rsid w:val="00BB4F07"/>
    <w:rsid w:val="00BB6760"/>
    <w:rsid w:val="00BB75FE"/>
    <w:rsid w:val="00BC0D9E"/>
    <w:rsid w:val="00BC1CAD"/>
    <w:rsid w:val="00BC52C1"/>
    <w:rsid w:val="00BC546D"/>
    <w:rsid w:val="00BC5709"/>
    <w:rsid w:val="00BC6DC9"/>
    <w:rsid w:val="00BD3C25"/>
    <w:rsid w:val="00BD493D"/>
    <w:rsid w:val="00BD50EF"/>
    <w:rsid w:val="00BD5BA6"/>
    <w:rsid w:val="00BD71C5"/>
    <w:rsid w:val="00BD787A"/>
    <w:rsid w:val="00BE0885"/>
    <w:rsid w:val="00BE1924"/>
    <w:rsid w:val="00BE4684"/>
    <w:rsid w:val="00BF2897"/>
    <w:rsid w:val="00BF3548"/>
    <w:rsid w:val="00BF6755"/>
    <w:rsid w:val="00BF7B2F"/>
    <w:rsid w:val="00C01A33"/>
    <w:rsid w:val="00C01F05"/>
    <w:rsid w:val="00C0424D"/>
    <w:rsid w:val="00C04705"/>
    <w:rsid w:val="00C050B0"/>
    <w:rsid w:val="00C0768A"/>
    <w:rsid w:val="00C07ED5"/>
    <w:rsid w:val="00C10DE7"/>
    <w:rsid w:val="00C11445"/>
    <w:rsid w:val="00C136AE"/>
    <w:rsid w:val="00C13B61"/>
    <w:rsid w:val="00C14F01"/>
    <w:rsid w:val="00C15526"/>
    <w:rsid w:val="00C1649C"/>
    <w:rsid w:val="00C16564"/>
    <w:rsid w:val="00C171F7"/>
    <w:rsid w:val="00C2061F"/>
    <w:rsid w:val="00C23F2D"/>
    <w:rsid w:val="00C266B2"/>
    <w:rsid w:val="00C30041"/>
    <w:rsid w:val="00C309DE"/>
    <w:rsid w:val="00C31D9A"/>
    <w:rsid w:val="00C32297"/>
    <w:rsid w:val="00C333B4"/>
    <w:rsid w:val="00C3507F"/>
    <w:rsid w:val="00C35C7E"/>
    <w:rsid w:val="00C3613A"/>
    <w:rsid w:val="00C37047"/>
    <w:rsid w:val="00C379F3"/>
    <w:rsid w:val="00C405E2"/>
    <w:rsid w:val="00C4081B"/>
    <w:rsid w:val="00C40960"/>
    <w:rsid w:val="00C4103A"/>
    <w:rsid w:val="00C425E1"/>
    <w:rsid w:val="00C43DA4"/>
    <w:rsid w:val="00C459D5"/>
    <w:rsid w:val="00C502BA"/>
    <w:rsid w:val="00C52486"/>
    <w:rsid w:val="00C5353F"/>
    <w:rsid w:val="00C53660"/>
    <w:rsid w:val="00C53F61"/>
    <w:rsid w:val="00C545CE"/>
    <w:rsid w:val="00C55770"/>
    <w:rsid w:val="00C628D1"/>
    <w:rsid w:val="00C62B40"/>
    <w:rsid w:val="00C63200"/>
    <w:rsid w:val="00C64C58"/>
    <w:rsid w:val="00C652AD"/>
    <w:rsid w:val="00C662C3"/>
    <w:rsid w:val="00C667B8"/>
    <w:rsid w:val="00C70235"/>
    <w:rsid w:val="00C73A5F"/>
    <w:rsid w:val="00C74625"/>
    <w:rsid w:val="00C76864"/>
    <w:rsid w:val="00C76AE5"/>
    <w:rsid w:val="00C76CDC"/>
    <w:rsid w:val="00C7716B"/>
    <w:rsid w:val="00C77F9B"/>
    <w:rsid w:val="00C80726"/>
    <w:rsid w:val="00C80EBA"/>
    <w:rsid w:val="00C81C49"/>
    <w:rsid w:val="00C81D89"/>
    <w:rsid w:val="00C82CAB"/>
    <w:rsid w:val="00C8375B"/>
    <w:rsid w:val="00C85590"/>
    <w:rsid w:val="00C85E91"/>
    <w:rsid w:val="00C863AE"/>
    <w:rsid w:val="00C8730C"/>
    <w:rsid w:val="00C87587"/>
    <w:rsid w:val="00C9146E"/>
    <w:rsid w:val="00C929F8"/>
    <w:rsid w:val="00C93D07"/>
    <w:rsid w:val="00C964A9"/>
    <w:rsid w:val="00CA097F"/>
    <w:rsid w:val="00CA2DD2"/>
    <w:rsid w:val="00CA2FB3"/>
    <w:rsid w:val="00CA3D12"/>
    <w:rsid w:val="00CA3D90"/>
    <w:rsid w:val="00CA4A74"/>
    <w:rsid w:val="00CA7462"/>
    <w:rsid w:val="00CA7C5F"/>
    <w:rsid w:val="00CB1389"/>
    <w:rsid w:val="00CB1A31"/>
    <w:rsid w:val="00CB535A"/>
    <w:rsid w:val="00CB56B6"/>
    <w:rsid w:val="00CB6CDF"/>
    <w:rsid w:val="00CC11EC"/>
    <w:rsid w:val="00CC147C"/>
    <w:rsid w:val="00CC1630"/>
    <w:rsid w:val="00CC214F"/>
    <w:rsid w:val="00CC231F"/>
    <w:rsid w:val="00CC319B"/>
    <w:rsid w:val="00CC3393"/>
    <w:rsid w:val="00CC4CB9"/>
    <w:rsid w:val="00CC5378"/>
    <w:rsid w:val="00CC6AA7"/>
    <w:rsid w:val="00CC6AC4"/>
    <w:rsid w:val="00CC7331"/>
    <w:rsid w:val="00CC7C2C"/>
    <w:rsid w:val="00CD1214"/>
    <w:rsid w:val="00CD29FF"/>
    <w:rsid w:val="00CD38AB"/>
    <w:rsid w:val="00CD3F5A"/>
    <w:rsid w:val="00CD5137"/>
    <w:rsid w:val="00CD6515"/>
    <w:rsid w:val="00CD6EB4"/>
    <w:rsid w:val="00CD7F06"/>
    <w:rsid w:val="00CE0463"/>
    <w:rsid w:val="00CE2751"/>
    <w:rsid w:val="00CE4612"/>
    <w:rsid w:val="00CE55C2"/>
    <w:rsid w:val="00CE57ED"/>
    <w:rsid w:val="00CE645B"/>
    <w:rsid w:val="00CF16CC"/>
    <w:rsid w:val="00CF45AB"/>
    <w:rsid w:val="00CF49B2"/>
    <w:rsid w:val="00CF720B"/>
    <w:rsid w:val="00CF7214"/>
    <w:rsid w:val="00D005F2"/>
    <w:rsid w:val="00D0091F"/>
    <w:rsid w:val="00D01A90"/>
    <w:rsid w:val="00D06013"/>
    <w:rsid w:val="00D063CD"/>
    <w:rsid w:val="00D10168"/>
    <w:rsid w:val="00D10702"/>
    <w:rsid w:val="00D12029"/>
    <w:rsid w:val="00D1298E"/>
    <w:rsid w:val="00D1452F"/>
    <w:rsid w:val="00D15841"/>
    <w:rsid w:val="00D15F67"/>
    <w:rsid w:val="00D16DDF"/>
    <w:rsid w:val="00D1760B"/>
    <w:rsid w:val="00D21740"/>
    <w:rsid w:val="00D2206B"/>
    <w:rsid w:val="00D2559A"/>
    <w:rsid w:val="00D26171"/>
    <w:rsid w:val="00D27442"/>
    <w:rsid w:val="00D27821"/>
    <w:rsid w:val="00D27A5B"/>
    <w:rsid w:val="00D30997"/>
    <w:rsid w:val="00D310A1"/>
    <w:rsid w:val="00D3199B"/>
    <w:rsid w:val="00D33144"/>
    <w:rsid w:val="00D33E8B"/>
    <w:rsid w:val="00D34A28"/>
    <w:rsid w:val="00D34E6A"/>
    <w:rsid w:val="00D35F98"/>
    <w:rsid w:val="00D36714"/>
    <w:rsid w:val="00D36844"/>
    <w:rsid w:val="00D378C9"/>
    <w:rsid w:val="00D37946"/>
    <w:rsid w:val="00D40482"/>
    <w:rsid w:val="00D42FA8"/>
    <w:rsid w:val="00D435E9"/>
    <w:rsid w:val="00D441ED"/>
    <w:rsid w:val="00D444B7"/>
    <w:rsid w:val="00D459A4"/>
    <w:rsid w:val="00D46775"/>
    <w:rsid w:val="00D53338"/>
    <w:rsid w:val="00D53502"/>
    <w:rsid w:val="00D549CD"/>
    <w:rsid w:val="00D56D99"/>
    <w:rsid w:val="00D57665"/>
    <w:rsid w:val="00D613E7"/>
    <w:rsid w:val="00D6157D"/>
    <w:rsid w:val="00D61E9F"/>
    <w:rsid w:val="00D63923"/>
    <w:rsid w:val="00D63C48"/>
    <w:rsid w:val="00D65F9F"/>
    <w:rsid w:val="00D67DB9"/>
    <w:rsid w:val="00D707A7"/>
    <w:rsid w:val="00D726B2"/>
    <w:rsid w:val="00D731E7"/>
    <w:rsid w:val="00D737C6"/>
    <w:rsid w:val="00D7464C"/>
    <w:rsid w:val="00D76C71"/>
    <w:rsid w:val="00D806A7"/>
    <w:rsid w:val="00D80BC9"/>
    <w:rsid w:val="00D8249C"/>
    <w:rsid w:val="00D82B6C"/>
    <w:rsid w:val="00D83996"/>
    <w:rsid w:val="00D83CC5"/>
    <w:rsid w:val="00D84E1C"/>
    <w:rsid w:val="00D851C6"/>
    <w:rsid w:val="00D85678"/>
    <w:rsid w:val="00D85BF7"/>
    <w:rsid w:val="00D87039"/>
    <w:rsid w:val="00D915F8"/>
    <w:rsid w:val="00D919BC"/>
    <w:rsid w:val="00D92288"/>
    <w:rsid w:val="00D93754"/>
    <w:rsid w:val="00D93B29"/>
    <w:rsid w:val="00D940B4"/>
    <w:rsid w:val="00D95317"/>
    <w:rsid w:val="00D95860"/>
    <w:rsid w:val="00D96B9F"/>
    <w:rsid w:val="00D97BFF"/>
    <w:rsid w:val="00DA0423"/>
    <w:rsid w:val="00DA059D"/>
    <w:rsid w:val="00DA0CB8"/>
    <w:rsid w:val="00DA2E9E"/>
    <w:rsid w:val="00DA33CF"/>
    <w:rsid w:val="00DA4689"/>
    <w:rsid w:val="00DA4AC3"/>
    <w:rsid w:val="00DA520B"/>
    <w:rsid w:val="00DA5539"/>
    <w:rsid w:val="00DA5859"/>
    <w:rsid w:val="00DB022B"/>
    <w:rsid w:val="00DB642A"/>
    <w:rsid w:val="00DC11DA"/>
    <w:rsid w:val="00DC1289"/>
    <w:rsid w:val="00DC2C85"/>
    <w:rsid w:val="00DC349E"/>
    <w:rsid w:val="00DC351B"/>
    <w:rsid w:val="00DC435A"/>
    <w:rsid w:val="00DC498D"/>
    <w:rsid w:val="00DC5A4C"/>
    <w:rsid w:val="00DC5CC4"/>
    <w:rsid w:val="00DC6DE9"/>
    <w:rsid w:val="00DD1702"/>
    <w:rsid w:val="00DD209B"/>
    <w:rsid w:val="00DD2E35"/>
    <w:rsid w:val="00DD47D1"/>
    <w:rsid w:val="00DD6248"/>
    <w:rsid w:val="00DD6B13"/>
    <w:rsid w:val="00DD758B"/>
    <w:rsid w:val="00DD75B8"/>
    <w:rsid w:val="00DE0A53"/>
    <w:rsid w:val="00DE2138"/>
    <w:rsid w:val="00DE2719"/>
    <w:rsid w:val="00DE32EA"/>
    <w:rsid w:val="00DE37B9"/>
    <w:rsid w:val="00DE4AE1"/>
    <w:rsid w:val="00DE504E"/>
    <w:rsid w:val="00DE55C8"/>
    <w:rsid w:val="00DE7E1A"/>
    <w:rsid w:val="00DF45D2"/>
    <w:rsid w:val="00DF5A6D"/>
    <w:rsid w:val="00DF5D98"/>
    <w:rsid w:val="00DF67A3"/>
    <w:rsid w:val="00DF70F5"/>
    <w:rsid w:val="00E00D91"/>
    <w:rsid w:val="00E00DA4"/>
    <w:rsid w:val="00E0182F"/>
    <w:rsid w:val="00E01B71"/>
    <w:rsid w:val="00E03560"/>
    <w:rsid w:val="00E074FF"/>
    <w:rsid w:val="00E10E2C"/>
    <w:rsid w:val="00E11831"/>
    <w:rsid w:val="00E17479"/>
    <w:rsid w:val="00E206A5"/>
    <w:rsid w:val="00E20DDE"/>
    <w:rsid w:val="00E21272"/>
    <w:rsid w:val="00E239C3"/>
    <w:rsid w:val="00E23ACE"/>
    <w:rsid w:val="00E24EDA"/>
    <w:rsid w:val="00E26593"/>
    <w:rsid w:val="00E27F50"/>
    <w:rsid w:val="00E32749"/>
    <w:rsid w:val="00E33477"/>
    <w:rsid w:val="00E3371E"/>
    <w:rsid w:val="00E354DE"/>
    <w:rsid w:val="00E35EF1"/>
    <w:rsid w:val="00E362BE"/>
    <w:rsid w:val="00E36EE4"/>
    <w:rsid w:val="00E375D3"/>
    <w:rsid w:val="00E41C20"/>
    <w:rsid w:val="00E4272D"/>
    <w:rsid w:val="00E459EB"/>
    <w:rsid w:val="00E464DA"/>
    <w:rsid w:val="00E46978"/>
    <w:rsid w:val="00E46B95"/>
    <w:rsid w:val="00E46E98"/>
    <w:rsid w:val="00E5017E"/>
    <w:rsid w:val="00E506A6"/>
    <w:rsid w:val="00E50939"/>
    <w:rsid w:val="00E51A36"/>
    <w:rsid w:val="00E52647"/>
    <w:rsid w:val="00E53A38"/>
    <w:rsid w:val="00E54001"/>
    <w:rsid w:val="00E54EB4"/>
    <w:rsid w:val="00E55525"/>
    <w:rsid w:val="00E569C8"/>
    <w:rsid w:val="00E60BB2"/>
    <w:rsid w:val="00E613D2"/>
    <w:rsid w:val="00E6205D"/>
    <w:rsid w:val="00E623BA"/>
    <w:rsid w:val="00E62CD6"/>
    <w:rsid w:val="00E62D3A"/>
    <w:rsid w:val="00E634DD"/>
    <w:rsid w:val="00E63768"/>
    <w:rsid w:val="00E660B8"/>
    <w:rsid w:val="00E66CF8"/>
    <w:rsid w:val="00E72E0C"/>
    <w:rsid w:val="00E76D46"/>
    <w:rsid w:val="00E82730"/>
    <w:rsid w:val="00E85984"/>
    <w:rsid w:val="00E859D7"/>
    <w:rsid w:val="00E85D6F"/>
    <w:rsid w:val="00E86BB8"/>
    <w:rsid w:val="00E92001"/>
    <w:rsid w:val="00E9384D"/>
    <w:rsid w:val="00E94E5C"/>
    <w:rsid w:val="00E9582B"/>
    <w:rsid w:val="00E968DD"/>
    <w:rsid w:val="00EA0103"/>
    <w:rsid w:val="00EA099F"/>
    <w:rsid w:val="00EA1618"/>
    <w:rsid w:val="00EA1B28"/>
    <w:rsid w:val="00EA2307"/>
    <w:rsid w:val="00EA3432"/>
    <w:rsid w:val="00EA46D8"/>
    <w:rsid w:val="00EA4C39"/>
    <w:rsid w:val="00EA51D8"/>
    <w:rsid w:val="00EA538C"/>
    <w:rsid w:val="00EA60F6"/>
    <w:rsid w:val="00EA6604"/>
    <w:rsid w:val="00EA68AE"/>
    <w:rsid w:val="00EB100B"/>
    <w:rsid w:val="00EB1EDD"/>
    <w:rsid w:val="00EB241C"/>
    <w:rsid w:val="00EB24E7"/>
    <w:rsid w:val="00EB25C4"/>
    <w:rsid w:val="00EB3B0B"/>
    <w:rsid w:val="00EB3CA2"/>
    <w:rsid w:val="00EB44AA"/>
    <w:rsid w:val="00EB44D6"/>
    <w:rsid w:val="00EB4918"/>
    <w:rsid w:val="00EB5559"/>
    <w:rsid w:val="00EB5702"/>
    <w:rsid w:val="00EB57EA"/>
    <w:rsid w:val="00EB61B8"/>
    <w:rsid w:val="00EB6E73"/>
    <w:rsid w:val="00EC2BD7"/>
    <w:rsid w:val="00EC4B43"/>
    <w:rsid w:val="00EC4B4B"/>
    <w:rsid w:val="00EC4E51"/>
    <w:rsid w:val="00EC721E"/>
    <w:rsid w:val="00EC758F"/>
    <w:rsid w:val="00ED04F9"/>
    <w:rsid w:val="00ED0C24"/>
    <w:rsid w:val="00ED0D22"/>
    <w:rsid w:val="00ED1F98"/>
    <w:rsid w:val="00ED26A5"/>
    <w:rsid w:val="00ED4098"/>
    <w:rsid w:val="00ED6DBD"/>
    <w:rsid w:val="00EE11B1"/>
    <w:rsid w:val="00EE2C7D"/>
    <w:rsid w:val="00EE4898"/>
    <w:rsid w:val="00EE54A1"/>
    <w:rsid w:val="00EE72E8"/>
    <w:rsid w:val="00EE7A13"/>
    <w:rsid w:val="00EF09DA"/>
    <w:rsid w:val="00EF0DDA"/>
    <w:rsid w:val="00EF46BC"/>
    <w:rsid w:val="00EF4B41"/>
    <w:rsid w:val="00EF4E73"/>
    <w:rsid w:val="00EF5548"/>
    <w:rsid w:val="00EF60A5"/>
    <w:rsid w:val="00EF6910"/>
    <w:rsid w:val="00EF6C8A"/>
    <w:rsid w:val="00EF7565"/>
    <w:rsid w:val="00EF7938"/>
    <w:rsid w:val="00F0011F"/>
    <w:rsid w:val="00F0092F"/>
    <w:rsid w:val="00F012A7"/>
    <w:rsid w:val="00F0225C"/>
    <w:rsid w:val="00F0341F"/>
    <w:rsid w:val="00F0359A"/>
    <w:rsid w:val="00F0474D"/>
    <w:rsid w:val="00F05ED0"/>
    <w:rsid w:val="00F078A0"/>
    <w:rsid w:val="00F1295C"/>
    <w:rsid w:val="00F13B71"/>
    <w:rsid w:val="00F145C4"/>
    <w:rsid w:val="00F15473"/>
    <w:rsid w:val="00F1650F"/>
    <w:rsid w:val="00F16CDA"/>
    <w:rsid w:val="00F172EB"/>
    <w:rsid w:val="00F210F3"/>
    <w:rsid w:val="00F25558"/>
    <w:rsid w:val="00F26A68"/>
    <w:rsid w:val="00F26DFB"/>
    <w:rsid w:val="00F311E4"/>
    <w:rsid w:val="00F31CAC"/>
    <w:rsid w:val="00F32CBA"/>
    <w:rsid w:val="00F3372B"/>
    <w:rsid w:val="00F345FD"/>
    <w:rsid w:val="00F353C3"/>
    <w:rsid w:val="00F355FA"/>
    <w:rsid w:val="00F358EC"/>
    <w:rsid w:val="00F360D4"/>
    <w:rsid w:val="00F3631E"/>
    <w:rsid w:val="00F40257"/>
    <w:rsid w:val="00F40D15"/>
    <w:rsid w:val="00F4144E"/>
    <w:rsid w:val="00F42845"/>
    <w:rsid w:val="00F42A24"/>
    <w:rsid w:val="00F44C10"/>
    <w:rsid w:val="00F465F9"/>
    <w:rsid w:val="00F47603"/>
    <w:rsid w:val="00F501CA"/>
    <w:rsid w:val="00F51D4F"/>
    <w:rsid w:val="00F52E59"/>
    <w:rsid w:val="00F531D5"/>
    <w:rsid w:val="00F54BBB"/>
    <w:rsid w:val="00F56267"/>
    <w:rsid w:val="00F56465"/>
    <w:rsid w:val="00F56850"/>
    <w:rsid w:val="00F576E8"/>
    <w:rsid w:val="00F57BF4"/>
    <w:rsid w:val="00F605EB"/>
    <w:rsid w:val="00F60F6E"/>
    <w:rsid w:val="00F629AE"/>
    <w:rsid w:val="00F64265"/>
    <w:rsid w:val="00F64C60"/>
    <w:rsid w:val="00F650EF"/>
    <w:rsid w:val="00F67197"/>
    <w:rsid w:val="00F67984"/>
    <w:rsid w:val="00F70114"/>
    <w:rsid w:val="00F7135A"/>
    <w:rsid w:val="00F72C33"/>
    <w:rsid w:val="00F72E96"/>
    <w:rsid w:val="00F75BC4"/>
    <w:rsid w:val="00F76533"/>
    <w:rsid w:val="00F76772"/>
    <w:rsid w:val="00F7763F"/>
    <w:rsid w:val="00F80AAE"/>
    <w:rsid w:val="00F80F48"/>
    <w:rsid w:val="00F818C2"/>
    <w:rsid w:val="00F82D87"/>
    <w:rsid w:val="00F873C2"/>
    <w:rsid w:val="00F90944"/>
    <w:rsid w:val="00F911E0"/>
    <w:rsid w:val="00F93221"/>
    <w:rsid w:val="00F933BF"/>
    <w:rsid w:val="00F9442C"/>
    <w:rsid w:val="00F94B10"/>
    <w:rsid w:val="00F951B4"/>
    <w:rsid w:val="00F9538A"/>
    <w:rsid w:val="00F96128"/>
    <w:rsid w:val="00F96F5C"/>
    <w:rsid w:val="00FA23EF"/>
    <w:rsid w:val="00FA36EA"/>
    <w:rsid w:val="00FA4FBC"/>
    <w:rsid w:val="00FA5019"/>
    <w:rsid w:val="00FA5137"/>
    <w:rsid w:val="00FA60AB"/>
    <w:rsid w:val="00FA634B"/>
    <w:rsid w:val="00FB00E5"/>
    <w:rsid w:val="00FB15D5"/>
    <w:rsid w:val="00FB19A9"/>
    <w:rsid w:val="00FB3657"/>
    <w:rsid w:val="00FB3AED"/>
    <w:rsid w:val="00FB6368"/>
    <w:rsid w:val="00FB764C"/>
    <w:rsid w:val="00FC40DF"/>
    <w:rsid w:val="00FC54F9"/>
    <w:rsid w:val="00FC6249"/>
    <w:rsid w:val="00FD1BCB"/>
    <w:rsid w:val="00FD2E35"/>
    <w:rsid w:val="00FD34A8"/>
    <w:rsid w:val="00FD3A13"/>
    <w:rsid w:val="00FD3B13"/>
    <w:rsid w:val="00FD3B1F"/>
    <w:rsid w:val="00FD5EEC"/>
    <w:rsid w:val="00FD5FA8"/>
    <w:rsid w:val="00FD60C6"/>
    <w:rsid w:val="00FD6180"/>
    <w:rsid w:val="00FD6A33"/>
    <w:rsid w:val="00FD777F"/>
    <w:rsid w:val="00FE0471"/>
    <w:rsid w:val="00FE1EDD"/>
    <w:rsid w:val="00FE22E0"/>
    <w:rsid w:val="00FE246E"/>
    <w:rsid w:val="00FE3CB7"/>
    <w:rsid w:val="00FE4C80"/>
    <w:rsid w:val="00FE51C2"/>
    <w:rsid w:val="00FE6622"/>
    <w:rsid w:val="00FE79F1"/>
    <w:rsid w:val="00FF302B"/>
    <w:rsid w:val="00FF3064"/>
    <w:rsid w:val="00FF4119"/>
    <w:rsid w:val="00FF478F"/>
    <w:rsid w:val="00FF4CF0"/>
    <w:rsid w:val="00FF59F5"/>
    <w:rsid w:val="00FF6184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35"/>
    <o:shapelayout v:ext="edit">
      <o:idmap v:ext="edit" data="1"/>
    </o:shapelayout>
  </w:shapeDefaults>
  <w:decimalSymbol w:val=","/>
  <w:listSeparator w:val=";"/>
  <w15:docId w15:val="{774B9A45-E9ED-40CB-9DEB-AFC597A9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FB5"/>
    <w:pPr>
      <w:spacing w:line="360" w:lineRule="auto"/>
    </w:pPr>
    <w:rPr>
      <w:sz w:val="28"/>
    </w:rPr>
  </w:style>
  <w:style w:type="paragraph" w:styleId="Heading1">
    <w:name w:val="heading 1"/>
    <w:basedOn w:val="Normal"/>
    <w:next w:val="Normal"/>
    <w:qFormat/>
    <w:rsid w:val="00AC5FB5"/>
    <w:pPr>
      <w:keepNext/>
      <w:pageBreakBefore/>
      <w:numPr>
        <w:numId w:val="1"/>
      </w:numPr>
      <w:suppressAutoHyphens/>
      <w:spacing w:before="120" w:after="240"/>
      <w:jc w:val="center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rsid w:val="00AC5FB5"/>
    <w:pPr>
      <w:keepNext/>
      <w:numPr>
        <w:ilvl w:val="1"/>
        <w:numId w:val="1"/>
      </w:numPr>
      <w:suppressAutoHyphens/>
      <w:outlineLvl w:val="1"/>
    </w:pPr>
  </w:style>
  <w:style w:type="paragraph" w:styleId="Heading3">
    <w:name w:val="heading 3"/>
    <w:basedOn w:val="Normal"/>
    <w:next w:val="Normal"/>
    <w:qFormat/>
    <w:rsid w:val="00AC5FB5"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rsid w:val="00AC5FB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AC5FB5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AC5FB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C5FB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AC5FB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AC5FB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5FB5"/>
    <w:pPr>
      <w:tabs>
        <w:tab w:val="center" w:pos="4536"/>
        <w:tab w:val="right" w:pos="9072"/>
      </w:tabs>
    </w:pPr>
  </w:style>
  <w:style w:type="paragraph" w:customStyle="1" w:styleId="a">
    <w:name w:val="Таблица перечня"/>
    <w:basedOn w:val="Normal"/>
    <w:rsid w:val="00AC5FB5"/>
    <w:pPr>
      <w:framePr w:hSpace="142" w:wrap="auto" w:vAnchor="page" w:hAnchor="page" w:x="1145" w:y="86"/>
      <w:spacing w:before="20" w:after="20"/>
    </w:pPr>
    <w:rPr>
      <w:rFonts w:ascii="Pragmatica" w:hAnsi="Pragmatica"/>
      <w:sz w:val="16"/>
    </w:rPr>
  </w:style>
  <w:style w:type="paragraph" w:styleId="Footer">
    <w:name w:val="footer"/>
    <w:basedOn w:val="Normal"/>
    <w:link w:val="FooterChar"/>
    <w:uiPriority w:val="99"/>
    <w:rsid w:val="00AC5FB5"/>
    <w:pPr>
      <w:widowControl w:val="0"/>
      <w:tabs>
        <w:tab w:val="center" w:pos="4536"/>
        <w:tab w:val="right" w:pos="9072"/>
      </w:tabs>
      <w:jc w:val="right"/>
    </w:pPr>
  </w:style>
  <w:style w:type="character" w:styleId="PageNumber">
    <w:name w:val="page number"/>
    <w:rsid w:val="00AC5FB5"/>
    <w:rPr>
      <w:rFonts w:ascii="Arial" w:hAnsi="Arial"/>
      <w:noProof w:val="0"/>
      <w:sz w:val="22"/>
      <w:lang w:val="en-US"/>
    </w:rPr>
  </w:style>
  <w:style w:type="paragraph" w:styleId="BodyText">
    <w:name w:val="Body Text"/>
    <w:basedOn w:val="Normal"/>
    <w:rsid w:val="00AC5FB5"/>
    <w:pPr>
      <w:spacing w:before="60"/>
    </w:pPr>
    <w:rPr>
      <w:sz w:val="24"/>
    </w:rPr>
  </w:style>
  <w:style w:type="paragraph" w:styleId="BodyTextIndent">
    <w:name w:val="Body Text Indent"/>
    <w:basedOn w:val="Normal"/>
    <w:rsid w:val="00AC5FB5"/>
    <w:pPr>
      <w:ind w:firstLine="284"/>
    </w:pPr>
    <w:rPr>
      <w:sz w:val="24"/>
    </w:rPr>
  </w:style>
  <w:style w:type="paragraph" w:styleId="BodyText2">
    <w:name w:val="Body Text 2"/>
    <w:basedOn w:val="Normal"/>
    <w:rsid w:val="00AC5FB5"/>
    <w:pPr>
      <w:framePr w:w="454" w:h="851" w:hRule="exact" w:wrap="around" w:vAnchor="page" w:hAnchor="page" w:x="1135" w:y="398"/>
      <w:spacing w:before="80" w:line="240" w:lineRule="auto"/>
      <w:jc w:val="center"/>
      <w:textDirection w:val="btLr"/>
    </w:pPr>
    <w:rPr>
      <w:rFonts w:ascii="Arial" w:hAnsi="Arial"/>
      <w:sz w:val="24"/>
    </w:rPr>
  </w:style>
  <w:style w:type="paragraph" w:customStyle="1" w:styleId="a0">
    <w:name w:val="Шрифт штампа"/>
    <w:basedOn w:val="Normal"/>
    <w:rsid w:val="00AC5FB5"/>
    <w:pPr>
      <w:spacing w:line="240" w:lineRule="auto"/>
      <w:jc w:val="center"/>
    </w:pPr>
    <w:rPr>
      <w:rFonts w:ascii="Arial" w:hAnsi="Arial"/>
      <w:sz w:val="20"/>
    </w:rPr>
  </w:style>
  <w:style w:type="character" w:styleId="Hyperlink">
    <w:name w:val="Hyperlink"/>
    <w:uiPriority w:val="99"/>
    <w:unhideWhenUsed/>
    <w:rsid w:val="001D528C"/>
    <w:rPr>
      <w:color w:val="0000FF"/>
      <w:u w:val="single"/>
    </w:rPr>
  </w:style>
  <w:style w:type="character" w:styleId="FollowedHyperlink">
    <w:name w:val="FollowedHyperlink"/>
    <w:uiPriority w:val="99"/>
    <w:unhideWhenUsed/>
    <w:rsid w:val="001D528C"/>
    <w:rPr>
      <w:color w:val="800080"/>
      <w:u w:val="single"/>
    </w:rPr>
  </w:style>
  <w:style w:type="paragraph" w:customStyle="1" w:styleId="xl65">
    <w:name w:val="xl65"/>
    <w:basedOn w:val="Normal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customStyle="1" w:styleId="xl66">
    <w:name w:val="xl66"/>
    <w:basedOn w:val="Normal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customStyle="1" w:styleId="xl67">
    <w:name w:val="xl67"/>
    <w:basedOn w:val="Normal"/>
    <w:rsid w:val="001D52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 New Roman" w:hAnsi="Time New Roman"/>
      <w:szCs w:val="28"/>
    </w:rPr>
  </w:style>
  <w:style w:type="paragraph" w:customStyle="1" w:styleId="xl68">
    <w:name w:val="xl68"/>
    <w:basedOn w:val="Normal"/>
    <w:rsid w:val="001D52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 New Roman" w:hAnsi="Time New Roman"/>
      <w:szCs w:val="28"/>
    </w:rPr>
  </w:style>
  <w:style w:type="paragraph" w:customStyle="1" w:styleId="xl69">
    <w:name w:val="xl69"/>
    <w:basedOn w:val="Normal"/>
    <w:rsid w:val="001D528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 New Roman" w:hAnsi="Time New Roman"/>
      <w:szCs w:val="28"/>
    </w:rPr>
  </w:style>
  <w:style w:type="paragraph" w:customStyle="1" w:styleId="xl70">
    <w:name w:val="xl70"/>
    <w:basedOn w:val="Normal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customStyle="1" w:styleId="xl71">
    <w:name w:val="xl71"/>
    <w:basedOn w:val="Normal"/>
    <w:rsid w:val="001D528C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styleId="BalloonText">
    <w:name w:val="Balloon Text"/>
    <w:basedOn w:val="Normal"/>
    <w:link w:val="BalloonTextChar"/>
    <w:rsid w:val="00F911E0"/>
    <w:pPr>
      <w:spacing w:line="240" w:lineRule="auto"/>
    </w:pPr>
    <w:rPr>
      <w:rFonts w:ascii="Arial" w:hAnsi="Arial"/>
      <w:sz w:val="16"/>
      <w:szCs w:val="16"/>
    </w:rPr>
  </w:style>
  <w:style w:type="character" w:customStyle="1" w:styleId="BalloonTextChar">
    <w:name w:val="Balloon Text Char"/>
    <w:link w:val="BalloonText"/>
    <w:rsid w:val="00F911E0"/>
    <w:rPr>
      <w:rFonts w:ascii="Arial" w:hAnsi="Arial" w:cs="Arial"/>
      <w:sz w:val="16"/>
      <w:szCs w:val="16"/>
    </w:rPr>
  </w:style>
  <w:style w:type="paragraph" w:styleId="Caption">
    <w:name w:val="caption"/>
    <w:basedOn w:val="Normal"/>
    <w:next w:val="Normal"/>
    <w:qFormat/>
    <w:rsid w:val="00796D0E"/>
    <w:pPr>
      <w:framePr w:w="3969" w:h="567" w:hRule="exact" w:wrap="around" w:vAnchor="page" w:hAnchor="page" w:x="5853" w:y="14197"/>
      <w:spacing w:before="120" w:line="240" w:lineRule="auto"/>
      <w:jc w:val="center"/>
    </w:pPr>
    <w:rPr>
      <w:rFonts w:ascii="Arial" w:hAnsi="Arial"/>
      <w:sz w:val="36"/>
    </w:rPr>
  </w:style>
  <w:style w:type="character" w:customStyle="1" w:styleId="FooterChar">
    <w:name w:val="Footer Char"/>
    <w:link w:val="Footer"/>
    <w:uiPriority w:val="99"/>
    <w:rsid w:val="00237412"/>
    <w:rPr>
      <w:sz w:val="28"/>
    </w:rPr>
  </w:style>
  <w:style w:type="character" w:customStyle="1" w:styleId="HeaderChar">
    <w:name w:val="Header Char"/>
    <w:link w:val="Header"/>
    <w:uiPriority w:val="99"/>
    <w:rsid w:val="00237412"/>
    <w:rPr>
      <w:sz w:val="28"/>
    </w:rPr>
  </w:style>
  <w:style w:type="paragraph" w:styleId="ListParagraph">
    <w:name w:val="List Paragraph"/>
    <w:basedOn w:val="Normal"/>
    <w:uiPriority w:val="34"/>
    <w:qFormat/>
    <w:rsid w:val="00B7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5;&#1069;3_OK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0963F-B794-4293-8C52-3A302CDB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ПЭ3_OKI.dot</Template>
  <TotalTime>3231</TotalTime>
  <Pages>67</Pages>
  <Words>8394</Words>
  <Characters>47851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</vt:lpstr>
    </vt:vector>
  </TitlesOfParts>
  <Company>Красноярский НИИ Радиосвязи</Company>
  <LinksUpToDate>false</LinksUpToDate>
  <CharactersWithSpaces>56133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Парфенова</dc:creator>
  <cp:lastModifiedBy>4230</cp:lastModifiedBy>
  <cp:revision>511</cp:revision>
  <cp:lastPrinted>2017-11-28T02:44:00Z</cp:lastPrinted>
  <dcterms:created xsi:type="dcterms:W3CDTF">2016-12-01T02:35:00Z</dcterms:created>
  <dcterms:modified xsi:type="dcterms:W3CDTF">2018-08-02T08:57:00Z</dcterms:modified>
</cp:coreProperties>
</file>