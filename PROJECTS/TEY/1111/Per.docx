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54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4"/>
        <w:gridCol w:w="1134"/>
        <w:gridCol w:w="5954"/>
        <w:gridCol w:w="567"/>
        <w:gridCol w:w="2248"/>
      </w:tblGrid>
      <w:tr w:rsidR="009F4079" w:rsidRPr="009F4079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079" w:rsidRPr="009F4079" w:rsidRDefault="009F4079" w:rsidP="009F4079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079" w:rsidRPr="009F4079" w:rsidRDefault="009F4079" w:rsidP="009F4079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079" w:rsidRPr="009F4079" w:rsidRDefault="009F4079" w:rsidP="009F4079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4079" w:rsidRPr="00A25B47" w:rsidRDefault="009F4079" w:rsidP="009F4079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4079" w:rsidRPr="009F4079" w:rsidRDefault="009F4079" w:rsidP="009F4079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GRM1555C1H5R0CZ01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GRM1555C1H331JA01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GRM1555C1H390JZ01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GRM1555C1H100JZ01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GRM1555C1H221JA01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GRM1555C1H121JA01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GRM1555C1H390JZ01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GRM1555C1H5R0CZ01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GRM1555C1H331JA01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124AC" w:rsidP="003124AC">
            <w:pPr>
              <w:spacing w:before="120"/>
              <w:ind w:left="57"/>
              <w:rPr>
                <w:szCs w:val="28"/>
              </w:rPr>
            </w:pPr>
            <w:r w:rsidRPr="005B658B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К53-68 "D"-10 В-47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124AC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GRM1555C1H471JA01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nil"/>
              <w:right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nil"/>
              <w:bottom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A20CB" w:rsidRDefault="00DA20CB" w:rsidP="003832CC">
            <w:pPr>
              <w:spacing w:before="120"/>
              <w:ind w:left="57"/>
              <w:rPr>
                <w:szCs w:val="28"/>
              </w:rPr>
            </w:pPr>
          </w:p>
          <w:p w:rsidR="00DA20CB" w:rsidRPr="00DA20CB" w:rsidRDefault="00DA20CB" w:rsidP="00DA20CB">
            <w:pPr>
              <w:rPr>
                <w:szCs w:val="28"/>
              </w:rPr>
            </w:pPr>
          </w:p>
          <w:p w:rsidR="003832CC" w:rsidRPr="00DA20CB" w:rsidRDefault="003832CC" w:rsidP="00DA20CB">
            <w:pPr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5B658B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5B658B">
              <w:rPr>
                <w:szCs w:val="28"/>
              </w:rPr>
              <w:t>Конденсатор</w:t>
            </w:r>
            <w:r w:rsidR="005B658B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5B658B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GRM155R71H103KA88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5B658B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5B658B">
              <w:rPr>
                <w:szCs w:val="28"/>
              </w:rPr>
              <w:t>Конденсатор</w:t>
            </w:r>
            <w:r w:rsidR="005B658B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5B658B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GRM155R71H103KA88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GRM155R71H103KA88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8D3FAF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3832CC" w:rsidRPr="003832CC"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B745F7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745F7">
              <w:rPr>
                <w:szCs w:val="28"/>
              </w:rPr>
              <w:t>Конденсатор</w:t>
            </w:r>
            <w:r w:rsidR="00B745F7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B745F7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GRM21BR71H822KA01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B745F7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745F7">
              <w:rPr>
                <w:szCs w:val="28"/>
              </w:rPr>
              <w:t>Конденсатор</w:t>
            </w:r>
            <w:r w:rsidR="00B745F7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B745F7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3FAF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GRM1555C1H471JA01</w:t>
            </w:r>
          </w:p>
          <w:p w:rsidR="003832CC" w:rsidRPr="008D3FAF" w:rsidRDefault="008D3FAF" w:rsidP="008D3FAF">
            <w:pPr>
              <w:tabs>
                <w:tab w:val="left" w:pos="1605"/>
              </w:tabs>
              <w:rPr>
                <w:szCs w:val="28"/>
              </w:rPr>
            </w:pPr>
            <w:r>
              <w:rPr>
                <w:szCs w:val="28"/>
              </w:rPr>
              <w:tab/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GRM155R71H103KA88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GRM155R71H103KA88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GRM21BR71H224KA01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GRM155R71E223KA61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GRM1555C1H470JZ01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GRM155R71H103KA88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1B0FB4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1B0FB4">
              <w:rPr>
                <w:szCs w:val="28"/>
              </w:rPr>
              <w:t>Конденсатор</w:t>
            </w:r>
            <w:r w:rsidR="001B0FB4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1B0FB4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1B0FB4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1B0FB4">
              <w:rPr>
                <w:szCs w:val="28"/>
              </w:rPr>
              <w:t>Конденсатор</w:t>
            </w:r>
            <w:r w:rsidR="001B0FB4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1B0FB4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GRM155R71H103KA88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GRM1555C1H471JA01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1B0FB4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1B0FB4">
              <w:rPr>
                <w:szCs w:val="28"/>
              </w:rPr>
              <w:t>Конденсатор</w:t>
            </w:r>
            <w:r w:rsidR="001B0FB4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1B0FB4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GRM1555C1H120JZ01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1B0FB4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1B0FB4">
              <w:rPr>
                <w:szCs w:val="28"/>
              </w:rPr>
              <w:t>Конденсатор</w:t>
            </w:r>
            <w:r w:rsidR="001B0FB4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1B0FB4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GRM1555C1H471JA01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GRM1555C1H120JZ01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GRM1555C1H471JA01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47465E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7465E">
              <w:rPr>
                <w:szCs w:val="28"/>
              </w:rPr>
              <w:t>Конденсатор</w:t>
            </w:r>
            <w:r w:rsidR="0047465E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47465E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47465E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7465E">
              <w:rPr>
                <w:szCs w:val="28"/>
              </w:rPr>
              <w:t>Конденсатор</w:t>
            </w:r>
            <w:r w:rsidR="0047465E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47465E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47465E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7465E">
              <w:rPr>
                <w:szCs w:val="28"/>
              </w:rPr>
              <w:t>Конденсатор</w:t>
            </w:r>
            <w:r w:rsidR="0047465E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47465E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GRM1555C1H101JA01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GRM188R72A104KA35B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GRM21BR72A474KA73B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GRM21BR72A474KA73B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GRM21BR72A474KA73B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GRM21BR72A474KA73B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GRM21BR72A474KA73B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GRM31CR72A105KA01B 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GRM188R72A103KA01B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47465E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7465E">
              <w:rPr>
                <w:szCs w:val="28"/>
              </w:rPr>
              <w:t>Конденсатор</w:t>
            </w:r>
            <w:r w:rsidR="0047465E" w:rsidRPr="003832CC">
              <w:rPr>
                <w:szCs w:val="28"/>
              </w:rPr>
              <w:t xml:space="preserve"> К53-68 "E"-10 В-330 мкФ±20 %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7465E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47465E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7465E">
              <w:rPr>
                <w:szCs w:val="28"/>
              </w:rPr>
              <w:t>Конденсатор</w:t>
            </w:r>
            <w:r w:rsidR="0047465E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7465E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47465E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F642E1">
              <w:rPr>
                <w:szCs w:val="28"/>
              </w:rPr>
              <w:t>Конденсатор</w:t>
            </w:r>
            <w:r w:rsidR="00F642E1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F642E1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="0047465E"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F642E1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F642E1">
              <w:rPr>
                <w:szCs w:val="28"/>
              </w:rPr>
              <w:t>Конденсатор</w:t>
            </w:r>
            <w:r w:rsidR="00F642E1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F642E1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GRM188R61C225KE15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GRM188R61C225KE15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C199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GRM32ER60J107ME20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GRM188R71C334KA01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GRM188C81A225KE34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GRM188C81A225KE34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GRM155R71H102KA01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GRM21BR71H105KA12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F642E1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F642E1">
              <w:rPr>
                <w:szCs w:val="28"/>
              </w:rPr>
              <w:t>Конденсатор</w:t>
            </w:r>
            <w:r w:rsidR="00F642E1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F642E1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F642E1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F642E1">
              <w:rPr>
                <w:szCs w:val="28"/>
              </w:rPr>
              <w:t>Конденсатор</w:t>
            </w:r>
            <w:r w:rsidR="00F642E1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F642E1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GRM21BR71H105KA12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GRM188R72A103KA01B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GRM188R72A103KA01B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GRM31CR71H475KA12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F642E1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F642E1">
              <w:rPr>
                <w:szCs w:val="28"/>
              </w:rPr>
              <w:t>Конденсатор</w:t>
            </w:r>
            <w:r w:rsidR="00F642E1" w:rsidRPr="003832CC">
              <w:rPr>
                <w:szCs w:val="28"/>
              </w:rPr>
              <w:t xml:space="preserve"> К15-20в-3 кВ-4700 пФ-Н50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F642E1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ОЖ0.460.204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F642E1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F642E1">
              <w:rPr>
                <w:szCs w:val="28"/>
              </w:rPr>
              <w:t>Конденсатор</w:t>
            </w:r>
            <w:r w:rsidR="00F642E1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F642E1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F642E1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F642E1">
              <w:rPr>
                <w:szCs w:val="28"/>
              </w:rPr>
              <w:t>Конденсатор</w:t>
            </w:r>
            <w:r w:rsidR="00F642E1" w:rsidRPr="003832CC">
              <w:rPr>
                <w:szCs w:val="28"/>
              </w:rPr>
              <w:t xml:space="preserve"> К53-68 "B"-10 В-10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F642E1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F642E1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F642E1">
              <w:rPr>
                <w:szCs w:val="28"/>
              </w:rPr>
              <w:t>Конденсатор</w:t>
            </w:r>
            <w:r w:rsidR="00F642E1" w:rsidRPr="003832CC">
              <w:rPr>
                <w:szCs w:val="28"/>
              </w:rPr>
              <w:t xml:space="preserve"> К53-68 "D"-10 В-100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F642E1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F642E1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F642E1">
              <w:rPr>
                <w:szCs w:val="28"/>
              </w:rPr>
              <w:t>Конденсатор</w:t>
            </w:r>
            <w:r w:rsidR="00F642E1" w:rsidRPr="003832CC">
              <w:rPr>
                <w:szCs w:val="28"/>
              </w:rPr>
              <w:t xml:space="preserve"> К53-68 "D"-10 В-100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F642E1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133504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133504">
              <w:rPr>
                <w:szCs w:val="28"/>
              </w:rPr>
              <w:t>Конденсатор</w:t>
            </w:r>
            <w:r w:rsidR="00133504" w:rsidRPr="003832CC">
              <w:rPr>
                <w:szCs w:val="28"/>
              </w:rPr>
              <w:t xml:space="preserve"> К53-68 "D"-10 В-100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133504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133504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133504">
              <w:rPr>
                <w:szCs w:val="28"/>
              </w:rPr>
              <w:t>Конденсатор</w:t>
            </w:r>
            <w:r w:rsidR="00133504" w:rsidRPr="003832CC">
              <w:rPr>
                <w:szCs w:val="28"/>
              </w:rPr>
              <w:t xml:space="preserve"> К53-68 "D"-10 В-100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133504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GRM32ER61C476KE15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GRM188R60J475KE19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GRM31CR71E106KA12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133504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133504">
              <w:rPr>
                <w:szCs w:val="28"/>
              </w:rPr>
              <w:t>Конденсатор</w:t>
            </w:r>
            <w:r w:rsidR="00133504" w:rsidRPr="003832CC">
              <w:rPr>
                <w:szCs w:val="28"/>
              </w:rPr>
              <w:t xml:space="preserve"> К53-68 "D"-10 В-100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133504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971B65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971B65">
              <w:rPr>
                <w:szCs w:val="28"/>
              </w:rPr>
              <w:t>Конденсатор</w:t>
            </w:r>
            <w:r w:rsidR="00971B65" w:rsidRPr="003832CC">
              <w:rPr>
                <w:szCs w:val="28"/>
              </w:rPr>
              <w:t xml:space="preserve"> К53-68 "D"-10 В-100 мкФ±10 %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971B65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АЖЯР.673546.007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GRM21BR61C106KE15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GRM155F51C474ZA01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GRM155R71C104KA88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GRM155R71E103KA01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GRM155R61A105KE15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GRM31CR71H475KA12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GRM31CR71H475KA12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GRM32ER71H106KA12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GRM21BR71H105KA12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GRM21BR71H105KA12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C266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>
              <w:rPr>
                <w:szCs w:val="28"/>
              </w:rPr>
              <w:t>Конденсатор</w:t>
            </w:r>
            <w:r w:rsidRPr="003832CC">
              <w:rPr>
                <w:szCs w:val="28"/>
              </w:rPr>
              <w:t xml:space="preserve"> GRM1555C1H4R7CA01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AD605AR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AD8045ARD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ADF4110BRU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673ADD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ADS5560IRGZT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673ADD" w:rsidRDefault="00673ADD" w:rsidP="00673ADD">
            <w:pPr>
              <w:spacing w:before="120"/>
              <w:rPr>
                <w:szCs w:val="28"/>
              </w:rPr>
            </w:pPr>
            <w:r w:rsidRPr="00673ADD">
              <w:rPr>
                <w:szCs w:val="28"/>
              </w:rPr>
              <w:t xml:space="preserve"> </w:t>
            </w:r>
            <w:r>
              <w:rPr>
                <w:szCs w:val="28"/>
              </w:rPr>
              <w:t>* 2А, 1А</w:t>
            </w: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MAX1510ETB+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MAX8902AATA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MAX8902AATA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LTM4625IY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DA12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LT8614HUDC#PBF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AD7390AR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126F05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Изделие-заменитель микросхема AD7390AR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E71C44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AD9513BCPZ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E71C44" w:rsidRDefault="00E71C44" w:rsidP="00E71C44">
            <w:pPr>
              <w:spacing w:before="120"/>
              <w:rPr>
                <w:szCs w:val="28"/>
              </w:rPr>
            </w:pPr>
            <w:r w:rsidRPr="00E71C44">
              <w:rPr>
                <w:szCs w:val="28"/>
              </w:rPr>
              <w:t xml:space="preserve"> </w:t>
            </w:r>
            <w:r>
              <w:rPr>
                <w:szCs w:val="28"/>
              </w:rPr>
              <w:t>* 3В, 3А</w:t>
            </w: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</w:t>
            </w:r>
            <w:r w:rsidR="00E71C44">
              <w:rPr>
                <w:sz w:val="26"/>
                <w:szCs w:val="26"/>
                <w:lang w:val="en-US"/>
              </w:rPr>
              <w:t>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AD7390AR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126F05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126F05" w:rsidRDefault="00126F05" w:rsidP="003832CC">
            <w:pPr>
              <w:spacing w:before="120"/>
              <w:ind w:left="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Изделие-заменитель микросхема AD7390AR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E71C44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XC7Z045-2FFG900I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E71C44" w:rsidRDefault="00E71C44" w:rsidP="00E71C44">
            <w:pPr>
              <w:spacing w:before="120"/>
              <w:rPr>
                <w:szCs w:val="28"/>
              </w:rPr>
            </w:pPr>
            <w:r w:rsidRPr="00E71C44">
              <w:rPr>
                <w:szCs w:val="28"/>
              </w:rPr>
              <w:t xml:space="preserve"> </w:t>
            </w:r>
            <w:r>
              <w:rPr>
                <w:szCs w:val="28"/>
              </w:rPr>
              <w:t>* 8В, 8А, 7В, 7А</w:t>
            </w:r>
          </w:p>
        </w:tc>
      </w:tr>
      <w:tr w:rsidR="00126F05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0C6192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D936DD" w:rsidP="00D936DD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MAX3250EAI+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0C6192" w:rsidRDefault="000C6192" w:rsidP="000C6192">
            <w:pPr>
              <w:spacing w:before="120"/>
              <w:rPr>
                <w:szCs w:val="28"/>
              </w:rPr>
            </w:pPr>
            <w:r w:rsidRPr="000C6192">
              <w:rPr>
                <w:szCs w:val="28"/>
              </w:rPr>
              <w:t xml:space="preserve"> </w:t>
            </w:r>
            <w:r>
              <w:rPr>
                <w:szCs w:val="28"/>
              </w:rPr>
              <w:t>* 7В, 6В, 5В, 5А,</w:t>
            </w: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D936DD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Изделие-заменитель </w:t>
            </w:r>
            <w:r w:rsidR="00A254BB" w:rsidRPr="003832CC">
              <w:rPr>
                <w:szCs w:val="28"/>
              </w:rPr>
              <w:t>м</w:t>
            </w:r>
            <w:r w:rsidRPr="003832CC">
              <w:rPr>
                <w:szCs w:val="28"/>
              </w:rPr>
              <w:t>икросхема MAX3250EAI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0C6192" w:rsidP="003832CC">
            <w:pPr>
              <w:spacing w:before="120"/>
              <w:rPr>
                <w:szCs w:val="28"/>
              </w:rPr>
            </w:pPr>
            <w:r>
              <w:rPr>
                <w:szCs w:val="28"/>
              </w:rPr>
              <w:t xml:space="preserve"> 12В, 11В, 10В</w:t>
            </w: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ADM3491AR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126F05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>Изделие-заменитель микросхема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ADM3491AR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ADM3491AR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126F05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>Изделие-заменитель микросхема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ADM3491AR</w:t>
            </w:r>
            <w:r>
              <w:rPr>
                <w:szCs w:val="28"/>
                <w:lang w:val="en-US"/>
              </w:rPr>
              <w:t>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26F05" w:rsidRPr="003832CC" w:rsidRDefault="00126F05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  <w:lang w:val="en-US"/>
              </w:rPr>
              <w:t xml:space="preserve"> MTFC4GACAANA-4M 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MT25QL128ABA1EW7-0SIT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9F2B92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B92" w:rsidRPr="003832CC" w:rsidRDefault="009F2B92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B92" w:rsidRPr="003832CC" w:rsidRDefault="009F2B92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B92" w:rsidRPr="009F2B92" w:rsidRDefault="009F2B92" w:rsidP="003832CC">
            <w:pPr>
              <w:spacing w:before="120"/>
              <w:ind w:left="57"/>
              <w:rPr>
                <w:sz w:val="26"/>
                <w:szCs w:val="26"/>
                <w:lang w:val="en-US"/>
              </w:rPr>
            </w:pPr>
            <w:r w:rsidRPr="009F2B92">
              <w:rPr>
                <w:sz w:val="26"/>
                <w:szCs w:val="26"/>
              </w:rPr>
              <w:t>Изделие-заменитель микросхема</w:t>
            </w:r>
            <w:r w:rsidRPr="009F2B92">
              <w:rPr>
                <w:sz w:val="26"/>
                <w:szCs w:val="26"/>
                <w:lang w:val="en-US"/>
              </w:rPr>
              <w:t xml:space="preserve"> N25Q128A13E</w:t>
            </w:r>
            <w:r>
              <w:rPr>
                <w:sz w:val="26"/>
                <w:szCs w:val="26"/>
                <w:lang w:val="en-US"/>
              </w:rPr>
              <w:t>740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B92" w:rsidRPr="003832CC" w:rsidRDefault="009F2B92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2B92" w:rsidRPr="003832CC" w:rsidRDefault="009F2B92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</w:rPr>
              <w:t xml:space="preserve"> MT25QL128ABA1EW7-0SIT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9F2B92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B92" w:rsidRPr="003832CC" w:rsidRDefault="009F2B92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B92" w:rsidRPr="003832CC" w:rsidRDefault="009F2B92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B92" w:rsidRPr="003832CC" w:rsidRDefault="009F2B92" w:rsidP="003832CC">
            <w:pPr>
              <w:spacing w:before="120"/>
              <w:ind w:left="57"/>
              <w:rPr>
                <w:szCs w:val="28"/>
              </w:rPr>
            </w:pPr>
            <w:r w:rsidRPr="009F2B92">
              <w:rPr>
                <w:sz w:val="26"/>
                <w:szCs w:val="26"/>
              </w:rPr>
              <w:t>Изделие-заменитель микросхема</w:t>
            </w:r>
            <w:r w:rsidRPr="009F2B92">
              <w:rPr>
                <w:sz w:val="26"/>
                <w:szCs w:val="26"/>
                <w:lang w:val="en-US"/>
              </w:rPr>
              <w:t xml:space="preserve"> N25Q128A13E</w:t>
            </w:r>
            <w:r>
              <w:rPr>
                <w:sz w:val="26"/>
                <w:szCs w:val="26"/>
                <w:lang w:val="en-US"/>
              </w:rPr>
              <w:t>740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F2B92" w:rsidRPr="003832CC" w:rsidRDefault="009F2B92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9F2B92" w:rsidRPr="003832CC" w:rsidRDefault="009F2B92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  <w:lang w:val="en-US"/>
              </w:rPr>
              <w:t xml:space="preserve"> AT25F512B-SSH-B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DD12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 xml:space="preserve"> </w:t>
            </w:r>
            <w:r w:rsidR="00426E1B">
              <w:rPr>
                <w:szCs w:val="28"/>
              </w:rPr>
              <w:t>Микросхема</w:t>
            </w:r>
            <w:r w:rsidRPr="003832CC">
              <w:rPr>
                <w:szCs w:val="28"/>
                <w:lang w:val="en-US"/>
              </w:rPr>
              <w:t xml:space="preserve"> MT41K256M16TW-107IT:P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G1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426E1B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3832CC" w:rsidRPr="003832CC">
              <w:rPr>
                <w:szCs w:val="28"/>
              </w:rPr>
              <w:t>Генератор ROS-80-7119+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G2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426E1B" w:rsidRDefault="00426E1B" w:rsidP="003832CC">
            <w:pPr>
              <w:spacing w:before="120"/>
              <w:ind w:left="57"/>
              <w:rPr>
                <w:szCs w:val="28"/>
                <w:lang w:val="en-US"/>
              </w:rPr>
            </w:pPr>
            <w:r w:rsidRPr="00426E1B">
              <w:rPr>
                <w:szCs w:val="28"/>
                <w:lang w:val="en-US"/>
              </w:rPr>
              <w:t xml:space="preserve"> </w:t>
            </w:r>
            <w:r w:rsidR="003832CC" w:rsidRPr="003832CC">
              <w:rPr>
                <w:szCs w:val="28"/>
              </w:rPr>
              <w:t>Генератор</w:t>
            </w:r>
            <w:r w:rsidR="003832CC" w:rsidRPr="00426E1B">
              <w:rPr>
                <w:szCs w:val="28"/>
                <w:lang w:val="en-US"/>
              </w:rPr>
              <w:t xml:space="preserve"> MXO37/14PS-F59B3S-10MHz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G3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426E1B" w:rsidP="00435027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435027" w:rsidRPr="003832CC">
              <w:rPr>
                <w:szCs w:val="28"/>
              </w:rPr>
              <w:t>Генератор ГК285-ТК-01-ГЕ-50М-3,3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Default="00435027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КПГФ.433531.040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Default="00426E1B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Default="00426E1B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HL1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42130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342130" w:rsidRPr="003832CC">
              <w:rPr>
                <w:szCs w:val="28"/>
              </w:rPr>
              <w:t>Индикатор единичный КИПД86 А94-Л</w:t>
            </w:r>
            <w:r w:rsidRPr="003832CC">
              <w:rPr>
                <w:szCs w:val="28"/>
              </w:rPr>
              <w:t xml:space="preserve"> 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342130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HL2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42130" w:rsidP="00342130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3832CC" w:rsidRPr="003832CC">
              <w:rPr>
                <w:szCs w:val="28"/>
              </w:rPr>
              <w:t>Индикатор единичный КИПД86 А94-Л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342130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HL3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42130" w:rsidP="00342130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3832CC" w:rsidRPr="003832CC">
              <w:rPr>
                <w:szCs w:val="28"/>
              </w:rPr>
              <w:t>Индикатор единичный КИПД86 А94-Л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426E1B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342130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26E1B" w:rsidRPr="003832CC" w:rsidRDefault="00426E1B" w:rsidP="003832CC">
            <w:pPr>
              <w:spacing w:before="120"/>
              <w:rPr>
                <w:szCs w:val="28"/>
              </w:rPr>
            </w:pPr>
          </w:p>
        </w:tc>
      </w:tr>
      <w:tr w:rsidR="002D55A3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Default="002D55A3" w:rsidP="003832CC">
            <w:pPr>
              <w:spacing w:before="120"/>
              <w:ind w:left="57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HL4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42130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Индикатор единичный КИПД86 А94-Л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42130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АДКБ.432220.098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1812LS-153XJBC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1812LS-183XJBC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1812LS-153XJBC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B82498F1222J000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B82498F1222J000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B23BF4" w:rsidP="00682F55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682F55" w:rsidRPr="003832CC">
              <w:rPr>
                <w:szCs w:val="28"/>
              </w:rPr>
              <w:t>Чип-индуктивность КИФ1005-330 нГн±5 % О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B23BF4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682F55" w:rsidRDefault="00682F55" w:rsidP="003832CC">
            <w:pPr>
              <w:spacing w:before="120"/>
              <w:ind w:left="57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 xml:space="preserve"> </w:t>
            </w:r>
            <w:r w:rsidRPr="003832CC">
              <w:rPr>
                <w:szCs w:val="28"/>
              </w:rPr>
              <w:t>РКМУ.671340.001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1008CS-272XJBC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B23BF4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3832CC" w:rsidRPr="003832CC">
              <w:rPr>
                <w:szCs w:val="28"/>
              </w:rPr>
              <w:t>Дроссель УЭ4.752.161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MH2029-100Y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IHLP1616ABERR22M01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L16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Индуктивность</w:t>
            </w:r>
            <w:r w:rsidRPr="003832CC">
              <w:rPr>
                <w:szCs w:val="28"/>
              </w:rPr>
              <w:t xml:space="preserve"> DO3316H-222ML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B23BF4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rPr>
                <w:szCs w:val="28"/>
              </w:rPr>
            </w:pPr>
          </w:p>
        </w:tc>
      </w:tr>
      <w:tr w:rsidR="00B23BF4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rPr>
                <w:szCs w:val="28"/>
              </w:rPr>
            </w:pPr>
          </w:p>
        </w:tc>
      </w:tr>
      <w:tr w:rsidR="00B23BF4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23BF4" w:rsidRPr="003832CC" w:rsidRDefault="00B23BF4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2D55A3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CR0402-FX-1300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CR0402-FX-75R0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CR0402-FX-1500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CR0402-FX-2201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CR0402-FX-3300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CR0402-FX-3300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CR0402-FX-18R0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CR0402-FX-18R0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CR0402-FX-18R0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CR0402-FX-4121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CR0402-FX-2202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CR0402-FX-2202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2D55A3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CR0402-FX-7501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CR0402-FX-3901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CR0402-FX-15R0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CR0402-FX-2202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CR0402-FX-18R0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CR0402-FX-3302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CR0402-FX-1502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CR0402-FX-27R0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CR0402-FX-4020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2D55A3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CR0402-FX-2202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CR0402-FX-2202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CR0402-FX-18R0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R77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R78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R79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R80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R81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R82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R83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R84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R85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R86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R87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R88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R89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R90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7A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R91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2D55A3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R92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R93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R94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R95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R96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R97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R98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R99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R100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R101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R102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R103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R104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R105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R106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R107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R108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R109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CR0402-FX-22R0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R110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R111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CR0402-FX-5102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R112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R113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R114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R115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R116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R117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R118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R119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CR0402-FX-24R9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R120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2D55A3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11A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R121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CR0402-FX-4701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R122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CR0402-FX-82R0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R123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CR0402-FX-82R0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R124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R125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R126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R127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R128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R129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R130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R131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R132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R133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R134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R135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R136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R137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R138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R139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R140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R141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R142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R143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R144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R145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R146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CR0402-FX-40R2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R147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10B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R148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CR0402-FX-2400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R149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2D55A3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2D55A3" w:rsidRPr="003832CC" w:rsidRDefault="002D55A3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R150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9A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R151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R152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CR0402-FX-6802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R153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R154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CR0402-FX-3302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R155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CR0402-FX-6042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R156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R157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R158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CR0402-FX-1332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R159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CR0402-FX-3012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R160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R161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R162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R163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CR0402-FX-4022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R164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CR0402-FX-9092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R165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14A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R166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R167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R168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CR0402-FX-2001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A87488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  <w:r w:rsidR="003832CC" w:rsidRPr="003832CC"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R169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CR0402-FX-1502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A87488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16</w:t>
            </w:r>
            <w:r w:rsidR="003832CC" w:rsidRPr="003832CC">
              <w:rPr>
                <w:sz w:val="26"/>
                <w:szCs w:val="26"/>
                <w:lang w:val="en-US"/>
              </w:rPr>
              <w:t>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R170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CR0805-J/-000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R171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CR0402-FX-1004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R172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CR0402-FX-2433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R173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CR0402-FX-1203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R174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CR0402-FX-1203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R175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CR0402-FX-1203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15B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R176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23BF4">
              <w:rPr>
                <w:szCs w:val="28"/>
              </w:rPr>
              <w:t>Резистор</w:t>
            </w:r>
            <w:r w:rsidRPr="003832CC">
              <w:rPr>
                <w:szCs w:val="28"/>
              </w:rPr>
              <w:t xml:space="preserve"> CR0402-FX-1203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3A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T1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C107F9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3832CC" w:rsidRPr="003832CC">
              <w:rPr>
                <w:szCs w:val="28"/>
              </w:rPr>
              <w:t>Трансформатор TM2-1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VD1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B3110E" w:rsidP="003832CC">
            <w:pPr>
              <w:spacing w:before="120"/>
              <w:ind w:left="57"/>
              <w:rPr>
                <w:szCs w:val="28"/>
              </w:rPr>
            </w:pPr>
            <w:r>
              <w:rPr>
                <w:szCs w:val="28"/>
              </w:rPr>
              <w:t xml:space="preserve"> </w:t>
            </w:r>
            <w:r w:rsidR="003832CC" w:rsidRPr="003832CC">
              <w:rPr>
                <w:szCs w:val="28"/>
              </w:rPr>
              <w:t>Диод КДШ2114АС9 АДБК.432120.153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VT1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3110E">
              <w:rPr>
                <w:szCs w:val="28"/>
              </w:rPr>
              <w:t>Транзистор</w:t>
            </w:r>
            <w:r w:rsidRPr="003832CC">
              <w:rPr>
                <w:szCs w:val="28"/>
              </w:rPr>
              <w:t xml:space="preserve"> 2Т3202А9 АЕЯР.432150.482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VT2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3110E">
              <w:rPr>
                <w:szCs w:val="28"/>
              </w:rPr>
              <w:t>Транзистор</w:t>
            </w:r>
            <w:r w:rsidRPr="003832CC">
              <w:rPr>
                <w:szCs w:val="28"/>
              </w:rPr>
              <w:t xml:space="preserve"> 2Т3202А9 АЕЯР.432150.482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VT3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3110E">
              <w:rPr>
                <w:szCs w:val="28"/>
              </w:rPr>
              <w:t>Транзистор</w:t>
            </w:r>
            <w:r w:rsidRPr="003832CC">
              <w:rPr>
                <w:szCs w:val="28"/>
              </w:rPr>
              <w:t xml:space="preserve"> 2Т3202А9 АЕЯР.432150.482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VT4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3110E">
              <w:rPr>
                <w:szCs w:val="28"/>
              </w:rPr>
              <w:t>Транзистор</w:t>
            </w:r>
            <w:r w:rsidRPr="003832CC">
              <w:rPr>
                <w:szCs w:val="28"/>
              </w:rPr>
              <w:t xml:space="preserve"> 2Т3202А9 АЕЯР.432150.482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VT5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3110E">
              <w:rPr>
                <w:szCs w:val="28"/>
              </w:rPr>
              <w:t>Транзистор</w:t>
            </w:r>
            <w:r w:rsidRPr="003832CC">
              <w:rPr>
                <w:szCs w:val="28"/>
              </w:rPr>
              <w:t xml:space="preserve"> 2Т3202А9 АЕЯР.432150.482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VT6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3110E">
              <w:rPr>
                <w:szCs w:val="28"/>
              </w:rPr>
              <w:t>Транзистор</w:t>
            </w:r>
            <w:r w:rsidRPr="003832CC">
              <w:rPr>
                <w:szCs w:val="28"/>
              </w:rPr>
              <w:t xml:space="preserve"> 2Т3202А9 АЕЯР.432150.482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VT7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3110E">
              <w:rPr>
                <w:szCs w:val="28"/>
              </w:rPr>
              <w:t>Транзистор</w:t>
            </w:r>
            <w:r w:rsidRPr="003832CC">
              <w:rPr>
                <w:szCs w:val="28"/>
              </w:rPr>
              <w:t xml:space="preserve">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13B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VT8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 xml:space="preserve"> </w:t>
            </w:r>
            <w:r w:rsidR="00B3110E">
              <w:rPr>
                <w:szCs w:val="28"/>
              </w:rPr>
              <w:t>Транзистор</w:t>
            </w:r>
            <w:r w:rsidRPr="003832CC">
              <w:rPr>
                <w:szCs w:val="28"/>
              </w:rPr>
              <w:t xml:space="preserve"> IRLML2803PbF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A87488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*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X1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B3110E" w:rsidRDefault="003832CC" w:rsidP="003832CC">
            <w:pPr>
              <w:spacing w:before="120"/>
              <w:ind w:left="57"/>
              <w:rPr>
                <w:sz w:val="26"/>
                <w:szCs w:val="26"/>
                <w:lang w:val="en-US"/>
              </w:rPr>
            </w:pPr>
            <w:r w:rsidRPr="00B3110E">
              <w:rPr>
                <w:sz w:val="26"/>
                <w:szCs w:val="26"/>
              </w:rPr>
              <w:t>Вилка</w:t>
            </w:r>
            <w:r w:rsidRPr="00B3110E">
              <w:rPr>
                <w:sz w:val="26"/>
                <w:szCs w:val="26"/>
                <w:lang w:val="en-US"/>
              </w:rPr>
              <w:t xml:space="preserve"> DIN 41612 Type M HARTING 09 03 160 6901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A87488" w:rsidRDefault="00A87488" w:rsidP="00A87488">
            <w:pPr>
              <w:spacing w:before="120"/>
              <w:rPr>
                <w:szCs w:val="28"/>
              </w:rPr>
            </w:pPr>
            <w:r w:rsidRPr="00A87488">
              <w:rPr>
                <w:szCs w:val="28"/>
              </w:rPr>
              <w:t xml:space="preserve"> </w:t>
            </w:r>
            <w:r>
              <w:rPr>
                <w:szCs w:val="28"/>
              </w:rPr>
              <w:t>* 4В, 3В</w:t>
            </w: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XP1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B3110E" w:rsidRDefault="003832CC" w:rsidP="003832CC">
            <w:pPr>
              <w:spacing w:before="120"/>
              <w:ind w:left="57"/>
              <w:rPr>
                <w:sz w:val="27"/>
                <w:szCs w:val="27"/>
              </w:rPr>
            </w:pPr>
            <w:r w:rsidRPr="00B3110E">
              <w:rPr>
                <w:sz w:val="27"/>
                <w:szCs w:val="27"/>
              </w:rPr>
              <w:t>Вилка СНП346-3ВП21-1-В РЮМК.430420.011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8A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XP2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B3110E" w:rsidRDefault="003832CC" w:rsidP="00B3110E">
            <w:pPr>
              <w:spacing w:before="120"/>
              <w:ind w:left="57"/>
              <w:rPr>
                <w:sz w:val="27"/>
                <w:szCs w:val="27"/>
              </w:rPr>
            </w:pPr>
            <w:r w:rsidRPr="00B3110E">
              <w:rPr>
                <w:sz w:val="27"/>
                <w:szCs w:val="27"/>
              </w:rPr>
              <w:t>Вилка СНП390-14ВП21-2 РЮМК.430420.034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6B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XP3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B3110E" w:rsidRDefault="003832CC" w:rsidP="00B3110E">
            <w:pPr>
              <w:spacing w:before="120"/>
              <w:ind w:left="57"/>
              <w:rPr>
                <w:sz w:val="27"/>
                <w:szCs w:val="27"/>
              </w:rPr>
            </w:pPr>
            <w:r w:rsidRPr="00B3110E">
              <w:rPr>
                <w:sz w:val="27"/>
                <w:szCs w:val="27"/>
              </w:rPr>
              <w:t>Вилка СНП390-10ВП21-2 РЮМК.430420.034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XP4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B3110E" w:rsidRDefault="003832CC" w:rsidP="00B3110E">
            <w:pPr>
              <w:spacing w:before="120"/>
              <w:ind w:left="57"/>
              <w:rPr>
                <w:sz w:val="27"/>
                <w:szCs w:val="27"/>
              </w:rPr>
            </w:pPr>
            <w:r w:rsidRPr="00B3110E">
              <w:rPr>
                <w:sz w:val="27"/>
                <w:szCs w:val="27"/>
              </w:rPr>
              <w:t>Вилка СНП346-3ВП21-1-В РЮМК.430420.011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B3110E" w:rsidRDefault="00B3110E" w:rsidP="00B3110E">
            <w:pPr>
              <w:spacing w:before="120"/>
              <w:ind w:left="57"/>
              <w:rPr>
                <w:sz w:val="27"/>
                <w:szCs w:val="27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XS1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B3110E" w:rsidRDefault="003832CC" w:rsidP="003832CC">
            <w:pPr>
              <w:spacing w:before="120"/>
              <w:ind w:left="57"/>
              <w:rPr>
                <w:sz w:val="27"/>
                <w:szCs w:val="27"/>
              </w:rPr>
            </w:pPr>
            <w:r w:rsidRPr="00B3110E">
              <w:rPr>
                <w:sz w:val="27"/>
                <w:szCs w:val="27"/>
              </w:rPr>
              <w:t>Джампер СНП386-2Рд1-2 РЮМК.430420.032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12B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XS2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B3110E" w:rsidRDefault="003832CC" w:rsidP="003832CC">
            <w:pPr>
              <w:spacing w:before="120"/>
              <w:ind w:left="57"/>
              <w:rPr>
                <w:sz w:val="27"/>
                <w:szCs w:val="27"/>
              </w:rPr>
            </w:pPr>
            <w:r w:rsidRPr="00B3110E">
              <w:rPr>
                <w:sz w:val="27"/>
                <w:szCs w:val="27"/>
              </w:rPr>
              <w:t>Джампер СНП386-2Рд1-2 РЮМК.430420.032 ТУ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  <w:r w:rsidRPr="003832CC">
              <w:rPr>
                <w:szCs w:val="28"/>
              </w:rPr>
              <w:t>1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B3110E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ind w:left="57"/>
              <w:rPr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3110E" w:rsidRPr="003832CC" w:rsidRDefault="00B3110E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  <w:r w:rsidRPr="003832CC">
              <w:rPr>
                <w:sz w:val="26"/>
                <w:szCs w:val="26"/>
                <w:lang w:val="en-US"/>
              </w:rPr>
              <w:t>4B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XW1</w:t>
            </w:r>
            <w:r w:rsidR="00B3110E">
              <w:rPr>
                <w:szCs w:val="28"/>
                <w:lang w:val="en-US"/>
              </w:rPr>
              <w:t xml:space="preserve"> -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B3110E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>Вставка высокочастотная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B3110E" w:rsidRDefault="00B3110E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4</w:t>
            </w: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  <w:tr w:rsidR="003832CC" w:rsidRPr="003832CC" w:rsidTr="00AC19A9">
        <w:trPr>
          <w:trHeight w:hRule="exact" w:val="454"/>
        </w:trPr>
        <w:tc>
          <w:tcPr>
            <w:tcW w:w="45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 w:val="26"/>
                <w:szCs w:val="26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  <w:lang w:val="en-US"/>
              </w:rPr>
            </w:pPr>
            <w:r w:rsidRPr="003832CC">
              <w:rPr>
                <w:szCs w:val="28"/>
                <w:lang w:val="en-US"/>
              </w:rPr>
              <w:t>XW</w:t>
            </w:r>
            <w:r w:rsidR="00B3110E">
              <w:rPr>
                <w:szCs w:val="28"/>
                <w:lang w:val="en-US"/>
              </w:rPr>
              <w:t>4</w:t>
            </w:r>
          </w:p>
        </w:tc>
        <w:tc>
          <w:tcPr>
            <w:tcW w:w="5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ind w:left="57"/>
              <w:rPr>
                <w:szCs w:val="28"/>
              </w:rPr>
            </w:pPr>
            <w:r w:rsidRPr="003832CC">
              <w:rPr>
                <w:szCs w:val="28"/>
              </w:rPr>
              <w:t>DIN 41612 Type M HARTING 09 03 000 6262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jc w:val="center"/>
              <w:rPr>
                <w:szCs w:val="28"/>
              </w:rPr>
            </w:pPr>
          </w:p>
        </w:tc>
        <w:tc>
          <w:tcPr>
            <w:tcW w:w="2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832CC" w:rsidRPr="003832CC" w:rsidRDefault="003832CC" w:rsidP="003832CC">
            <w:pPr>
              <w:spacing w:before="120"/>
              <w:rPr>
                <w:szCs w:val="28"/>
              </w:rPr>
            </w:pPr>
          </w:p>
        </w:tc>
      </w:tr>
    </w:tbl>
    <w:p w:rsidR="008317A2" w:rsidRPr="00A02D34" w:rsidRDefault="008317A2" w:rsidP="009622B4">
      <w:pPr>
        <w:spacing w:before="120"/>
        <w:rPr>
          <w:szCs w:val="28"/>
        </w:rPr>
      </w:pPr>
    </w:p>
    <w:p w:rsidR="0082115B" w:rsidRPr="00083103" w:rsidRDefault="0082115B" w:rsidP="0065252A">
      <w:pPr>
        <w:spacing w:before="120"/>
        <w:jc w:val="both"/>
        <w:rPr>
          <w:szCs w:val="28"/>
        </w:rPr>
        <w:sectPr w:rsidR="0082115B" w:rsidRPr="00083103" w:rsidSect="00083103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357" w:right="397" w:bottom="369" w:left="1191" w:header="0" w:footer="1032" w:gutter="0"/>
          <w:paperSrc w:first="1" w:other="1"/>
          <w:pgNumType w:start="1"/>
          <w:cols w:sep="1" w:space="720"/>
          <w:titlePg/>
          <w:docGrid w:linePitch="381"/>
        </w:sectPr>
      </w:pPr>
    </w:p>
    <w:tbl>
      <w:tblPr>
        <w:tblW w:w="10359" w:type="dxa"/>
        <w:tblInd w:w="66" w:type="dxa"/>
        <w:tblLook w:val="04A0" w:firstRow="1" w:lastRow="0" w:firstColumn="1" w:lastColumn="0" w:noHBand="0" w:noVBand="1"/>
      </w:tblPr>
      <w:tblGrid>
        <w:gridCol w:w="2354"/>
        <w:gridCol w:w="1293"/>
        <w:gridCol w:w="551"/>
        <w:gridCol w:w="425"/>
        <w:gridCol w:w="1844"/>
        <w:gridCol w:w="572"/>
        <w:gridCol w:w="379"/>
        <w:gridCol w:w="649"/>
        <w:gridCol w:w="385"/>
        <w:gridCol w:w="1907"/>
      </w:tblGrid>
      <w:tr w:rsidR="00DE1623" w:rsidRPr="00A02D34" w:rsidTr="00A12BDA">
        <w:trPr>
          <w:trHeight w:val="424"/>
        </w:trPr>
        <w:tc>
          <w:tcPr>
            <w:tcW w:w="3647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lastRenderedPageBreak/>
              <w:t>Обозначение КД</w:t>
            </w:r>
          </w:p>
        </w:tc>
        <w:tc>
          <w:tcPr>
            <w:tcW w:w="3771" w:type="dxa"/>
            <w:gridSpan w:val="5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Наименование КД,</w:t>
            </w:r>
          </w:p>
        </w:tc>
        <w:tc>
          <w:tcPr>
            <w:tcW w:w="6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Примечание</w:t>
            </w:r>
          </w:p>
        </w:tc>
      </w:tr>
      <w:tr w:rsidR="00DE1623" w:rsidRPr="00A02D34" w:rsidTr="00A12BDA">
        <w:trPr>
          <w:trHeight w:val="264"/>
        </w:trPr>
        <w:tc>
          <w:tcPr>
            <w:tcW w:w="3647" w:type="dxa"/>
            <w:gridSpan w:val="2"/>
            <w:vMerge/>
            <w:tcBorders>
              <w:top w:val="single" w:sz="8" w:space="0" w:color="auto"/>
              <w:left w:val="single" w:sz="4" w:space="0" w:color="auto"/>
              <w:bottom w:val="nil"/>
              <w:right w:val="single" w:sz="8" w:space="0" w:color="000000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771" w:type="dxa"/>
            <w:gridSpan w:val="5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вид документа</w:t>
            </w:r>
          </w:p>
        </w:tc>
        <w:tc>
          <w:tcPr>
            <w:tcW w:w="6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9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705"/>
        </w:trPr>
        <w:tc>
          <w:tcPr>
            <w:tcW w:w="3647" w:type="dxa"/>
            <w:gridSpan w:val="2"/>
            <w:tcBorders>
              <w:top w:val="single" w:sz="8" w:space="0" w:color="auto"/>
              <w:left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886F9A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 УЭ</w:t>
            </w:r>
            <w:r w:rsidR="00886F9A">
              <w:rPr>
                <w:iCs/>
                <w:color w:val="000000"/>
                <w:szCs w:val="28"/>
              </w:rPr>
              <w:t>2</w:t>
            </w:r>
            <w:r>
              <w:rPr>
                <w:iCs/>
                <w:color w:val="000000"/>
                <w:szCs w:val="28"/>
              </w:rPr>
              <w:t>.</w:t>
            </w:r>
            <w:r w:rsidR="00886F9A">
              <w:rPr>
                <w:iCs/>
                <w:color w:val="000000"/>
                <w:szCs w:val="28"/>
              </w:rPr>
              <w:t>029</w:t>
            </w:r>
            <w:r w:rsidRPr="00A02D34">
              <w:rPr>
                <w:iCs/>
                <w:color w:val="000000"/>
                <w:szCs w:val="28"/>
              </w:rPr>
              <w:t>.</w:t>
            </w:r>
            <w:r w:rsidR="00886F9A">
              <w:rPr>
                <w:iCs/>
                <w:color w:val="000000"/>
                <w:szCs w:val="28"/>
              </w:rPr>
              <w:t>074</w:t>
            </w:r>
            <w:r w:rsidRPr="00A02D34">
              <w:rPr>
                <w:iCs/>
                <w:color w:val="000000"/>
                <w:szCs w:val="28"/>
              </w:rPr>
              <w:t xml:space="preserve"> ПЭ3</w:t>
            </w:r>
          </w:p>
        </w:tc>
        <w:tc>
          <w:tcPr>
            <w:tcW w:w="3771" w:type="dxa"/>
            <w:gridSpan w:val="5"/>
            <w:tcBorders>
              <w:top w:val="nil"/>
              <w:left w:val="nil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9F4079" w:rsidRDefault="00886F9A" w:rsidP="003C7BD8">
            <w:pPr>
              <w:suppressAutoHyphens/>
              <w:spacing w:line="24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Модуль</w:t>
            </w:r>
            <w:r w:rsidR="00C25903">
              <w:rPr>
                <w:szCs w:val="28"/>
              </w:rPr>
              <w:t xml:space="preserve"> приемовычислительный</w:t>
            </w:r>
            <w:r w:rsidR="00DE1623">
              <w:rPr>
                <w:szCs w:val="28"/>
              </w:rPr>
              <w:t xml:space="preserve"> </w:t>
            </w:r>
            <w:r>
              <w:t>МПВ-СН1</w:t>
            </w:r>
          </w:p>
          <w:p w:rsidR="00DE1623" w:rsidRPr="00A02D34" w:rsidRDefault="00DE1623" w:rsidP="003C7BD8">
            <w:pPr>
              <w:suppressAutoHyphens/>
              <w:spacing w:line="240" w:lineRule="auto"/>
              <w:jc w:val="center"/>
              <w:rPr>
                <w:szCs w:val="28"/>
              </w:rPr>
            </w:pPr>
            <w:r w:rsidRPr="00A02D34">
              <w:rPr>
                <w:szCs w:val="28"/>
              </w:rPr>
              <w:t>Перечень элементов</w:t>
            </w:r>
          </w:p>
        </w:tc>
        <w:tc>
          <w:tcPr>
            <w:tcW w:w="649" w:type="dxa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9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 </w:t>
            </w:r>
          </w:p>
        </w:tc>
      </w:tr>
      <w:tr w:rsidR="00DE1623" w:rsidRPr="00A02D34" w:rsidTr="00A12BDA">
        <w:trPr>
          <w:trHeight w:val="283"/>
        </w:trPr>
        <w:tc>
          <w:tcPr>
            <w:tcW w:w="2354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Цель (причина) выпуска</w:t>
            </w:r>
          </w:p>
        </w:tc>
        <w:tc>
          <w:tcPr>
            <w:tcW w:w="1844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Дата</w:t>
            </w:r>
          </w:p>
        </w:tc>
        <w:tc>
          <w:tcPr>
            <w:tcW w:w="2269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Действует с</w:t>
            </w:r>
          </w:p>
        </w:tc>
        <w:tc>
          <w:tcPr>
            <w:tcW w:w="1985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Идентифик.</w:t>
            </w:r>
          </w:p>
        </w:tc>
        <w:tc>
          <w:tcPr>
            <w:tcW w:w="1907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Версия КД</w:t>
            </w:r>
          </w:p>
        </w:tc>
      </w:tr>
      <w:tr w:rsidR="00DE1623" w:rsidRPr="00A02D34" w:rsidTr="00A12BDA">
        <w:trPr>
          <w:trHeight w:val="283"/>
        </w:trPr>
        <w:tc>
          <w:tcPr>
            <w:tcW w:w="2354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1844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1985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номер</w:t>
            </w:r>
          </w:p>
        </w:tc>
        <w:tc>
          <w:tcPr>
            <w:tcW w:w="1907" w:type="dxa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568"/>
        </w:trPr>
        <w:tc>
          <w:tcPr>
            <w:tcW w:w="2354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8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226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985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1907" w:type="dxa"/>
            <w:tcBorders>
              <w:top w:val="single" w:sz="8" w:space="0" w:color="000000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240497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 xml:space="preserve">Версия </w:t>
            </w:r>
            <w:r>
              <w:rPr>
                <w:iCs/>
                <w:color w:val="000000"/>
                <w:szCs w:val="28"/>
                <w:lang w:val="en-US"/>
              </w:rPr>
              <w:t>2</w:t>
            </w:r>
            <w:r w:rsidR="00DE1623" w:rsidRPr="00A02D34">
              <w:rPr>
                <w:iCs/>
                <w:color w:val="000000"/>
                <w:szCs w:val="28"/>
              </w:rPr>
              <w:t> </w:t>
            </w: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Разработал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083103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Глушков</w:t>
            </w:r>
            <w:r w:rsidR="00450BD5">
              <w:rPr>
                <w:iCs/>
                <w:color w:val="000000"/>
                <w:szCs w:val="28"/>
              </w:rPr>
              <w:t xml:space="preserve"> В.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5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Проверил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886F9A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Стифиенко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Т.контроль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Н.контроль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450BD5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Карелина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5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Утвердил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Косолапов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C23C89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2610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C23C89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Коркина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C25903" w:rsidP="00C25903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От 741 ВП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C25903" w:rsidP="003C7BD8">
            <w:pPr>
              <w:spacing w:line="240" w:lineRule="auto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>Сервецкий</w:t>
            </w: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5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5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 w:rsidRPr="00A02D34">
              <w:rPr>
                <w:iCs/>
                <w:color w:val="000000"/>
                <w:szCs w:val="28"/>
              </w:rPr>
              <w:t> </w:t>
            </w: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A12BDA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  <w:r>
              <w:rPr>
                <w:iCs/>
                <w:color w:val="000000"/>
                <w:szCs w:val="28"/>
              </w:rPr>
              <w:t xml:space="preserve">                             </w:t>
            </w: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C2590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C2590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C2590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C25903" w:rsidRPr="00A02D34" w:rsidRDefault="00C2590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4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  <w:tr w:rsidR="00DE1623" w:rsidRPr="00A02D34" w:rsidTr="00A12BDA">
        <w:trPr>
          <w:trHeight w:val="435"/>
        </w:trPr>
        <w:tc>
          <w:tcPr>
            <w:tcW w:w="2354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269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241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  <w:tc>
          <w:tcPr>
            <w:tcW w:w="332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1623" w:rsidRPr="00A02D34" w:rsidRDefault="00DE1623" w:rsidP="003C7BD8">
            <w:pPr>
              <w:spacing w:line="240" w:lineRule="auto"/>
              <w:jc w:val="center"/>
              <w:rPr>
                <w:iCs/>
                <w:color w:val="000000"/>
                <w:szCs w:val="28"/>
              </w:rPr>
            </w:pPr>
          </w:p>
        </w:tc>
      </w:tr>
    </w:tbl>
    <w:p w:rsidR="0098317B" w:rsidRPr="00A02D34" w:rsidRDefault="0098317B" w:rsidP="009622B4">
      <w:pPr>
        <w:spacing w:before="120"/>
        <w:rPr>
          <w:szCs w:val="28"/>
          <w:lang w:val="en-US"/>
        </w:rPr>
        <w:sectPr w:rsidR="0098317B" w:rsidRPr="00A02D34" w:rsidSect="00DE1623">
          <w:headerReference w:type="default" r:id="rId12"/>
          <w:footerReference w:type="default" r:id="rId13"/>
          <w:footerReference w:type="first" r:id="rId14"/>
          <w:type w:val="continuous"/>
          <w:pgSz w:w="11907" w:h="16840" w:code="9"/>
          <w:pgMar w:top="142" w:right="397" w:bottom="369" w:left="1191" w:header="113" w:footer="1032" w:gutter="0"/>
          <w:cols w:sep="1" w:space="720"/>
          <w:docGrid w:linePitch="381"/>
        </w:sectPr>
      </w:pPr>
    </w:p>
    <w:p w:rsidR="00FB5622" w:rsidRPr="00A02D34" w:rsidRDefault="00FB5622" w:rsidP="009622B4">
      <w:pPr>
        <w:spacing w:before="120"/>
        <w:rPr>
          <w:szCs w:val="28"/>
          <w:lang w:val="en-US"/>
        </w:rPr>
        <w:sectPr w:rsidR="00FB5622" w:rsidRPr="00A02D34" w:rsidSect="00DE1623">
          <w:type w:val="continuous"/>
          <w:pgSz w:w="11907" w:h="16840" w:code="9"/>
          <w:pgMar w:top="57" w:right="397" w:bottom="369" w:left="1191" w:header="0" w:footer="1032" w:gutter="0"/>
          <w:pgNumType w:start="1"/>
          <w:cols w:sep="1" w:space="720"/>
          <w:titlePg/>
        </w:sectPr>
      </w:pPr>
    </w:p>
    <w:tbl>
      <w:tblPr>
        <w:tblpPr w:vertAnchor="page" w:horzAnchor="margin" w:tblpX="-42" w:tblpY="439"/>
        <w:tblW w:w="10373" w:type="dxa"/>
        <w:tblBorders>
          <w:bottom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" w:type="dxa"/>
          <w:right w:w="14" w:type="dxa"/>
        </w:tblCellMar>
        <w:tblLook w:val="0000" w:firstRow="0" w:lastRow="0" w:firstColumn="0" w:lastColumn="0" w:noHBand="0" w:noVBand="0"/>
      </w:tblPr>
      <w:tblGrid>
        <w:gridCol w:w="849"/>
        <w:gridCol w:w="976"/>
        <w:gridCol w:w="1115"/>
        <w:gridCol w:w="1018"/>
        <w:gridCol w:w="1115"/>
        <w:gridCol w:w="1115"/>
        <w:gridCol w:w="1226"/>
        <w:gridCol w:w="1282"/>
        <w:gridCol w:w="837"/>
        <w:gridCol w:w="840"/>
      </w:tblGrid>
      <w:tr w:rsidR="00367238" w:rsidRPr="00A02D34" w:rsidTr="000A5D42">
        <w:trPr>
          <w:cantSplit/>
          <w:trHeight w:hRule="exact" w:val="510"/>
          <w:tblHeader/>
        </w:trPr>
        <w:tc>
          <w:tcPr>
            <w:tcW w:w="10373" w:type="dxa"/>
            <w:gridSpan w:val="10"/>
          </w:tcPr>
          <w:p w:rsidR="00367238" w:rsidRPr="00A02D34" w:rsidRDefault="00367238" w:rsidP="000A5D42">
            <w:pPr>
              <w:pageBreakBefore/>
              <w:spacing w:before="120" w:line="240" w:lineRule="auto"/>
              <w:jc w:val="center"/>
              <w:rPr>
                <w:b/>
                <w:szCs w:val="28"/>
              </w:rPr>
            </w:pPr>
            <w:r w:rsidRPr="00A02D34">
              <w:rPr>
                <w:szCs w:val="28"/>
              </w:rPr>
              <w:lastRenderedPageBreak/>
              <w:br w:type="page"/>
              <w:t>Лист регистрации изменений</w:t>
            </w:r>
          </w:p>
        </w:tc>
      </w:tr>
      <w:tr w:rsidR="00367238" w:rsidRPr="00A02D34" w:rsidTr="000A5D42">
        <w:trPr>
          <w:cantSplit/>
          <w:trHeight w:hRule="exact" w:val="510"/>
          <w:tblHeader/>
        </w:trPr>
        <w:tc>
          <w:tcPr>
            <w:tcW w:w="849" w:type="dxa"/>
            <w:tcBorders>
              <w:bottom w:val="nil"/>
            </w:tcBorders>
          </w:tcPr>
          <w:p w:rsidR="00367238" w:rsidRPr="008E431C" w:rsidRDefault="00367238" w:rsidP="000A5D4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4224" w:type="dxa"/>
            <w:gridSpan w:val="4"/>
          </w:tcPr>
          <w:p w:rsidR="00367238" w:rsidRPr="008E431C" w:rsidRDefault="00367238" w:rsidP="000A5D42">
            <w:pPr>
              <w:spacing w:before="120"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Номера листов (страниц)</w:t>
            </w:r>
          </w:p>
        </w:tc>
        <w:tc>
          <w:tcPr>
            <w:tcW w:w="1115" w:type="dxa"/>
            <w:vMerge w:val="restart"/>
            <w:tcBorders>
              <w:bottom w:val="nil"/>
            </w:tcBorders>
          </w:tcPr>
          <w:p w:rsidR="00367238" w:rsidRPr="008E431C" w:rsidRDefault="00367238" w:rsidP="000A5D42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 xml:space="preserve">Всего листов (страниц) </w:t>
            </w:r>
          </w:p>
          <w:p w:rsidR="00367238" w:rsidRPr="008E431C" w:rsidRDefault="00367238" w:rsidP="000A5D42">
            <w:pPr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в докум.</w:t>
            </w:r>
          </w:p>
        </w:tc>
        <w:tc>
          <w:tcPr>
            <w:tcW w:w="1226" w:type="dxa"/>
            <w:tcBorders>
              <w:bottom w:val="nil"/>
            </w:tcBorders>
          </w:tcPr>
          <w:p w:rsidR="00367238" w:rsidRPr="008E431C" w:rsidRDefault="00367238" w:rsidP="000A5D42">
            <w:pPr>
              <w:spacing w:before="240"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№</w:t>
            </w:r>
          </w:p>
        </w:tc>
        <w:tc>
          <w:tcPr>
            <w:tcW w:w="1282" w:type="dxa"/>
            <w:vMerge w:val="restart"/>
            <w:tcBorders>
              <w:bottom w:val="nil"/>
            </w:tcBorders>
          </w:tcPr>
          <w:p w:rsidR="00367238" w:rsidRPr="008E431C" w:rsidRDefault="00367238" w:rsidP="000A5D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 xml:space="preserve">Входящий  № сопрово-дительного </w:t>
            </w:r>
          </w:p>
          <w:p w:rsidR="00367238" w:rsidRPr="008E431C" w:rsidRDefault="00367238" w:rsidP="000A5D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докум.        и дата</w:t>
            </w:r>
          </w:p>
          <w:p w:rsidR="00367238" w:rsidRPr="008E431C" w:rsidRDefault="00367238" w:rsidP="000A5D4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bottom w:val="nil"/>
            </w:tcBorders>
          </w:tcPr>
          <w:p w:rsidR="00367238" w:rsidRPr="008E431C" w:rsidRDefault="00367238" w:rsidP="000A5D4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40" w:type="dxa"/>
            <w:tcBorders>
              <w:bottom w:val="nil"/>
            </w:tcBorders>
          </w:tcPr>
          <w:p w:rsidR="00367238" w:rsidRPr="008E431C" w:rsidRDefault="00367238" w:rsidP="000A5D4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</w:tr>
      <w:tr w:rsidR="00367238" w:rsidRPr="00A02D34" w:rsidTr="000A5D42">
        <w:trPr>
          <w:cantSplit/>
          <w:trHeight w:hRule="exact" w:val="907"/>
          <w:tblHeader/>
        </w:trPr>
        <w:tc>
          <w:tcPr>
            <w:tcW w:w="849" w:type="dxa"/>
            <w:tcBorders>
              <w:top w:val="nil"/>
            </w:tcBorders>
          </w:tcPr>
          <w:p w:rsidR="00367238" w:rsidRPr="008E431C" w:rsidRDefault="00367238" w:rsidP="000A5D4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Изм</w:t>
            </w:r>
          </w:p>
        </w:tc>
        <w:tc>
          <w:tcPr>
            <w:tcW w:w="976" w:type="dxa"/>
            <w:tcMar>
              <w:left w:w="0" w:type="dxa"/>
              <w:right w:w="0" w:type="dxa"/>
            </w:tcMar>
            <w:vAlign w:val="center"/>
          </w:tcPr>
          <w:p w:rsidR="00367238" w:rsidRPr="008E431C" w:rsidRDefault="00367238" w:rsidP="000A5D42">
            <w:pPr>
              <w:spacing w:before="60" w:line="240" w:lineRule="auto"/>
              <w:ind w:right="127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изме-ненных</w:t>
            </w:r>
          </w:p>
        </w:tc>
        <w:tc>
          <w:tcPr>
            <w:tcW w:w="1115" w:type="dxa"/>
            <w:vAlign w:val="center"/>
          </w:tcPr>
          <w:p w:rsidR="00367238" w:rsidRPr="008E431C" w:rsidRDefault="00367238" w:rsidP="000A5D42">
            <w:pPr>
              <w:spacing w:before="60" w:line="240" w:lineRule="auto"/>
              <w:ind w:right="127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заменен-ных</w:t>
            </w:r>
          </w:p>
        </w:tc>
        <w:tc>
          <w:tcPr>
            <w:tcW w:w="1018" w:type="dxa"/>
            <w:vAlign w:val="center"/>
          </w:tcPr>
          <w:p w:rsidR="00367238" w:rsidRPr="008E431C" w:rsidRDefault="00367238" w:rsidP="000A5D42">
            <w:pPr>
              <w:spacing w:before="60"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новых</w:t>
            </w:r>
          </w:p>
        </w:tc>
        <w:tc>
          <w:tcPr>
            <w:tcW w:w="1115" w:type="dxa"/>
            <w:vAlign w:val="center"/>
          </w:tcPr>
          <w:p w:rsidR="00367238" w:rsidRPr="008E431C" w:rsidRDefault="00367238" w:rsidP="000A5D42">
            <w:pPr>
              <w:spacing w:before="60" w:line="240" w:lineRule="exact"/>
              <w:ind w:right="170" w:firstLine="85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аннули-рован-ных</w:t>
            </w:r>
          </w:p>
        </w:tc>
        <w:tc>
          <w:tcPr>
            <w:tcW w:w="1115" w:type="dxa"/>
            <w:vMerge/>
            <w:tcBorders>
              <w:top w:val="nil"/>
            </w:tcBorders>
          </w:tcPr>
          <w:p w:rsidR="00367238" w:rsidRPr="008E431C" w:rsidRDefault="00367238" w:rsidP="000A5D4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226" w:type="dxa"/>
            <w:tcBorders>
              <w:top w:val="nil"/>
            </w:tcBorders>
          </w:tcPr>
          <w:p w:rsidR="00367238" w:rsidRPr="008E431C" w:rsidRDefault="00367238" w:rsidP="000A5D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докум.</w:t>
            </w:r>
          </w:p>
        </w:tc>
        <w:tc>
          <w:tcPr>
            <w:tcW w:w="1282" w:type="dxa"/>
            <w:vMerge/>
            <w:tcBorders>
              <w:top w:val="nil"/>
            </w:tcBorders>
          </w:tcPr>
          <w:p w:rsidR="00367238" w:rsidRPr="008E431C" w:rsidRDefault="00367238" w:rsidP="000A5D42">
            <w:pPr>
              <w:spacing w:line="24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837" w:type="dxa"/>
            <w:tcBorders>
              <w:top w:val="nil"/>
            </w:tcBorders>
          </w:tcPr>
          <w:p w:rsidR="00367238" w:rsidRPr="008E431C" w:rsidRDefault="00367238" w:rsidP="000A5D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Подп.</w:t>
            </w:r>
          </w:p>
        </w:tc>
        <w:tc>
          <w:tcPr>
            <w:tcW w:w="840" w:type="dxa"/>
            <w:tcBorders>
              <w:top w:val="nil"/>
            </w:tcBorders>
          </w:tcPr>
          <w:p w:rsidR="00367238" w:rsidRPr="008E431C" w:rsidRDefault="00367238" w:rsidP="000A5D42">
            <w:pPr>
              <w:spacing w:line="240" w:lineRule="auto"/>
              <w:jc w:val="center"/>
              <w:rPr>
                <w:sz w:val="24"/>
                <w:szCs w:val="24"/>
              </w:rPr>
            </w:pPr>
            <w:r w:rsidRPr="008E431C">
              <w:rPr>
                <w:sz w:val="24"/>
                <w:szCs w:val="24"/>
              </w:rPr>
              <w:t>Дата</w:t>
            </w: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DF7EF7" w:rsidP="000A5D42">
            <w:pPr>
              <w:spacing w:before="60"/>
              <w:jc w:val="center"/>
              <w:rPr>
                <w:szCs w:val="28"/>
              </w:rPr>
            </w:pPr>
            <w:r>
              <w:rPr>
                <w:szCs w:val="28"/>
              </w:rPr>
              <w:t>В2</w:t>
            </w: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DF7EF7" w:rsidP="000A5D42">
            <w:pPr>
              <w:spacing w:before="60"/>
              <w:jc w:val="center"/>
              <w:rPr>
                <w:szCs w:val="28"/>
              </w:rPr>
            </w:pPr>
            <w:r>
              <w:rPr>
                <w:szCs w:val="28"/>
              </w:rPr>
              <w:t>Все</w:t>
            </w: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B3110E" w:rsidRDefault="00DF7EF7" w:rsidP="000A5D42">
            <w:pPr>
              <w:spacing w:before="60"/>
              <w:jc w:val="center"/>
              <w:rPr>
                <w:szCs w:val="28"/>
                <w:lang w:val="en-US"/>
              </w:rPr>
            </w:pPr>
            <w:r>
              <w:rPr>
                <w:szCs w:val="28"/>
              </w:rPr>
              <w:t>2</w:t>
            </w:r>
            <w:r w:rsidR="00B3110E">
              <w:rPr>
                <w:szCs w:val="28"/>
                <w:lang w:val="en-US"/>
              </w:rPr>
              <w:t>2</w:t>
            </w: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both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  <w:tr w:rsidR="00367238" w:rsidRPr="00A02D34" w:rsidTr="000A5D42">
        <w:trPr>
          <w:cantSplit/>
          <w:trHeight w:hRule="exact" w:val="454"/>
          <w:tblHeader/>
        </w:trPr>
        <w:tc>
          <w:tcPr>
            <w:tcW w:w="849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97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018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115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26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1282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37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  <w:tc>
          <w:tcPr>
            <w:tcW w:w="840" w:type="dxa"/>
          </w:tcPr>
          <w:p w:rsidR="00367238" w:rsidRPr="00A02D34" w:rsidRDefault="00367238" w:rsidP="000A5D42">
            <w:pPr>
              <w:spacing w:before="60"/>
              <w:jc w:val="center"/>
              <w:rPr>
                <w:szCs w:val="28"/>
              </w:rPr>
            </w:pPr>
          </w:p>
        </w:tc>
      </w:tr>
    </w:tbl>
    <w:p w:rsidR="008317A2" w:rsidRPr="00A02D34" w:rsidRDefault="00EE16D7" w:rsidP="00A12BDA">
      <w:pPr>
        <w:tabs>
          <w:tab w:val="left" w:pos="8600"/>
        </w:tabs>
        <w:spacing w:before="120"/>
        <w:jc w:val="both"/>
        <w:rPr>
          <w:szCs w:val="28"/>
        </w:rPr>
      </w:pPr>
      <w:r w:rsidRPr="00A02D34">
        <w:rPr>
          <w:szCs w:val="28"/>
        </w:rPr>
        <w:tab/>
      </w:r>
      <w:bookmarkStart w:id="0" w:name="_GoBack"/>
      <w:bookmarkEnd w:id="0"/>
    </w:p>
    <w:sectPr w:rsidR="008317A2" w:rsidRPr="00A02D34" w:rsidSect="000F6AEC">
      <w:headerReference w:type="default" r:id="rId15"/>
      <w:footerReference w:type="default" r:id="rId16"/>
      <w:footerReference w:type="first" r:id="rId17"/>
      <w:type w:val="continuous"/>
      <w:pgSz w:w="11907" w:h="16840" w:code="9"/>
      <w:pgMar w:top="357" w:right="397" w:bottom="369" w:left="1191" w:header="0" w:footer="1032" w:gutter="0"/>
      <w:cols w:sep="1"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BDA" w:rsidRDefault="00A12BDA">
      <w:r>
        <w:separator/>
      </w:r>
    </w:p>
  </w:endnote>
  <w:endnote w:type="continuationSeparator" w:id="0">
    <w:p w:rsidR="00A12BDA" w:rsidRDefault="00A12B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Pragmatic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</w:tblGrid>
    <w:tr w:rsidR="00A12BDA">
      <w:trPr>
        <w:trHeight w:hRule="exact" w:val="284"/>
      </w:trPr>
      <w:tc>
        <w:tcPr>
          <w:tcW w:w="39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1304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851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</w:pPr>
        </w:p>
      </w:tc>
    </w:tr>
    <w:tr w:rsidR="00A12BDA">
      <w:trPr>
        <w:trHeight w:hRule="exact" w:val="284"/>
      </w:trPr>
      <w:tc>
        <w:tcPr>
          <w:tcW w:w="39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jc w:val="center"/>
            <w:rPr>
              <w:sz w:val="24"/>
            </w:rPr>
          </w:pPr>
        </w:p>
      </w:tc>
      <w:tc>
        <w:tcPr>
          <w:tcW w:w="1304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851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</w:tr>
    <w:tr w:rsidR="00A12BDA">
      <w:trPr>
        <w:cantSplit/>
        <w:trHeight w:hRule="exact" w:val="284"/>
      </w:trPr>
      <w:tc>
        <w:tcPr>
          <w:tcW w:w="39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Лист</w:t>
          </w:r>
        </w:p>
      </w:tc>
      <w:tc>
        <w:tcPr>
          <w:tcW w:w="1304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Подп.</w:t>
          </w: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Дата</w:t>
          </w: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</w:tblGrid>
    <w:tr w:rsidR="00A12BDA">
      <w:trPr>
        <w:trHeight w:hRule="exact" w:val="397"/>
      </w:trPr>
      <w:tc>
        <w:tcPr>
          <w:tcW w:w="567" w:type="dxa"/>
        </w:tcPr>
        <w:p w:rsidR="00A12BDA" w:rsidRDefault="0084315D">
          <w:pPr>
            <w:pStyle w:val="a6"/>
            <w:framePr w:w="567" w:h="851" w:hRule="exact" w:wrap="around" w:vAnchor="page" w:hAnchor="page" w:x="10944" w:y="15480"/>
            <w:spacing w:before="80" w:line="240" w:lineRule="auto"/>
            <w:jc w:val="center"/>
            <w:rPr>
              <w:rFonts w:ascii="Arial" w:hAnsi="Arial"/>
              <w:sz w:val="18"/>
            </w:rPr>
          </w:pPr>
          <w:r>
            <w:rPr>
              <w:noProof/>
            </w:rPr>
            <w:pict>
              <v:line id="_x0000_s2070" style="position:absolute;left:0;text-align:left;z-index:251597824;mso-position-horizontal-relative:page;mso-position-vertical-relative:page" from="547.15pt,793.8pt" to="575.5pt,793.85pt" o:allowincell="f" strokeweight=".5pt">
                <v:stroke startarrowwidth="narrow" startarrowlength="short" endarrowwidth="narrow" endarrowlength="short"/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Лист</w:t>
          </w:r>
        </w:p>
      </w:tc>
    </w:tr>
    <w:tr w:rsidR="00A12BDA">
      <w:trPr>
        <w:trHeight w:hRule="exact" w:val="454"/>
      </w:trPr>
      <w:tc>
        <w:tcPr>
          <w:tcW w:w="567" w:type="dxa"/>
        </w:tcPr>
        <w:p w:rsidR="00A12BDA" w:rsidRDefault="00A12BDA">
          <w:pPr>
            <w:pStyle w:val="a6"/>
            <w:framePr w:w="567" w:h="851" w:hRule="exact" w:wrap="around" w:vAnchor="page" w:hAnchor="page" w:x="10944" w:y="15480"/>
            <w:spacing w:before="60" w:line="240" w:lineRule="auto"/>
            <w:jc w:val="center"/>
          </w:pPr>
          <w:r>
            <w:rPr>
              <w:rStyle w:val="a7"/>
              <w:sz w:val="24"/>
              <w:lang w:val="ru-RU"/>
            </w:rPr>
            <w:fldChar w:fldCharType="begin"/>
          </w:r>
          <w:r>
            <w:rPr>
              <w:rStyle w:val="a7"/>
              <w:sz w:val="24"/>
              <w:lang w:val="ru-RU"/>
            </w:rPr>
            <w:instrText xml:space="preserve"> PAGE   \* MERGEFORMAT </w:instrText>
          </w:r>
          <w:r>
            <w:rPr>
              <w:rStyle w:val="a7"/>
              <w:sz w:val="24"/>
              <w:lang w:val="ru-RU"/>
            </w:rPr>
            <w:fldChar w:fldCharType="separate"/>
          </w:r>
          <w:r w:rsidR="0084315D">
            <w:rPr>
              <w:rStyle w:val="a7"/>
              <w:noProof/>
              <w:sz w:val="24"/>
              <w:lang w:val="ru-RU"/>
            </w:rPr>
            <w:t>2</w:t>
          </w:r>
          <w:r>
            <w:rPr>
              <w:rStyle w:val="a7"/>
              <w:sz w:val="24"/>
              <w:lang w:val="ru-RU"/>
            </w:rPr>
            <w:fldChar w:fldCharType="end"/>
          </w:r>
        </w:p>
      </w:tc>
    </w:tr>
  </w:tbl>
  <w:p w:rsidR="00A12BDA" w:rsidRDefault="00A12BDA">
    <w:pPr>
      <w:framePr w:w="3969" w:h="567" w:hRule="exact" w:wrap="auto" w:vAnchor="page" w:hAnchor="page" w:x="5965" w:y="15597"/>
      <w:spacing w:before="120"/>
      <w:ind w:right="360"/>
      <w:jc w:val="center"/>
      <w:rPr>
        <w:sz w:val="36"/>
      </w:rPr>
    </w:pPr>
    <w:r>
      <w:rPr>
        <w:sz w:val="36"/>
      </w:rPr>
      <w:t>УЭ2.029.074 ПЭ3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A12BDA">
      <w:trPr>
        <w:cantSplit/>
        <w:trHeight w:hRule="exact" w:val="1985"/>
      </w:trPr>
      <w:tc>
        <w:tcPr>
          <w:tcW w:w="284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Подп. и дата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A12BDA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Подп. и дата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</w:rPr>
            <w:pict>
              <v:group id="_x0000_s2062" style="position:absolute;left:0;text-align:left;margin-left:56.7pt;margin-top:773.95pt;width:184.35pt;height:42.55pt;z-index:251596800;mso-position-horizontal-relative:page;mso-position-vertical-relative:page" coordorigin="1176,14196" coordsize="3687,851" o:allowincell="f">
                <v:line id="_x0000_s2063" style="position:absolute" from="4862,14196" to="4863,15047" strokeweight="1pt">
                  <v:stroke startarrowwidth="narrow" startarrowlength="short" endarrowwidth="narrow" endarrowlength="short"/>
                </v:line>
                <v:line id="_x0000_s2064" style="position:absolute" from="1176,14479" to="4862,14480" strokeweight=".5pt">
                  <v:stroke startarrowwidth="narrow" startarrowlength="short" endarrowwidth="narrow" endarrowlength="short"/>
                </v:line>
                <v:line id="_x0000_s2065" style="position:absolute" from="1176,14763" to="4862,14764" strokeweight=".5pt">
                  <v:stroke startarrowwidth="narrow" startarrowlength="short" endarrowwidth="narrow" endarrowlength="short"/>
                </v:line>
                <v:line id="_x0000_s2066" style="position:absolute" from="4295,14196" to="4296,15047" strokeweight=".5pt">
                  <v:stroke startarrowwidth="narrow" startarrowlength="short" endarrowwidth="narrow" endarrowlength="short"/>
                </v:line>
                <v:line id="_x0000_s2067" style="position:absolute" from="3444,14196" to="3445,15047" strokeweight=".5pt">
                  <v:stroke startarrowwidth="narrow" startarrowlength="short" endarrowwidth="narrow" endarrowlength="short"/>
                </v:line>
                <v:line id="_x0000_s2068" style="position:absolute" from="2140,14196" to="2141,15047" strokeweight=".5pt">
                  <v:stroke startarrowwidth="narrow" startarrowlength="short" endarrowwidth="narrow" endarrowlength="short"/>
                </v:line>
                <v:line id="_x0000_s2069" style="position:absolute" from="1573,14196" to="1574,15047" strokeweight=".5pt">
                  <v:stroke startarrowwidth="narrow" startarrowlength="short" endarrowwidth="narrow" endarrowlength="short"/>
                </v:line>
                <w10:wrap anchorx="page" anchory="page"/>
              </v:group>
            </w:pict>
          </w:r>
          <w:r>
            <w:rPr>
              <w:noProof/>
              <w:sz w:val="22"/>
            </w:rPr>
            <w:pict>
              <v:line id="_x0000_s2107" style="position:absolute;left:0;text-align:left;flip:y;z-index:251625472;mso-position-horizontal-relative:page;mso-position-vertical-relative:page" from="56.7pt,773.95pt" to="575.4pt,773.95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A12BDA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</w:pPr>
        </w:p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УЭ2.517.012-01</w:t>
          </w:r>
        </w:p>
      </w:tc>
    </w:tr>
  </w:tbl>
  <w:p w:rsidR="00A12BDA" w:rsidRDefault="00A12BDA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p w:rsidR="00A12BDA" w:rsidRDefault="0084315D">
    <w:pPr>
      <w:pStyle w:val="a6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noProof/>
      </w:rPr>
      <w:pict>
        <v:line id="_x0000_s2061" style="position:absolute;flip:y;z-index:251595776;mso-position-horizontal-relative:page;mso-position-vertical-relative:page" from="547.15pt,773.95pt" to="547.2pt,816.5pt" o:allowincell="f" strokeweight="1pt">
          <v:stroke startarrowwidth="narrow" startarrowlength="short" endarrowwidth="narrow" endarrowlength="short"/>
          <w10:wrap anchorx="page" anchory="page"/>
        </v:lin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BDA" w:rsidRPr="00C25903" w:rsidRDefault="0084315D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rPr>
        <w:noProof/>
        <w:sz w:val="22"/>
      </w:rPr>
      <w:pict>
        <v:line id="_x0000_s2093" style="position:absolute;left:0;text-align:left;z-index:251621376;mso-position-horizontal-relative:page;mso-position-vertical-relative:page" from="433.75pt,759.8pt" to="575.5pt,759.85pt" o:allowincell="f" strokeweight=".5pt">
          <v:stroke startarrowwidth="narrow" startarrowlength="short" endarrowwidth="narrow" endarrowlength="short"/>
          <w10:wrap anchorx="page" anchory="page"/>
        </v:line>
      </w:pict>
    </w:r>
    <w:r w:rsidR="00A12BDA">
      <w:t>Модуль</w:t>
    </w:r>
    <w:r w:rsidR="00A12BDA" w:rsidRPr="00C25903">
      <w:t xml:space="preserve"> </w:t>
    </w:r>
    <w:r w:rsidR="00A12BDA">
      <w:t xml:space="preserve">приемовычислительный </w:t>
    </w:r>
  </w:p>
  <w:p w:rsidR="00A12BDA" w:rsidRPr="00C23C89" w:rsidRDefault="00A12BDA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t>МПВ-СН1</w:t>
    </w:r>
  </w:p>
  <w:p w:rsidR="00A12BDA" w:rsidRDefault="00A12BDA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t>Перечень элементов</w:t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A12BDA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group id="_x0000_s2049" style="position:absolute;left:0;text-align:left;margin-left:34.2pt;margin-top:-.05pt;width:518.75pt;height:42.55pt;z-index:251589632" coordorigin="1134,397" coordsize="10375,851" o:allowincell="f">
                <v:group id="_x0000_s2050" style="position:absolute;left:1588;top:397;width:7655;height:851" coordsize="22965,20000">
                  <v:line id="_x0000_s2051" style="position:absolute;flip:y" from="0,0" to="3,20000" strokeweight="1pt">
                    <v:stroke startarrowwidth="narrow" startarrowlength="short" endarrowwidth="narrow" endarrowlength="short"/>
                  </v:line>
                  <v:line id="_x0000_s2052" style="position:absolute;flip:y" from="3402,0" to="3405,20000" strokeweight="1pt">
                    <v:stroke startarrowwidth="narrow" startarrowlength="short" endarrowwidth="narrow" endarrowlength="short"/>
                  </v:line>
                  <v:line id="_x0000_s2053" style="position:absolute;flip:y" from="21261,0" to="21264,20000" strokeweight="1pt">
                    <v:stroke startarrowwidth="narrow" startarrowlength="short" endarrowwidth="narrow" endarrowlength="short"/>
                  </v:line>
                  <v:line id="_x0000_s2054" style="position:absolute;flip:y" from="22962,0" to="22965,20000" strokeweight="1pt">
                    <v:stroke startarrowwidth="narrow" startarrowlength="short" endarrowwidth="narrow" endarrowlength="short"/>
                  </v:line>
                </v:group>
                <v:line id="_x0000_s2055" style="position:absolute" from="1134,1247" to="11509,1248" strokeweight="1pt">
                  <v:stroke startarrowwidth="narrow" startarrowlength="short" endarrowwidth="narrow" endarrowlength="short"/>
                </v:line>
              </v:group>
            </w:pict>
          </w:r>
          <w:r>
            <w:rPr>
              <w:noProof/>
              <w:sz w:val="22"/>
            </w:rPr>
            <w:pict>
              <v:line id="_x0000_s2113" style="position:absolute;left:0;text-align:left;flip:y;z-index:251631616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11" style="position:absolute;left:0;text-align:left;flip:x;z-index:251629568;mso-position-horizontal-relative:page;mso-position-vertical-relative:page" from="22.7pt,360.05pt" to="56.7pt,360.0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10" style="position:absolute;left:0;text-align:left;z-index:251628544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09" style="position:absolute;left:0;text-align:left;flip:x;z-index:251627520;mso-position-horizontal-relative:page;mso-position-vertical-relative:page" from="22.7pt,19.85pt" to="56.7pt,19.8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08" style="position:absolute;left:0;text-align:left;flip:y;z-index:251626496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Перв. примен.</w:t>
          </w:r>
        </w:p>
      </w:tc>
      <w:tc>
        <w:tcPr>
          <w:tcW w:w="397" w:type="dxa"/>
          <w:textDirection w:val="btLr"/>
          <w:vAlign w:val="center"/>
        </w:tcPr>
        <w:p w:rsidR="00A12BDA" w:rsidRPr="000F6AEC" w:rsidRDefault="00A12BDA" w:rsidP="00C70D32">
          <w:pPr>
            <w:pStyle w:val="aa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УЭ2.029.074</w:t>
          </w:r>
        </w:p>
      </w:tc>
    </w:tr>
    <w:tr w:rsidR="00A12BDA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112" style="position:absolute;left:0;text-align:left;flip:y;z-index:251630592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Справ. №</w:t>
          </w:r>
        </w:p>
      </w:tc>
      <w:tc>
        <w:tcPr>
          <w:tcW w:w="397" w:type="dxa"/>
          <w:textDirection w:val="btLr"/>
          <w:vAlign w:val="center"/>
        </w:tcPr>
        <w:p w:rsidR="00A12BDA" w:rsidRDefault="00A12BDA">
          <w:pPr>
            <w:pStyle w:val="aa"/>
            <w:framePr w:w="680" w:h="6804" w:hRule="exact" w:wrap="around" w:vAnchor="page" w:hAnchor="page" w:x="454" w:y="398"/>
            <w:ind w:left="113" w:right="113"/>
          </w:pPr>
        </w:p>
      </w:tc>
    </w:tr>
  </w:tbl>
  <w:p w:rsidR="00A12BDA" w:rsidRDefault="00A12BDA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7"/>
      <w:gridCol w:w="851"/>
      <w:gridCol w:w="567"/>
    </w:tblGrid>
    <w:tr w:rsidR="00A12BDA">
      <w:trPr>
        <w:cantSplit/>
        <w:trHeight w:hRule="exact" w:val="280"/>
      </w:trPr>
      <w:tc>
        <w:tcPr>
          <w:tcW w:w="397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Подп.</w:t>
          </w:r>
        </w:p>
      </w:tc>
      <w:tc>
        <w:tcPr>
          <w:tcW w:w="567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Дата</w:t>
          </w: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Разраб.</w:t>
          </w:r>
        </w:p>
      </w:tc>
      <w:tc>
        <w:tcPr>
          <w:tcW w:w="1304" w:type="dxa"/>
          <w:vAlign w:val="center"/>
        </w:tcPr>
        <w:p w:rsidR="00A12BDA" w:rsidRPr="00450BD5" w:rsidRDefault="00A12BDA">
          <w:pPr>
            <w:pStyle w:val="a6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Глушков</w:t>
          </w:r>
          <w:r w:rsidRPr="00DA20CB">
            <w:rPr>
              <w:rFonts w:ascii="Arial" w:hAnsi="Arial"/>
              <w:sz w:val="20"/>
            </w:rPr>
            <w:t xml:space="preserve"> </w:t>
          </w:r>
          <w:r>
            <w:rPr>
              <w:rFonts w:ascii="Arial" w:hAnsi="Arial"/>
              <w:sz w:val="20"/>
            </w:rPr>
            <w:t>В.</w:t>
          </w: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Пров.</w:t>
          </w:r>
        </w:p>
      </w:tc>
      <w:tc>
        <w:tcPr>
          <w:tcW w:w="1304" w:type="dxa"/>
          <w:vAlign w:val="center"/>
        </w:tcPr>
        <w:p w:rsidR="00A12BDA" w:rsidRPr="00C70D32" w:rsidRDefault="00A12BDA">
          <w:pPr>
            <w:pStyle w:val="a6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Стифиенко</w:t>
          </w: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</w:p>
      </w:tc>
      <w:tc>
        <w:tcPr>
          <w:tcW w:w="1304" w:type="dxa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Н.контр.</w:t>
          </w:r>
        </w:p>
      </w:tc>
      <w:tc>
        <w:tcPr>
          <w:tcW w:w="1304" w:type="dxa"/>
          <w:vAlign w:val="center"/>
        </w:tcPr>
        <w:p w:rsidR="00A12BDA" w:rsidRPr="003D21F0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Карелина</w:t>
          </w: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Утв.</w:t>
          </w:r>
        </w:p>
      </w:tc>
      <w:tc>
        <w:tcPr>
          <w:tcW w:w="1304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Косолапов</w:t>
          </w:r>
        </w:p>
      </w:tc>
    </w:tr>
  </w:tbl>
  <w:p w:rsidR="00A12BDA" w:rsidRDefault="00A12BDA">
    <w:pPr>
      <w:framePr w:w="3969" w:h="567" w:hRule="exact" w:wrap="around" w:vAnchor="page" w:hAnchor="page" w:x="5853" w:y="14197"/>
      <w:spacing w:before="120" w:line="240" w:lineRule="auto"/>
      <w:jc w:val="center"/>
      <w:rPr>
        <w:sz w:val="36"/>
      </w:rPr>
    </w:pPr>
    <w:r>
      <w:rPr>
        <w:sz w:val="36"/>
      </w:rPr>
      <w:t>УЭ</w:t>
    </w:r>
    <w:r w:rsidRPr="00C70D32">
      <w:rPr>
        <w:sz w:val="36"/>
      </w:rPr>
      <w:t>2</w:t>
    </w:r>
    <w:r>
      <w:rPr>
        <w:sz w:val="36"/>
      </w:rPr>
      <w:t>.</w:t>
    </w:r>
    <w:r w:rsidRPr="00C70D32">
      <w:rPr>
        <w:sz w:val="36"/>
      </w:rPr>
      <w:t>029</w:t>
    </w:r>
    <w:r>
      <w:rPr>
        <w:sz w:val="36"/>
      </w:rPr>
      <w:t>.</w:t>
    </w:r>
    <w:r>
      <w:rPr>
        <w:sz w:val="36"/>
        <w:lang w:val="en-US"/>
      </w:rPr>
      <w:t>074</w:t>
    </w:r>
    <w:r>
      <w:rPr>
        <w:sz w:val="36"/>
      </w:rPr>
      <w:t xml:space="preserve"> ПЭ3</w:t>
    </w:r>
  </w:p>
  <w:p w:rsidR="00A12BDA" w:rsidRDefault="00A12BDA">
    <w:pPr>
      <w:framePr w:w="5954" w:h="851" w:hRule="exact" w:wrap="around" w:vAnchor="page" w:hAnchor="page" w:x="272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Наименование</w:t>
    </w:r>
  </w:p>
  <w:p w:rsidR="00A12BDA" w:rsidRDefault="0084315D">
    <w:pPr>
      <w:pStyle w:val="a6"/>
      <w:tabs>
        <w:tab w:val="clear" w:pos="4536"/>
      </w:tabs>
      <w:jc w:val="left"/>
      <w:rPr>
        <w:rStyle w:val="a7"/>
        <w:rFonts w:ascii="Times New Roman" w:hAnsi="Times New Roman"/>
        <w:lang w:val="ru-RU"/>
      </w:rPr>
    </w:pP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67" type="#_x0000_t202" style="position:absolute;margin-left:396.5pt;margin-top:34.7pt;width:99.5pt;height:28pt;z-index:251721728" filled="f" stroked="f">
          <v:textbox style="mso-next-textbox:#_x0000_s2367" inset="0,0,0,0">
            <w:txbxContent>
              <w:p w:rsidR="00A12BDA" w:rsidRPr="007A561B" w:rsidRDefault="00A12BDA" w:rsidP="00E23208">
                <w:pPr>
                  <w:jc w:val="center"/>
                  <w:rPr>
                    <w:sz w:val="36"/>
                    <w:szCs w:val="36"/>
                  </w:rPr>
                </w:pPr>
                <w:r w:rsidRPr="007A561B">
                  <w:rPr>
                    <w:sz w:val="36"/>
                    <w:szCs w:val="36"/>
                  </w:rPr>
                  <w:t>ДЭ</w:t>
                </w:r>
              </w:p>
            </w:txbxContent>
          </v:textbox>
        </v:shape>
      </w:pict>
    </w:r>
    <w:r>
      <w:rPr>
        <w:noProof/>
        <w:sz w:val="22"/>
      </w:rPr>
      <w:pict>
        <v:line id="_x0000_s2094" style="position:absolute;z-index:251622400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3" style="position:absolute;z-index:251611136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6" style="position:absolute;z-index:251603968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91" style="position:absolute;z-index:251619328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90" style="position:absolute;z-index:251618304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057" type="#_x0000_t202" style="position:absolute;margin-left:524.5pt;margin-top:761.2pt;width:49pt;height:11.2pt;z-index:251591680;mso-position-horizontal-relative:page;mso-position-vertical-relative:page" o:allowincell="f" stroked="f">
          <v:textbox style="mso-next-textbox:#_x0000_s2057" inset="0,0,0,0">
            <w:txbxContent>
              <w:p w:rsidR="00A12BDA" w:rsidRDefault="0084315D" w:rsidP="00CA7C5F">
                <w:pPr>
                  <w:jc w:val="center"/>
                </w:pPr>
                <w:r>
                  <w:fldChar w:fldCharType="begin"/>
                </w:r>
                <w:r>
                  <w:instrText xml:space="preserve"> NUMPAGES   \* MERGEFORMAT </w:instrText>
                </w:r>
                <w:r>
                  <w:fldChar w:fldCharType="separate"/>
                </w:r>
                <w:r w:rsidRPr="0084315D">
                  <w:rPr>
                    <w:rStyle w:val="a7"/>
                    <w:noProof/>
                  </w:rPr>
                  <w:t>22</w:t>
                </w:r>
                <w:r>
                  <w:rPr>
                    <w:rStyle w:val="a7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056" type="#_x0000_t202" style="position:absolute;margin-left:476.3pt;margin-top:761.2pt;width:46.75pt;height:11.2pt;z-index:251590656;mso-position-horizontal-relative:page;mso-position-vertical-relative:page" o:allowincell="f" stroked="f">
          <v:textbox style="mso-next-textbox:#_x0000_s2056" inset="0,0,0,0">
            <w:txbxContent>
              <w:p w:rsidR="00A12BDA" w:rsidRDefault="00A12BDA" w:rsidP="00CA7C5F">
                <w:pPr>
                  <w:jc w:val="center"/>
                </w:pPr>
                <w:r>
                  <w:rPr>
                    <w:rFonts w:ascii="Arial" w:hAnsi="Arial"/>
                    <w:sz w:val="20"/>
                  </w:rPr>
                  <w:fldChar w:fldCharType="begin"/>
                </w:r>
                <w:r>
                  <w:rPr>
                    <w:rFonts w:ascii="Arial" w:hAnsi="Arial"/>
                    <w:sz w:val="20"/>
                  </w:rPr>
                  <w:instrText xml:space="preserve"> PAGE   \* MERGEFORMAT </w:instrText>
                </w:r>
                <w:r>
                  <w:rPr>
                    <w:rFonts w:ascii="Arial" w:hAnsi="Arial"/>
                    <w:sz w:val="20"/>
                  </w:rPr>
                  <w:fldChar w:fldCharType="separate"/>
                </w:r>
                <w:r w:rsidR="0084315D">
                  <w:rPr>
                    <w:rFonts w:ascii="Arial" w:hAnsi="Arial"/>
                    <w:noProof/>
                    <w:sz w:val="20"/>
                  </w:rPr>
                  <w:t>1</w:t>
                </w:r>
                <w:r>
                  <w:rPr>
                    <w:rFonts w:ascii="Arial" w:hAnsi="Arial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059" type="#_x0000_t202" style="position:absolute;margin-left:476.85pt;margin-top:747pt;width:46.75pt;height:11.2pt;z-index:251593728;mso-position-horizontal-relative:page;mso-position-vertical-relative:page" o:allowincell="f" stroked="f">
          <v:textbox style="mso-next-textbox:#_x0000_s2059" inset="0,0,0,0">
            <w:txbxContent>
              <w:p w:rsidR="00A12BDA" w:rsidRDefault="00A12BDA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A12BDA" w:rsidRDefault="00A12BDA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060" type="#_x0000_t202" style="position:absolute;margin-left:435.4pt;margin-top:747pt;width:39.2pt;height:11.2pt;z-index:251594752;mso-position-horizontal-relative:page;mso-position-vertical-relative:page" o:allowincell="f" stroked="f">
          <v:textbox style="mso-next-textbox:#_x0000_s2060" inset="0,0,0,0">
            <w:txbxContent>
              <w:p w:rsidR="00A12BDA" w:rsidRDefault="00A12BDA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082" style="position:absolute;flip:y;z-index:251610112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1" style="position:absolute;flip:y;z-index:251609088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058" type="#_x0000_t202" style="position:absolute;margin-left:525pt;margin-top:747pt;width:49pt;height:11.2pt;z-index:251592704;mso-position-horizontal-relative:page;mso-position-vertical-relative:page" o:allowincell="f" stroked="f">
          <v:textbox style="mso-next-textbox:#_x0000_s2058" inset="0,0,0,0">
            <w:txbxContent>
              <w:p w:rsidR="00A12BDA" w:rsidRDefault="00A12BDA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A12BDA" w:rsidRDefault="00A12BDA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080" style="position:absolute;flip:y;z-index:251608064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9" style="position:absolute;flip:y;z-index:251607040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1" style="position:absolute;flip:y;z-index:251598848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2" style="position:absolute;z-index:251599872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92" style="position:absolute;z-index:251620352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2089" style="position:absolute;margin-left:56.7pt;margin-top:19.85pt;width:518.6pt;height:796.55pt;z-index:251617280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2088" style="position:absolute;z-index:251616256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7" style="position:absolute;z-index:251615232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6" style="position:absolute;z-index:251614208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5" style="position:absolute;z-index:251613184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84" style="position:absolute;z-index:251612160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8" style="position:absolute;z-index:251606016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7" style="position:absolute;z-index:251604992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5" style="position:absolute;z-index:251602944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4" style="position:absolute;z-index:251601920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073" style="position:absolute;z-index:251600896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A12BDA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Подп. и дата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2115" style="position:absolute;left:0;text-align:left;margin-left:22.7pt;margin-top:405.4pt;width:34pt;height:411.1pt;z-index:251633664;mso-position-horizontal-relative:page;mso-position-vertical-relative:page" coordsize="21760,20000" o:allowincell="f">
                <v:line id="_x0000_s2116" style="position:absolute;flip:y" from="0,0" to="32,19996" strokeweight="1pt">
                  <v:stroke startarrowwidth="narrow" startarrowlength="short" endarrowwidth="narrow" endarrowlength="short"/>
                </v:line>
                <v:group id="_x0000_s2117" style="position:absolute;width:21760;height:20000" coordsize="20000,20000">
                  <v:line id="_x0000_s2118" style="position:absolute" from="0,0" to="20000,2" strokeweight="1pt">
                    <v:stroke startarrowwidth="narrow" startarrowlength="short" endarrowwidth="narrow" endarrowlength="short"/>
                  </v:line>
                  <v:line id="_x0000_s2119" style="position:absolute" from="0,4827" to="20000,4829" strokeweight=".5pt">
                    <v:stroke startarrowwidth="narrow" startarrowlength="short" endarrowwidth="narrow" endarrowlength="short"/>
                  </v:line>
                  <v:line id="_x0000_s2120" style="position:absolute" from="0,8276" to="20000,8278" strokeweight=".5pt">
                    <v:stroke startarrowwidth="narrow" startarrowlength="short" endarrowwidth="narrow" endarrowlength="short"/>
                  </v:line>
                  <v:group id="_x0000_s2121" style="position:absolute;width:20000;height:20000" coordsize="20000,20000">
                    <v:line id="_x0000_s2122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123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124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125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r w:rsidR="00A12BDA"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A12BDA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114" style="position:absolute;left:0;text-align:left;flip:y;z-index:251632640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Подп. и дата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A12BDA" w:rsidRDefault="00A12BDA">
    <w:pPr>
      <w:pStyle w:val="a6"/>
      <w:tabs>
        <w:tab w:val="clear" w:pos="4536"/>
        <w:tab w:val="clear" w:pos="9072"/>
        <w:tab w:val="right" w:pos="-1701"/>
      </w:tabs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</w:tblGrid>
    <w:tr w:rsidR="00A12BDA">
      <w:trPr>
        <w:trHeight w:hRule="exact" w:val="397"/>
      </w:trPr>
      <w:tc>
        <w:tcPr>
          <w:tcW w:w="567" w:type="dxa"/>
        </w:tcPr>
        <w:p w:rsidR="00A12BDA" w:rsidRDefault="00A12BDA" w:rsidP="0082115B">
          <w:pPr>
            <w:pStyle w:val="a6"/>
            <w:framePr w:w="567" w:h="851" w:hRule="exact" w:wrap="around" w:vAnchor="page" w:hAnchor="page" w:x="8971" w:y="15531"/>
            <w:spacing w:before="8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20"/>
            </w:rPr>
            <w:t>Лист</w:t>
          </w:r>
        </w:p>
      </w:tc>
    </w:tr>
    <w:tr w:rsidR="00A12BDA">
      <w:trPr>
        <w:trHeight w:hRule="exact" w:val="454"/>
      </w:trPr>
      <w:tc>
        <w:tcPr>
          <w:tcW w:w="567" w:type="dxa"/>
        </w:tcPr>
        <w:p w:rsidR="00A12BDA" w:rsidRDefault="00A12BDA" w:rsidP="0082115B">
          <w:pPr>
            <w:pStyle w:val="a6"/>
            <w:framePr w:w="567" w:h="851" w:hRule="exact" w:wrap="around" w:vAnchor="page" w:hAnchor="page" w:x="8971" w:y="15531"/>
            <w:spacing w:before="60" w:line="240" w:lineRule="auto"/>
            <w:jc w:val="center"/>
          </w:pPr>
          <w:r>
            <w:rPr>
              <w:rStyle w:val="a7"/>
              <w:sz w:val="24"/>
              <w:lang w:val="ru-RU"/>
            </w:rPr>
            <w:fldChar w:fldCharType="begin"/>
          </w:r>
          <w:r>
            <w:rPr>
              <w:rStyle w:val="a7"/>
              <w:sz w:val="24"/>
              <w:lang w:val="ru-RU"/>
            </w:rPr>
            <w:instrText xml:space="preserve"> PAGE   \* MERGEFORMAT </w:instrText>
          </w:r>
          <w:r>
            <w:rPr>
              <w:rStyle w:val="a7"/>
              <w:sz w:val="24"/>
              <w:lang w:val="ru-RU"/>
            </w:rPr>
            <w:fldChar w:fldCharType="separate"/>
          </w:r>
          <w:r w:rsidR="0084315D">
            <w:rPr>
              <w:rStyle w:val="a7"/>
              <w:noProof/>
              <w:sz w:val="24"/>
              <w:lang w:val="ru-RU"/>
            </w:rPr>
            <w:t>21</w:t>
          </w:r>
          <w:r>
            <w:rPr>
              <w:rStyle w:val="a7"/>
              <w:sz w:val="24"/>
              <w:lang w:val="ru-RU"/>
            </w:rPr>
            <w:fldChar w:fldCharType="end"/>
          </w:r>
        </w:p>
      </w:tc>
    </w:tr>
  </w:tbl>
  <w:p w:rsidR="00A12BDA" w:rsidRPr="0082115B" w:rsidRDefault="00A12BDA" w:rsidP="0082115B">
    <w:pPr>
      <w:framePr w:w="3969" w:h="567" w:hRule="exact" w:wrap="auto" w:vAnchor="page" w:hAnchor="page" w:x="1191" w:y="15661"/>
      <w:spacing w:before="120"/>
      <w:ind w:right="360"/>
      <w:jc w:val="center"/>
      <w:rPr>
        <w:sz w:val="36"/>
      </w:rPr>
    </w:pPr>
    <w:r>
      <w:rPr>
        <w:sz w:val="36"/>
      </w:rPr>
      <w:t>УЭ2.029.074 ПЭ3 УЛ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A12BDA">
      <w:trPr>
        <w:cantSplit/>
        <w:trHeight w:hRule="exact" w:val="1985"/>
      </w:trPr>
      <w:tc>
        <w:tcPr>
          <w:tcW w:w="284" w:type="dxa"/>
          <w:textDirection w:val="btL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Подп.</w:t>
          </w:r>
          <w:r w:rsidR="00A12BDA">
            <w:rPr>
              <w:rFonts w:ascii="Arial" w:hAnsi="Arial"/>
              <w:sz w:val="20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A12BDA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Подп.</w:t>
          </w:r>
          <w:r w:rsidR="00A12BDA">
            <w:rPr>
              <w:rFonts w:ascii="Arial" w:hAnsi="Arial"/>
              <w:sz w:val="20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  <w:textDirection w:val="btLr"/>
        </w:tcPr>
        <w:p w:rsidR="00A12BDA" w:rsidRDefault="0084315D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  <w:r>
            <w:rPr>
              <w:i/>
              <w:noProof/>
            </w:rPr>
            <w:pict>
              <v:group id="_x0000_s2292" style="position:absolute;left:0;text-align:left;margin-left:19.45pt;margin-top:514.25pt;width:518.3pt;height:36.6pt;z-index:-251593728;mso-position-horizontal-relative:text;mso-position-vertical-relative:text" coordorigin="1124,15608" coordsize="10366,732">
                <v:line id="_x0000_s2293" style="position:absolute" from="4816,15608" to="4817,16340" strokeweight="1pt"/>
                <v:line id="_x0000_s2294" style="position:absolute" from="8569,15608" to="8571,16340" strokeweight="1pt"/>
                <v:line id="_x0000_s2295" style="position:absolute;flip:x" from="10108,15608" to="10109,16331" strokeweight="1pt"/>
                <v:line id="_x0000_s2296" style="position:absolute" from="8585,15952" to="11490,15955" strokeweight="1pt"/>
                <v:line id="_x0000_s2297" style="position:absolute" from="1124,15608" to="11490,15611" strokeweight="1pt"/>
              </v:group>
            </w:pict>
          </w:r>
        </w:p>
      </w:tc>
    </w:tr>
    <w:tr w:rsidR="00A12BDA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</w:pPr>
        </w:p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УЭ2.517.012-01</w:t>
          </w:r>
        </w:p>
      </w:tc>
    </w:tr>
  </w:tbl>
  <w:p w:rsidR="00A12BDA" w:rsidRDefault="00A12BDA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p w:rsidR="00A12BDA" w:rsidRDefault="0084315D" w:rsidP="0082115B">
    <w:pPr>
      <w:pStyle w:val="a6"/>
      <w:widowControl/>
      <w:tabs>
        <w:tab w:val="clear" w:pos="4536"/>
        <w:tab w:val="clear" w:pos="9072"/>
        <w:tab w:val="left" w:pos="5670"/>
        <w:tab w:val="right" w:pos="10065"/>
      </w:tabs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05" type="#_x0000_t202" style="position:absolute;left:0;text-align:left;margin-left:462.85pt;margin-top:30.25pt;width:31pt;height:26.5pt;z-index:-251590656" filled="f" stroked="f">
          <v:textbox style="mso-next-textbox:#_x0000_s2305">
            <w:txbxContent>
              <w:p w:rsidR="00A12BDA" w:rsidRPr="00D81293" w:rsidRDefault="0084315D" w:rsidP="00EE16D7">
                <w:pPr>
                  <w:jc w:val="center"/>
                  <w:rPr>
                    <w:sz w:val="26"/>
                    <w:szCs w:val="26"/>
                  </w:rPr>
                </w:pPr>
                <w:r>
                  <w:fldChar w:fldCharType="begin"/>
                </w:r>
                <w:r>
                  <w:instrText xml:space="preserve"> NUMPAGES   \* MERGEFORMAT </w:instrText>
                </w:r>
                <w:r>
                  <w:fldChar w:fldCharType="separate"/>
                </w:r>
                <w:r w:rsidRPr="0084315D">
                  <w:rPr>
                    <w:rStyle w:val="a7"/>
                    <w:noProof/>
                    <w:sz w:val="24"/>
                    <w:lang w:val="ru-RU"/>
                  </w:rPr>
                  <w:t>22</w:t>
                </w:r>
                <w:r>
                  <w:rPr>
                    <w:rStyle w:val="a7"/>
                    <w:noProof/>
                    <w:sz w:val="24"/>
                    <w:lang w:val="ru-RU"/>
                  </w:rPr>
                  <w:fldChar w:fldCharType="end"/>
                </w:r>
              </w:p>
              <w:p w:rsidR="00A12BDA" w:rsidRPr="004F680F" w:rsidRDefault="00A12BDA" w:rsidP="00EE16D7">
                <w:pPr>
                  <w:rPr>
                    <w:rFonts w:ascii="GOST type B" w:hAnsi="GOST type B"/>
                    <w:i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shape id="_x0000_s2304" type="#_x0000_t202" style="position:absolute;left:0;text-align:left;margin-left:450.7pt;margin-top:10.1pt;width:57.55pt;height:26.5pt;z-index:-251591680" filled="f" stroked="f">
          <v:textbox style="mso-next-textbox:#_x0000_s2304">
            <w:txbxContent>
              <w:p w:rsidR="00A12BDA" w:rsidRPr="00BC3821" w:rsidRDefault="00A12BDA" w:rsidP="00EE16D7">
                <w:pPr>
                  <w:jc w:val="center"/>
                  <w:rPr>
                    <w:sz w:val="26"/>
                    <w:szCs w:val="26"/>
                  </w:rPr>
                </w:pPr>
                <w:r>
                  <w:rPr>
                    <w:sz w:val="26"/>
                    <w:szCs w:val="26"/>
                  </w:rPr>
                  <w:t>Листов</w:t>
                </w:r>
              </w:p>
              <w:p w:rsidR="00A12BDA" w:rsidRPr="004F680F" w:rsidRDefault="00A12BDA" w:rsidP="00EE16D7">
                <w:pPr>
                  <w:rPr>
                    <w:rFonts w:ascii="GOST type B" w:hAnsi="GOST type B"/>
                    <w:i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</w:rPr>
      <w:pict>
        <v:group id="_x0000_s2298" style="position:absolute;left:0;text-align:left;margin-left:-3.6pt;margin-top:12.8pt;width:518.3pt;height:36.6pt;z-index:-251592704" coordorigin="1124,15608" coordsize="10366,732">
          <v:line id="_x0000_s2299" style="position:absolute" from="4816,15608" to="4817,16340" strokeweight="1pt"/>
          <v:line id="_x0000_s2300" style="position:absolute" from="8569,15608" to="8571,16340" strokeweight="1pt"/>
          <v:line id="_x0000_s2301" style="position:absolute;flip:x" from="10108,15608" to="10109,16331" strokeweight="1pt"/>
          <v:line id="_x0000_s2302" style="position:absolute" from="8585,15952" to="11490,15955" strokeweight="1pt"/>
          <v:line id="_x0000_s2303" style="position:absolute" from="1124,15608" to="11490,15611" strokeweight="1pt"/>
        </v:group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BDA" w:rsidRPr="00CC319B" w:rsidRDefault="0084315D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rPr>
        <w:noProof/>
        <w:sz w:val="22"/>
      </w:rPr>
      <w:pict>
        <v:line id="_x0000_s2343" style="position:absolute;left:0;text-align:left;z-index:251711488;mso-position-horizontal-relative:page;mso-position-vertical-relative:page" from="433.75pt,759.8pt" to="575.5pt,759.85pt" o:allowincell="f" strokeweight=".5pt">
          <v:stroke startarrowwidth="narrow" startarrowlength="short" endarrowwidth="narrow" endarrowlength="short"/>
          <w10:wrap anchorx="page" anchory="page"/>
        </v:line>
      </w:pict>
    </w:r>
    <w:r w:rsidR="00A12BDA">
      <w:t xml:space="preserve">ПРИБОР  </w:t>
    </w:r>
    <w:r w:rsidR="00A12BDA">
      <w:rPr>
        <w:lang w:val="en-US"/>
      </w:rPr>
      <w:t>С410</w:t>
    </w:r>
  </w:p>
  <w:p w:rsidR="00A12BDA" w:rsidRDefault="00A12BDA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</w:p>
  <w:p w:rsidR="00A12BDA" w:rsidRDefault="00A12BDA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t>Перечень элементов</w:t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A12BDA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group id="_x0000_s2309" style="position:absolute;left:0;text-align:left;margin-left:34.2pt;margin-top:-.05pt;width:518.75pt;height:42.55pt;z-index:251682816" coordorigin="1134,397" coordsize="10375,851" o:allowincell="f">
                <v:group id="_x0000_s2310" style="position:absolute;left:1588;top:397;width:7655;height:851" coordsize="22965,20000">
                  <v:line id="_x0000_s2311" style="position:absolute;flip:y" from="0,0" to="3,20000" strokeweight="1pt">
                    <v:stroke startarrowwidth="narrow" startarrowlength="short" endarrowwidth="narrow" endarrowlength="short"/>
                  </v:line>
                  <v:line id="_x0000_s2312" style="position:absolute;flip:y" from="3402,0" to="3405,20000" strokeweight="1pt">
                    <v:stroke startarrowwidth="narrow" startarrowlength="short" endarrowwidth="narrow" endarrowlength="short"/>
                  </v:line>
                  <v:line id="_x0000_s2313" style="position:absolute;flip:y" from="21261,0" to="21264,20000" strokeweight="1pt">
                    <v:stroke startarrowwidth="narrow" startarrowlength="short" endarrowwidth="narrow" endarrowlength="short"/>
                  </v:line>
                  <v:line id="_x0000_s2314" style="position:absolute;flip:y" from="22962,0" to="22965,20000" strokeweight="1pt">
                    <v:stroke startarrowwidth="narrow" startarrowlength="short" endarrowwidth="narrow" endarrowlength="short"/>
                  </v:line>
                </v:group>
                <v:line id="_x0000_s2315" style="position:absolute" from="1134,1247" to="11509,1248" strokeweight="1pt">
                  <v:stroke startarrowwidth="narrow" startarrowlength="short" endarrowwidth="narrow" endarrowlength="short"/>
                </v:line>
              </v:group>
            </w:pict>
          </w:r>
          <w:r>
            <w:rPr>
              <w:noProof/>
              <w:sz w:val="22"/>
            </w:rPr>
            <w:pict>
              <v:line id="_x0000_s2350" style="position:absolute;left:0;text-align:left;flip:y;z-index:251718656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348" style="position:absolute;left:0;text-align:left;flip:x;z-index:251716608;mso-position-horizontal-relative:page;mso-position-vertical-relative:page" from="22.7pt,360.05pt" to="56.7pt,360.0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347" style="position:absolute;left:0;text-align:left;z-index:251715584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346" style="position:absolute;left:0;text-align:left;flip:x;z-index:251714560;mso-position-horizontal-relative:page;mso-position-vertical-relative:page" from="22.7pt,19.85pt" to="56.7pt,19.8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345" style="position:absolute;left:0;text-align:left;flip:y;z-index:251713536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Перв. примен.</w:t>
          </w:r>
        </w:p>
      </w:tc>
      <w:tc>
        <w:tcPr>
          <w:tcW w:w="397" w:type="dxa"/>
          <w:textDirection w:val="btLr"/>
          <w:vAlign w:val="center"/>
        </w:tcPr>
        <w:p w:rsidR="00A12BDA" w:rsidRDefault="00A12BDA">
          <w:pPr>
            <w:pStyle w:val="aa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</w:t>
          </w:r>
          <w:r>
            <w:rPr>
              <w:sz w:val="28"/>
              <w:lang w:val="en-US"/>
            </w:rPr>
            <w:t>3</w:t>
          </w:r>
          <w:r>
            <w:rPr>
              <w:sz w:val="28"/>
            </w:rPr>
            <w:t>.0</w:t>
          </w:r>
          <w:r>
            <w:rPr>
              <w:sz w:val="28"/>
              <w:lang w:val="en-US"/>
            </w:rPr>
            <w:t>35</w:t>
          </w:r>
          <w:r>
            <w:rPr>
              <w:sz w:val="28"/>
            </w:rPr>
            <w:t>.</w:t>
          </w:r>
          <w:r>
            <w:rPr>
              <w:sz w:val="28"/>
              <w:lang w:val="en-US"/>
            </w:rPr>
            <w:t>2</w:t>
          </w:r>
          <w:r>
            <w:rPr>
              <w:sz w:val="28"/>
            </w:rPr>
            <w:t>02</w:t>
          </w:r>
        </w:p>
      </w:tc>
    </w:tr>
    <w:tr w:rsidR="00A12BDA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349" style="position:absolute;left:0;text-align:left;flip:y;z-index:251717632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A12BDA" w:rsidRDefault="00A12BDA">
          <w:pPr>
            <w:pStyle w:val="aa"/>
            <w:framePr w:w="680" w:h="6804" w:hRule="exact" w:wrap="around" w:vAnchor="page" w:hAnchor="page" w:x="454" w:y="398"/>
            <w:ind w:left="113" w:right="113"/>
          </w:pPr>
        </w:p>
      </w:tc>
    </w:tr>
  </w:tbl>
  <w:p w:rsidR="00A12BDA" w:rsidRDefault="00A12BDA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7"/>
      <w:gridCol w:w="851"/>
      <w:gridCol w:w="567"/>
    </w:tblGrid>
    <w:tr w:rsidR="00A12BDA">
      <w:trPr>
        <w:cantSplit/>
        <w:trHeight w:hRule="exact" w:val="280"/>
      </w:trPr>
      <w:tc>
        <w:tcPr>
          <w:tcW w:w="397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Подп.</w:t>
          </w:r>
        </w:p>
      </w:tc>
      <w:tc>
        <w:tcPr>
          <w:tcW w:w="567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Дата</w:t>
          </w: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Разраб.</w:t>
          </w:r>
        </w:p>
      </w:tc>
      <w:tc>
        <w:tcPr>
          <w:tcW w:w="1304" w:type="dxa"/>
          <w:vAlign w:val="center"/>
        </w:tcPr>
        <w:p w:rsidR="00A12BDA" w:rsidRPr="004F52D4" w:rsidRDefault="00A12BDA">
          <w:pPr>
            <w:pStyle w:val="a6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Глушков</w:t>
          </w: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Пров.</w:t>
          </w:r>
        </w:p>
      </w:tc>
      <w:tc>
        <w:tcPr>
          <w:tcW w:w="1304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Стифиенко</w:t>
          </w: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</w:p>
      </w:tc>
      <w:tc>
        <w:tcPr>
          <w:tcW w:w="1304" w:type="dxa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Н.контр.</w:t>
          </w:r>
        </w:p>
      </w:tc>
      <w:tc>
        <w:tcPr>
          <w:tcW w:w="1304" w:type="dxa"/>
          <w:vAlign w:val="center"/>
        </w:tcPr>
        <w:p w:rsidR="00A12BDA" w:rsidRPr="00751DDE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  <w:lang w:val="en-US"/>
            </w:rPr>
          </w:pP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Утв.</w:t>
          </w:r>
        </w:p>
      </w:tc>
      <w:tc>
        <w:tcPr>
          <w:tcW w:w="1304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Косолапов</w:t>
          </w:r>
        </w:p>
      </w:tc>
    </w:tr>
  </w:tbl>
  <w:p w:rsidR="00A12BDA" w:rsidRDefault="00A12BDA">
    <w:pPr>
      <w:framePr w:w="3969" w:h="567" w:hRule="exact" w:wrap="around" w:vAnchor="page" w:hAnchor="page" w:x="5853" w:y="14197"/>
      <w:spacing w:before="120" w:line="240" w:lineRule="auto"/>
      <w:jc w:val="center"/>
      <w:rPr>
        <w:sz w:val="36"/>
      </w:rPr>
    </w:pPr>
    <w:r>
      <w:rPr>
        <w:sz w:val="36"/>
      </w:rPr>
      <w:t>УЭ</w:t>
    </w:r>
    <w:r>
      <w:rPr>
        <w:sz w:val="36"/>
        <w:lang w:val="en-US"/>
      </w:rPr>
      <w:t>3</w:t>
    </w:r>
    <w:r>
      <w:rPr>
        <w:sz w:val="36"/>
      </w:rPr>
      <w:t>.0</w:t>
    </w:r>
    <w:r>
      <w:rPr>
        <w:sz w:val="36"/>
        <w:lang w:val="en-US"/>
      </w:rPr>
      <w:t>35</w:t>
    </w:r>
    <w:r>
      <w:rPr>
        <w:sz w:val="36"/>
      </w:rPr>
      <w:t>. 20</w:t>
    </w:r>
    <w:r>
      <w:rPr>
        <w:sz w:val="36"/>
        <w:lang w:val="en-US"/>
      </w:rPr>
      <w:t>2</w:t>
    </w:r>
    <w:r>
      <w:rPr>
        <w:sz w:val="36"/>
      </w:rPr>
      <w:t xml:space="preserve"> ПЭ3</w:t>
    </w:r>
  </w:p>
  <w:p w:rsidR="00A12BDA" w:rsidRDefault="00A12BDA">
    <w:pPr>
      <w:framePr w:w="5954" w:h="851" w:hRule="exact" w:wrap="around" w:vAnchor="page" w:hAnchor="page" w:x="272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Наименование</w:t>
    </w:r>
  </w:p>
  <w:p w:rsidR="00A12BDA" w:rsidRDefault="0084315D">
    <w:pPr>
      <w:pStyle w:val="a6"/>
      <w:tabs>
        <w:tab w:val="clear" w:pos="4536"/>
      </w:tabs>
      <w:jc w:val="left"/>
      <w:rPr>
        <w:rStyle w:val="a7"/>
        <w:rFonts w:ascii="Times New Roman" w:hAnsi="Times New Roman"/>
        <w:lang w:val="ru-RU"/>
      </w:rPr>
    </w:pPr>
    <w:r>
      <w:rPr>
        <w:noProof/>
        <w:sz w:val="22"/>
      </w:rPr>
      <w:pict>
        <v:line id="_x0000_s2344" style="position:absolute;z-index:251712512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3" style="position:absolute;z-index:251701248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6" style="position:absolute;z-index:251694080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41" style="position:absolute;z-index:251709440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40" style="position:absolute;z-index:251708416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317" type="#_x0000_t202" style="position:absolute;margin-left:524.5pt;margin-top:761.2pt;width:49pt;height:11.2pt;z-index:251684864;mso-position-horizontal-relative:page;mso-position-vertical-relative:page" o:allowincell="f" stroked="f">
          <v:textbox style="mso-next-textbox:#_x0000_s2317" inset="0,0,0,0">
            <w:txbxContent>
              <w:p w:rsidR="00A12BDA" w:rsidRDefault="0084315D" w:rsidP="00CA7C5F">
                <w:pPr>
                  <w:jc w:val="center"/>
                </w:pPr>
                <w:r>
                  <w:fldChar w:fldCharType="begin"/>
                </w:r>
                <w:r>
                  <w:instrText xml:space="preserve"> NUMPAGES   \* MERGEFORMAT </w:instrText>
                </w:r>
                <w:r>
                  <w:fldChar w:fldCharType="separate"/>
                </w:r>
                <w:r w:rsidR="00A12BDA" w:rsidRPr="00A12BDA">
                  <w:rPr>
                    <w:rStyle w:val="a7"/>
                    <w:noProof/>
                  </w:rPr>
                  <w:t>1</w:t>
                </w:r>
                <w:r>
                  <w:rPr>
                    <w:rStyle w:val="a7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16" type="#_x0000_t202" style="position:absolute;margin-left:476.3pt;margin-top:761.2pt;width:46.75pt;height:11.2pt;z-index:251683840;mso-position-horizontal-relative:page;mso-position-vertical-relative:page" o:allowincell="f" stroked="f">
          <v:textbox style="mso-next-textbox:#_x0000_s2316" inset="0,0,0,0">
            <w:txbxContent>
              <w:p w:rsidR="00A12BDA" w:rsidRDefault="00A12BDA" w:rsidP="00CA7C5F">
                <w:pPr>
                  <w:jc w:val="center"/>
                </w:pPr>
                <w:r>
                  <w:rPr>
                    <w:rFonts w:ascii="Arial" w:hAnsi="Arial"/>
                    <w:sz w:val="20"/>
                  </w:rPr>
                  <w:fldChar w:fldCharType="begin"/>
                </w:r>
                <w:r>
                  <w:rPr>
                    <w:rFonts w:ascii="Arial" w:hAnsi="Arial"/>
                    <w:sz w:val="20"/>
                  </w:rPr>
                  <w:instrText xml:space="preserve"> PAGE   \* MERGEFORMAT </w:instrText>
                </w:r>
                <w:r>
                  <w:rPr>
                    <w:rFonts w:ascii="Arial" w:hAnsi="Arial"/>
                    <w:sz w:val="20"/>
                  </w:rPr>
                  <w:fldChar w:fldCharType="separate"/>
                </w:r>
                <w:r>
                  <w:rPr>
                    <w:rFonts w:ascii="Arial" w:hAnsi="Arial"/>
                    <w:noProof/>
                    <w:sz w:val="20"/>
                  </w:rPr>
                  <w:t>11</w:t>
                </w:r>
                <w:r>
                  <w:rPr>
                    <w:rFonts w:ascii="Arial" w:hAnsi="Arial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19" type="#_x0000_t202" style="position:absolute;margin-left:476.85pt;margin-top:747pt;width:46.75pt;height:11.2pt;z-index:251686912;mso-position-horizontal-relative:page;mso-position-vertical-relative:page" o:allowincell="f" stroked="f">
          <v:textbox style="mso-next-textbox:#_x0000_s2319" inset="0,0,0,0">
            <w:txbxContent>
              <w:p w:rsidR="00A12BDA" w:rsidRDefault="00A12BDA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A12BDA" w:rsidRDefault="00A12BDA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320" type="#_x0000_t202" style="position:absolute;margin-left:435.4pt;margin-top:747pt;width:39.2pt;height:11.2pt;z-index:251687936;mso-position-horizontal-relative:page;mso-position-vertical-relative:page" o:allowincell="f" stroked="f">
          <v:textbox style="mso-next-textbox:#_x0000_s2320" inset="0,0,0,0">
            <w:txbxContent>
              <w:p w:rsidR="00A12BDA" w:rsidRDefault="00A12BDA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332" style="position:absolute;flip:y;z-index:251700224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1" style="position:absolute;flip:y;z-index:251699200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318" type="#_x0000_t202" style="position:absolute;margin-left:525pt;margin-top:747pt;width:49pt;height:11.2pt;z-index:251685888;mso-position-horizontal-relative:page;mso-position-vertical-relative:page" o:allowincell="f" stroked="f">
          <v:textbox style="mso-next-textbox:#_x0000_s2318" inset="0,0,0,0">
            <w:txbxContent>
              <w:p w:rsidR="00A12BDA" w:rsidRDefault="00A12BDA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A12BDA" w:rsidRDefault="00A12BDA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330" style="position:absolute;flip:y;z-index:251698176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9" style="position:absolute;flip:y;z-index:251697152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1" style="position:absolute;flip:y;z-index:251688960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2" style="position:absolute;z-index:251689984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42" style="position:absolute;z-index:251710464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2339" style="position:absolute;margin-left:56.7pt;margin-top:19.85pt;width:518.6pt;height:796.55pt;z-index:251707392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2338" style="position:absolute;z-index:251706368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7" style="position:absolute;z-index:251705344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6" style="position:absolute;z-index:251704320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5" style="position:absolute;z-index:251703296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34" style="position:absolute;z-index:251702272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8" style="position:absolute;z-index:251696128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7" style="position:absolute;z-index:251695104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5" style="position:absolute;z-index:251693056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4" style="position:absolute;z-index:251692032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323" style="position:absolute;z-index:251691008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A12BDA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2352" style="position:absolute;left:0;text-align:left;margin-left:22.7pt;margin-top:405.4pt;width:34pt;height:411.1pt;z-index:251720704;mso-position-horizontal-relative:page;mso-position-vertical-relative:page" coordsize="21760,20000" o:allowincell="f">
                <v:line id="_x0000_s2353" style="position:absolute;flip:y" from="0,0" to="32,19996" strokeweight="1pt">
                  <v:stroke startarrowwidth="narrow" startarrowlength="short" endarrowwidth="narrow" endarrowlength="short"/>
                </v:line>
                <v:group id="_x0000_s2354" style="position:absolute;width:21760;height:20000" coordsize="20000,20000">
                  <v:line id="_x0000_s2355" style="position:absolute" from="0,0" to="20000,2" strokeweight="1pt">
                    <v:stroke startarrowwidth="narrow" startarrowlength="short" endarrowwidth="narrow" endarrowlength="short"/>
                  </v:line>
                  <v:line id="_x0000_s2356" style="position:absolute" from="0,4827" to="20000,4829" strokeweight=".5pt">
                    <v:stroke startarrowwidth="narrow" startarrowlength="short" endarrowwidth="narrow" endarrowlength="short"/>
                  </v:line>
                  <v:line id="_x0000_s2357" style="position:absolute" from="0,8276" to="20000,8278" strokeweight=".5pt">
                    <v:stroke startarrowwidth="narrow" startarrowlength="short" endarrowwidth="narrow" endarrowlength="short"/>
                  </v:line>
                  <v:group id="_x0000_s2358" style="position:absolute;width:20000;height:20000" coordsize="20000,20000">
                    <v:line id="_x0000_s2359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360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361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362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r w:rsidR="00A12BDA"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A12BDA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351" style="position:absolute;left:0;text-align:left;flip:y;z-index:251719680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A12BDA" w:rsidRDefault="00A12BDA">
    <w:pPr>
      <w:pStyle w:val="a6"/>
      <w:tabs>
        <w:tab w:val="clear" w:pos="4536"/>
        <w:tab w:val="clear" w:pos="9072"/>
        <w:tab w:val="right" w:pos="-1701"/>
      </w:tabs>
      <w:jc w:val="lef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</w:tblGrid>
    <w:tr w:rsidR="00A12BDA">
      <w:trPr>
        <w:trHeight w:hRule="exact" w:val="284"/>
      </w:trPr>
      <w:tc>
        <w:tcPr>
          <w:tcW w:w="39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1304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851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</w:pP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</w:pPr>
        </w:p>
      </w:tc>
    </w:tr>
    <w:tr w:rsidR="00A12BDA">
      <w:trPr>
        <w:trHeight w:hRule="exact" w:val="284"/>
      </w:trPr>
      <w:tc>
        <w:tcPr>
          <w:tcW w:w="39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jc w:val="center"/>
            <w:rPr>
              <w:sz w:val="24"/>
            </w:rPr>
          </w:pPr>
        </w:p>
      </w:tc>
      <w:tc>
        <w:tcPr>
          <w:tcW w:w="1304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851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line="240" w:lineRule="auto"/>
            <w:jc w:val="center"/>
          </w:pPr>
        </w:p>
      </w:tc>
    </w:tr>
    <w:tr w:rsidR="00A12BDA">
      <w:trPr>
        <w:cantSplit/>
        <w:trHeight w:hRule="exact" w:val="284"/>
      </w:trPr>
      <w:tc>
        <w:tcPr>
          <w:tcW w:w="39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Лист</w:t>
          </w:r>
        </w:p>
      </w:tc>
      <w:tc>
        <w:tcPr>
          <w:tcW w:w="1304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</w:tcPr>
        <w:p w:rsidR="00A12BDA" w:rsidRDefault="0084315D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Подп.</w:t>
          </w:r>
        </w:p>
      </w:tc>
      <w:tc>
        <w:tcPr>
          <w:tcW w:w="567" w:type="dxa"/>
        </w:tcPr>
        <w:p w:rsidR="00A12BDA" w:rsidRDefault="00A12BDA">
          <w:pPr>
            <w:pStyle w:val="a6"/>
            <w:framePr w:w="3686" w:h="851" w:hRule="exact" w:wrap="around" w:vAnchor="page" w:hAnchor="page" w:x="1135" w:y="15508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Дата</w:t>
          </w:r>
        </w:p>
      </w:tc>
    </w:tr>
  </w:tbl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67"/>
    </w:tblGrid>
    <w:tr w:rsidR="00A12BDA">
      <w:trPr>
        <w:trHeight w:hRule="exact" w:val="397"/>
      </w:trPr>
      <w:tc>
        <w:tcPr>
          <w:tcW w:w="567" w:type="dxa"/>
        </w:tcPr>
        <w:p w:rsidR="00A12BDA" w:rsidRDefault="0084315D">
          <w:pPr>
            <w:pStyle w:val="a6"/>
            <w:framePr w:w="567" w:h="851" w:hRule="exact" w:wrap="around" w:vAnchor="page" w:hAnchor="page" w:x="10944" w:y="15480"/>
            <w:spacing w:before="80" w:line="240" w:lineRule="auto"/>
            <w:jc w:val="center"/>
            <w:rPr>
              <w:rFonts w:ascii="Arial" w:hAnsi="Arial"/>
              <w:sz w:val="18"/>
            </w:rPr>
          </w:pPr>
          <w:r>
            <w:rPr>
              <w:noProof/>
            </w:rPr>
            <w:pict>
              <v:line id="_x0000_s2227" style="position:absolute;left:0;text-align:left;z-index:251678720;mso-position-horizontal-relative:page;mso-position-vertical-relative:page" from="547.15pt,793.8pt" to="575.5pt,793.85pt" o:allowincell="f" strokeweight=".5pt">
                <v:stroke startarrowwidth="narrow" startarrowlength="short" endarrowwidth="narrow" endarrowlength="short"/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Лист</w:t>
          </w:r>
        </w:p>
      </w:tc>
    </w:tr>
    <w:tr w:rsidR="00A12BDA">
      <w:trPr>
        <w:trHeight w:hRule="exact" w:val="454"/>
      </w:trPr>
      <w:tc>
        <w:tcPr>
          <w:tcW w:w="567" w:type="dxa"/>
        </w:tcPr>
        <w:p w:rsidR="00A12BDA" w:rsidRDefault="0084315D">
          <w:pPr>
            <w:pStyle w:val="a6"/>
            <w:framePr w:w="567" w:h="851" w:hRule="exact" w:wrap="around" w:vAnchor="page" w:hAnchor="page" w:x="10944" w:y="15480"/>
            <w:spacing w:before="60" w:line="240" w:lineRule="auto"/>
            <w:jc w:val="center"/>
          </w:pP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Pr="0084315D">
            <w:rPr>
              <w:rStyle w:val="a7"/>
              <w:noProof/>
              <w:sz w:val="24"/>
              <w:lang w:val="ru-RU"/>
            </w:rPr>
            <w:t>22</w:t>
          </w:r>
          <w:r>
            <w:rPr>
              <w:rStyle w:val="a7"/>
              <w:noProof/>
              <w:sz w:val="24"/>
              <w:lang w:val="ru-RU"/>
            </w:rPr>
            <w:fldChar w:fldCharType="end"/>
          </w:r>
        </w:p>
      </w:tc>
    </w:tr>
  </w:tbl>
  <w:p w:rsidR="00A12BDA" w:rsidRDefault="00A12BDA">
    <w:pPr>
      <w:framePr w:w="3969" w:h="567" w:hRule="exact" w:wrap="auto" w:vAnchor="page" w:hAnchor="page" w:x="5965" w:y="15597"/>
      <w:spacing w:before="120"/>
      <w:ind w:right="360"/>
      <w:jc w:val="center"/>
      <w:rPr>
        <w:sz w:val="36"/>
      </w:rPr>
    </w:pPr>
    <w:r>
      <w:rPr>
        <w:sz w:val="36"/>
      </w:rPr>
      <w:t>УЭ2.029.074 ПЭ3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A12BDA">
      <w:trPr>
        <w:cantSplit/>
        <w:trHeight w:hRule="exact" w:val="1985"/>
      </w:trPr>
      <w:tc>
        <w:tcPr>
          <w:tcW w:w="284" w:type="dxa"/>
          <w:textDirection w:val="btL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Подп.</w:t>
          </w:r>
          <w:r w:rsidR="00A12BDA">
            <w:rPr>
              <w:rFonts w:ascii="Arial" w:hAnsi="Arial"/>
              <w:sz w:val="20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ind w:left="113" w:right="113"/>
            <w:jc w:val="center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A12BDA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Подп.</w:t>
          </w:r>
          <w:r w:rsidR="00A12BDA">
            <w:rPr>
              <w:rFonts w:ascii="Arial" w:hAnsi="Arial"/>
              <w:sz w:val="20"/>
            </w:rPr>
            <w:t xml:space="preserve"> и дата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</w:rPr>
            <w:pict>
              <v:group id="_x0000_s2219" style="position:absolute;left:0;text-align:left;margin-left:56.7pt;margin-top:773.95pt;width:184.35pt;height:42.55pt;z-index:251677696;mso-position-horizontal-relative:page;mso-position-vertical-relative:page" coordorigin="1176,14196" coordsize="3687,851" o:allowincell="f">
                <v:line id="_x0000_s2220" style="position:absolute" from="4862,14196" to="4863,15047" strokeweight="1pt">
                  <v:stroke startarrowwidth="narrow" startarrowlength="short" endarrowwidth="narrow" endarrowlength="short"/>
                </v:line>
                <v:line id="_x0000_s2221" style="position:absolute" from="1176,14479" to="4862,14480" strokeweight=".5pt">
                  <v:stroke startarrowwidth="narrow" startarrowlength="short" endarrowwidth="narrow" endarrowlength="short"/>
                </v:line>
                <v:line id="_x0000_s2222" style="position:absolute" from="1176,14763" to="4862,14764" strokeweight=".5pt">
                  <v:stroke startarrowwidth="narrow" startarrowlength="short" endarrowwidth="narrow" endarrowlength="short"/>
                </v:line>
                <v:line id="_x0000_s2223" style="position:absolute" from="4295,14196" to="4296,15047" strokeweight=".5pt">
                  <v:stroke startarrowwidth="narrow" startarrowlength="short" endarrowwidth="narrow" endarrowlength="short"/>
                </v:line>
                <v:line id="_x0000_s2224" style="position:absolute" from="3444,14196" to="3445,15047" strokeweight=".5pt">
                  <v:stroke startarrowwidth="narrow" startarrowlength="short" endarrowwidth="narrow" endarrowlength="short"/>
                </v:line>
                <v:line id="_x0000_s2225" style="position:absolute" from="2140,14196" to="2141,15047" strokeweight=".5pt">
                  <v:stroke startarrowwidth="narrow" startarrowlength="short" endarrowwidth="narrow" endarrowlength="short"/>
                </v:line>
                <v:line id="_x0000_s2226" style="position:absolute" from="1573,14196" to="1574,15047" strokeweight=".5pt">
                  <v:stroke startarrowwidth="narrow" startarrowlength="short" endarrowwidth="narrow" endarrowlength="short"/>
                </v:line>
                <w10:wrap anchorx="page" anchory="page"/>
              </v:group>
            </w:pict>
          </w:r>
          <w:r>
            <w:rPr>
              <w:noProof/>
              <w:sz w:val="22"/>
            </w:rPr>
            <w:pict>
              <v:line id="_x0000_s2228" style="position:absolute;left:0;text-align:left;flip:y;z-index:251679744;mso-position-horizontal-relative:page;mso-position-vertical-relative:page" from="56.7pt,773.95pt" to="575.4pt,773.95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ind w:left="113" w:right="113"/>
            <w:jc w:val="center"/>
          </w:pPr>
        </w:p>
      </w:tc>
    </w:tr>
    <w:tr w:rsidR="00A12BDA">
      <w:trPr>
        <w:cantSplit/>
        <w:trHeight w:val="3400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</w:pPr>
        </w:p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Первичное применение</w:t>
          </w:r>
        </w:p>
      </w:tc>
      <w:tc>
        <w:tcPr>
          <w:tcW w:w="397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ind w:left="113" w:right="113"/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УЭ2.517.012-01</w:t>
          </w:r>
        </w:p>
      </w:tc>
    </w:tr>
  </w:tbl>
  <w:p w:rsidR="00A12BDA" w:rsidRDefault="00A12BDA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p w:rsidR="00A12BDA" w:rsidRDefault="0084315D">
    <w:pPr>
      <w:pStyle w:val="a6"/>
      <w:widowControl/>
      <w:tabs>
        <w:tab w:val="clear" w:pos="4536"/>
        <w:tab w:val="clear" w:pos="9072"/>
        <w:tab w:val="left" w:pos="5670"/>
        <w:tab w:val="right" w:pos="10065"/>
      </w:tabs>
      <w:jc w:val="left"/>
    </w:pPr>
    <w:r>
      <w:rPr>
        <w:noProof/>
      </w:rPr>
      <w:pict>
        <v:line id="_x0000_s2218" style="position:absolute;flip:y;z-index:251676672;mso-position-horizontal-relative:page;mso-position-vertical-relative:page" from="547.15pt,773.95pt" to="547.2pt,816.5pt" o:allowincell="f" strokeweight="1pt">
          <v:stroke startarrowwidth="narrow" startarrowlength="short" endarrowwidth="narrow" endarrowlength="short"/>
          <w10:wrap anchorx="page" anchory="page"/>
        </v:line>
      </w:pic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BDA" w:rsidRPr="00CC319B" w:rsidRDefault="0084315D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rPr>
        <w:noProof/>
        <w:sz w:val="22"/>
      </w:rPr>
      <w:pict>
        <v:line id="_x0000_s2168" style="position:absolute;left:0;text-align:left;z-index:251664384;mso-position-horizontal-relative:page;mso-position-vertical-relative:page" from="433.75pt,759.8pt" to="575.5pt,759.85pt" o:allowincell="f" strokeweight=".5pt">
          <v:stroke startarrowwidth="narrow" startarrowlength="short" endarrowwidth="narrow" endarrowlength="short"/>
          <w10:wrap anchorx="page" anchory="page"/>
        </v:line>
      </w:pict>
    </w:r>
    <w:r w:rsidR="00A12BDA">
      <w:t xml:space="preserve">ПРИБОР  </w:t>
    </w:r>
    <w:r w:rsidR="00A12BDA">
      <w:rPr>
        <w:lang w:val="en-US"/>
      </w:rPr>
      <w:t>С410</w:t>
    </w:r>
  </w:p>
  <w:p w:rsidR="00A12BDA" w:rsidRDefault="00A12BDA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</w:p>
  <w:p w:rsidR="00A12BDA" w:rsidRDefault="00A12BDA">
    <w:pPr>
      <w:framePr w:w="3686" w:h="1134" w:hSpace="142" w:wrap="auto" w:vAnchor="page" w:hAnchor="page" w:x="4930" w:y="15009"/>
      <w:suppressAutoHyphens/>
      <w:spacing w:before="20" w:line="240" w:lineRule="auto"/>
      <w:jc w:val="center"/>
    </w:pPr>
    <w:r>
      <w:t>Перечень элементов</w:t>
    </w:r>
  </w:p>
  <w:tbl>
    <w:tblPr>
      <w:tblW w:w="0" w:type="auto"/>
      <w:jc w:val="center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A12BDA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group id="_x0000_s2134" style="position:absolute;left:0;text-align:left;margin-left:34.2pt;margin-top:-.05pt;width:518.75pt;height:42.55pt;z-index:251635712" coordorigin="1134,397" coordsize="10375,851" o:allowincell="f">
                <v:group id="_x0000_s2135" style="position:absolute;left:1588;top:397;width:7655;height:851" coordsize="22965,20000">
                  <v:line id="_x0000_s2136" style="position:absolute;flip:y" from="0,0" to="3,20000" strokeweight="1pt">
                    <v:stroke startarrowwidth="narrow" startarrowlength="short" endarrowwidth="narrow" endarrowlength="short"/>
                  </v:line>
                  <v:line id="_x0000_s2137" style="position:absolute;flip:y" from="3402,0" to="3405,20000" strokeweight="1pt">
                    <v:stroke startarrowwidth="narrow" startarrowlength="short" endarrowwidth="narrow" endarrowlength="short"/>
                  </v:line>
                  <v:line id="_x0000_s2138" style="position:absolute;flip:y" from="21261,0" to="21264,20000" strokeweight="1pt">
                    <v:stroke startarrowwidth="narrow" startarrowlength="short" endarrowwidth="narrow" endarrowlength="short"/>
                  </v:line>
                  <v:line id="_x0000_s2139" style="position:absolute;flip:y" from="22962,0" to="22965,20000" strokeweight="1pt">
                    <v:stroke startarrowwidth="narrow" startarrowlength="short" endarrowwidth="narrow" endarrowlength="short"/>
                  </v:line>
                </v:group>
                <v:line id="_x0000_s2140" style="position:absolute" from="1134,1247" to="11509,1248" strokeweight="1pt">
                  <v:stroke startarrowwidth="narrow" startarrowlength="short" endarrowwidth="narrow" endarrowlength="short"/>
                </v:line>
              </v:group>
            </w:pict>
          </w:r>
          <w:r>
            <w:rPr>
              <w:noProof/>
              <w:sz w:val="22"/>
            </w:rPr>
            <w:pict>
              <v:line id="_x0000_s2175" style="position:absolute;left:0;text-align:left;flip:y;z-index:251671552;mso-position-horizontal-relative:page;mso-position-vertical-relative:page" from="36.85pt,19.85pt" to="36.85pt,5in" o:allowincell="f" strokeweight=".5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73" style="position:absolute;left:0;text-align:left;flip:x;z-index:251669504;mso-position-horizontal-relative:page;mso-position-vertical-relative:page" from="22.7pt,360.05pt" to="56.7pt,360.0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72" style="position:absolute;left:0;text-align:left;z-index:251668480;mso-position-horizontal-relative:page;mso-position-vertical-relative:page" from="22.7pt,19.85pt" to="22.7pt,360.05pt" o:allowincell="f" strokeweight="1pt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71" style="position:absolute;left:0;text-align:left;flip:x;z-index:251667456;mso-position-horizontal-relative:page;mso-position-vertical-relative:page" from="22.7pt,19.85pt" to="56.7pt,19.85pt" o:allowincell="f">
                <w10:wrap anchorx="page" anchory="page"/>
              </v:line>
            </w:pict>
          </w:r>
          <w:r>
            <w:rPr>
              <w:noProof/>
              <w:sz w:val="22"/>
            </w:rPr>
            <w:pict>
              <v:line id="_x0000_s2170" style="position:absolute;left:0;text-align:left;flip:y;z-index:251666432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Перв. примен.</w:t>
          </w:r>
        </w:p>
      </w:tc>
      <w:tc>
        <w:tcPr>
          <w:tcW w:w="397" w:type="dxa"/>
          <w:textDirection w:val="btLr"/>
          <w:vAlign w:val="center"/>
        </w:tcPr>
        <w:p w:rsidR="00A12BDA" w:rsidRDefault="00A12BDA">
          <w:pPr>
            <w:pStyle w:val="aa"/>
            <w:framePr w:w="680" w:h="6804" w:hRule="exact" w:wrap="around" w:vAnchor="page" w:hAnchor="page" w:x="454" w:y="398"/>
            <w:rPr>
              <w:sz w:val="28"/>
            </w:rPr>
          </w:pPr>
          <w:r>
            <w:rPr>
              <w:sz w:val="28"/>
            </w:rPr>
            <w:t>УЭ</w:t>
          </w:r>
          <w:r>
            <w:rPr>
              <w:sz w:val="28"/>
              <w:lang w:val="en-US"/>
            </w:rPr>
            <w:t>3</w:t>
          </w:r>
          <w:r>
            <w:rPr>
              <w:sz w:val="28"/>
            </w:rPr>
            <w:t>.0</w:t>
          </w:r>
          <w:r>
            <w:rPr>
              <w:sz w:val="28"/>
              <w:lang w:val="en-US"/>
            </w:rPr>
            <w:t>35</w:t>
          </w:r>
          <w:r>
            <w:rPr>
              <w:sz w:val="28"/>
            </w:rPr>
            <w:t>.</w:t>
          </w:r>
          <w:r>
            <w:rPr>
              <w:sz w:val="28"/>
              <w:lang w:val="en-US"/>
            </w:rPr>
            <w:t>2</w:t>
          </w:r>
          <w:r>
            <w:rPr>
              <w:sz w:val="28"/>
            </w:rPr>
            <w:t>02</w:t>
          </w:r>
        </w:p>
      </w:tc>
    </w:tr>
    <w:tr w:rsidR="00A12BDA">
      <w:trPr>
        <w:cantSplit/>
        <w:trHeight w:hRule="exact" w:val="3402"/>
        <w:jc w:val="center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6804" w:hRule="exact" w:wrap="around" w:vAnchor="page" w:hAnchor="page" w:x="454" w:y="398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174" style="position:absolute;left:0;text-align:left;flip:y;z-index:251670528;mso-position-horizontal-relative:page;mso-position-vertical-relative:page" from="22.7pt,189.95pt" to="56.7pt,189.95pt" o:allowincell="f" strokeweight=".5pt"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Справочный №</w:t>
          </w:r>
        </w:p>
      </w:tc>
      <w:tc>
        <w:tcPr>
          <w:tcW w:w="397" w:type="dxa"/>
          <w:textDirection w:val="btLr"/>
          <w:vAlign w:val="center"/>
        </w:tcPr>
        <w:p w:rsidR="00A12BDA" w:rsidRDefault="00A12BDA">
          <w:pPr>
            <w:pStyle w:val="aa"/>
            <w:framePr w:w="680" w:h="6804" w:hRule="exact" w:wrap="around" w:vAnchor="page" w:hAnchor="page" w:x="454" w:y="398"/>
            <w:ind w:left="113" w:right="113"/>
          </w:pPr>
        </w:p>
      </w:tc>
    </w:tr>
  </w:tbl>
  <w:p w:rsidR="00A12BDA" w:rsidRDefault="00A12BDA">
    <w:pPr>
      <w:pStyle w:val="a6"/>
      <w:framePr w:w="9639" w:h="170" w:hRule="exact" w:wrap="around" w:vAnchor="page" w:hAnchor="page" w:x="1485" w:y="16325"/>
      <w:tabs>
        <w:tab w:val="clear" w:pos="4536"/>
        <w:tab w:val="center" w:pos="-1418"/>
        <w:tab w:val="left" w:pos="5103"/>
      </w:tabs>
      <w:spacing w:line="240" w:lineRule="auto"/>
      <w:jc w:val="left"/>
      <w:rPr>
        <w:rFonts w:ascii="Arial" w:hAnsi="Arial"/>
        <w:sz w:val="14"/>
      </w:rPr>
    </w:pPr>
    <w:r>
      <w:tab/>
    </w:r>
    <w:r>
      <w:rPr>
        <w:rFonts w:ascii="Arial" w:hAnsi="Arial"/>
        <w:sz w:val="14"/>
      </w:rPr>
      <w:t xml:space="preserve">Копировал:  </w:t>
    </w:r>
    <w:r>
      <w:rPr>
        <w:rFonts w:ascii="Arial" w:hAnsi="Arial"/>
        <w:sz w:val="14"/>
      </w:rPr>
      <w:tab/>
      <w:t>Формат А4</w: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97"/>
      <w:gridCol w:w="567"/>
      <w:gridCol w:w="1304"/>
      <w:gridCol w:w="7"/>
      <w:gridCol w:w="851"/>
      <w:gridCol w:w="567"/>
    </w:tblGrid>
    <w:tr w:rsidR="00A12BDA">
      <w:trPr>
        <w:cantSplit/>
        <w:trHeight w:hRule="exact" w:val="280"/>
      </w:trPr>
      <w:tc>
        <w:tcPr>
          <w:tcW w:w="397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28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Изм</w:t>
          </w:r>
        </w:p>
      </w:tc>
      <w:tc>
        <w:tcPr>
          <w:tcW w:w="567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Лист</w:t>
          </w:r>
        </w:p>
      </w:tc>
      <w:tc>
        <w:tcPr>
          <w:tcW w:w="1311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№ докум.</w:t>
          </w:r>
        </w:p>
      </w:tc>
      <w:tc>
        <w:tcPr>
          <w:tcW w:w="851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Подп.</w:t>
          </w:r>
        </w:p>
      </w:tc>
      <w:tc>
        <w:tcPr>
          <w:tcW w:w="567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jc w:val="center"/>
            <w:rPr>
              <w:rFonts w:ascii="Arial" w:hAnsi="Arial"/>
              <w:sz w:val="18"/>
            </w:rPr>
          </w:pPr>
          <w:r>
            <w:rPr>
              <w:rFonts w:ascii="Arial" w:hAnsi="Arial"/>
              <w:sz w:val="18"/>
            </w:rPr>
            <w:t>Дата</w:t>
          </w: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Разраб.</w:t>
          </w:r>
        </w:p>
      </w:tc>
      <w:tc>
        <w:tcPr>
          <w:tcW w:w="1304" w:type="dxa"/>
          <w:vAlign w:val="center"/>
        </w:tcPr>
        <w:p w:rsidR="00A12BDA" w:rsidRPr="004F52D4" w:rsidRDefault="00A12BDA">
          <w:pPr>
            <w:pStyle w:val="a6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Глушков</w:t>
          </w: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Пров.</w:t>
          </w:r>
        </w:p>
      </w:tc>
      <w:tc>
        <w:tcPr>
          <w:tcW w:w="1304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tabs>
              <w:tab w:val="left" w:pos="-2949"/>
              <w:tab w:val="left" w:pos="-2807"/>
            </w:tabs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Стифиенко</w:t>
          </w: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</w:p>
      </w:tc>
      <w:tc>
        <w:tcPr>
          <w:tcW w:w="1304" w:type="dxa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Н.контр.</w:t>
          </w:r>
        </w:p>
      </w:tc>
      <w:tc>
        <w:tcPr>
          <w:tcW w:w="1304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Изотова</w:t>
          </w:r>
        </w:p>
      </w:tc>
    </w:tr>
    <w:tr w:rsidR="00A12BDA">
      <w:trPr>
        <w:gridAfter w:val="3"/>
        <w:wAfter w:w="1425" w:type="dxa"/>
        <w:cantSplit/>
        <w:trHeight w:hRule="exact" w:val="280"/>
      </w:trPr>
      <w:tc>
        <w:tcPr>
          <w:tcW w:w="964" w:type="dxa"/>
          <w:gridSpan w:val="2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Утв.</w:t>
          </w:r>
        </w:p>
      </w:tc>
      <w:tc>
        <w:tcPr>
          <w:tcW w:w="1304" w:type="dxa"/>
          <w:vAlign w:val="center"/>
        </w:tcPr>
        <w:p w:rsidR="00A12BDA" w:rsidRDefault="00A12BDA">
          <w:pPr>
            <w:pStyle w:val="a6"/>
            <w:framePr w:w="3686" w:h="1701" w:hRule="exact" w:wrap="around" w:vAnchor="page" w:hAnchor="page" w:x="1135" w:y="14630"/>
            <w:spacing w:before="40" w:line="240" w:lineRule="auto"/>
            <w:ind w:left="57" w:firstLine="28"/>
            <w:jc w:val="left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Косолапов</w:t>
          </w:r>
        </w:p>
      </w:tc>
    </w:tr>
  </w:tbl>
  <w:p w:rsidR="00A12BDA" w:rsidRDefault="00A12BDA">
    <w:pPr>
      <w:framePr w:w="3969" w:h="567" w:hRule="exact" w:wrap="around" w:vAnchor="page" w:hAnchor="page" w:x="5853" w:y="14197"/>
      <w:spacing w:before="120" w:line="240" w:lineRule="auto"/>
      <w:jc w:val="center"/>
      <w:rPr>
        <w:sz w:val="36"/>
      </w:rPr>
    </w:pPr>
    <w:r>
      <w:rPr>
        <w:sz w:val="36"/>
      </w:rPr>
      <w:t>УЭ</w:t>
    </w:r>
    <w:r>
      <w:rPr>
        <w:sz w:val="36"/>
        <w:lang w:val="en-US"/>
      </w:rPr>
      <w:t>3</w:t>
    </w:r>
    <w:r>
      <w:rPr>
        <w:sz w:val="36"/>
      </w:rPr>
      <w:t>.0</w:t>
    </w:r>
    <w:r>
      <w:rPr>
        <w:sz w:val="36"/>
        <w:lang w:val="en-US"/>
      </w:rPr>
      <w:t>35</w:t>
    </w:r>
    <w:r>
      <w:rPr>
        <w:sz w:val="36"/>
      </w:rPr>
      <w:t>. 20</w:t>
    </w:r>
    <w:r>
      <w:rPr>
        <w:sz w:val="36"/>
        <w:lang w:val="en-US"/>
      </w:rPr>
      <w:t>2</w:t>
    </w:r>
    <w:r>
      <w:rPr>
        <w:sz w:val="36"/>
      </w:rPr>
      <w:t xml:space="preserve"> ПЭ3</w:t>
    </w:r>
  </w:p>
  <w:p w:rsidR="00A12BDA" w:rsidRDefault="00A12BDA">
    <w:pPr>
      <w:framePr w:w="5954" w:h="851" w:hRule="exact" w:wrap="around" w:vAnchor="page" w:hAnchor="page" w:x="272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Наименование</w:t>
    </w:r>
  </w:p>
  <w:p w:rsidR="00A12BDA" w:rsidRDefault="0084315D">
    <w:pPr>
      <w:pStyle w:val="a6"/>
      <w:tabs>
        <w:tab w:val="clear" w:pos="4536"/>
      </w:tabs>
      <w:jc w:val="left"/>
      <w:rPr>
        <w:rStyle w:val="a7"/>
        <w:rFonts w:ascii="Times New Roman" w:hAnsi="Times New Roman"/>
        <w:lang w:val="ru-RU"/>
      </w:rPr>
    </w:pPr>
    <w:r>
      <w:rPr>
        <w:noProof/>
        <w:sz w:val="22"/>
      </w:rPr>
      <w:pict>
        <v:line id="_x0000_s2169" style="position:absolute;z-index:251665408;mso-position-horizontal-relative:page;mso-position-vertical-relative:page" from="56.7pt,717.25pt" to="240.95pt,717.3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8" style="position:absolute;z-index:251654144;mso-position-horizontal-relative:page;mso-position-vertical-relative:page" from="428.1pt,640.7pt" to="428.1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1" style="position:absolute;z-index:251646976;mso-position-horizontal-relative:page;mso-position-vertical-relative:page" from="280.65pt,640.7pt" to="280.6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6" style="position:absolute;z-index:251662336;mso-position-horizontal-relative:page;mso-position-vertical-relative:page" from="241pt,640.7pt" to="575.5pt,640.7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5" style="position:absolute;z-index:251661312;mso-position-horizontal-relative:page;mso-position-vertical-relative:page" from="241pt,680.35pt" to="575.5pt,680.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42" type="#_x0000_t202" style="position:absolute;margin-left:524.5pt;margin-top:761.2pt;width:49pt;height:11.2pt;z-index:251637760;mso-position-horizontal-relative:page;mso-position-vertical-relative:page" o:allowincell="f" stroked="f">
          <v:textbox style="mso-next-textbox:#_x0000_s2142" inset="0,0,0,0">
            <w:txbxContent>
              <w:p w:rsidR="00A12BDA" w:rsidRDefault="0084315D" w:rsidP="00CA7C5F">
                <w:pPr>
                  <w:jc w:val="center"/>
                </w:pPr>
                <w:r>
                  <w:fldChar w:fldCharType="begin"/>
                </w:r>
                <w:r>
                  <w:instrText xml:space="preserve"> NUMPAGES   \* MERGEFORMAT </w:instrText>
                </w:r>
                <w:r>
                  <w:fldChar w:fldCharType="separate"/>
                </w:r>
                <w:r w:rsidR="00A12BDA" w:rsidRPr="00A12BDA">
                  <w:rPr>
                    <w:rStyle w:val="a7"/>
                    <w:noProof/>
                  </w:rPr>
                  <w:t>1</w:t>
                </w:r>
                <w:r>
                  <w:rPr>
                    <w:rStyle w:val="a7"/>
                    <w:noProof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141" type="#_x0000_t202" style="position:absolute;margin-left:476.3pt;margin-top:761.2pt;width:46.75pt;height:11.2pt;z-index:251636736;mso-position-horizontal-relative:page;mso-position-vertical-relative:page" o:allowincell="f" stroked="f">
          <v:textbox style="mso-next-textbox:#_x0000_s2141" inset="0,0,0,0">
            <w:txbxContent>
              <w:p w:rsidR="00A12BDA" w:rsidRDefault="00A12BDA" w:rsidP="00CA7C5F">
                <w:pPr>
                  <w:jc w:val="center"/>
                </w:pPr>
                <w:r>
                  <w:rPr>
                    <w:rFonts w:ascii="Arial" w:hAnsi="Arial"/>
                    <w:sz w:val="20"/>
                  </w:rPr>
                  <w:fldChar w:fldCharType="begin"/>
                </w:r>
                <w:r>
                  <w:rPr>
                    <w:rFonts w:ascii="Arial" w:hAnsi="Arial"/>
                    <w:sz w:val="20"/>
                  </w:rPr>
                  <w:instrText xml:space="preserve"> PAGE   \* MERGEFORMAT </w:instrText>
                </w:r>
                <w:r>
                  <w:rPr>
                    <w:rFonts w:ascii="Arial" w:hAnsi="Arial"/>
                    <w:sz w:val="20"/>
                  </w:rPr>
                  <w:fldChar w:fldCharType="separate"/>
                </w:r>
                <w:r>
                  <w:rPr>
                    <w:rFonts w:ascii="Arial" w:hAnsi="Arial"/>
                    <w:noProof/>
                    <w:sz w:val="20"/>
                  </w:rPr>
                  <w:t>1</w:t>
                </w:r>
                <w:r>
                  <w:rPr>
                    <w:rFonts w:ascii="Arial" w:hAnsi="Arial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144" type="#_x0000_t202" style="position:absolute;margin-left:476.85pt;margin-top:747pt;width:46.75pt;height:11.2pt;z-index:251639808;mso-position-horizontal-relative:page;mso-position-vertical-relative:page" o:allowincell="f" stroked="f">
          <v:textbox style="mso-next-textbox:#_x0000_s2144" inset="0,0,0,0">
            <w:txbxContent>
              <w:p w:rsidR="00A12BDA" w:rsidRDefault="00A12BDA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</w:t>
                </w:r>
              </w:p>
              <w:p w:rsidR="00A12BDA" w:rsidRDefault="00A12BDA"/>
            </w:txbxContent>
          </v:textbox>
          <w10:wrap anchorx="page" anchory="page"/>
        </v:shape>
      </w:pict>
    </w:r>
    <w:r>
      <w:rPr>
        <w:noProof/>
        <w:sz w:val="22"/>
      </w:rPr>
      <w:pict>
        <v:shape id="_x0000_s2145" type="#_x0000_t202" style="position:absolute;margin-left:435.4pt;margin-top:747pt;width:39.2pt;height:11.2pt;z-index:251640832;mso-position-horizontal-relative:page;mso-position-vertical-relative:page" o:allowincell="f" stroked="f">
          <v:textbox style="mso-next-textbox:#_x0000_s2145" inset="0,0,0,0">
            <w:txbxContent>
              <w:p w:rsidR="00A12BDA" w:rsidRDefault="00A12BDA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Лит.</w:t>
                </w:r>
              </w:p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157" style="position:absolute;flip:y;z-index:251653120;mso-position-horizontal-relative:page;mso-position-vertical-relative:page" from="447.95pt,759.8pt" to="448.0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6" style="position:absolute;flip:y;z-index:251652096;mso-position-horizontal-relative:page;mso-position-vertical-relative:page" from="462.1pt,759.8pt" to="462.15pt,773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shape id="_x0000_s2143" type="#_x0000_t202" style="position:absolute;margin-left:525pt;margin-top:747pt;width:49pt;height:11.2pt;z-index:251638784;mso-position-horizontal-relative:page;mso-position-vertical-relative:page" o:allowincell="f" stroked="f">
          <v:textbox style="mso-next-textbox:#_x0000_s2143" inset="0,0,0,0">
            <w:txbxContent>
              <w:p w:rsidR="00A12BDA" w:rsidRDefault="00A12BDA">
                <w:pPr>
                  <w:spacing w:line="240" w:lineRule="auto"/>
                  <w:jc w:val="center"/>
                  <w:rPr>
                    <w:rFonts w:ascii="Arial" w:hAnsi="Arial"/>
                    <w:sz w:val="20"/>
                  </w:rPr>
                </w:pPr>
                <w:r>
                  <w:rPr>
                    <w:rFonts w:ascii="Arial" w:hAnsi="Arial"/>
                    <w:sz w:val="20"/>
                  </w:rPr>
                  <w:t>Листов</w:t>
                </w:r>
              </w:p>
              <w:p w:rsidR="00A12BDA" w:rsidRDefault="00A12BDA"/>
            </w:txbxContent>
          </v:textbox>
          <w10:wrap anchorx="page" anchory="page"/>
        </v:shape>
      </w:pict>
    </w:r>
    <w:r>
      <w:rPr>
        <w:noProof/>
        <w:sz w:val="22"/>
      </w:rPr>
      <w:pict>
        <v:line id="_x0000_s2155" style="position:absolute;flip:y;z-index:251651072;mso-position-horizontal-relative:page;mso-position-vertical-relative:page" from="524.5pt,745.6pt" to="524.55pt,773.5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4" style="position:absolute;flip:y;z-index:251650048;mso-position-horizontal-relative:page;mso-position-vertical-relative:page" from="476.3pt,745.6pt" to="476.3pt,773.2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46" style="position:absolute;flip:y;z-index:251641856;mso-position-horizontal-relative:page;mso-position-vertical-relative:page" from="241pt,640.7pt" to="241.05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47" style="position:absolute;z-index:251642880;mso-position-horizontal-relative:page;mso-position-vertical-relative:page" from="104.9pt,703.1pt" to="104.95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7" style="position:absolute;z-index:251663360;mso-position-horizontal-relative:page;mso-position-vertical-relative:page" from="56.7pt,745.6pt" to="575.4pt,745.6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rect id="_x0000_s2164" style="position:absolute;margin-left:56.7pt;margin-top:19.85pt;width:518.6pt;height:796.55pt;z-index:251660288;mso-position-horizontal-relative:page;mso-position-vertical-relative:page" o:allowincell="f" filled="f" strokeweight="1pt">
          <w10:wrap anchorx="page" anchory="page"/>
        </v:rect>
      </w:pict>
    </w:r>
    <w:r>
      <w:rPr>
        <w:noProof/>
        <w:sz w:val="22"/>
      </w:rPr>
      <w:pict>
        <v:line id="_x0000_s2163" style="position:absolute;z-index:251659264;mso-position-horizontal-relative:page;mso-position-vertical-relative:page" from="56.7pt,802.3pt" to="240.95pt,802.3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2" style="position:absolute;z-index:251658240;mso-position-horizontal-relative:page;mso-position-vertical-relative:page" from="56.7pt,788.15pt" to="240.95pt,788.2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1" style="position:absolute;z-index:251657216;mso-position-horizontal-relative:page;mso-position-vertical-relative:page" from="56.7pt,773.95pt" to="240.95pt,774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60" style="position:absolute;z-index:251656192;mso-position-horizontal-relative:page;mso-position-vertical-relative:page" from="56.7pt,759.8pt" to="240.95pt,759.8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9" style="position:absolute;z-index:251655168;mso-position-horizontal-relative:page;mso-position-vertical-relative:page" from="56.7pt,731.45pt" to="240.95pt,731.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3" style="position:absolute;z-index:251649024;mso-position-horizontal-relative:page;mso-position-vertical-relative:page" from="433.75pt,773.95pt" to="575.5pt,774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2" style="position:absolute;z-index:251648000;mso-position-horizontal-relative:page;mso-position-vertical-relative:page" from="433.75pt,745.6pt" to="433.8pt,816.45pt" o:allowincell="f" strokeweight="1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50" style="position:absolute;z-index:251645952;mso-position-horizontal-relative:page;mso-position-vertical-relative:page" from="76.55pt,703.1pt" to="76.55pt,74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49" style="position:absolute;z-index:251644928;mso-position-horizontal-relative:page;mso-position-vertical-relative:page" from="212.65pt,703.1pt" to="212.7pt,816.5pt" o:allowincell="f" strokeweight=".5pt">
          <v:stroke startarrowwidth="narrow" startarrowlength="short" endarrowwidth="narrow" endarrowlength="short"/>
          <w10:wrap anchorx="page" anchory="page"/>
        </v:line>
      </w:pict>
    </w:r>
    <w:r>
      <w:rPr>
        <w:noProof/>
        <w:sz w:val="22"/>
      </w:rPr>
      <w:pict>
        <v:line id="_x0000_s2148" style="position:absolute;z-index:251643904;mso-position-horizontal-relative:page;mso-position-vertical-relative:page" from="170.1pt,703.1pt" to="170.1pt,816.5pt" o:allowincell="f" strokeweight=".5pt">
          <v:stroke startarrowwidth="narrow" startarrowlength="short" endarrowwidth="narrow" endarrowlength="short"/>
          <w10:wrap anchorx="page" anchory="page"/>
        </v:line>
      </w:pict>
    </w:r>
  </w:p>
  <w:tbl>
    <w:tblPr>
      <w:tblW w:w="0" w:type="auto"/>
      <w:tblInd w:w="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84"/>
      <w:gridCol w:w="397"/>
    </w:tblGrid>
    <w:tr w:rsidR="00A12BDA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дубл.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40"/>
            <w:jc w:val="right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noProof/>
              <w:sz w:val="20"/>
            </w:rPr>
            <w:pict>
              <v:group id="_x0000_s2177" style="position:absolute;left:0;text-align:left;margin-left:22.7pt;margin-top:405.4pt;width:34pt;height:411.1pt;z-index:251673600;mso-position-horizontal-relative:page;mso-position-vertical-relative:page" coordsize="21760,20000" o:allowincell="f">
                <v:line id="_x0000_s2178" style="position:absolute;flip:y" from="0,0" to="32,19996" strokeweight="1pt">
                  <v:stroke startarrowwidth="narrow" startarrowlength="short" endarrowwidth="narrow" endarrowlength="short"/>
                </v:line>
                <v:group id="_x0000_s2179" style="position:absolute;width:21760;height:20000" coordsize="20000,20000">
                  <v:line id="_x0000_s2180" style="position:absolute" from="0,0" to="20000,2" strokeweight="1pt">
                    <v:stroke startarrowwidth="narrow" startarrowlength="short" endarrowwidth="narrow" endarrowlength="short"/>
                  </v:line>
                  <v:line id="_x0000_s2181" style="position:absolute" from="0,4827" to="20000,4829" strokeweight=".5pt">
                    <v:stroke startarrowwidth="narrow" startarrowlength="short" endarrowwidth="narrow" endarrowlength="short"/>
                  </v:line>
                  <v:line id="_x0000_s2182" style="position:absolute" from="0,8276" to="20000,8278" strokeweight=".5pt">
                    <v:stroke startarrowwidth="narrow" startarrowlength="short" endarrowwidth="narrow" endarrowlength="short"/>
                  </v:line>
                  <v:group id="_x0000_s2183" style="position:absolute;width:20000;height:20000" coordsize="20000,20000">
                    <v:line id="_x0000_s2184" style="position:absolute;flip:x" from="0,19998" to="20000,20000" strokeweight="1pt">
                      <v:stroke startarrowwidth="narrow" startarrowlength="short" endarrowwidth="narrow" endarrowlength="short"/>
                    </v:line>
                    <v:line id="_x0000_s2185" style="position:absolute" from="0,11722" to="20000,11724" strokeweight=".5pt">
                      <v:stroke startarrowwidth="narrow" startarrowlength="short" endarrowwidth="narrow" endarrowlength="short"/>
                    </v:line>
                    <v:line id="_x0000_s2186" style="position:absolute" from="0,16551" to="20000,16553" strokeweight=".5pt">
                      <v:stroke startarrowwidth="narrow" startarrowlength="short" endarrowwidth="narrow" endarrowlength="short"/>
                    </v:line>
                    <v:line id="_x0000_s2187" style="position:absolute;flip:y" from="8324,0" to="8353,19996" strokeweight=".5pt">
                      <v:stroke startarrowwidth="narrow" startarrowlength="short" endarrowwidth="narrow" endarrowlength="short"/>
                    </v:line>
                  </v:group>
                </v:group>
                <w10:wrap anchorx="page" anchory="page"/>
              </v:group>
            </w:pict>
          </w:r>
          <w:r w:rsidR="00A12BDA">
            <w:rPr>
              <w:rFonts w:ascii="Arial" w:hAnsi="Arial"/>
              <w:sz w:val="20"/>
            </w:rPr>
            <w:t>Взам. инв. №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A12BDA">
      <w:trPr>
        <w:cantSplit/>
        <w:trHeight w:hRule="exact" w:val="1985"/>
      </w:trPr>
      <w:tc>
        <w:tcPr>
          <w:tcW w:w="284" w:type="dxa"/>
          <w:textDirection w:val="btLr"/>
          <w:vAlign w:val="center"/>
        </w:tcPr>
        <w:p w:rsidR="00A12BDA" w:rsidRDefault="0084315D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noProof/>
              <w:sz w:val="22"/>
            </w:rPr>
            <w:pict>
              <v:line id="_x0000_s2176" style="position:absolute;left:0;text-align:left;flip:y;z-index:251672576;mso-position-horizontal-relative:page;mso-position-vertical-relative:page" from="56.7pt,703.1pt" to="575.4pt,703.1pt" o:allowincell="f" strokeweight="1pt">
                <v:stroke startarrowwidth="narrow" startarrowlength="short" endarrowwidth="narrow" endarrowlength="short"/>
                <w10:wrap anchorx="page" anchory="page"/>
              </v:line>
            </w:pict>
          </w:r>
          <w:r w:rsidR="00A12BDA">
            <w:rPr>
              <w:rFonts w:ascii="Arial" w:hAnsi="Arial"/>
              <w:sz w:val="20"/>
            </w:rPr>
            <w:t>Подпись и дата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  <w:tr w:rsidR="00A12BDA">
      <w:trPr>
        <w:cantSplit/>
        <w:trHeight w:hRule="exact" w:val="1418"/>
      </w:trPr>
      <w:tc>
        <w:tcPr>
          <w:tcW w:w="284" w:type="dxa"/>
          <w:textDirection w:val="btLr"/>
          <w:vAlign w:val="center"/>
        </w:tcPr>
        <w:p w:rsidR="00A12BDA" w:rsidRDefault="00A12BDA">
          <w:pPr>
            <w:framePr w:w="680" w:h="8222" w:hRule="exact" w:wrap="around" w:vAnchor="page" w:hAnchor="page" w:x="455" w:y="8109"/>
            <w:spacing w:line="240" w:lineRule="auto"/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Инв. № подл.</w:t>
          </w:r>
        </w:p>
      </w:tc>
      <w:tc>
        <w:tcPr>
          <w:tcW w:w="397" w:type="dxa"/>
        </w:tcPr>
        <w:p w:rsidR="00A12BDA" w:rsidRDefault="00A12BDA">
          <w:pPr>
            <w:framePr w:w="680" w:h="8222" w:hRule="exact" w:wrap="around" w:vAnchor="page" w:hAnchor="page" w:x="455" w:y="8109"/>
            <w:spacing w:before="20"/>
            <w:jc w:val="right"/>
          </w:pPr>
        </w:p>
      </w:tc>
    </w:tr>
  </w:tbl>
  <w:p w:rsidR="00A12BDA" w:rsidRDefault="00A12BDA">
    <w:pPr>
      <w:pStyle w:val="a6"/>
      <w:tabs>
        <w:tab w:val="clear" w:pos="4536"/>
        <w:tab w:val="clear" w:pos="9072"/>
        <w:tab w:val="right" w:pos="-1701"/>
      </w:tabs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BDA" w:rsidRDefault="00A12BDA">
      <w:r>
        <w:separator/>
      </w:r>
    </w:p>
  </w:footnote>
  <w:footnote w:type="continuationSeparator" w:id="0">
    <w:p w:rsidR="00A12BDA" w:rsidRDefault="00A12B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BDA" w:rsidRDefault="00A12BDA">
    <w:pPr>
      <w:pStyle w:val="20"/>
      <w:framePr w:wrap="around"/>
    </w:pPr>
    <w:r>
      <w:t>Зона</w:t>
    </w:r>
  </w:p>
  <w:p w:rsidR="00A12BDA" w:rsidRDefault="00A12BDA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Поз.</w:t>
    </w:r>
  </w:p>
  <w:p w:rsidR="00A12BDA" w:rsidRDefault="00A12BDA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обозна-</w:t>
    </w:r>
  </w:p>
  <w:p w:rsidR="00A12BDA" w:rsidRDefault="00A12BDA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чение</w:t>
    </w:r>
  </w:p>
  <w:p w:rsidR="00A12BDA" w:rsidRDefault="00A12BDA">
    <w:pPr>
      <w:framePr w:w="5954" w:h="851" w:hRule="exact" w:wrap="around" w:vAnchor="page" w:hAnchor="page" w:x="272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Наименование</w:t>
    </w:r>
  </w:p>
  <w:p w:rsidR="00A12BDA" w:rsidRDefault="00A12BDA">
    <w:pPr>
      <w:pStyle w:val="20"/>
      <w:framePr w:w="567" w:wrap="around" w:x="8676"/>
      <w:spacing w:before="240"/>
      <w:textDirection w:val="lrTb"/>
    </w:pPr>
    <w:r>
      <w:t>Кол.</w:t>
    </w:r>
  </w:p>
  <w:p w:rsidR="00A12BDA" w:rsidRDefault="00A12BDA">
    <w:pPr>
      <w:framePr w:w="2268" w:h="851" w:hRule="exact" w:wrap="around" w:vAnchor="page" w:hAnchor="page" w:x="924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Примечание</w:t>
    </w:r>
  </w:p>
  <w:p w:rsidR="00A12BDA" w:rsidRDefault="0084315D">
    <w:pPr>
      <w:pStyle w:val="a3"/>
      <w:tabs>
        <w:tab w:val="clear" w:pos="4536"/>
        <w:tab w:val="clear" w:pos="9072"/>
      </w:tabs>
    </w:pPr>
    <w:r>
      <w:rPr>
        <w:noProof/>
      </w:rPr>
      <w:pict>
        <v:group id="_x0000_s2126" style="position:absolute;margin-left:56.7pt;margin-top:19.85pt;width:518.75pt;height:42.55pt;z-index:251634688;mso-position-horizontal-relative:page;mso-position-vertical-relative:page" coordorigin="1134,397" coordsize="10375,851" o:allowincell="f">
          <v:group id="_x0000_s2127" style="position:absolute;left:1588;top:397;width:7655;height:851" coordsize="22965,20000">
            <v:line id="_x0000_s2128" style="position:absolute;flip:y" from="0,0" to="3,20000" strokeweight="1pt">
              <v:stroke startarrowwidth="narrow" startarrowlength="short" endarrowwidth="narrow" endarrowlength="short"/>
            </v:line>
            <v:line id="_x0000_s2129" style="position:absolute;flip:y" from="3402,0" to="3405,20000" strokeweight="1pt">
              <v:stroke startarrowwidth="narrow" startarrowlength="short" endarrowwidth="narrow" endarrowlength="short"/>
            </v:line>
            <v:line id="_x0000_s2130" style="position:absolute;flip:y" from="21261,0" to="21264,20000" strokeweight="1pt">
              <v:stroke startarrowwidth="narrow" startarrowlength="short" endarrowwidth="narrow" endarrowlength="short"/>
            </v:line>
            <v:line id="_x0000_s2131" style="position:absolute;flip:y" from="22962,0" to="22965,20000" strokeweight="1pt">
              <v:stroke startarrowwidth="narrow" startarrowlength="short" endarrowwidth="narrow" endarrowlength="short"/>
            </v:line>
          </v:group>
          <v:line id="_x0000_s2132" style="position:absolute" from="1134,1247" to="11509,1248" strokeweight="1pt">
            <v:stroke startarrowwidth="narrow" startarrowlength="short" endarrowwidth="narrow" endarrowlength="short"/>
          </v:line>
          <w10:wrap anchorx="page" anchory="page"/>
        </v:group>
      </w:pict>
    </w:r>
    <w:r>
      <w:rPr>
        <w:noProof/>
      </w:rPr>
      <w:pict>
        <v:group id="_x0000_s2096" style="position:absolute;margin-left:22.7pt;margin-top:405.4pt;width:34pt;height:411.1pt;z-index:251624448;mso-position-horizontal-relative:page;mso-position-vertical-relative:page" coordsize="21760,20000" o:allowincell="f">
          <v:line id="_x0000_s2097" style="position:absolute;flip:y" from="0,0" to="32,19996" strokeweight="1pt">
            <v:stroke startarrowwidth="narrow" startarrowlength="short" endarrowwidth="narrow" endarrowlength="short"/>
          </v:line>
          <v:group id="_x0000_s2098" style="position:absolute;width:21760;height:20000" coordsize="20000,20000">
            <v:line id="_x0000_s2099" style="position:absolute" from="0,0" to="20000,2" strokeweight="1pt">
              <v:stroke startarrowwidth="narrow" startarrowlength="short" endarrowwidth="narrow" endarrowlength="short"/>
            </v:line>
            <v:line id="_x0000_s2100" style="position:absolute" from="0,4827" to="20000,4829" strokeweight=".5pt">
              <v:stroke startarrowwidth="narrow" startarrowlength="short" endarrowwidth="narrow" endarrowlength="short"/>
            </v:line>
            <v:line id="_x0000_s2101" style="position:absolute" from="0,8276" to="20000,8278" strokeweight=".5pt">
              <v:stroke startarrowwidth="narrow" startarrowlength="short" endarrowwidth="narrow" endarrowlength="short"/>
            </v:line>
            <v:group id="_x0000_s2102" style="position:absolute;width:20000;height:20000" coordsize="20000,20000">
              <v:line id="_x0000_s2103" style="position:absolute;flip:x" from="0,19998" to="20000,20000" strokeweight="1pt">
                <v:stroke startarrowwidth="narrow" startarrowlength="short" endarrowwidth="narrow" endarrowlength="short"/>
              </v:line>
              <v:line id="_x0000_s2104" style="position:absolute" from="0,11722" to="20000,11724" strokeweight=".5pt">
                <v:stroke startarrowwidth="narrow" startarrowlength="short" endarrowwidth="narrow" endarrowlength="short"/>
              </v:line>
              <v:line id="_x0000_s2105" style="position:absolute" from="0,16551" to="20000,16553" strokeweight=".5pt">
                <v:stroke startarrowwidth="narrow" startarrowlength="short" endarrowwidth="narrow" endarrowlength="short"/>
              </v:line>
              <v:line id="_x0000_s2106" style="position:absolute;flip:y" from="8324,0" to="8353,19996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2095" style="position:absolute;margin-left:56.7pt;margin-top:19.85pt;width:518.6pt;height:796.55pt;z-index:251623424;mso-position-horizontal-relative:page;mso-position-vertical-relative:page" o:allowincell="f" filled="f" strokeweight="1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BDA" w:rsidRDefault="00A12BDA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Поз.</w:t>
    </w:r>
  </w:p>
  <w:p w:rsidR="00A12BDA" w:rsidRDefault="00A12BDA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обозна-</w:t>
    </w:r>
  </w:p>
  <w:p w:rsidR="00A12BDA" w:rsidRDefault="00A12BDA">
    <w:pPr>
      <w:framePr w:w="1134" w:h="851" w:hRule="exact" w:wrap="around" w:vAnchor="page" w:hAnchor="page" w:x="1589" w:y="398"/>
      <w:spacing w:before="80" w:line="168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чение</w:t>
    </w:r>
  </w:p>
  <w:p w:rsidR="00A12BDA" w:rsidRDefault="00A12BDA">
    <w:pPr>
      <w:pStyle w:val="20"/>
      <w:framePr w:wrap="around"/>
    </w:pPr>
    <w:r>
      <w:t>Зона</w:t>
    </w:r>
  </w:p>
  <w:p w:rsidR="00A12BDA" w:rsidRDefault="00A12BDA">
    <w:pPr>
      <w:pStyle w:val="20"/>
      <w:framePr w:w="567" w:wrap="around" w:x="8676"/>
      <w:spacing w:before="240"/>
      <w:textDirection w:val="lrTb"/>
    </w:pPr>
    <w:r>
      <w:t>Кол.</w:t>
    </w:r>
  </w:p>
  <w:p w:rsidR="00A12BDA" w:rsidRDefault="00A12BDA">
    <w:pPr>
      <w:framePr w:w="2268" w:h="851" w:hRule="exact" w:wrap="around" w:vAnchor="page" w:hAnchor="page" w:x="9243" w:y="398"/>
      <w:spacing w:before="240" w:line="240" w:lineRule="auto"/>
      <w:jc w:val="center"/>
      <w:rPr>
        <w:rFonts w:ascii="Arial" w:hAnsi="Arial"/>
        <w:sz w:val="24"/>
      </w:rPr>
    </w:pPr>
    <w:r>
      <w:rPr>
        <w:rFonts w:ascii="Arial" w:hAnsi="Arial"/>
        <w:sz w:val="24"/>
      </w:rPr>
      <w:t>Примечание</w:t>
    </w:r>
  </w:p>
  <w:p w:rsidR="00A12BDA" w:rsidRDefault="00A12BDA">
    <w:pPr>
      <w:pStyle w:val="a3"/>
      <w:tabs>
        <w:tab w:val="clear" w:pos="4536"/>
        <w:tab w:val="center" w:pos="-1560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BDA" w:rsidRPr="00DE1623" w:rsidRDefault="0084315D" w:rsidP="0082115B">
    <w:pPr>
      <w:pStyle w:val="a3"/>
      <w:tabs>
        <w:tab w:val="clear" w:pos="4536"/>
        <w:tab w:val="clear" w:pos="9072"/>
      </w:tabs>
      <w:rPr>
        <w:sz w:val="16"/>
        <w:szCs w:val="16"/>
      </w:rPr>
    </w:pPr>
    <w:r>
      <w:rPr>
        <w:sz w:val="16"/>
        <w:szCs w:val="16"/>
      </w:rPr>
      <w:pict>
        <v:group id="_x0000_s2281" style="position:absolute;margin-left:22.7pt;margin-top:405.4pt;width:34pt;height:411.1pt;z-index:251681792;mso-position-horizontal-relative:page;mso-position-vertical-relative:page" coordsize="21760,20000" o:allowincell="f">
          <v:line id="_x0000_s2282" style="position:absolute;flip:y" from="0,0" to="32,19996" strokeweight="1pt">
            <v:stroke startarrowwidth="narrow" startarrowlength="short" endarrowwidth="narrow" endarrowlength="short"/>
          </v:line>
          <v:group id="_x0000_s2283" style="position:absolute;width:21760;height:20000" coordsize="20000,20000">
            <v:line id="_x0000_s2284" style="position:absolute" from="0,0" to="20000,2" strokeweight="1pt">
              <v:stroke startarrowwidth="narrow" startarrowlength="short" endarrowwidth="narrow" endarrowlength="short"/>
            </v:line>
            <v:line id="_x0000_s2285" style="position:absolute" from="0,4827" to="20000,4829" strokeweight=".5pt">
              <v:stroke startarrowwidth="narrow" startarrowlength="short" endarrowwidth="narrow" endarrowlength="short"/>
            </v:line>
            <v:line id="_x0000_s2286" style="position:absolute" from="0,8276" to="20000,8278" strokeweight=".5pt">
              <v:stroke startarrowwidth="narrow" startarrowlength="short" endarrowwidth="narrow" endarrowlength="short"/>
            </v:line>
            <v:group id="_x0000_s2287" style="position:absolute;width:20000;height:20000" coordsize="20000,20000">
              <v:line id="_x0000_s2288" style="position:absolute;flip:x" from="0,19998" to="20000,20000" strokeweight="1pt">
                <v:stroke startarrowwidth="narrow" startarrowlength="short" endarrowwidth="narrow" endarrowlength="short"/>
              </v:line>
              <v:line id="_x0000_s2289" style="position:absolute" from="0,11722" to="20000,11724" strokeweight=".5pt">
                <v:stroke startarrowwidth="narrow" startarrowlength="short" endarrowwidth="narrow" endarrowlength="short"/>
              </v:line>
              <v:line id="_x0000_s2290" style="position:absolute" from="0,16551" to="20000,16553" strokeweight=".5pt">
                <v:stroke startarrowwidth="narrow" startarrowlength="short" endarrowwidth="narrow" endarrowlength="short"/>
              </v:line>
              <v:line id="_x0000_s2291" style="position:absolute;flip:y" from="8324,0" to="8353,19996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sz w:val="16"/>
        <w:szCs w:val="16"/>
      </w:rPr>
      <w:pict>
        <v:rect id="_x0000_s2280" style="position:absolute;margin-left:56.7pt;margin-top:19.85pt;width:518.6pt;height:796.55pt;z-index:251680768;mso-position-horizontal-relative:page;mso-position-vertical-relative:page" o:allowincell="f" filled="f" strokeweight="1pt">
          <w10:wrap anchorx="page" anchory="page"/>
        </v:rect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2BDA" w:rsidRDefault="0084315D">
    <w:pPr>
      <w:pStyle w:val="a3"/>
      <w:tabs>
        <w:tab w:val="clear" w:pos="4536"/>
        <w:tab w:val="clear" w:pos="9072"/>
      </w:tabs>
    </w:pPr>
    <w:r>
      <w:rPr>
        <w:noProof/>
      </w:rPr>
      <w:pict>
        <v:group id="_x0000_s2200" style="position:absolute;margin-left:22.7pt;margin-top:405.4pt;width:34pt;height:411.1pt;z-index:251675648;mso-position-horizontal-relative:page;mso-position-vertical-relative:page" coordsize="21760,20000" o:allowincell="f">
          <v:line id="_x0000_s2201" style="position:absolute;flip:y" from="0,0" to="32,19996" strokeweight="1pt">
            <v:stroke startarrowwidth="narrow" startarrowlength="short" endarrowwidth="narrow" endarrowlength="short"/>
          </v:line>
          <v:group id="_x0000_s2202" style="position:absolute;width:21760;height:20000" coordsize="20000,20000">
            <v:line id="_x0000_s2203" style="position:absolute" from="0,0" to="20000,2" strokeweight="1pt">
              <v:stroke startarrowwidth="narrow" startarrowlength="short" endarrowwidth="narrow" endarrowlength="short"/>
            </v:line>
            <v:line id="_x0000_s2204" style="position:absolute" from="0,4827" to="20000,4829" strokeweight=".5pt">
              <v:stroke startarrowwidth="narrow" startarrowlength="short" endarrowwidth="narrow" endarrowlength="short"/>
            </v:line>
            <v:line id="_x0000_s2205" style="position:absolute" from="0,8276" to="20000,8278" strokeweight=".5pt">
              <v:stroke startarrowwidth="narrow" startarrowlength="short" endarrowwidth="narrow" endarrowlength="short"/>
            </v:line>
            <v:group id="_x0000_s2206" style="position:absolute;width:20000;height:20000" coordsize="20000,20000">
              <v:line id="_x0000_s2207" style="position:absolute;flip:x" from="0,19998" to="20000,20000" strokeweight="1pt">
                <v:stroke startarrowwidth="narrow" startarrowlength="short" endarrowwidth="narrow" endarrowlength="short"/>
              </v:line>
              <v:line id="_x0000_s2208" style="position:absolute" from="0,11722" to="20000,11724" strokeweight=".5pt">
                <v:stroke startarrowwidth="narrow" startarrowlength="short" endarrowwidth="narrow" endarrowlength="short"/>
              </v:line>
              <v:line id="_x0000_s2209" style="position:absolute" from="0,16551" to="20000,16553" strokeweight=".5pt">
                <v:stroke startarrowwidth="narrow" startarrowlength="short" endarrowwidth="narrow" endarrowlength="short"/>
              </v:line>
              <v:line id="_x0000_s2210" style="position:absolute;flip:y" from="8324,0" to="8353,19996" strokeweight=".5pt">
                <v:stroke startarrowwidth="narrow" startarrowlength="short" endarrowwidth="narrow" endarrowlength="short"/>
              </v:line>
            </v:group>
          </v:group>
          <w10:wrap anchorx="page" anchory="page"/>
        </v:group>
      </w:pict>
    </w:r>
    <w:r>
      <w:rPr>
        <w:noProof/>
      </w:rPr>
      <w:pict>
        <v:rect id="_x0000_s2199" style="position:absolute;margin-left:56.7pt;margin-top:19.85pt;width:518.6pt;height:796.55pt;z-index:251674624;mso-position-horizontal-relative:page;mso-position-vertical-relative:page" o:allowincell="f" filled="f" strokeweight="1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13" w:legacyIndent="0"/>
      <w:lvlJc w:val="left"/>
    </w:lvl>
    <w:lvl w:ilvl="1">
      <w:start w:val="1"/>
      <w:numFmt w:val="decimal"/>
      <w:pStyle w:val="2"/>
      <w:lvlText w:val="%1.%2."/>
      <w:legacy w:legacy="1" w:legacySpace="113" w:legacyIndent="0"/>
      <w:lvlJc w:val="left"/>
    </w:lvl>
    <w:lvl w:ilvl="2">
      <w:start w:val="1"/>
      <w:numFmt w:val="decimal"/>
      <w:pStyle w:val="3"/>
      <w:lvlText w:val="%1.%2.%3."/>
      <w:legacy w:legacy="1" w:legacySpace="113" w:legacyIndent="0"/>
      <w:lvlJc w:val="left"/>
    </w:lvl>
    <w:lvl w:ilvl="3">
      <w:start w:val="1"/>
      <w:numFmt w:val="decimal"/>
      <w:pStyle w:val="4"/>
      <w:lvlText w:val="%1.%2.%3.%4."/>
      <w:legacy w:legacy="1" w:legacySpace="0" w:legacyIndent="708"/>
      <w:lvlJc w:val="left"/>
      <w:pPr>
        <w:ind w:left="708" w:hanging="708"/>
      </w:pPr>
    </w:lvl>
    <w:lvl w:ilvl="4">
      <w:start w:val="1"/>
      <w:numFmt w:val="decimal"/>
      <w:pStyle w:val="5"/>
      <w:lvlText w:val="%1.%2.%3.%4.%5."/>
      <w:legacy w:legacy="1" w:legacySpace="0" w:legacyIndent="708"/>
      <w:lvlJc w:val="left"/>
      <w:pPr>
        <w:ind w:left="1416" w:hanging="708"/>
      </w:pPr>
    </w:lvl>
    <w:lvl w:ilvl="5">
      <w:start w:val="1"/>
      <w:numFmt w:val="decimal"/>
      <w:pStyle w:val="6"/>
      <w:lvlText w:val="%1.%2.%3.%4.%5.%6."/>
      <w:legacy w:legacy="1" w:legacySpace="0" w:legacyIndent="708"/>
      <w:lvlJc w:val="left"/>
      <w:pPr>
        <w:ind w:left="2124" w:hanging="708"/>
      </w:pPr>
    </w:lvl>
    <w:lvl w:ilvl="6">
      <w:start w:val="1"/>
      <w:numFmt w:val="decimal"/>
      <w:pStyle w:val="7"/>
      <w:lvlText w:val="%1.%2.%3.%4.%5.%6.%7."/>
      <w:legacy w:legacy="1" w:legacySpace="0" w:legacyIndent="708"/>
      <w:lvlJc w:val="left"/>
      <w:pPr>
        <w:ind w:left="2832" w:hanging="708"/>
      </w:pPr>
    </w:lvl>
    <w:lvl w:ilvl="7">
      <w:start w:val="1"/>
      <w:numFmt w:val="decimal"/>
      <w:pStyle w:val="8"/>
      <w:lvlText w:val="%1.%2.%3.%4.%5.%6.%7.%8."/>
      <w:legacy w:legacy="1" w:legacySpace="0" w:legacyIndent="708"/>
      <w:lvlJc w:val="left"/>
      <w:pPr>
        <w:ind w:left="3540" w:hanging="708"/>
      </w:pPr>
    </w:lvl>
    <w:lvl w:ilvl="8">
      <w:start w:val="1"/>
      <w:numFmt w:val="decimal"/>
      <w:pStyle w:val="9"/>
      <w:lvlText w:val="%1.%2.%3.%4.%5.%6.%7.%8.%9."/>
      <w:legacy w:legacy="1" w:legacySpace="0" w:legacyIndent="708"/>
      <w:lvlJc w:val="left"/>
      <w:pPr>
        <w:ind w:left="4248" w:hanging="708"/>
      </w:pPr>
    </w:lvl>
  </w:abstractNum>
  <w:abstractNum w:abstractNumId="1">
    <w:nsid w:val="00711B67"/>
    <w:multiLevelType w:val="hybridMultilevel"/>
    <w:tmpl w:val="2E20FB1E"/>
    <w:lvl w:ilvl="0" w:tplc="D29E9B88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>
    <w:nsid w:val="04F54A50"/>
    <w:multiLevelType w:val="hybridMultilevel"/>
    <w:tmpl w:val="030E7B08"/>
    <w:lvl w:ilvl="0" w:tplc="FF9E100C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7917CD9"/>
    <w:multiLevelType w:val="hybridMultilevel"/>
    <w:tmpl w:val="108C19F0"/>
    <w:lvl w:ilvl="0" w:tplc="695C52CE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13D21628"/>
    <w:multiLevelType w:val="hybridMultilevel"/>
    <w:tmpl w:val="81B44C50"/>
    <w:lvl w:ilvl="0" w:tplc="3DD2120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>
    <w:nsid w:val="17CD48BC"/>
    <w:multiLevelType w:val="hybridMultilevel"/>
    <w:tmpl w:val="3AA2A614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227B28"/>
    <w:multiLevelType w:val="hybridMultilevel"/>
    <w:tmpl w:val="8160B888"/>
    <w:lvl w:ilvl="0" w:tplc="78107762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7">
    <w:nsid w:val="20AA4DD1"/>
    <w:multiLevelType w:val="hybridMultilevel"/>
    <w:tmpl w:val="69344DCE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2152CFB"/>
    <w:multiLevelType w:val="hybridMultilevel"/>
    <w:tmpl w:val="B0F66B5C"/>
    <w:lvl w:ilvl="0" w:tplc="30547CCA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9">
    <w:nsid w:val="22240610"/>
    <w:multiLevelType w:val="hybridMultilevel"/>
    <w:tmpl w:val="8572D238"/>
    <w:lvl w:ilvl="0" w:tplc="2844362C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>
    <w:nsid w:val="2E36176D"/>
    <w:multiLevelType w:val="hybridMultilevel"/>
    <w:tmpl w:val="5A4C8B72"/>
    <w:lvl w:ilvl="0" w:tplc="AB78AAA8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1">
    <w:nsid w:val="2FBD0FC9"/>
    <w:multiLevelType w:val="hybridMultilevel"/>
    <w:tmpl w:val="49D62BFE"/>
    <w:lvl w:ilvl="0" w:tplc="0F58F97A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2">
    <w:nsid w:val="4D712381"/>
    <w:multiLevelType w:val="hybridMultilevel"/>
    <w:tmpl w:val="AD74B374"/>
    <w:lvl w:ilvl="0" w:tplc="7C649760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3">
    <w:nsid w:val="4E3F1B59"/>
    <w:multiLevelType w:val="hybridMultilevel"/>
    <w:tmpl w:val="2D268894"/>
    <w:lvl w:ilvl="0" w:tplc="A33E0D50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4">
    <w:nsid w:val="5A083641"/>
    <w:multiLevelType w:val="hybridMultilevel"/>
    <w:tmpl w:val="921A6860"/>
    <w:lvl w:ilvl="0" w:tplc="F46A2B8A">
      <w:numFmt w:val="bullet"/>
      <w:lvlText w:val=""/>
      <w:lvlJc w:val="left"/>
      <w:pPr>
        <w:ind w:left="43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5">
    <w:nsid w:val="6A9D4DCE"/>
    <w:multiLevelType w:val="hybridMultilevel"/>
    <w:tmpl w:val="25EC1060"/>
    <w:lvl w:ilvl="0" w:tplc="04190001">
      <w:start w:val="2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6A0908"/>
    <w:multiLevelType w:val="hybridMultilevel"/>
    <w:tmpl w:val="D3E6C0C6"/>
    <w:lvl w:ilvl="0" w:tplc="0784D58C">
      <w:numFmt w:val="bullet"/>
      <w:lvlText w:val=""/>
      <w:lvlJc w:val="left"/>
      <w:pPr>
        <w:ind w:left="4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15"/>
  </w:num>
  <w:num w:numId="5">
    <w:abstractNumId w:val="3"/>
  </w:num>
  <w:num w:numId="6">
    <w:abstractNumId w:val="11"/>
  </w:num>
  <w:num w:numId="7">
    <w:abstractNumId w:val="4"/>
  </w:num>
  <w:num w:numId="8">
    <w:abstractNumId w:val="10"/>
  </w:num>
  <w:num w:numId="9">
    <w:abstractNumId w:val="16"/>
  </w:num>
  <w:num w:numId="10">
    <w:abstractNumId w:val="13"/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  <w:num w:numId="15">
    <w:abstractNumId w:val="6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142"/>
  <w:doNotHyphenateCaps/>
  <w:drawingGridHorizontalSpacing w:val="14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3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A7C5F"/>
    <w:rsid w:val="000016D2"/>
    <w:rsid w:val="00003B69"/>
    <w:rsid w:val="00005C6C"/>
    <w:rsid w:val="000116D6"/>
    <w:rsid w:val="000139A2"/>
    <w:rsid w:val="000219FA"/>
    <w:rsid w:val="00027CB4"/>
    <w:rsid w:val="00030225"/>
    <w:rsid w:val="00031B7B"/>
    <w:rsid w:val="0003284A"/>
    <w:rsid w:val="00033866"/>
    <w:rsid w:val="00036E21"/>
    <w:rsid w:val="00046B9E"/>
    <w:rsid w:val="00046E82"/>
    <w:rsid w:val="00047966"/>
    <w:rsid w:val="00047C85"/>
    <w:rsid w:val="00052C39"/>
    <w:rsid w:val="000548B2"/>
    <w:rsid w:val="00060B03"/>
    <w:rsid w:val="00061935"/>
    <w:rsid w:val="000648A8"/>
    <w:rsid w:val="000655BA"/>
    <w:rsid w:val="00066594"/>
    <w:rsid w:val="00070EF7"/>
    <w:rsid w:val="000754A8"/>
    <w:rsid w:val="00081F6B"/>
    <w:rsid w:val="00083103"/>
    <w:rsid w:val="0008310F"/>
    <w:rsid w:val="000968E1"/>
    <w:rsid w:val="00097C3E"/>
    <w:rsid w:val="00097D1A"/>
    <w:rsid w:val="000A2E80"/>
    <w:rsid w:val="000A4678"/>
    <w:rsid w:val="000A5D42"/>
    <w:rsid w:val="000B2D4B"/>
    <w:rsid w:val="000B63F5"/>
    <w:rsid w:val="000C24C9"/>
    <w:rsid w:val="000C2DF9"/>
    <w:rsid w:val="000C6192"/>
    <w:rsid w:val="000C6869"/>
    <w:rsid w:val="000D1A22"/>
    <w:rsid w:val="000D23D5"/>
    <w:rsid w:val="000D5F0F"/>
    <w:rsid w:val="000D60D5"/>
    <w:rsid w:val="000E0D8B"/>
    <w:rsid w:val="000E1FC7"/>
    <w:rsid w:val="000E2275"/>
    <w:rsid w:val="000E336D"/>
    <w:rsid w:val="000E509B"/>
    <w:rsid w:val="000E5430"/>
    <w:rsid w:val="000F0B0C"/>
    <w:rsid w:val="000F0FEC"/>
    <w:rsid w:val="000F133D"/>
    <w:rsid w:val="000F1494"/>
    <w:rsid w:val="000F1C3C"/>
    <w:rsid w:val="000F3D3C"/>
    <w:rsid w:val="000F6AEC"/>
    <w:rsid w:val="001007D8"/>
    <w:rsid w:val="00104074"/>
    <w:rsid w:val="00104D36"/>
    <w:rsid w:val="0011031C"/>
    <w:rsid w:val="00111C3A"/>
    <w:rsid w:val="00111CEA"/>
    <w:rsid w:val="00112EED"/>
    <w:rsid w:val="00114C2C"/>
    <w:rsid w:val="00114CD8"/>
    <w:rsid w:val="0011659B"/>
    <w:rsid w:val="00126F05"/>
    <w:rsid w:val="00133029"/>
    <w:rsid w:val="00133504"/>
    <w:rsid w:val="0013666F"/>
    <w:rsid w:val="00140223"/>
    <w:rsid w:val="00140F3E"/>
    <w:rsid w:val="0014534F"/>
    <w:rsid w:val="00147332"/>
    <w:rsid w:val="001509F4"/>
    <w:rsid w:val="0015595B"/>
    <w:rsid w:val="001574E0"/>
    <w:rsid w:val="0016107D"/>
    <w:rsid w:val="00161EF9"/>
    <w:rsid w:val="00166042"/>
    <w:rsid w:val="0017188F"/>
    <w:rsid w:val="0017311D"/>
    <w:rsid w:val="00174AF0"/>
    <w:rsid w:val="00180AA3"/>
    <w:rsid w:val="001857D6"/>
    <w:rsid w:val="00186A5C"/>
    <w:rsid w:val="0019094F"/>
    <w:rsid w:val="001951F5"/>
    <w:rsid w:val="00196188"/>
    <w:rsid w:val="001A5033"/>
    <w:rsid w:val="001A5D71"/>
    <w:rsid w:val="001B0FB4"/>
    <w:rsid w:val="001B2A9A"/>
    <w:rsid w:val="001B334D"/>
    <w:rsid w:val="001B5E19"/>
    <w:rsid w:val="001B664E"/>
    <w:rsid w:val="001B74B0"/>
    <w:rsid w:val="001C07CC"/>
    <w:rsid w:val="001C1D18"/>
    <w:rsid w:val="001C2CD8"/>
    <w:rsid w:val="001C6482"/>
    <w:rsid w:val="001D426C"/>
    <w:rsid w:val="001E0A2E"/>
    <w:rsid w:val="001E18F6"/>
    <w:rsid w:val="001E32B5"/>
    <w:rsid w:val="001E51F9"/>
    <w:rsid w:val="001E5626"/>
    <w:rsid w:val="001E5952"/>
    <w:rsid w:val="001E7A22"/>
    <w:rsid w:val="001F1FE5"/>
    <w:rsid w:val="001F43ED"/>
    <w:rsid w:val="001F5358"/>
    <w:rsid w:val="001F538B"/>
    <w:rsid w:val="001F5CF1"/>
    <w:rsid w:val="002032FF"/>
    <w:rsid w:val="00206492"/>
    <w:rsid w:val="00206757"/>
    <w:rsid w:val="00211A67"/>
    <w:rsid w:val="00211D28"/>
    <w:rsid w:val="0021278A"/>
    <w:rsid w:val="00216047"/>
    <w:rsid w:val="0021682B"/>
    <w:rsid w:val="002237ED"/>
    <w:rsid w:val="00223921"/>
    <w:rsid w:val="00224717"/>
    <w:rsid w:val="00224F56"/>
    <w:rsid w:val="0023275A"/>
    <w:rsid w:val="00236CCA"/>
    <w:rsid w:val="00240497"/>
    <w:rsid w:val="002413CE"/>
    <w:rsid w:val="00242C31"/>
    <w:rsid w:val="00247BF3"/>
    <w:rsid w:val="002510D5"/>
    <w:rsid w:val="002537C1"/>
    <w:rsid w:val="00253FDF"/>
    <w:rsid w:val="0025602E"/>
    <w:rsid w:val="002576B4"/>
    <w:rsid w:val="00260D45"/>
    <w:rsid w:val="002613DB"/>
    <w:rsid w:val="00261E88"/>
    <w:rsid w:val="002641BD"/>
    <w:rsid w:val="00265419"/>
    <w:rsid w:val="0026565C"/>
    <w:rsid w:val="002661AC"/>
    <w:rsid w:val="00266F29"/>
    <w:rsid w:val="00270332"/>
    <w:rsid w:val="00270D06"/>
    <w:rsid w:val="00275461"/>
    <w:rsid w:val="00277F36"/>
    <w:rsid w:val="0028015F"/>
    <w:rsid w:val="002803E7"/>
    <w:rsid w:val="00280E8C"/>
    <w:rsid w:val="002852B2"/>
    <w:rsid w:val="00287087"/>
    <w:rsid w:val="00287113"/>
    <w:rsid w:val="002872BF"/>
    <w:rsid w:val="00287921"/>
    <w:rsid w:val="0029187C"/>
    <w:rsid w:val="002920F0"/>
    <w:rsid w:val="00292480"/>
    <w:rsid w:val="00293B9B"/>
    <w:rsid w:val="002A11C1"/>
    <w:rsid w:val="002A466D"/>
    <w:rsid w:val="002A57B3"/>
    <w:rsid w:val="002B2D20"/>
    <w:rsid w:val="002B2D6A"/>
    <w:rsid w:val="002B57B5"/>
    <w:rsid w:val="002B5B88"/>
    <w:rsid w:val="002B7113"/>
    <w:rsid w:val="002D0D36"/>
    <w:rsid w:val="002D5514"/>
    <w:rsid w:val="002D55A3"/>
    <w:rsid w:val="002D5B6F"/>
    <w:rsid w:val="002D61D1"/>
    <w:rsid w:val="002E0FF4"/>
    <w:rsid w:val="002E2833"/>
    <w:rsid w:val="002E2E86"/>
    <w:rsid w:val="002E3C47"/>
    <w:rsid w:val="002E5F46"/>
    <w:rsid w:val="002F2AF0"/>
    <w:rsid w:val="002F53FE"/>
    <w:rsid w:val="002F62DE"/>
    <w:rsid w:val="002F7A48"/>
    <w:rsid w:val="00300F1B"/>
    <w:rsid w:val="003021C4"/>
    <w:rsid w:val="00303E7E"/>
    <w:rsid w:val="003046D1"/>
    <w:rsid w:val="0031198C"/>
    <w:rsid w:val="003120E3"/>
    <w:rsid w:val="003124AC"/>
    <w:rsid w:val="00314E55"/>
    <w:rsid w:val="0031562B"/>
    <w:rsid w:val="00322587"/>
    <w:rsid w:val="00325981"/>
    <w:rsid w:val="0032709D"/>
    <w:rsid w:val="00327F3C"/>
    <w:rsid w:val="00332522"/>
    <w:rsid w:val="003363E2"/>
    <w:rsid w:val="0033677A"/>
    <w:rsid w:val="0033783B"/>
    <w:rsid w:val="003401A1"/>
    <w:rsid w:val="00340678"/>
    <w:rsid w:val="00342130"/>
    <w:rsid w:val="0034285B"/>
    <w:rsid w:val="00344403"/>
    <w:rsid w:val="00345320"/>
    <w:rsid w:val="00345858"/>
    <w:rsid w:val="00347636"/>
    <w:rsid w:val="00350025"/>
    <w:rsid w:val="00350534"/>
    <w:rsid w:val="003572AC"/>
    <w:rsid w:val="00367238"/>
    <w:rsid w:val="003707B9"/>
    <w:rsid w:val="0037110C"/>
    <w:rsid w:val="00373E69"/>
    <w:rsid w:val="00374696"/>
    <w:rsid w:val="00375FA9"/>
    <w:rsid w:val="003771D4"/>
    <w:rsid w:val="00381841"/>
    <w:rsid w:val="00382B2D"/>
    <w:rsid w:val="003832CC"/>
    <w:rsid w:val="00386294"/>
    <w:rsid w:val="00391898"/>
    <w:rsid w:val="00393CC0"/>
    <w:rsid w:val="003A0744"/>
    <w:rsid w:val="003A203A"/>
    <w:rsid w:val="003A34B2"/>
    <w:rsid w:val="003A3BE9"/>
    <w:rsid w:val="003A7218"/>
    <w:rsid w:val="003B0B21"/>
    <w:rsid w:val="003B3A23"/>
    <w:rsid w:val="003B55EA"/>
    <w:rsid w:val="003C1D68"/>
    <w:rsid w:val="003C3F0B"/>
    <w:rsid w:val="003C5CFE"/>
    <w:rsid w:val="003C7776"/>
    <w:rsid w:val="003C7BD8"/>
    <w:rsid w:val="003D0472"/>
    <w:rsid w:val="003D089A"/>
    <w:rsid w:val="003D21F0"/>
    <w:rsid w:val="003D235D"/>
    <w:rsid w:val="003D43DE"/>
    <w:rsid w:val="003D61D1"/>
    <w:rsid w:val="003D76E3"/>
    <w:rsid w:val="003E258F"/>
    <w:rsid w:val="003E3A43"/>
    <w:rsid w:val="003E3A77"/>
    <w:rsid w:val="003E60FB"/>
    <w:rsid w:val="003F0564"/>
    <w:rsid w:val="003F08D9"/>
    <w:rsid w:val="003F3CC5"/>
    <w:rsid w:val="003F4450"/>
    <w:rsid w:val="003F6D45"/>
    <w:rsid w:val="00402F65"/>
    <w:rsid w:val="00404754"/>
    <w:rsid w:val="00404E45"/>
    <w:rsid w:val="00405074"/>
    <w:rsid w:val="00407F44"/>
    <w:rsid w:val="00412308"/>
    <w:rsid w:val="00412B7C"/>
    <w:rsid w:val="00412E3F"/>
    <w:rsid w:val="00415F3F"/>
    <w:rsid w:val="00416507"/>
    <w:rsid w:val="00417BC6"/>
    <w:rsid w:val="00425978"/>
    <w:rsid w:val="004267E7"/>
    <w:rsid w:val="00426E1B"/>
    <w:rsid w:val="00427D7C"/>
    <w:rsid w:val="00435027"/>
    <w:rsid w:val="00442F3B"/>
    <w:rsid w:val="00444D57"/>
    <w:rsid w:val="00447FE5"/>
    <w:rsid w:val="00450BD5"/>
    <w:rsid w:val="00455046"/>
    <w:rsid w:val="0045568A"/>
    <w:rsid w:val="00457499"/>
    <w:rsid w:val="0045754C"/>
    <w:rsid w:val="00457CDE"/>
    <w:rsid w:val="004618BC"/>
    <w:rsid w:val="00465405"/>
    <w:rsid w:val="00465D71"/>
    <w:rsid w:val="00470C71"/>
    <w:rsid w:val="00473A95"/>
    <w:rsid w:val="0047465E"/>
    <w:rsid w:val="004762CE"/>
    <w:rsid w:val="00477F3C"/>
    <w:rsid w:val="00484CAE"/>
    <w:rsid w:val="00485C03"/>
    <w:rsid w:val="00485FA5"/>
    <w:rsid w:val="00486774"/>
    <w:rsid w:val="00487913"/>
    <w:rsid w:val="00492690"/>
    <w:rsid w:val="00493F0A"/>
    <w:rsid w:val="00497DDE"/>
    <w:rsid w:val="004A01AD"/>
    <w:rsid w:val="004A6133"/>
    <w:rsid w:val="004B0696"/>
    <w:rsid w:val="004B090B"/>
    <w:rsid w:val="004B37EC"/>
    <w:rsid w:val="004B5157"/>
    <w:rsid w:val="004B58AD"/>
    <w:rsid w:val="004B6923"/>
    <w:rsid w:val="004B76EF"/>
    <w:rsid w:val="004C0CC8"/>
    <w:rsid w:val="004C1BC0"/>
    <w:rsid w:val="004C52D3"/>
    <w:rsid w:val="004C57C6"/>
    <w:rsid w:val="004D0605"/>
    <w:rsid w:val="004D30E4"/>
    <w:rsid w:val="004E11EB"/>
    <w:rsid w:val="004E4AE1"/>
    <w:rsid w:val="004E55F4"/>
    <w:rsid w:val="004E72FF"/>
    <w:rsid w:val="004E79DE"/>
    <w:rsid w:val="004F16AD"/>
    <w:rsid w:val="004F225C"/>
    <w:rsid w:val="004F2E19"/>
    <w:rsid w:val="004F452E"/>
    <w:rsid w:val="004F515D"/>
    <w:rsid w:val="004F52D4"/>
    <w:rsid w:val="00505F48"/>
    <w:rsid w:val="0050701C"/>
    <w:rsid w:val="00510D5A"/>
    <w:rsid w:val="00511A35"/>
    <w:rsid w:val="00513795"/>
    <w:rsid w:val="005142EC"/>
    <w:rsid w:val="00515BB9"/>
    <w:rsid w:val="00515D91"/>
    <w:rsid w:val="005174EC"/>
    <w:rsid w:val="00517CE6"/>
    <w:rsid w:val="00531149"/>
    <w:rsid w:val="005316CE"/>
    <w:rsid w:val="0053304A"/>
    <w:rsid w:val="00535387"/>
    <w:rsid w:val="00540C84"/>
    <w:rsid w:val="00542BEF"/>
    <w:rsid w:val="00545622"/>
    <w:rsid w:val="00545B2E"/>
    <w:rsid w:val="00546178"/>
    <w:rsid w:val="005503DE"/>
    <w:rsid w:val="00550E0E"/>
    <w:rsid w:val="00553197"/>
    <w:rsid w:val="00556FE8"/>
    <w:rsid w:val="005601C1"/>
    <w:rsid w:val="00561374"/>
    <w:rsid w:val="00564E80"/>
    <w:rsid w:val="00565CC9"/>
    <w:rsid w:val="00565EB7"/>
    <w:rsid w:val="005665DB"/>
    <w:rsid w:val="00566A4D"/>
    <w:rsid w:val="005674C1"/>
    <w:rsid w:val="005710FF"/>
    <w:rsid w:val="00571368"/>
    <w:rsid w:val="00573809"/>
    <w:rsid w:val="00573C8A"/>
    <w:rsid w:val="00573D23"/>
    <w:rsid w:val="0057747D"/>
    <w:rsid w:val="0058177E"/>
    <w:rsid w:val="005829E0"/>
    <w:rsid w:val="0058722B"/>
    <w:rsid w:val="005906AB"/>
    <w:rsid w:val="00592095"/>
    <w:rsid w:val="00595631"/>
    <w:rsid w:val="0059680F"/>
    <w:rsid w:val="005A250D"/>
    <w:rsid w:val="005A39B0"/>
    <w:rsid w:val="005B131E"/>
    <w:rsid w:val="005B4409"/>
    <w:rsid w:val="005B658B"/>
    <w:rsid w:val="005B6C56"/>
    <w:rsid w:val="005B7BCE"/>
    <w:rsid w:val="005C42AB"/>
    <w:rsid w:val="005C53B0"/>
    <w:rsid w:val="005C5F12"/>
    <w:rsid w:val="005C7C90"/>
    <w:rsid w:val="005D7EAA"/>
    <w:rsid w:val="005E16F0"/>
    <w:rsid w:val="005E316E"/>
    <w:rsid w:val="005E6C84"/>
    <w:rsid w:val="005E6D9F"/>
    <w:rsid w:val="005E7A14"/>
    <w:rsid w:val="005F0CF0"/>
    <w:rsid w:val="005F3104"/>
    <w:rsid w:val="005F4775"/>
    <w:rsid w:val="005F4C1A"/>
    <w:rsid w:val="005F4C36"/>
    <w:rsid w:val="005F6C5E"/>
    <w:rsid w:val="00602696"/>
    <w:rsid w:val="0060730E"/>
    <w:rsid w:val="006123A2"/>
    <w:rsid w:val="00613C4A"/>
    <w:rsid w:val="00620885"/>
    <w:rsid w:val="006234E6"/>
    <w:rsid w:val="006263EF"/>
    <w:rsid w:val="00626AB6"/>
    <w:rsid w:val="006309FF"/>
    <w:rsid w:val="00632711"/>
    <w:rsid w:val="006373B7"/>
    <w:rsid w:val="006426AC"/>
    <w:rsid w:val="0064551A"/>
    <w:rsid w:val="00646118"/>
    <w:rsid w:val="00651D7B"/>
    <w:rsid w:val="00651E63"/>
    <w:rsid w:val="0065219E"/>
    <w:rsid w:val="0065252A"/>
    <w:rsid w:val="006546C6"/>
    <w:rsid w:val="0065583D"/>
    <w:rsid w:val="00665DBD"/>
    <w:rsid w:val="00666DD9"/>
    <w:rsid w:val="006709FB"/>
    <w:rsid w:val="00670A84"/>
    <w:rsid w:val="00671BC7"/>
    <w:rsid w:val="00673ADD"/>
    <w:rsid w:val="0067556E"/>
    <w:rsid w:val="006759C3"/>
    <w:rsid w:val="00676814"/>
    <w:rsid w:val="00682F55"/>
    <w:rsid w:val="00683D87"/>
    <w:rsid w:val="00690B55"/>
    <w:rsid w:val="00693570"/>
    <w:rsid w:val="006975FB"/>
    <w:rsid w:val="006A22A3"/>
    <w:rsid w:val="006B224B"/>
    <w:rsid w:val="006B2ABC"/>
    <w:rsid w:val="006B753E"/>
    <w:rsid w:val="006C047F"/>
    <w:rsid w:val="006C126F"/>
    <w:rsid w:val="006C2714"/>
    <w:rsid w:val="006C36AD"/>
    <w:rsid w:val="006C5E5D"/>
    <w:rsid w:val="006E3155"/>
    <w:rsid w:val="006E6121"/>
    <w:rsid w:val="006E636D"/>
    <w:rsid w:val="006F1DDF"/>
    <w:rsid w:val="006F2BA0"/>
    <w:rsid w:val="006F4BBF"/>
    <w:rsid w:val="00703439"/>
    <w:rsid w:val="0070355A"/>
    <w:rsid w:val="007036F7"/>
    <w:rsid w:val="007043EB"/>
    <w:rsid w:val="007075D4"/>
    <w:rsid w:val="00710614"/>
    <w:rsid w:val="00714446"/>
    <w:rsid w:val="0072313B"/>
    <w:rsid w:val="0072758C"/>
    <w:rsid w:val="0073187B"/>
    <w:rsid w:val="00733631"/>
    <w:rsid w:val="00734605"/>
    <w:rsid w:val="00737E4F"/>
    <w:rsid w:val="00741FF3"/>
    <w:rsid w:val="007473F7"/>
    <w:rsid w:val="00751B8D"/>
    <w:rsid w:val="00751DDE"/>
    <w:rsid w:val="00755229"/>
    <w:rsid w:val="00757397"/>
    <w:rsid w:val="00763F79"/>
    <w:rsid w:val="00765D4E"/>
    <w:rsid w:val="00767BFA"/>
    <w:rsid w:val="00767FFC"/>
    <w:rsid w:val="00770A23"/>
    <w:rsid w:val="007717AD"/>
    <w:rsid w:val="00772050"/>
    <w:rsid w:val="00783A68"/>
    <w:rsid w:val="00786CB6"/>
    <w:rsid w:val="007872B1"/>
    <w:rsid w:val="00787FC4"/>
    <w:rsid w:val="00792125"/>
    <w:rsid w:val="00797422"/>
    <w:rsid w:val="007A0CB4"/>
    <w:rsid w:val="007A2496"/>
    <w:rsid w:val="007A61BA"/>
    <w:rsid w:val="007B12AE"/>
    <w:rsid w:val="007B5D8C"/>
    <w:rsid w:val="007B788F"/>
    <w:rsid w:val="007B7B9B"/>
    <w:rsid w:val="007C31A9"/>
    <w:rsid w:val="007C40C5"/>
    <w:rsid w:val="007C6765"/>
    <w:rsid w:val="007C7454"/>
    <w:rsid w:val="007D2E74"/>
    <w:rsid w:val="007D3CCA"/>
    <w:rsid w:val="007D3F16"/>
    <w:rsid w:val="007D5DAC"/>
    <w:rsid w:val="007D712F"/>
    <w:rsid w:val="007E1C1F"/>
    <w:rsid w:val="007E72D4"/>
    <w:rsid w:val="007F5B6F"/>
    <w:rsid w:val="007F72AD"/>
    <w:rsid w:val="00801D89"/>
    <w:rsid w:val="008028F8"/>
    <w:rsid w:val="00804288"/>
    <w:rsid w:val="00806809"/>
    <w:rsid w:val="008069E6"/>
    <w:rsid w:val="00810BC1"/>
    <w:rsid w:val="008118FB"/>
    <w:rsid w:val="00812576"/>
    <w:rsid w:val="008155B3"/>
    <w:rsid w:val="0082034A"/>
    <w:rsid w:val="00820F12"/>
    <w:rsid w:val="0082115B"/>
    <w:rsid w:val="00825766"/>
    <w:rsid w:val="00827167"/>
    <w:rsid w:val="0083005D"/>
    <w:rsid w:val="008317A2"/>
    <w:rsid w:val="008330FE"/>
    <w:rsid w:val="008363AD"/>
    <w:rsid w:val="008410BD"/>
    <w:rsid w:val="008412E4"/>
    <w:rsid w:val="008422E8"/>
    <w:rsid w:val="0084315D"/>
    <w:rsid w:val="00843538"/>
    <w:rsid w:val="00843BCB"/>
    <w:rsid w:val="0084601A"/>
    <w:rsid w:val="008473BF"/>
    <w:rsid w:val="00850B28"/>
    <w:rsid w:val="00851D47"/>
    <w:rsid w:val="00853E7C"/>
    <w:rsid w:val="00856DDB"/>
    <w:rsid w:val="00857374"/>
    <w:rsid w:val="00860784"/>
    <w:rsid w:val="00860CB2"/>
    <w:rsid w:val="00871073"/>
    <w:rsid w:val="0087404A"/>
    <w:rsid w:val="00880A77"/>
    <w:rsid w:val="008816D0"/>
    <w:rsid w:val="00882AAC"/>
    <w:rsid w:val="00883349"/>
    <w:rsid w:val="008836CC"/>
    <w:rsid w:val="00884DCF"/>
    <w:rsid w:val="00885173"/>
    <w:rsid w:val="00886C0A"/>
    <w:rsid w:val="00886F9A"/>
    <w:rsid w:val="00891977"/>
    <w:rsid w:val="00891B85"/>
    <w:rsid w:val="00893B32"/>
    <w:rsid w:val="00894BA6"/>
    <w:rsid w:val="008A35EE"/>
    <w:rsid w:val="008A3A51"/>
    <w:rsid w:val="008A5E36"/>
    <w:rsid w:val="008A6E65"/>
    <w:rsid w:val="008A751D"/>
    <w:rsid w:val="008B2A03"/>
    <w:rsid w:val="008B3615"/>
    <w:rsid w:val="008B7322"/>
    <w:rsid w:val="008C09F1"/>
    <w:rsid w:val="008C7495"/>
    <w:rsid w:val="008D146F"/>
    <w:rsid w:val="008D1865"/>
    <w:rsid w:val="008D204D"/>
    <w:rsid w:val="008D2F34"/>
    <w:rsid w:val="008D33B8"/>
    <w:rsid w:val="008D3FAF"/>
    <w:rsid w:val="008D7E3A"/>
    <w:rsid w:val="008E431C"/>
    <w:rsid w:val="00901D76"/>
    <w:rsid w:val="0090307D"/>
    <w:rsid w:val="0090741F"/>
    <w:rsid w:val="00912C02"/>
    <w:rsid w:val="009156C2"/>
    <w:rsid w:val="0091583E"/>
    <w:rsid w:val="00915BC4"/>
    <w:rsid w:val="0091660B"/>
    <w:rsid w:val="00916B5A"/>
    <w:rsid w:val="00922176"/>
    <w:rsid w:val="00931DA1"/>
    <w:rsid w:val="00934766"/>
    <w:rsid w:val="00935F40"/>
    <w:rsid w:val="00941046"/>
    <w:rsid w:val="00945D18"/>
    <w:rsid w:val="009517EC"/>
    <w:rsid w:val="00961579"/>
    <w:rsid w:val="00961863"/>
    <w:rsid w:val="009622B4"/>
    <w:rsid w:val="00966FD6"/>
    <w:rsid w:val="009673CA"/>
    <w:rsid w:val="00971373"/>
    <w:rsid w:val="00971B65"/>
    <w:rsid w:val="009723D2"/>
    <w:rsid w:val="00974461"/>
    <w:rsid w:val="00975645"/>
    <w:rsid w:val="00976E23"/>
    <w:rsid w:val="00980B32"/>
    <w:rsid w:val="00981E7A"/>
    <w:rsid w:val="00982D3B"/>
    <w:rsid w:val="00982E81"/>
    <w:rsid w:val="0098317B"/>
    <w:rsid w:val="009838C5"/>
    <w:rsid w:val="0098620D"/>
    <w:rsid w:val="00991D14"/>
    <w:rsid w:val="0099665A"/>
    <w:rsid w:val="00996EFA"/>
    <w:rsid w:val="00996F6D"/>
    <w:rsid w:val="0099799E"/>
    <w:rsid w:val="009A5EBC"/>
    <w:rsid w:val="009A6A04"/>
    <w:rsid w:val="009A7703"/>
    <w:rsid w:val="009C01DB"/>
    <w:rsid w:val="009C5FCC"/>
    <w:rsid w:val="009C7588"/>
    <w:rsid w:val="009C7AB9"/>
    <w:rsid w:val="009D0A88"/>
    <w:rsid w:val="009D42E2"/>
    <w:rsid w:val="009D6AE0"/>
    <w:rsid w:val="009D7B83"/>
    <w:rsid w:val="009E0A12"/>
    <w:rsid w:val="009F26E5"/>
    <w:rsid w:val="009F2B92"/>
    <w:rsid w:val="009F3749"/>
    <w:rsid w:val="009F4079"/>
    <w:rsid w:val="009F4BDC"/>
    <w:rsid w:val="009F4C10"/>
    <w:rsid w:val="009F5736"/>
    <w:rsid w:val="009F6BE8"/>
    <w:rsid w:val="00A02D34"/>
    <w:rsid w:val="00A05E47"/>
    <w:rsid w:val="00A0648D"/>
    <w:rsid w:val="00A10AE7"/>
    <w:rsid w:val="00A12BDA"/>
    <w:rsid w:val="00A1748F"/>
    <w:rsid w:val="00A215FF"/>
    <w:rsid w:val="00A22109"/>
    <w:rsid w:val="00A254BB"/>
    <w:rsid w:val="00A25951"/>
    <w:rsid w:val="00A25B47"/>
    <w:rsid w:val="00A261BA"/>
    <w:rsid w:val="00A357C2"/>
    <w:rsid w:val="00A37F83"/>
    <w:rsid w:val="00A413EE"/>
    <w:rsid w:val="00A43014"/>
    <w:rsid w:val="00A46CC1"/>
    <w:rsid w:val="00A46E3E"/>
    <w:rsid w:val="00A47F4B"/>
    <w:rsid w:val="00A52646"/>
    <w:rsid w:val="00A5329B"/>
    <w:rsid w:val="00A55B8E"/>
    <w:rsid w:val="00A574AE"/>
    <w:rsid w:val="00A60295"/>
    <w:rsid w:val="00A6271C"/>
    <w:rsid w:val="00A641AB"/>
    <w:rsid w:val="00A6452B"/>
    <w:rsid w:val="00A645E5"/>
    <w:rsid w:val="00A66F83"/>
    <w:rsid w:val="00A7054E"/>
    <w:rsid w:val="00A74877"/>
    <w:rsid w:val="00A7724A"/>
    <w:rsid w:val="00A80056"/>
    <w:rsid w:val="00A82392"/>
    <w:rsid w:val="00A827FF"/>
    <w:rsid w:val="00A831F7"/>
    <w:rsid w:val="00A85AB1"/>
    <w:rsid w:val="00A87488"/>
    <w:rsid w:val="00A91A29"/>
    <w:rsid w:val="00A92763"/>
    <w:rsid w:val="00A94724"/>
    <w:rsid w:val="00A97ADD"/>
    <w:rsid w:val="00AA12B0"/>
    <w:rsid w:val="00AA2FA8"/>
    <w:rsid w:val="00AA3100"/>
    <w:rsid w:val="00AA6299"/>
    <w:rsid w:val="00AA68E3"/>
    <w:rsid w:val="00AA6A35"/>
    <w:rsid w:val="00AB0C5B"/>
    <w:rsid w:val="00AB4ADF"/>
    <w:rsid w:val="00AB4FC1"/>
    <w:rsid w:val="00AC0CCF"/>
    <w:rsid w:val="00AC19A9"/>
    <w:rsid w:val="00AC3AF7"/>
    <w:rsid w:val="00AC4B54"/>
    <w:rsid w:val="00AC7C83"/>
    <w:rsid w:val="00AD4E8A"/>
    <w:rsid w:val="00AE19FF"/>
    <w:rsid w:val="00AE25A0"/>
    <w:rsid w:val="00AE4512"/>
    <w:rsid w:val="00AE48B9"/>
    <w:rsid w:val="00AE51BD"/>
    <w:rsid w:val="00AE659F"/>
    <w:rsid w:val="00AE6FB8"/>
    <w:rsid w:val="00AF0CA4"/>
    <w:rsid w:val="00AF39B5"/>
    <w:rsid w:val="00B00C57"/>
    <w:rsid w:val="00B01432"/>
    <w:rsid w:val="00B05A60"/>
    <w:rsid w:val="00B16221"/>
    <w:rsid w:val="00B172AA"/>
    <w:rsid w:val="00B2032C"/>
    <w:rsid w:val="00B229B9"/>
    <w:rsid w:val="00B23632"/>
    <w:rsid w:val="00B23BF4"/>
    <w:rsid w:val="00B2460D"/>
    <w:rsid w:val="00B3110E"/>
    <w:rsid w:val="00B3244C"/>
    <w:rsid w:val="00B32AE0"/>
    <w:rsid w:val="00B343BC"/>
    <w:rsid w:val="00B367CD"/>
    <w:rsid w:val="00B407A3"/>
    <w:rsid w:val="00B4096C"/>
    <w:rsid w:val="00B47EF6"/>
    <w:rsid w:val="00B51244"/>
    <w:rsid w:val="00B53347"/>
    <w:rsid w:val="00B53FBE"/>
    <w:rsid w:val="00B5609B"/>
    <w:rsid w:val="00B60200"/>
    <w:rsid w:val="00B60FE7"/>
    <w:rsid w:val="00B61B71"/>
    <w:rsid w:val="00B63640"/>
    <w:rsid w:val="00B67A03"/>
    <w:rsid w:val="00B706D3"/>
    <w:rsid w:val="00B745F7"/>
    <w:rsid w:val="00B75091"/>
    <w:rsid w:val="00B75E45"/>
    <w:rsid w:val="00B7705C"/>
    <w:rsid w:val="00B83706"/>
    <w:rsid w:val="00B84951"/>
    <w:rsid w:val="00B9512E"/>
    <w:rsid w:val="00BA1E2A"/>
    <w:rsid w:val="00BA29E9"/>
    <w:rsid w:val="00BA348F"/>
    <w:rsid w:val="00BA4584"/>
    <w:rsid w:val="00BA535C"/>
    <w:rsid w:val="00BA6065"/>
    <w:rsid w:val="00BA6287"/>
    <w:rsid w:val="00BA7104"/>
    <w:rsid w:val="00BB1DF3"/>
    <w:rsid w:val="00BB2046"/>
    <w:rsid w:val="00BB4109"/>
    <w:rsid w:val="00BB4F07"/>
    <w:rsid w:val="00BB7255"/>
    <w:rsid w:val="00BC0B63"/>
    <w:rsid w:val="00BC0D9E"/>
    <w:rsid w:val="00BC5337"/>
    <w:rsid w:val="00BD1564"/>
    <w:rsid w:val="00BE0885"/>
    <w:rsid w:val="00BE38C0"/>
    <w:rsid w:val="00BE4684"/>
    <w:rsid w:val="00BE678F"/>
    <w:rsid w:val="00BF2897"/>
    <w:rsid w:val="00BF2C79"/>
    <w:rsid w:val="00C04BEB"/>
    <w:rsid w:val="00C107F9"/>
    <w:rsid w:val="00C13777"/>
    <w:rsid w:val="00C15052"/>
    <w:rsid w:val="00C156DB"/>
    <w:rsid w:val="00C16BC5"/>
    <w:rsid w:val="00C171F7"/>
    <w:rsid w:val="00C21441"/>
    <w:rsid w:val="00C23C89"/>
    <w:rsid w:val="00C23F2D"/>
    <w:rsid w:val="00C24127"/>
    <w:rsid w:val="00C25903"/>
    <w:rsid w:val="00C25F2D"/>
    <w:rsid w:val="00C26C89"/>
    <w:rsid w:val="00C3507F"/>
    <w:rsid w:val="00C35C7E"/>
    <w:rsid w:val="00C405E2"/>
    <w:rsid w:val="00C425E1"/>
    <w:rsid w:val="00C46FE8"/>
    <w:rsid w:val="00C55D49"/>
    <w:rsid w:val="00C566BB"/>
    <w:rsid w:val="00C57E39"/>
    <w:rsid w:val="00C613DB"/>
    <w:rsid w:val="00C61D8B"/>
    <w:rsid w:val="00C630C7"/>
    <w:rsid w:val="00C66B8F"/>
    <w:rsid w:val="00C7038B"/>
    <w:rsid w:val="00C70D32"/>
    <w:rsid w:val="00C74625"/>
    <w:rsid w:val="00C76864"/>
    <w:rsid w:val="00C7716B"/>
    <w:rsid w:val="00C80CCE"/>
    <w:rsid w:val="00C81293"/>
    <w:rsid w:val="00C82227"/>
    <w:rsid w:val="00C837F1"/>
    <w:rsid w:val="00C8769C"/>
    <w:rsid w:val="00C87FDE"/>
    <w:rsid w:val="00C90881"/>
    <w:rsid w:val="00C908D2"/>
    <w:rsid w:val="00C929F8"/>
    <w:rsid w:val="00CA128F"/>
    <w:rsid w:val="00CA3D12"/>
    <w:rsid w:val="00CA5289"/>
    <w:rsid w:val="00CA7C5F"/>
    <w:rsid w:val="00CB0844"/>
    <w:rsid w:val="00CB594F"/>
    <w:rsid w:val="00CB5DF1"/>
    <w:rsid w:val="00CB755B"/>
    <w:rsid w:val="00CC319B"/>
    <w:rsid w:val="00CC5378"/>
    <w:rsid w:val="00CD4B77"/>
    <w:rsid w:val="00CD6D00"/>
    <w:rsid w:val="00CD783B"/>
    <w:rsid w:val="00CF2376"/>
    <w:rsid w:val="00CF49B2"/>
    <w:rsid w:val="00CF6D91"/>
    <w:rsid w:val="00D063F8"/>
    <w:rsid w:val="00D1296F"/>
    <w:rsid w:val="00D13186"/>
    <w:rsid w:val="00D1760B"/>
    <w:rsid w:val="00D249F6"/>
    <w:rsid w:val="00D27693"/>
    <w:rsid w:val="00D27821"/>
    <w:rsid w:val="00D303DF"/>
    <w:rsid w:val="00D323F4"/>
    <w:rsid w:val="00D378C9"/>
    <w:rsid w:val="00D4003F"/>
    <w:rsid w:val="00D41160"/>
    <w:rsid w:val="00D41ACB"/>
    <w:rsid w:val="00D42C0C"/>
    <w:rsid w:val="00D4675C"/>
    <w:rsid w:val="00D53E9E"/>
    <w:rsid w:val="00D5563B"/>
    <w:rsid w:val="00D55E9A"/>
    <w:rsid w:val="00D55F07"/>
    <w:rsid w:val="00D6196E"/>
    <w:rsid w:val="00D61FA9"/>
    <w:rsid w:val="00D65E63"/>
    <w:rsid w:val="00D678B7"/>
    <w:rsid w:val="00D71519"/>
    <w:rsid w:val="00D725A1"/>
    <w:rsid w:val="00D72637"/>
    <w:rsid w:val="00D771B4"/>
    <w:rsid w:val="00D77D6F"/>
    <w:rsid w:val="00D80A2C"/>
    <w:rsid w:val="00D80FF2"/>
    <w:rsid w:val="00D81293"/>
    <w:rsid w:val="00D83996"/>
    <w:rsid w:val="00D84E1C"/>
    <w:rsid w:val="00D87E91"/>
    <w:rsid w:val="00D900C3"/>
    <w:rsid w:val="00D905FF"/>
    <w:rsid w:val="00D936DD"/>
    <w:rsid w:val="00D93754"/>
    <w:rsid w:val="00D93B29"/>
    <w:rsid w:val="00D95317"/>
    <w:rsid w:val="00D97BFF"/>
    <w:rsid w:val="00DA1D57"/>
    <w:rsid w:val="00DA20CB"/>
    <w:rsid w:val="00DA213F"/>
    <w:rsid w:val="00DA2E8D"/>
    <w:rsid w:val="00DA338B"/>
    <w:rsid w:val="00DA33CF"/>
    <w:rsid w:val="00DA44C6"/>
    <w:rsid w:val="00DA4689"/>
    <w:rsid w:val="00DB022B"/>
    <w:rsid w:val="00DB233D"/>
    <w:rsid w:val="00DB2BA4"/>
    <w:rsid w:val="00DB4307"/>
    <w:rsid w:val="00DC5A4C"/>
    <w:rsid w:val="00DC6DE9"/>
    <w:rsid w:val="00DD2176"/>
    <w:rsid w:val="00DD3F59"/>
    <w:rsid w:val="00DE08AA"/>
    <w:rsid w:val="00DE1623"/>
    <w:rsid w:val="00DE3EED"/>
    <w:rsid w:val="00DE504E"/>
    <w:rsid w:val="00DE5293"/>
    <w:rsid w:val="00DF45D2"/>
    <w:rsid w:val="00DF4F43"/>
    <w:rsid w:val="00DF70F5"/>
    <w:rsid w:val="00DF73F3"/>
    <w:rsid w:val="00DF7EF7"/>
    <w:rsid w:val="00E009AA"/>
    <w:rsid w:val="00E0182F"/>
    <w:rsid w:val="00E04796"/>
    <w:rsid w:val="00E04975"/>
    <w:rsid w:val="00E07907"/>
    <w:rsid w:val="00E157EF"/>
    <w:rsid w:val="00E16F95"/>
    <w:rsid w:val="00E20F84"/>
    <w:rsid w:val="00E23208"/>
    <w:rsid w:val="00E238D8"/>
    <w:rsid w:val="00E26C42"/>
    <w:rsid w:val="00E27F50"/>
    <w:rsid w:val="00E31255"/>
    <w:rsid w:val="00E37154"/>
    <w:rsid w:val="00E375D3"/>
    <w:rsid w:val="00E4258E"/>
    <w:rsid w:val="00E44BAB"/>
    <w:rsid w:val="00E46978"/>
    <w:rsid w:val="00E46B95"/>
    <w:rsid w:val="00E54EB4"/>
    <w:rsid w:val="00E55477"/>
    <w:rsid w:val="00E55525"/>
    <w:rsid w:val="00E560E5"/>
    <w:rsid w:val="00E5638C"/>
    <w:rsid w:val="00E60E05"/>
    <w:rsid w:val="00E6205D"/>
    <w:rsid w:val="00E62F96"/>
    <w:rsid w:val="00E64FEA"/>
    <w:rsid w:val="00E704CF"/>
    <w:rsid w:val="00E71C44"/>
    <w:rsid w:val="00E751F8"/>
    <w:rsid w:val="00E82730"/>
    <w:rsid w:val="00E834CF"/>
    <w:rsid w:val="00E864ED"/>
    <w:rsid w:val="00E86BB8"/>
    <w:rsid w:val="00E93052"/>
    <w:rsid w:val="00EA1B28"/>
    <w:rsid w:val="00EA3432"/>
    <w:rsid w:val="00EA632F"/>
    <w:rsid w:val="00EB25C4"/>
    <w:rsid w:val="00EB2CCE"/>
    <w:rsid w:val="00EB2F94"/>
    <w:rsid w:val="00EB44AA"/>
    <w:rsid w:val="00EC0D0E"/>
    <w:rsid w:val="00EC1324"/>
    <w:rsid w:val="00EC758F"/>
    <w:rsid w:val="00EC7B2A"/>
    <w:rsid w:val="00ED04F9"/>
    <w:rsid w:val="00ED1942"/>
    <w:rsid w:val="00ED21EF"/>
    <w:rsid w:val="00ED2C16"/>
    <w:rsid w:val="00ED325A"/>
    <w:rsid w:val="00ED6F1A"/>
    <w:rsid w:val="00EE16D7"/>
    <w:rsid w:val="00EE54A1"/>
    <w:rsid w:val="00EE5513"/>
    <w:rsid w:val="00EE5E49"/>
    <w:rsid w:val="00EF02B4"/>
    <w:rsid w:val="00EF1763"/>
    <w:rsid w:val="00EF49C7"/>
    <w:rsid w:val="00EF67A4"/>
    <w:rsid w:val="00EF6BFB"/>
    <w:rsid w:val="00EF71D1"/>
    <w:rsid w:val="00EF7938"/>
    <w:rsid w:val="00EF7C00"/>
    <w:rsid w:val="00F0474D"/>
    <w:rsid w:val="00F056D3"/>
    <w:rsid w:val="00F062E1"/>
    <w:rsid w:val="00F11F97"/>
    <w:rsid w:val="00F1319E"/>
    <w:rsid w:val="00F149D1"/>
    <w:rsid w:val="00F15473"/>
    <w:rsid w:val="00F15E1A"/>
    <w:rsid w:val="00F179E6"/>
    <w:rsid w:val="00F20416"/>
    <w:rsid w:val="00F22C27"/>
    <w:rsid w:val="00F25558"/>
    <w:rsid w:val="00F33323"/>
    <w:rsid w:val="00F340C5"/>
    <w:rsid w:val="00F366B4"/>
    <w:rsid w:val="00F37728"/>
    <w:rsid w:val="00F4144E"/>
    <w:rsid w:val="00F42A24"/>
    <w:rsid w:val="00F47213"/>
    <w:rsid w:val="00F47603"/>
    <w:rsid w:val="00F47D62"/>
    <w:rsid w:val="00F50260"/>
    <w:rsid w:val="00F5551B"/>
    <w:rsid w:val="00F56FC7"/>
    <w:rsid w:val="00F6036C"/>
    <w:rsid w:val="00F603A7"/>
    <w:rsid w:val="00F64265"/>
    <w:rsid w:val="00F642E1"/>
    <w:rsid w:val="00F733D4"/>
    <w:rsid w:val="00F743B2"/>
    <w:rsid w:val="00F75BC4"/>
    <w:rsid w:val="00F81697"/>
    <w:rsid w:val="00F8435E"/>
    <w:rsid w:val="00F8721E"/>
    <w:rsid w:val="00F873C2"/>
    <w:rsid w:val="00F933BF"/>
    <w:rsid w:val="00F9376C"/>
    <w:rsid w:val="00F950E3"/>
    <w:rsid w:val="00F951B4"/>
    <w:rsid w:val="00F97D4E"/>
    <w:rsid w:val="00FA2AE1"/>
    <w:rsid w:val="00FA3D56"/>
    <w:rsid w:val="00FB1C5D"/>
    <w:rsid w:val="00FB3657"/>
    <w:rsid w:val="00FB5622"/>
    <w:rsid w:val="00FB5C72"/>
    <w:rsid w:val="00FB6368"/>
    <w:rsid w:val="00FB6F58"/>
    <w:rsid w:val="00FC249F"/>
    <w:rsid w:val="00FC35E8"/>
    <w:rsid w:val="00FE246E"/>
    <w:rsid w:val="00FE2508"/>
    <w:rsid w:val="00FE5460"/>
    <w:rsid w:val="00FF02CB"/>
    <w:rsid w:val="00FF09A7"/>
    <w:rsid w:val="00FF4716"/>
    <w:rsid w:val="00FF6897"/>
    <w:rsid w:val="00FF7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72"/>
    <o:shapelayout v:ext="edit">
      <o:idmap v:ext="edit" data="1"/>
    </o:shapelayout>
  </w:shapeDefaults>
  <w:decimalSymbol w:val=","/>
  <w:listSeparator w:val=";"/>
  <w15:docId w15:val="{157CEDEE-D068-453F-8C60-2D96DE3E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51BD"/>
    <w:pPr>
      <w:spacing w:line="360" w:lineRule="auto"/>
    </w:pPr>
    <w:rPr>
      <w:sz w:val="28"/>
    </w:rPr>
  </w:style>
  <w:style w:type="paragraph" w:styleId="1">
    <w:name w:val="heading 1"/>
    <w:basedOn w:val="a"/>
    <w:next w:val="a"/>
    <w:qFormat/>
    <w:rsid w:val="00E560E5"/>
    <w:pPr>
      <w:keepNext/>
      <w:pageBreakBefore/>
      <w:numPr>
        <w:numId w:val="1"/>
      </w:numPr>
      <w:suppressAutoHyphens/>
      <w:spacing w:before="120" w:after="240"/>
      <w:jc w:val="center"/>
      <w:outlineLvl w:val="0"/>
    </w:pPr>
    <w:rPr>
      <w:caps/>
      <w:kern w:val="28"/>
    </w:rPr>
  </w:style>
  <w:style w:type="paragraph" w:styleId="2">
    <w:name w:val="heading 2"/>
    <w:basedOn w:val="a"/>
    <w:next w:val="a"/>
    <w:qFormat/>
    <w:rsid w:val="00E560E5"/>
    <w:pPr>
      <w:keepNext/>
      <w:numPr>
        <w:ilvl w:val="1"/>
        <w:numId w:val="1"/>
      </w:numPr>
      <w:suppressAutoHyphens/>
      <w:outlineLvl w:val="1"/>
    </w:pPr>
  </w:style>
  <w:style w:type="paragraph" w:styleId="3">
    <w:name w:val="heading 3"/>
    <w:basedOn w:val="a"/>
    <w:next w:val="a"/>
    <w:qFormat/>
    <w:rsid w:val="00E560E5"/>
    <w:pPr>
      <w:keepNext/>
      <w:numPr>
        <w:ilvl w:val="2"/>
        <w:numId w:val="1"/>
      </w:numPr>
      <w:outlineLvl w:val="2"/>
    </w:pPr>
  </w:style>
  <w:style w:type="paragraph" w:styleId="4">
    <w:name w:val="heading 4"/>
    <w:basedOn w:val="a"/>
    <w:next w:val="a"/>
    <w:qFormat/>
    <w:rsid w:val="00E560E5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5">
    <w:name w:val="heading 5"/>
    <w:basedOn w:val="a"/>
    <w:next w:val="a"/>
    <w:qFormat/>
    <w:rsid w:val="00E560E5"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rsid w:val="00E560E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E560E5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rsid w:val="00E560E5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rsid w:val="00E560E5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560E5"/>
    <w:pPr>
      <w:tabs>
        <w:tab w:val="center" w:pos="4536"/>
        <w:tab w:val="right" w:pos="9072"/>
      </w:tabs>
    </w:pPr>
  </w:style>
  <w:style w:type="character" w:customStyle="1" w:styleId="a4">
    <w:name w:val="Верхний колонтитул Знак"/>
    <w:basedOn w:val="a0"/>
    <w:link w:val="a3"/>
    <w:rsid w:val="0082115B"/>
    <w:rPr>
      <w:sz w:val="28"/>
    </w:rPr>
  </w:style>
  <w:style w:type="paragraph" w:customStyle="1" w:styleId="a5">
    <w:name w:val="Таблица перечня"/>
    <w:basedOn w:val="a"/>
    <w:rsid w:val="00E560E5"/>
    <w:pPr>
      <w:framePr w:hSpace="142" w:wrap="auto" w:vAnchor="page" w:hAnchor="page" w:x="1145" w:y="86"/>
      <w:spacing w:before="20" w:after="20"/>
    </w:pPr>
    <w:rPr>
      <w:rFonts w:ascii="Pragmatica" w:hAnsi="Pragmatica"/>
      <w:sz w:val="16"/>
    </w:rPr>
  </w:style>
  <w:style w:type="paragraph" w:styleId="a6">
    <w:name w:val="footer"/>
    <w:basedOn w:val="a"/>
    <w:rsid w:val="00E560E5"/>
    <w:pPr>
      <w:widowControl w:val="0"/>
      <w:tabs>
        <w:tab w:val="center" w:pos="4536"/>
        <w:tab w:val="right" w:pos="9072"/>
      </w:tabs>
      <w:jc w:val="right"/>
    </w:pPr>
  </w:style>
  <w:style w:type="character" w:styleId="a7">
    <w:name w:val="page number"/>
    <w:basedOn w:val="a0"/>
    <w:rsid w:val="00E560E5"/>
    <w:rPr>
      <w:rFonts w:ascii="Arial" w:hAnsi="Arial"/>
      <w:noProof w:val="0"/>
      <w:sz w:val="22"/>
      <w:lang w:val="en-US"/>
    </w:rPr>
  </w:style>
  <w:style w:type="paragraph" w:styleId="a8">
    <w:name w:val="Body Text"/>
    <w:basedOn w:val="a"/>
    <w:rsid w:val="00E560E5"/>
    <w:pPr>
      <w:spacing w:before="60"/>
    </w:pPr>
    <w:rPr>
      <w:sz w:val="24"/>
    </w:rPr>
  </w:style>
  <w:style w:type="paragraph" w:styleId="a9">
    <w:name w:val="Body Text Indent"/>
    <w:basedOn w:val="a"/>
    <w:rsid w:val="00E560E5"/>
    <w:pPr>
      <w:ind w:firstLine="284"/>
    </w:pPr>
    <w:rPr>
      <w:sz w:val="24"/>
    </w:rPr>
  </w:style>
  <w:style w:type="paragraph" w:styleId="20">
    <w:name w:val="Body Text 2"/>
    <w:basedOn w:val="a"/>
    <w:rsid w:val="00E560E5"/>
    <w:pPr>
      <w:framePr w:w="454" w:h="851" w:hRule="exact" w:wrap="around" w:vAnchor="page" w:hAnchor="page" w:x="1135" w:y="398"/>
      <w:spacing w:before="80" w:line="240" w:lineRule="auto"/>
      <w:jc w:val="center"/>
      <w:textDirection w:val="btLr"/>
    </w:pPr>
    <w:rPr>
      <w:rFonts w:ascii="Arial" w:hAnsi="Arial"/>
      <w:sz w:val="24"/>
    </w:rPr>
  </w:style>
  <w:style w:type="paragraph" w:customStyle="1" w:styleId="aa">
    <w:name w:val="Шрифт штампа"/>
    <w:basedOn w:val="a"/>
    <w:rsid w:val="00E560E5"/>
    <w:pPr>
      <w:spacing w:line="240" w:lineRule="auto"/>
      <w:jc w:val="center"/>
    </w:pPr>
    <w:rPr>
      <w:rFonts w:ascii="Arial" w:hAnsi="Arial"/>
      <w:sz w:val="20"/>
    </w:rPr>
  </w:style>
  <w:style w:type="character" w:styleId="ab">
    <w:name w:val="Hyperlink"/>
    <w:basedOn w:val="a0"/>
    <w:uiPriority w:val="99"/>
    <w:unhideWhenUsed/>
    <w:rsid w:val="00C23C89"/>
    <w:rPr>
      <w:color w:val="0000FF"/>
      <w:u w:val="single"/>
    </w:rPr>
  </w:style>
  <w:style w:type="character" w:styleId="ac">
    <w:name w:val="FollowedHyperlink"/>
    <w:basedOn w:val="a0"/>
    <w:uiPriority w:val="99"/>
    <w:unhideWhenUsed/>
    <w:rsid w:val="00C23C89"/>
    <w:rPr>
      <w:color w:val="800080"/>
      <w:u w:val="single"/>
    </w:rPr>
  </w:style>
  <w:style w:type="paragraph" w:customStyle="1" w:styleId="xl64">
    <w:name w:val="xl64"/>
    <w:basedOn w:val="a"/>
    <w:rsid w:val="00C23C89"/>
    <w:pPr>
      <w:pBdr>
        <w:top w:val="single" w:sz="4" w:space="0" w:color="auto"/>
        <w:left w:val="single" w:sz="4" w:space="1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 New Roman" w:hAnsi="Time New Roman"/>
      <w:szCs w:val="28"/>
    </w:rPr>
  </w:style>
  <w:style w:type="paragraph" w:customStyle="1" w:styleId="xl65">
    <w:name w:val="xl65"/>
    <w:basedOn w:val="a"/>
    <w:rsid w:val="00C23C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 New Roman" w:hAnsi="Time New Roman"/>
      <w:szCs w:val="28"/>
    </w:rPr>
  </w:style>
  <w:style w:type="paragraph" w:customStyle="1" w:styleId="xl66">
    <w:name w:val="xl66"/>
    <w:basedOn w:val="a"/>
    <w:rsid w:val="00C23C89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 New Roman" w:hAnsi="Time New Roman"/>
      <w:szCs w:val="28"/>
    </w:rPr>
  </w:style>
  <w:style w:type="paragraph" w:customStyle="1" w:styleId="xl67">
    <w:name w:val="xl67"/>
    <w:basedOn w:val="a"/>
    <w:rsid w:val="00C23C89"/>
    <w:pPr>
      <w:pBdr>
        <w:top w:val="single" w:sz="4" w:space="0" w:color="auto"/>
        <w:left w:val="single" w:sz="4" w:space="1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hAnsi="Arial" w:cs="Arial"/>
      <w:szCs w:val="28"/>
    </w:rPr>
  </w:style>
  <w:style w:type="paragraph" w:customStyle="1" w:styleId="xl68">
    <w:name w:val="xl68"/>
    <w:basedOn w:val="a"/>
    <w:rsid w:val="00C23C89"/>
    <w:pPr>
      <w:spacing w:before="100" w:beforeAutospacing="1" w:after="100" w:afterAutospacing="1" w:line="240" w:lineRule="auto"/>
    </w:pPr>
    <w:rPr>
      <w:rFonts w:ascii="Calibri" w:hAnsi="Calibri"/>
      <w:color w:val="000000"/>
      <w:sz w:val="22"/>
      <w:szCs w:val="22"/>
    </w:rPr>
  </w:style>
  <w:style w:type="paragraph" w:customStyle="1" w:styleId="xl69">
    <w:name w:val="xl69"/>
    <w:basedOn w:val="a"/>
    <w:rsid w:val="009F4079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Arial" w:hAnsi="Arial" w:cs="Arial"/>
      <w:szCs w:val="28"/>
    </w:rPr>
  </w:style>
  <w:style w:type="paragraph" w:customStyle="1" w:styleId="xl70">
    <w:name w:val="xl70"/>
    <w:basedOn w:val="a"/>
    <w:rsid w:val="009F4079"/>
    <w:pPr>
      <w:spacing w:before="100" w:beforeAutospacing="1" w:after="100" w:afterAutospacing="1" w:line="240" w:lineRule="auto"/>
    </w:pPr>
    <w:rPr>
      <w:rFonts w:ascii="Calibri" w:hAnsi="Calibri"/>
      <w:color w:val="000000"/>
      <w:sz w:val="22"/>
      <w:szCs w:val="22"/>
    </w:rPr>
  </w:style>
  <w:style w:type="paragraph" w:customStyle="1" w:styleId="xl63">
    <w:name w:val="xl63"/>
    <w:basedOn w:val="a"/>
    <w:rsid w:val="00BB2046"/>
    <w:pPr>
      <w:pBdr>
        <w:top w:val="single" w:sz="4" w:space="0" w:color="auto"/>
        <w:left w:val="single" w:sz="4" w:space="11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ind w:firstLineChars="100" w:firstLine="100"/>
      <w:textAlignment w:val="center"/>
    </w:pPr>
    <w:rPr>
      <w:rFonts w:ascii="Time New Roman" w:hAnsi="Time New Roman"/>
      <w:szCs w:val="28"/>
    </w:rPr>
  </w:style>
  <w:style w:type="paragraph" w:styleId="ad">
    <w:name w:val="List Paragraph"/>
    <w:basedOn w:val="a"/>
    <w:uiPriority w:val="34"/>
    <w:qFormat/>
    <w:rsid w:val="00673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0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7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7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&#1064;&#1072;&#1073;&#1083;&#1086;&#1085;&#1099;\&#1055;&#1069;3_OKI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664137-3E2E-4B9C-AC9F-AC5AB5E4C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ПЭ3_OKI</Template>
  <TotalTime>835</TotalTime>
  <Pages>22</Pages>
  <Words>3503</Words>
  <Characters>19971</Characters>
  <Application>Microsoft Office Word</Application>
  <DocSecurity>0</DocSecurity>
  <Lines>166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</vt:lpstr>
    </vt:vector>
  </TitlesOfParts>
  <Company>Красноярский НИИ Радиосвязи</Company>
  <LinksUpToDate>false</LinksUpToDate>
  <CharactersWithSpaces>23428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</dc:title>
  <dc:creator>Парфенова</dc:creator>
  <cp:lastModifiedBy>Глушков Виктор Павлович</cp:lastModifiedBy>
  <cp:revision>73</cp:revision>
  <cp:lastPrinted>2008-09-10T06:58:00Z</cp:lastPrinted>
  <dcterms:created xsi:type="dcterms:W3CDTF">2017-06-29T03:50:00Z</dcterms:created>
  <dcterms:modified xsi:type="dcterms:W3CDTF">2018-04-18T09:05:00Z</dcterms:modified>
</cp:coreProperties>
</file>