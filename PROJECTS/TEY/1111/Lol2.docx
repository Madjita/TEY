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5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5954"/>
        <w:gridCol w:w="567"/>
        <w:gridCol w:w="2211"/>
      </w:tblGrid>
      <w:tr w:rsidR="009F4079" w:rsidRPr="009F4079" w:rsidTr="009F407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A25B47" w:rsidRDefault="009F4079" w:rsidP="009F4079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BQ1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Резонатор РК560-СМД5-4ДП-25.000К-П15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КПГФ.433513.068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BQ2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Резонатор РК560-СМД5-4ДП-25.000К-П15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КПГФ.433513.068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GRM188R61C225KE15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GRM188R61C225KE15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GRM1555C1H150JZ01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"A"-10 В-4,7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</w:t>
            </w:r>
            <w:r w:rsidR="006546C6">
              <w:rPr>
                <w:szCs w:val="28"/>
              </w:rPr>
              <w:t>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GRM1555C1H102JA01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GRM188R71C334KA01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"B"-10 В-10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GRM21BR71C475KA73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GRM188R71E154KA01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GRM155R71H472JA01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GRM155R71H332KA01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"E"-25 В-68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"E"-25 В-68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"E"-25 В-68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"E"-25 В-68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"C"-10 В-100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"C"-10 В-100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C199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"E"-10 В-470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GRM21BR60J226ME39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GRM188C81A225KE34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GRM188C81A225KE34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"C"-10 В-100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"C"-10 В-100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"C"-10 В-100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"A"-16 В-1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"A"-16 В-1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"A"-16 В-1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Конденсатор К53-68 "A"-16 В-1 мкФ±10 %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A52646" w:rsidP="00F6036C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Pr="00F6036C">
              <w:rPr>
                <w:szCs w:val="28"/>
              </w:rPr>
              <w:t xml:space="preserve">Конденсатор К53-68 "E"-10 В-330 мкФ± 20 %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GRM155R61A474KE15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C252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A52646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MAX1510ETB+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LTM4600HVMPV#PBF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ADP3338AKCZ-5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DA9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ADP3338AKCZ-5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A52646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</w:t>
            </w:r>
            <w:r w:rsidR="00F6036C" w:rsidRPr="00F6036C">
              <w:rPr>
                <w:sz w:val="26"/>
                <w:szCs w:val="26"/>
              </w:rPr>
              <w:t>Микросхема</w:t>
            </w:r>
            <w:r w:rsidRPr="00F6036C">
              <w:rPr>
                <w:sz w:val="26"/>
                <w:szCs w:val="26"/>
              </w:rPr>
              <w:t xml:space="preserve"> 5572ИН1АУ АЕЯР.431230.913 ТУ,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XC7Z030-1FBG676I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5572ИН2АУ АЕЯР.431230.913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A52646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A52646">
              <w:rPr>
                <w:szCs w:val="28"/>
              </w:rPr>
              <w:t xml:space="preserve"> </w:t>
            </w:r>
            <w:r w:rsidR="00F6036C" w:rsidRPr="00F6036C">
              <w:rPr>
                <w:sz w:val="26"/>
                <w:szCs w:val="26"/>
              </w:rPr>
              <w:t>Микросхема</w:t>
            </w:r>
            <w:r w:rsidRPr="00F6036C">
              <w:rPr>
                <w:sz w:val="26"/>
                <w:szCs w:val="26"/>
              </w:rPr>
              <w:t xml:space="preserve"> 5572ИН1АУ АЕЯР.431230.913 ТУ,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A52646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</w:t>
            </w:r>
            <w:r w:rsidR="00F6036C" w:rsidRPr="00F6036C">
              <w:rPr>
                <w:sz w:val="26"/>
                <w:szCs w:val="26"/>
              </w:rPr>
              <w:t>Микросхема</w:t>
            </w:r>
            <w:r w:rsidRPr="00F6036C">
              <w:rPr>
                <w:sz w:val="26"/>
                <w:szCs w:val="26"/>
              </w:rPr>
              <w:t xml:space="preserve"> 5019ЧТ1Т АЕЯР.431320.855-01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A52646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</w:t>
            </w:r>
            <w:r w:rsidR="00F6036C" w:rsidRPr="00F6036C">
              <w:rPr>
                <w:sz w:val="26"/>
                <w:szCs w:val="26"/>
              </w:rPr>
              <w:t>Микросхема</w:t>
            </w:r>
            <w:r w:rsidRPr="00F6036C">
              <w:rPr>
                <w:sz w:val="26"/>
                <w:szCs w:val="26"/>
              </w:rPr>
              <w:t xml:space="preserve"> 5019ЧТ1Т АЕЯР.431320.855-01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  <w:lang w:val="en-US"/>
              </w:rPr>
              <w:t xml:space="preserve"> AT25F512B-SSH-B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  <w:lang w:val="en-US"/>
              </w:rPr>
              <w:t xml:space="preserve"> MTFC4GACAANA-4M 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N25Q128A13EF740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N25Q128A13EF740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  <w:lang w:val="en-US"/>
              </w:rPr>
              <w:t xml:space="preserve"> 88E1111-B2-BAB1I000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FT232RL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  <w:lang w:val="en-US"/>
              </w:rPr>
              <w:t xml:space="preserve"> 88E1111-B2-BAB1I000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C04BEB" w:rsidRPr="00C04BEB">
              <w:rPr>
                <w:szCs w:val="28"/>
              </w:rPr>
              <w:t>Микросхема MT41K256M16HA-107IT:E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DAC1220E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DD16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Микросхема</w:t>
            </w:r>
            <w:r w:rsidRPr="00A52646">
              <w:rPr>
                <w:szCs w:val="28"/>
              </w:rPr>
              <w:t xml:space="preserve"> LMK04816BISQ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G1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F6036C" w:rsidP="00F6036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A52646" w:rsidRPr="00F6036C">
              <w:rPr>
                <w:szCs w:val="28"/>
              </w:rPr>
              <w:t>Генератор</w:t>
            </w:r>
            <w:r w:rsidR="00C04BEB" w:rsidRPr="00C04BEB">
              <w:rPr>
                <w:szCs w:val="28"/>
              </w:rPr>
              <w:t xml:space="preserve"> </w:t>
            </w:r>
            <w:r w:rsidR="00A52646" w:rsidRPr="00F6036C">
              <w:rPr>
                <w:szCs w:val="28"/>
              </w:rPr>
              <w:t xml:space="preserve">ГК285-ТК-01-ГЕ-50М-3,3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Default="00F6036C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КПГФ.433531.040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G2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F6036C" w:rsidRDefault="00F6036C" w:rsidP="006F1DDF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A52646" w:rsidRPr="00F6036C">
              <w:rPr>
                <w:szCs w:val="28"/>
              </w:rPr>
              <w:t>Генератор</w:t>
            </w:r>
            <w:r w:rsidR="00C04BEB">
              <w:rPr>
                <w:szCs w:val="28"/>
              </w:rPr>
              <w:t xml:space="preserve"> кварцевый</w:t>
            </w:r>
            <w:r w:rsidR="00A52646" w:rsidRPr="00F6036C">
              <w:rPr>
                <w:szCs w:val="28"/>
              </w:rPr>
              <w:t xml:space="preserve"> ГК333-ТС-10М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Default="006F1DDF" w:rsidP="00A52646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(спец. № Г2070М) </w:t>
            </w:r>
            <w:r w:rsidR="00F6036C" w:rsidRPr="00A52646">
              <w:rPr>
                <w:szCs w:val="28"/>
              </w:rPr>
              <w:t>ТУ6329-136-07614320-14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 w:val="26"/>
                <w:szCs w:val="26"/>
              </w:rPr>
            </w:pPr>
            <w:r w:rsidRPr="006F1DDF">
              <w:rPr>
                <w:sz w:val="26"/>
                <w:szCs w:val="26"/>
              </w:rPr>
              <w:t>20</w:t>
            </w:r>
            <w:r w:rsidRPr="00A52646"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  <w:r w:rsidRPr="00A52646">
              <w:rPr>
                <w:szCs w:val="28"/>
                <w:lang w:val="en-US"/>
              </w:rPr>
              <w:t>G</w:t>
            </w:r>
            <w:r w:rsidRPr="006F1DDF">
              <w:rPr>
                <w:szCs w:val="28"/>
              </w:rPr>
              <w:t>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F6036C" w:rsidP="00A52646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A52646" w:rsidRPr="00A52646">
              <w:rPr>
                <w:szCs w:val="28"/>
              </w:rPr>
              <w:t>Генератор ROS-470-819+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  <w:r w:rsidRPr="006F1DDF">
              <w:rPr>
                <w:szCs w:val="28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6F1DDF" w:rsidRDefault="00F6036C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 w:val="26"/>
                <w:szCs w:val="26"/>
              </w:rPr>
            </w:pPr>
            <w:r w:rsidRPr="006F1DDF">
              <w:rPr>
                <w:sz w:val="26"/>
                <w:szCs w:val="26"/>
              </w:rPr>
              <w:t>11</w:t>
            </w:r>
            <w:r w:rsidRPr="00A52646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  <w:r w:rsidRPr="00A52646">
              <w:rPr>
                <w:szCs w:val="28"/>
                <w:lang w:val="en-US"/>
              </w:rPr>
              <w:t>L</w:t>
            </w:r>
            <w:r w:rsidRPr="006F1DDF">
              <w:rPr>
                <w:szCs w:val="28"/>
              </w:rPr>
              <w:t>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</w:t>
            </w:r>
            <w:r w:rsidR="00F6036C" w:rsidRPr="00A52646">
              <w:rPr>
                <w:szCs w:val="28"/>
              </w:rPr>
              <w:t>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  <w:r w:rsidRPr="006F1DDF">
              <w:rPr>
                <w:szCs w:val="28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 w:val="26"/>
                <w:szCs w:val="26"/>
              </w:rPr>
            </w:pPr>
            <w:r w:rsidRPr="006F1DDF">
              <w:rPr>
                <w:sz w:val="26"/>
                <w:szCs w:val="26"/>
              </w:rPr>
              <w:t>20</w:t>
            </w:r>
            <w:r w:rsidRPr="00A52646"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6F1DDF" w:rsidRDefault="00A52646" w:rsidP="00A52646">
            <w:pPr>
              <w:spacing w:before="120"/>
              <w:jc w:val="center"/>
              <w:rPr>
                <w:szCs w:val="28"/>
              </w:rPr>
            </w:pPr>
            <w:r w:rsidRPr="00A52646">
              <w:rPr>
                <w:szCs w:val="28"/>
                <w:lang w:val="en-US"/>
              </w:rPr>
              <w:t>L</w:t>
            </w:r>
            <w:r w:rsidRPr="006F1DDF">
              <w:rPr>
                <w:szCs w:val="28"/>
              </w:rPr>
              <w:t>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L5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L6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L7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Индуктивность</w:t>
            </w:r>
            <w:r w:rsidRPr="00A52646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F6036C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6036C" w:rsidRPr="00A52646" w:rsidRDefault="00F6036C" w:rsidP="00A52646">
            <w:pPr>
              <w:spacing w:before="120"/>
              <w:rPr>
                <w:szCs w:val="28"/>
              </w:rPr>
            </w:pP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A52646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="00F6036C"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2646" w:rsidRPr="00A52646" w:rsidRDefault="00A52646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R1</w:t>
            </w: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345320">
              <w:rPr>
                <w:szCs w:val="28"/>
              </w:rPr>
              <w:t xml:space="preserve"> CR0402-FX-4991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R</w:t>
            </w:r>
            <w:r>
              <w:rPr>
                <w:szCs w:val="28"/>
                <w:lang w:val="en-US"/>
              </w:rPr>
              <w:t>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Pr="00345320">
              <w:rPr>
                <w:szCs w:val="28"/>
              </w:rPr>
              <w:t>Резистор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 w:rsidRPr="00345320">
              <w:rPr>
                <w:szCs w:val="28"/>
              </w:rPr>
              <w:t>Резистор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CR0402-FX-1271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CR0402-FX-2611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CR0402-FX-6802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CR0402-FX-3012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CR0402-FX-1332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CR0402-FX-1503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CR0402-FX-4022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CR0402-FX-1912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CR0402-FX-7501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Резистор</w:t>
            </w:r>
            <w:r w:rsidRPr="00A52646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VT7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 xml:space="preserve"> </w:t>
            </w:r>
            <w:r>
              <w:rPr>
                <w:szCs w:val="28"/>
              </w:rPr>
              <w:t>Транзистор</w:t>
            </w:r>
            <w:r w:rsidRPr="00A52646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XP1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Вилка СНП390-14ВП21-2 РЮМК.430420.034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XP2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Вилка СНП346-3ВП21-1-В РЮМК.430420.011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XP3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</w:t>
            </w:r>
            <w:r w:rsidR="00FF6897" w:rsidRPr="00FF6897">
              <w:rPr>
                <w:sz w:val="26"/>
                <w:szCs w:val="26"/>
              </w:rPr>
              <w:t>Вилка СНП347-10ВП21-1-В РЮМК.430420.012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XP4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Вилка</w:t>
            </w:r>
            <w:r w:rsidRPr="00A52646">
              <w:rPr>
                <w:szCs w:val="28"/>
                <w:lang w:val="en-US"/>
              </w:rPr>
              <w:t xml:space="preserve"> IPBT-103-H1-T-D-RA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22B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XP5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 xml:space="preserve"> Вилка СНП390-20ВП21-2 РЮМК.430420.034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XS1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Розетка ASP-134603-01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XS2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Розетка ASP-134603-01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XS3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ind w:left="57"/>
              <w:rPr>
                <w:szCs w:val="28"/>
              </w:rPr>
            </w:pPr>
            <w:r w:rsidRPr="00A52646">
              <w:rPr>
                <w:szCs w:val="28"/>
              </w:rPr>
              <w:t>Розетка ASP-134603-01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345320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XS4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F6036C" w:rsidRDefault="00345320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F6036C">
              <w:rPr>
                <w:sz w:val="26"/>
                <w:szCs w:val="26"/>
              </w:rPr>
              <w:t>Джампер СНП386-2Рд1-2 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45320" w:rsidRPr="00A52646" w:rsidRDefault="00345320" w:rsidP="00A52646">
            <w:pPr>
              <w:spacing w:before="120"/>
              <w:rPr>
                <w:szCs w:val="28"/>
              </w:rPr>
            </w:pPr>
            <w:r w:rsidRPr="00A52646">
              <w:rPr>
                <w:szCs w:val="28"/>
              </w:rPr>
              <w:t> </w:t>
            </w: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XS5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6546C6">
            <w:pPr>
              <w:spacing w:before="120"/>
              <w:ind w:left="57"/>
              <w:rPr>
                <w:sz w:val="26"/>
                <w:szCs w:val="26"/>
              </w:rPr>
            </w:pPr>
            <w:r w:rsidRPr="00FF6897">
              <w:rPr>
                <w:sz w:val="26"/>
                <w:szCs w:val="26"/>
              </w:rPr>
              <w:t>Розетка Tyco 1840404-1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XS6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6546C6">
            <w:pPr>
              <w:spacing w:before="120"/>
              <w:ind w:left="57"/>
              <w:rPr>
                <w:sz w:val="26"/>
                <w:szCs w:val="26"/>
              </w:rPr>
            </w:pPr>
            <w:r w:rsidRPr="00FF6897">
              <w:rPr>
                <w:sz w:val="26"/>
                <w:szCs w:val="26"/>
              </w:rPr>
              <w:t>Розетка Tyco 1840404-1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A52646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XS7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6546C6">
            <w:pPr>
              <w:spacing w:before="120"/>
              <w:ind w:left="57"/>
              <w:rPr>
                <w:sz w:val="26"/>
                <w:szCs w:val="26"/>
              </w:rPr>
            </w:pPr>
            <w:r w:rsidRPr="00FF6897">
              <w:rPr>
                <w:sz w:val="26"/>
                <w:szCs w:val="26"/>
              </w:rPr>
              <w:t>Розетка AMP 1-1734346-1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6546C6">
            <w:pPr>
              <w:spacing w:before="120"/>
              <w:jc w:val="center"/>
              <w:rPr>
                <w:szCs w:val="28"/>
                <w:lang w:val="en-US"/>
              </w:rPr>
            </w:pPr>
            <w:r w:rsidRPr="00A52646"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C868DD" w:rsidP="00A52646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A52646" w:rsidRDefault="00C868DD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U1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C868DD" w:rsidP="00C868DD">
            <w:pPr>
              <w:rPr>
                <w:szCs w:val="28"/>
              </w:rPr>
            </w:pPr>
            <w:r w:rsidRPr="00C868DD">
              <w:rPr>
                <w:szCs w:val="28"/>
              </w:rPr>
              <w:t>Источник вторичного электропитания ВРМ24-15-5/3 ТУ 6390-001-61704169-10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C868DD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1005C9" w:rsidRDefault="002C412D" w:rsidP="00710510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2C412D" w:rsidRDefault="002C412D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TV1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2C412D" w:rsidP="00A52646">
            <w:pPr>
              <w:spacing w:before="120"/>
              <w:ind w:left="57"/>
              <w:rPr>
                <w:sz w:val="26"/>
                <w:szCs w:val="26"/>
              </w:rPr>
            </w:pPr>
            <w:r w:rsidRPr="00BB3B44">
              <w:rPr>
                <w:sz w:val="26"/>
                <w:szCs w:val="26"/>
              </w:rPr>
              <w:t>Трансформатор HX1188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1005C9" w:rsidRDefault="002C412D" w:rsidP="00A52646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  <w:tr w:rsidR="00FF6897" w:rsidRPr="00A52646" w:rsidTr="00A52646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F6036C" w:rsidRDefault="00FF6897" w:rsidP="00A52646">
            <w:pPr>
              <w:spacing w:before="120"/>
              <w:ind w:left="57"/>
              <w:rPr>
                <w:sz w:val="26"/>
                <w:szCs w:val="2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6897" w:rsidRPr="00C868DD" w:rsidRDefault="00FF6897" w:rsidP="00A52646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F6897" w:rsidRPr="00A52646" w:rsidRDefault="00FF6897" w:rsidP="00A52646">
            <w:pPr>
              <w:spacing w:before="120"/>
              <w:rPr>
                <w:szCs w:val="28"/>
              </w:rPr>
            </w:pPr>
          </w:p>
        </w:tc>
      </w:tr>
    </w:tbl>
    <w:p w:rsidR="008317A2" w:rsidRPr="00A02D34" w:rsidRDefault="008317A2" w:rsidP="009622B4">
      <w:pPr>
        <w:spacing w:before="120"/>
        <w:rPr>
          <w:szCs w:val="28"/>
        </w:rPr>
      </w:pPr>
    </w:p>
    <w:p w:rsidR="0082115B" w:rsidRPr="00083103" w:rsidRDefault="0082115B" w:rsidP="0065252A">
      <w:pPr>
        <w:spacing w:before="120"/>
        <w:jc w:val="both"/>
        <w:rPr>
          <w:szCs w:val="28"/>
        </w:rPr>
        <w:sectPr w:rsidR="0082115B" w:rsidRPr="00083103" w:rsidSect="0008310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57" w:right="397" w:bottom="369" w:left="1191" w:header="0" w:footer="1032" w:gutter="0"/>
          <w:paperSrc w:first="1" w:other="1"/>
          <w:pgNumType w:start="1"/>
          <w:cols w:sep="1" w:space="720"/>
          <w:titlePg/>
          <w:docGrid w:linePitch="381"/>
        </w:sectPr>
      </w:pPr>
    </w:p>
    <w:tbl>
      <w:tblPr>
        <w:tblW w:w="10306" w:type="dxa"/>
        <w:jc w:val="center"/>
        <w:tblLook w:val="04A0" w:firstRow="1" w:lastRow="0" w:firstColumn="1" w:lastColumn="0" w:noHBand="0" w:noVBand="1"/>
      </w:tblPr>
      <w:tblGrid>
        <w:gridCol w:w="2520"/>
        <w:gridCol w:w="1293"/>
        <w:gridCol w:w="551"/>
        <w:gridCol w:w="425"/>
        <w:gridCol w:w="1844"/>
        <w:gridCol w:w="572"/>
        <w:gridCol w:w="379"/>
        <w:gridCol w:w="649"/>
        <w:gridCol w:w="385"/>
        <w:gridCol w:w="1688"/>
      </w:tblGrid>
      <w:tr w:rsidR="00DE1623" w:rsidRPr="00A02D34" w:rsidTr="003C7BD8">
        <w:trPr>
          <w:trHeight w:val="424"/>
          <w:jc w:val="center"/>
        </w:trPr>
        <w:tc>
          <w:tcPr>
            <w:tcW w:w="3813" w:type="dxa"/>
            <w:gridSpan w:val="2"/>
            <w:vMerge w:val="restart"/>
            <w:tcBorders>
              <w:top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lastRenderedPageBreak/>
              <w:t>Обозначение КД</w:t>
            </w:r>
          </w:p>
        </w:tc>
        <w:tc>
          <w:tcPr>
            <w:tcW w:w="377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Наименование КД,</w:t>
            </w:r>
          </w:p>
        </w:tc>
        <w:tc>
          <w:tcPr>
            <w:tcW w:w="6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07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Примечание</w:t>
            </w:r>
          </w:p>
        </w:tc>
      </w:tr>
      <w:tr w:rsidR="00DE1623" w:rsidRPr="00A02D34" w:rsidTr="003C7BD8">
        <w:trPr>
          <w:trHeight w:val="264"/>
          <w:jc w:val="center"/>
        </w:trPr>
        <w:tc>
          <w:tcPr>
            <w:tcW w:w="3813" w:type="dxa"/>
            <w:gridSpan w:val="2"/>
            <w:vMerge/>
            <w:tcBorders>
              <w:top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771" w:type="dxa"/>
            <w:gridSpan w:val="5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вид документа</w:t>
            </w:r>
          </w:p>
        </w:tc>
        <w:tc>
          <w:tcPr>
            <w:tcW w:w="6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07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705"/>
          <w:jc w:val="center"/>
        </w:trPr>
        <w:tc>
          <w:tcPr>
            <w:tcW w:w="3813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9F4079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 УЭ</w:t>
            </w:r>
            <w:r>
              <w:rPr>
                <w:iCs/>
                <w:color w:val="000000"/>
                <w:szCs w:val="28"/>
              </w:rPr>
              <w:t>5.</w:t>
            </w:r>
            <w:r w:rsidR="009F4079">
              <w:rPr>
                <w:iCs/>
                <w:color w:val="000000"/>
                <w:szCs w:val="28"/>
              </w:rPr>
              <w:t>103</w:t>
            </w:r>
            <w:r w:rsidRPr="00A02D34">
              <w:rPr>
                <w:iCs/>
                <w:color w:val="000000"/>
                <w:szCs w:val="28"/>
              </w:rPr>
              <w:t>.</w:t>
            </w:r>
            <w:r w:rsidR="009F4079">
              <w:rPr>
                <w:iCs/>
                <w:color w:val="000000"/>
                <w:szCs w:val="28"/>
              </w:rPr>
              <w:t>409</w:t>
            </w:r>
            <w:r w:rsidRPr="00A02D34">
              <w:rPr>
                <w:iCs/>
                <w:color w:val="000000"/>
                <w:szCs w:val="28"/>
              </w:rPr>
              <w:t xml:space="preserve"> ПЭ3</w:t>
            </w:r>
          </w:p>
        </w:tc>
        <w:tc>
          <w:tcPr>
            <w:tcW w:w="3771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9F4079" w:rsidRDefault="00DE1623" w:rsidP="003C7BD8">
            <w:pPr>
              <w:suppressAutoHyphens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Плата </w:t>
            </w:r>
            <w:r w:rsidR="009F4079">
              <w:t>ЦОС</w:t>
            </w:r>
            <w:r w:rsidR="00C23C89">
              <w:t>-КМВ</w:t>
            </w:r>
          </w:p>
          <w:p w:rsidR="00DE1623" w:rsidRPr="00A02D34" w:rsidRDefault="00DE1623" w:rsidP="003C7BD8">
            <w:pPr>
              <w:suppressAutoHyphens/>
              <w:spacing w:line="240" w:lineRule="auto"/>
              <w:jc w:val="center"/>
              <w:rPr>
                <w:szCs w:val="28"/>
              </w:rPr>
            </w:pPr>
            <w:r w:rsidRPr="00A02D34">
              <w:rPr>
                <w:szCs w:val="28"/>
              </w:rPr>
              <w:t>Перечень элементов</w:t>
            </w:r>
          </w:p>
        </w:tc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0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 </w:t>
            </w:r>
          </w:p>
        </w:tc>
      </w:tr>
      <w:tr w:rsidR="00DE1623" w:rsidRPr="00A02D34" w:rsidTr="003C7BD8">
        <w:trPr>
          <w:trHeight w:val="283"/>
          <w:jc w:val="center"/>
        </w:trPr>
        <w:tc>
          <w:tcPr>
            <w:tcW w:w="2520" w:type="dxa"/>
            <w:vMerge w:val="restart"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Цель (причина) выпуска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Дата</w:t>
            </w:r>
          </w:p>
        </w:tc>
        <w:tc>
          <w:tcPr>
            <w:tcW w:w="22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Действует с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Идентифик.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Версия КД</w:t>
            </w:r>
          </w:p>
        </w:tc>
      </w:tr>
      <w:tr w:rsidR="00DE1623" w:rsidRPr="00A02D34" w:rsidTr="003C7BD8">
        <w:trPr>
          <w:trHeight w:val="283"/>
          <w:jc w:val="center"/>
        </w:trPr>
        <w:tc>
          <w:tcPr>
            <w:tcW w:w="2520" w:type="dxa"/>
            <w:vMerge/>
            <w:tcBorders>
              <w:top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номер</w:t>
            </w: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568"/>
          <w:jc w:val="center"/>
        </w:trPr>
        <w:tc>
          <w:tcPr>
            <w:tcW w:w="2520" w:type="dxa"/>
            <w:tcBorders>
              <w:top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8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688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Версия 1 </w:t>
            </w: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Разработал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083103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Глушков</w:t>
            </w:r>
            <w:r w:rsidR="00450BD5">
              <w:rPr>
                <w:iCs/>
                <w:color w:val="000000"/>
                <w:szCs w:val="28"/>
              </w:rPr>
              <w:t xml:space="preserve"> В.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5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Проверил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Козлов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Т.контроль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Н.контроль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450BD5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Карелина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5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Утвердил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Косолапов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C23C89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2610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C23C89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Коркина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5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5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4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3C7BD8">
        <w:trPr>
          <w:trHeight w:val="435"/>
          <w:jc w:val="center"/>
        </w:trPr>
        <w:tc>
          <w:tcPr>
            <w:tcW w:w="2520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10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</w:tbl>
    <w:p w:rsidR="0098317B" w:rsidRPr="00A02D34" w:rsidRDefault="0098317B" w:rsidP="009622B4">
      <w:pPr>
        <w:spacing w:before="120"/>
        <w:rPr>
          <w:szCs w:val="28"/>
          <w:lang w:val="en-US"/>
        </w:rPr>
        <w:sectPr w:rsidR="0098317B" w:rsidRPr="00A02D34" w:rsidSect="00DE1623">
          <w:headerReference w:type="default" r:id="rId12"/>
          <w:footerReference w:type="default" r:id="rId13"/>
          <w:footerReference w:type="first" r:id="rId14"/>
          <w:type w:val="continuous"/>
          <w:pgSz w:w="11907" w:h="16840" w:code="9"/>
          <w:pgMar w:top="142" w:right="397" w:bottom="369" w:left="1191" w:header="113" w:footer="1032" w:gutter="0"/>
          <w:cols w:sep="1" w:space="720"/>
          <w:docGrid w:linePitch="381"/>
        </w:sectPr>
      </w:pPr>
    </w:p>
    <w:p w:rsidR="00FB5622" w:rsidRPr="00A02D34" w:rsidRDefault="00FB5622" w:rsidP="009622B4">
      <w:pPr>
        <w:spacing w:before="120"/>
        <w:rPr>
          <w:szCs w:val="28"/>
          <w:lang w:val="en-US"/>
        </w:rPr>
        <w:sectPr w:rsidR="00FB5622" w:rsidRPr="00A02D34" w:rsidSect="00DE1623">
          <w:type w:val="continuous"/>
          <w:pgSz w:w="11907" w:h="16840" w:code="9"/>
          <w:pgMar w:top="57" w:right="397" w:bottom="369" w:left="1191" w:header="0" w:footer="1032" w:gutter="0"/>
          <w:pgNumType w:start="1"/>
          <w:cols w:sep="1" w:space="720"/>
          <w:titlePg/>
        </w:sectPr>
      </w:pPr>
    </w:p>
    <w:tbl>
      <w:tblPr>
        <w:tblpPr w:vertAnchor="page" w:horzAnchor="margin" w:tblpXSpec="center" w:tblpY="439"/>
        <w:tblW w:w="10314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835"/>
        <w:gridCol w:w="976"/>
        <w:gridCol w:w="1115"/>
        <w:gridCol w:w="1018"/>
        <w:gridCol w:w="1115"/>
        <w:gridCol w:w="1115"/>
        <w:gridCol w:w="1226"/>
        <w:gridCol w:w="1282"/>
        <w:gridCol w:w="837"/>
        <w:gridCol w:w="795"/>
      </w:tblGrid>
      <w:tr w:rsidR="00367238" w:rsidRPr="00A02D34" w:rsidTr="0082115B">
        <w:trPr>
          <w:cantSplit/>
          <w:trHeight w:hRule="exact" w:val="510"/>
          <w:tblHeader/>
        </w:trPr>
        <w:tc>
          <w:tcPr>
            <w:tcW w:w="10314" w:type="dxa"/>
            <w:gridSpan w:val="10"/>
          </w:tcPr>
          <w:p w:rsidR="00367238" w:rsidRPr="00A02D34" w:rsidRDefault="00367238" w:rsidP="0082115B">
            <w:pPr>
              <w:pageBreakBefore/>
              <w:spacing w:before="120" w:line="240" w:lineRule="auto"/>
              <w:jc w:val="center"/>
              <w:rPr>
                <w:b/>
                <w:szCs w:val="28"/>
              </w:rPr>
            </w:pPr>
            <w:r w:rsidRPr="00A02D34">
              <w:rPr>
                <w:szCs w:val="28"/>
              </w:rPr>
              <w:lastRenderedPageBreak/>
              <w:br w:type="page"/>
              <w:t>Лист регистрации изменений</w:t>
            </w:r>
          </w:p>
        </w:tc>
      </w:tr>
      <w:tr w:rsidR="00367238" w:rsidRPr="00A02D34" w:rsidTr="0082115B">
        <w:trPr>
          <w:cantSplit/>
          <w:trHeight w:hRule="exact" w:val="510"/>
          <w:tblHeader/>
        </w:trPr>
        <w:tc>
          <w:tcPr>
            <w:tcW w:w="835" w:type="dxa"/>
            <w:tcBorders>
              <w:bottom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4"/>
          </w:tcPr>
          <w:p w:rsidR="00367238" w:rsidRPr="008E431C" w:rsidRDefault="00367238" w:rsidP="0082115B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tcBorders>
              <w:bottom w:val="nil"/>
            </w:tcBorders>
          </w:tcPr>
          <w:p w:rsidR="00367238" w:rsidRPr="008E431C" w:rsidRDefault="00367238" w:rsidP="0082115B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 xml:space="preserve">Всего листов (страниц) </w:t>
            </w:r>
          </w:p>
          <w:p w:rsidR="00367238" w:rsidRPr="008E431C" w:rsidRDefault="00367238" w:rsidP="0082115B">
            <w:pPr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в докум.</w:t>
            </w:r>
          </w:p>
        </w:tc>
        <w:tc>
          <w:tcPr>
            <w:tcW w:w="1226" w:type="dxa"/>
            <w:tcBorders>
              <w:bottom w:val="nil"/>
            </w:tcBorders>
          </w:tcPr>
          <w:p w:rsidR="00367238" w:rsidRPr="008E431C" w:rsidRDefault="00367238" w:rsidP="0082115B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№</w:t>
            </w:r>
          </w:p>
        </w:tc>
        <w:tc>
          <w:tcPr>
            <w:tcW w:w="1282" w:type="dxa"/>
            <w:vMerge w:val="restart"/>
            <w:tcBorders>
              <w:bottom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 xml:space="preserve">Входящий  № сопрово-дительного </w:t>
            </w:r>
          </w:p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докум.        и дата</w:t>
            </w:r>
          </w:p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95" w:type="dxa"/>
            <w:tcBorders>
              <w:bottom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67238" w:rsidRPr="00A02D34" w:rsidTr="0082115B">
        <w:trPr>
          <w:cantSplit/>
          <w:trHeight w:hRule="exact" w:val="907"/>
          <w:tblHeader/>
        </w:trPr>
        <w:tc>
          <w:tcPr>
            <w:tcW w:w="835" w:type="dxa"/>
            <w:tcBorders>
              <w:top w:val="nil"/>
            </w:tcBorders>
          </w:tcPr>
          <w:p w:rsidR="00367238" w:rsidRPr="008E431C" w:rsidRDefault="00367238" w:rsidP="0082115B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Изм</w:t>
            </w:r>
          </w:p>
        </w:tc>
        <w:tc>
          <w:tcPr>
            <w:tcW w:w="976" w:type="dxa"/>
            <w:tcMar>
              <w:left w:w="0" w:type="dxa"/>
              <w:right w:w="0" w:type="dxa"/>
            </w:tcMar>
            <w:vAlign w:val="center"/>
          </w:tcPr>
          <w:p w:rsidR="00367238" w:rsidRPr="008E431C" w:rsidRDefault="00367238" w:rsidP="0082115B">
            <w:pPr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изме-ненных</w:t>
            </w:r>
          </w:p>
        </w:tc>
        <w:tc>
          <w:tcPr>
            <w:tcW w:w="1115" w:type="dxa"/>
            <w:vAlign w:val="center"/>
          </w:tcPr>
          <w:p w:rsidR="00367238" w:rsidRPr="008E431C" w:rsidRDefault="00367238" w:rsidP="0082115B">
            <w:pPr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заменен-ных</w:t>
            </w:r>
          </w:p>
        </w:tc>
        <w:tc>
          <w:tcPr>
            <w:tcW w:w="1018" w:type="dxa"/>
            <w:vAlign w:val="center"/>
          </w:tcPr>
          <w:p w:rsidR="00367238" w:rsidRPr="008E431C" w:rsidRDefault="00367238" w:rsidP="0082115B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новых</w:t>
            </w:r>
          </w:p>
        </w:tc>
        <w:tc>
          <w:tcPr>
            <w:tcW w:w="1115" w:type="dxa"/>
            <w:vAlign w:val="center"/>
          </w:tcPr>
          <w:p w:rsidR="00367238" w:rsidRPr="008E431C" w:rsidRDefault="00367238" w:rsidP="0082115B">
            <w:pPr>
              <w:spacing w:before="60" w:line="240" w:lineRule="exact"/>
              <w:ind w:right="170" w:firstLine="85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аннули-рован-ных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докум.</w:t>
            </w:r>
          </w:p>
        </w:tc>
        <w:tc>
          <w:tcPr>
            <w:tcW w:w="1282" w:type="dxa"/>
            <w:vMerge/>
            <w:tcBorders>
              <w:top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Подп.</w:t>
            </w:r>
          </w:p>
        </w:tc>
        <w:tc>
          <w:tcPr>
            <w:tcW w:w="795" w:type="dxa"/>
            <w:tcBorders>
              <w:top w:val="nil"/>
            </w:tcBorders>
          </w:tcPr>
          <w:p w:rsidR="00367238" w:rsidRPr="008E431C" w:rsidRDefault="00367238" w:rsidP="0082115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Дата</w:t>
            </w: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82115B">
        <w:trPr>
          <w:cantSplit/>
          <w:trHeight w:hRule="exact" w:val="454"/>
          <w:tblHeader/>
        </w:trPr>
        <w:tc>
          <w:tcPr>
            <w:tcW w:w="83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795" w:type="dxa"/>
          </w:tcPr>
          <w:p w:rsidR="00367238" w:rsidRPr="00A02D34" w:rsidRDefault="00367238" w:rsidP="0082115B">
            <w:pPr>
              <w:spacing w:before="60"/>
              <w:jc w:val="center"/>
              <w:rPr>
                <w:szCs w:val="28"/>
              </w:rPr>
            </w:pPr>
          </w:p>
        </w:tc>
      </w:tr>
    </w:tbl>
    <w:p w:rsidR="008317A2" w:rsidRPr="00A02D34" w:rsidRDefault="00EE16D7" w:rsidP="00EE16D7">
      <w:pPr>
        <w:tabs>
          <w:tab w:val="left" w:pos="8600"/>
        </w:tabs>
        <w:spacing w:before="120"/>
        <w:rPr>
          <w:szCs w:val="28"/>
        </w:rPr>
      </w:pPr>
      <w:r w:rsidRPr="00A02D34">
        <w:rPr>
          <w:szCs w:val="28"/>
        </w:rPr>
        <w:tab/>
      </w:r>
    </w:p>
    <w:sectPr w:rsidR="008317A2" w:rsidRPr="00A02D34" w:rsidSect="000F6AEC">
      <w:headerReference w:type="default" r:id="rId15"/>
      <w:footerReference w:type="default" r:id="rId16"/>
      <w:footerReference w:type="first" r:id="rId17"/>
      <w:type w:val="continuous"/>
      <w:pgSz w:w="11907" w:h="16840" w:code="9"/>
      <w:pgMar w:top="357" w:right="397" w:bottom="369" w:left="1191" w:header="0" w:footer="1032" w:gutter="0"/>
      <w:cols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BCD" w:rsidRDefault="00A63BCD">
      <w:r>
        <w:separator/>
      </w:r>
    </w:p>
  </w:endnote>
  <w:endnote w:type="continuationSeparator" w:id="0">
    <w:p w:rsidR="00A63BCD" w:rsidRDefault="00A6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1005C9">
      <w:trPr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</w:tr>
    <w:tr w:rsidR="001005C9">
      <w:trPr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jc w:val="center"/>
            <w:rPr>
              <w:sz w:val="24"/>
            </w:rPr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</w:tr>
    <w:tr w:rsidR="001005C9">
      <w:trPr>
        <w:cantSplit/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Подпись</w:t>
          </w: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1005C9">
      <w:trPr>
        <w:trHeight w:hRule="exact" w:val="397"/>
      </w:trPr>
      <w:tc>
        <w:tcPr>
          <w:tcW w:w="567" w:type="dxa"/>
        </w:tcPr>
        <w:p w:rsidR="001005C9" w:rsidRDefault="00A63BCD">
          <w:pPr>
            <w:pStyle w:val="Footer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noProof/>
            </w:rPr>
            <w:pict>
              <v:line id="_x0000_s2070" style="position:absolute;left:0;text-align:left;z-index:251597824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Лист</w:t>
          </w:r>
        </w:p>
      </w:tc>
    </w:tr>
    <w:tr w:rsidR="001005C9">
      <w:trPr>
        <w:trHeight w:hRule="exact" w:val="454"/>
      </w:trPr>
      <w:tc>
        <w:tcPr>
          <w:tcW w:w="567" w:type="dxa"/>
        </w:tcPr>
        <w:p w:rsidR="001005C9" w:rsidRDefault="001005C9">
          <w:pPr>
            <w:pStyle w:val="Footer"/>
            <w:framePr w:w="567" w:h="851" w:hRule="exact" w:wrap="around" w:vAnchor="page" w:hAnchor="page" w:x="10944" w:y="15480"/>
            <w:spacing w:before="60" w:line="240" w:lineRule="auto"/>
            <w:jc w:val="center"/>
          </w:pPr>
          <w:r>
            <w:rPr>
              <w:rStyle w:val="PageNumber"/>
              <w:sz w:val="24"/>
              <w:lang w:val="ru-RU"/>
            </w:rPr>
            <w:fldChar w:fldCharType="begin"/>
          </w:r>
          <w:r>
            <w:rPr>
              <w:rStyle w:val="PageNumber"/>
              <w:sz w:val="24"/>
              <w:lang w:val="ru-RU"/>
            </w:rPr>
            <w:instrText xml:space="preserve"> PAGE   \* MERGEFORMAT </w:instrText>
          </w:r>
          <w:r>
            <w:rPr>
              <w:rStyle w:val="PageNumber"/>
              <w:sz w:val="24"/>
              <w:lang w:val="ru-RU"/>
            </w:rPr>
            <w:fldChar w:fldCharType="separate"/>
          </w:r>
          <w:r w:rsidR="002C412D">
            <w:rPr>
              <w:rStyle w:val="PageNumber"/>
              <w:noProof/>
              <w:sz w:val="24"/>
              <w:lang w:val="ru-RU"/>
            </w:rPr>
            <w:t>13</w:t>
          </w:r>
          <w:r>
            <w:rPr>
              <w:rStyle w:val="PageNumber"/>
              <w:sz w:val="24"/>
              <w:lang w:val="ru-RU"/>
            </w:rPr>
            <w:fldChar w:fldCharType="end"/>
          </w:r>
        </w:p>
      </w:tc>
    </w:tr>
  </w:tbl>
  <w:p w:rsidR="001005C9" w:rsidRDefault="001005C9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>
      <w:rPr>
        <w:sz w:val="36"/>
      </w:rPr>
      <w:t>УЭ5.103.409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pict>
              <v:group id="_x0000_s2062" style="position:absolute;left:0;text-align:left;margin-left:56.7pt;margin-top:773.95pt;width:184.35pt;height:42.55pt;z-index:251596800;mso-position-horizontal-relative:page;mso-position-vertical-relative:page" coordorigin="1176,14196" coordsize="3687,851" o:allowincell="f">
                <v:line id="_x0000_s2063" style="position:absolute" from="4862,14196" to="4863,15047" strokeweight="1pt">
                  <v:stroke startarrowwidth="narrow" startarrowlength="short" endarrowwidth="narrow" endarrowlength="short"/>
                </v:line>
                <v:line id="_x0000_s2064" style="position:absolute" from="1176,14479" to="4862,14480" strokeweight=".5pt">
                  <v:stroke startarrowwidth="narrow" startarrowlength="short" endarrowwidth="narrow" endarrowlength="short"/>
                </v:line>
                <v:line id="_x0000_s2065" style="position:absolute" from="1176,14763" to="4862,14764" strokeweight=".5pt">
                  <v:stroke startarrowwidth="narrow" startarrowlength="short" endarrowwidth="narrow" endarrowlength="short"/>
                </v:line>
                <v:line id="_x0000_s2066" style="position:absolute" from="4295,14196" to="4296,15047" strokeweight=".5pt">
                  <v:stroke startarrowwidth="narrow" startarrowlength="short" endarrowwidth="narrow" endarrowlength="short"/>
                </v:line>
                <v:line id="_x0000_s2067" style="position:absolute" from="3444,14196" to="3445,15047" strokeweight=".5pt">
                  <v:stroke startarrowwidth="narrow" startarrowlength="short" endarrowwidth="narrow" endarrowlength="short"/>
                </v:line>
                <v:line id="_x0000_s2068" style="position:absolute" from="2140,14196" to="2141,15047" strokeweight=".5pt">
                  <v:stroke startarrowwidth="narrow" startarrowlength="short" endarrowwidth="narrow" endarrowlength="short"/>
                </v:line>
                <v:line id="_x0000_s2069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2"/>
            </w:rPr>
            <w:pict>
              <v:line id="_x0000_s2107" style="position:absolute;left:0;text-align:left;flip:y;z-index:251625472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</w:pPr>
        </w:p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1005C9" w:rsidRDefault="00A63BCD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_x0000_s2061" style="position:absolute;flip:y;z-index:251595776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Pr="00C23C89" w:rsidRDefault="00A63BC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093" style="position:absolute;left:0;text-align:left;z-index:251621376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1005C9">
      <w:t>Плата ЦОС-КМВ</w:t>
    </w: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049" style="position:absolute;left:0;text-align:left;margin-left:34.2pt;margin-top:-.05pt;width:518.75pt;height:42.55pt;z-index:251589632" coordorigin="1134,397" coordsize="10375,851" o:allowincell="f">
                <v:group id="_x0000_s2050" style="position:absolute;left:1588;top:397;width:7655;height:851" coordsize="22965,20000">
                  <v:line id="_x0000_s2051" style="position:absolute;flip:y" from="0,0" to="3,20000" strokeweight="1pt">
                    <v:stroke startarrowwidth="narrow" startarrowlength="short" endarrowwidth="narrow" endarrowlength="short"/>
                  </v:line>
                  <v:line id="_x0000_s2052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053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054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055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113" style="position:absolute;left:0;text-align:left;flip:y;z-index:251631616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11" style="position:absolute;left:0;text-align:left;flip:x;z-index:251629568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10" style="position:absolute;left:0;text-align:left;z-index:251628544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09" style="position:absolute;left:0;text-align:left;flip:x;z-index:251627520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08" style="position:absolute;left:0;text-align:left;flip:y;z-index:25162649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1005C9" w:rsidRPr="000F6AEC" w:rsidRDefault="001005C9" w:rsidP="009F4079">
          <w:pPr>
            <w:pStyle w:val="a0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УЭ5.103.409</w:t>
          </w:r>
        </w:p>
      </w:tc>
    </w:tr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12" style="position:absolute;left:0;text-align:left;flip:y;z-index:251630592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pStyle w:val="a0"/>
            <w:framePr w:w="680" w:h="6804" w:hRule="exact" w:wrap="around" w:vAnchor="page" w:hAnchor="page" w:x="454" w:y="398"/>
            <w:ind w:left="113" w:right="113"/>
          </w:pP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1005C9">
      <w:trPr>
        <w:cantSplit/>
        <w:trHeight w:hRule="exact" w:val="280"/>
      </w:trPr>
      <w:tc>
        <w:tcPr>
          <w:tcW w:w="39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1005C9" w:rsidRPr="00450BD5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  <w:r>
            <w:rPr>
              <w:rFonts w:ascii="Arial" w:hAnsi="Arial"/>
              <w:sz w:val="20"/>
              <w:lang w:val="en-US"/>
            </w:rPr>
            <w:t xml:space="preserve"> </w:t>
          </w:r>
          <w:r>
            <w:rPr>
              <w:rFonts w:ascii="Arial" w:hAnsi="Arial"/>
              <w:sz w:val="20"/>
            </w:rPr>
            <w:t>В.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Козлов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1005C9" w:rsidRPr="003D21F0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Карелина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1005C9" w:rsidRDefault="001005C9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УЭ5.</w:t>
    </w:r>
    <w:r>
      <w:rPr>
        <w:sz w:val="36"/>
        <w:lang w:val="en-US"/>
      </w:rPr>
      <w:t>103</w:t>
    </w:r>
    <w:r>
      <w:rPr>
        <w:sz w:val="36"/>
      </w:rPr>
      <w:t>.</w:t>
    </w:r>
    <w:r>
      <w:rPr>
        <w:sz w:val="36"/>
        <w:lang w:val="en-US"/>
      </w:rPr>
      <w:t>409</w:t>
    </w:r>
    <w:r>
      <w:rPr>
        <w:sz w:val="36"/>
      </w:rPr>
      <w:t xml:space="preserve"> ПЭ3</w:t>
    </w:r>
  </w:p>
  <w:p w:rsidR="001005C9" w:rsidRDefault="001005C9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1005C9" w:rsidRDefault="00A63BCD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  <w:lang w:val="ru-RU"/>
      </w:rPr>
    </w:pP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7" type="#_x0000_t202" style="position:absolute;margin-left:396.5pt;margin-top:34.7pt;width:99.5pt;height:28pt;z-index:251721728" filled="f" stroked="f">
          <v:textbox style="mso-next-textbox:#_x0000_s2367" inset="0,0,0,0">
            <w:txbxContent>
              <w:p w:rsidR="001005C9" w:rsidRPr="007A561B" w:rsidRDefault="001005C9" w:rsidP="00E23208">
                <w:pPr>
                  <w:jc w:val="center"/>
                  <w:rPr>
                    <w:sz w:val="36"/>
                    <w:szCs w:val="36"/>
                  </w:rPr>
                </w:pPr>
                <w:r w:rsidRPr="007A561B">
                  <w:rPr>
                    <w:sz w:val="36"/>
                    <w:szCs w:val="36"/>
                  </w:rPr>
                  <w:t>ДЭ</w:t>
                </w:r>
              </w:p>
            </w:txbxContent>
          </v:textbox>
        </v:shape>
      </w:pict>
    </w:r>
    <w:r>
      <w:rPr>
        <w:noProof/>
        <w:sz w:val="22"/>
      </w:rPr>
      <w:pict>
        <v:line id="_x0000_s2094" style="position:absolute;z-index:251622400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3" style="position:absolute;z-index:251611136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6" style="position:absolute;z-index:251603968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1" style="position:absolute;z-index:251619328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0" style="position:absolute;z-index:251618304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057" type="#_x0000_t202" style="position:absolute;margin-left:524.5pt;margin-top:761.2pt;width:49pt;height:11.2pt;z-index:251591680;mso-position-horizontal-relative:page;mso-position-vertical-relative:page" o:allowincell="f" stroked="f">
          <v:textbox style="mso-next-textbox:#_x0000_s2057" inset="0,0,0,0">
            <w:txbxContent>
              <w:p w:rsidR="001005C9" w:rsidRDefault="00E500E2" w:rsidP="00CA7C5F">
                <w:pPr>
                  <w:jc w:val="center"/>
                </w:pPr>
                <w:fldSimple w:instr=" NUMPAGES   \* MERGEFORMAT ">
                  <w:r w:rsidR="002C412D" w:rsidRPr="002C412D">
                    <w:rPr>
                      <w:rStyle w:val="PageNumber"/>
                      <w:noProof/>
                    </w:rPr>
                    <w:t>19</w:t>
                  </w:r>
                </w:fldSimple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56" type="#_x0000_t202" style="position:absolute;margin-left:476.3pt;margin-top:761.2pt;width:46.75pt;height:11.2pt;z-index:251590656;mso-position-horizontal-relative:page;mso-position-vertical-relative:page" o:allowincell="f" stroked="f">
          <v:textbox style="mso-next-textbox:#_x0000_s2056" inset="0,0,0,0">
            <w:txbxContent>
              <w:p w:rsidR="001005C9" w:rsidRDefault="001005C9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 w:rsidR="002C412D">
                  <w:rPr>
                    <w:rFonts w:ascii="Arial" w:hAnsi="Arial"/>
                    <w:noProof/>
                    <w:sz w:val="20"/>
                  </w:rPr>
                  <w:t>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59" type="#_x0000_t202" style="position:absolute;margin-left:476.85pt;margin-top:747pt;width:46.75pt;height:11.2pt;z-index:251593728;mso-position-horizontal-relative:page;mso-position-vertical-relative:page" o:allowincell="f" stroked="f">
          <v:textbox style="mso-next-textbox:#_x0000_s2059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60" type="#_x0000_t202" style="position:absolute;margin-left:435.4pt;margin-top:747pt;width:39.2pt;height:11.2pt;z-index:251594752;mso-position-horizontal-relative:page;mso-position-vertical-relative:page" o:allowincell="f" stroked="f">
          <v:textbox style="mso-next-textbox:#_x0000_s2060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082" style="position:absolute;flip:y;z-index:251610112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1" style="position:absolute;flip:y;z-index:251609088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058" type="#_x0000_t202" style="position:absolute;margin-left:525pt;margin-top:747pt;width:49pt;height:11.2pt;z-index:251592704;mso-position-horizontal-relative:page;mso-position-vertical-relative:page" o:allowincell="f" stroked="f">
          <v:textbox style="mso-next-textbox:#_x0000_s2058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080" style="position:absolute;flip:y;z-index:251608064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9" style="position:absolute;flip:y;z-index:251607040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1" style="position:absolute;flip:y;z-index:251598848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2" style="position:absolute;z-index:251599872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2" style="position:absolute;z-index:251620352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089" style="position:absolute;margin-left:56.7pt;margin-top:19.85pt;width:518.6pt;height:796.55pt;z-index:251617280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088" style="position:absolute;z-index:251616256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7" style="position:absolute;z-index:251615232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6" style="position:absolute;z-index:251614208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5" style="position:absolute;z-index:251613184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4" style="position:absolute;z-index:251612160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8" style="position:absolute;z-index:251606016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7" style="position:absolute;z-index:251604992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5" style="position:absolute;z-index:251602944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4" style="position:absolute;z-index:251601920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3" style="position:absolute;z-index:251600896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115" style="position:absolute;left:0;text-align:left;margin-left:22.7pt;margin-top:405.4pt;width:34pt;height:411.1pt;z-index:251633664;mso-position-horizontal-relative:page;mso-position-vertical-relative:page" coordsize="21760,20000" o:allowincell="f">
                <v:line id="_x0000_s2116" style="position:absolute;flip:y" from="0,0" to="32,19996" strokeweight="1pt">
                  <v:stroke startarrowwidth="narrow" startarrowlength="short" endarrowwidth="narrow" endarrowlength="short"/>
                </v:line>
                <v:group id="_x0000_s2117" style="position:absolute;width:21760;height:20000" coordsize="20000,20000">
                  <v:line id="_x0000_s2118" style="position:absolute" from="0,0" to="20000,2" strokeweight="1pt">
                    <v:stroke startarrowwidth="narrow" startarrowlength="short" endarrowwidth="narrow" endarrowlength="short"/>
                  </v:line>
                  <v:line id="_x0000_s2119" style="position:absolute" from="0,4827" to="20000,4829" strokeweight=".5pt">
                    <v:stroke startarrowwidth="narrow" startarrowlength="short" endarrowwidth="narrow" endarrowlength="short"/>
                  </v:line>
                  <v:line id="_x0000_s2120" style="position:absolute" from="0,8276" to="20000,8278" strokeweight=".5pt">
                    <v:stroke startarrowwidth="narrow" startarrowlength="short" endarrowwidth="narrow" endarrowlength="short"/>
                  </v:line>
                  <v:group id="_x0000_s2121" style="position:absolute;width:20000;height:20000" coordsize="20000,20000">
                    <v:line id="_x0000_s2122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123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124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125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1005C9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14" style="position:absolute;left:0;text-align:left;flip:y;z-index:25163264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1005C9" w:rsidRDefault="001005C9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1005C9">
      <w:trPr>
        <w:trHeight w:hRule="exact" w:val="397"/>
      </w:trPr>
      <w:tc>
        <w:tcPr>
          <w:tcW w:w="567" w:type="dxa"/>
        </w:tcPr>
        <w:p w:rsidR="001005C9" w:rsidRDefault="001005C9" w:rsidP="0082115B">
          <w:pPr>
            <w:pStyle w:val="Footer"/>
            <w:framePr w:w="567" w:h="851" w:hRule="exact" w:wrap="around" w:vAnchor="page" w:hAnchor="page" w:x="8971" w:y="15531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20"/>
            </w:rPr>
            <w:t>Лист</w:t>
          </w:r>
        </w:p>
      </w:tc>
    </w:tr>
    <w:tr w:rsidR="001005C9">
      <w:trPr>
        <w:trHeight w:hRule="exact" w:val="454"/>
      </w:trPr>
      <w:tc>
        <w:tcPr>
          <w:tcW w:w="567" w:type="dxa"/>
        </w:tcPr>
        <w:p w:rsidR="001005C9" w:rsidRDefault="001005C9" w:rsidP="0082115B">
          <w:pPr>
            <w:pStyle w:val="Footer"/>
            <w:framePr w:w="567" w:h="851" w:hRule="exact" w:wrap="around" w:vAnchor="page" w:hAnchor="page" w:x="8971" w:y="15531"/>
            <w:spacing w:before="60" w:line="240" w:lineRule="auto"/>
            <w:jc w:val="center"/>
          </w:pPr>
          <w:r>
            <w:rPr>
              <w:rStyle w:val="PageNumber"/>
              <w:sz w:val="24"/>
              <w:lang w:val="ru-RU"/>
            </w:rPr>
            <w:fldChar w:fldCharType="begin"/>
          </w:r>
          <w:r>
            <w:rPr>
              <w:rStyle w:val="PageNumber"/>
              <w:sz w:val="24"/>
              <w:lang w:val="ru-RU"/>
            </w:rPr>
            <w:instrText xml:space="preserve"> PAGE   \* MERGEFORMAT </w:instrText>
          </w:r>
          <w:r>
            <w:rPr>
              <w:rStyle w:val="PageNumber"/>
              <w:sz w:val="24"/>
              <w:lang w:val="ru-RU"/>
            </w:rPr>
            <w:fldChar w:fldCharType="separate"/>
          </w:r>
          <w:r w:rsidR="002C412D">
            <w:rPr>
              <w:rStyle w:val="PageNumber"/>
              <w:noProof/>
              <w:sz w:val="24"/>
              <w:lang w:val="ru-RU"/>
            </w:rPr>
            <w:t>18</w:t>
          </w:r>
          <w:r>
            <w:rPr>
              <w:rStyle w:val="PageNumber"/>
              <w:sz w:val="24"/>
              <w:lang w:val="ru-RU"/>
            </w:rPr>
            <w:fldChar w:fldCharType="end"/>
          </w:r>
        </w:p>
      </w:tc>
    </w:tr>
  </w:tbl>
  <w:p w:rsidR="001005C9" w:rsidRPr="0082115B" w:rsidRDefault="001005C9" w:rsidP="0082115B">
    <w:pPr>
      <w:framePr w:w="3969" w:h="567" w:hRule="exact" w:wrap="auto" w:vAnchor="page" w:hAnchor="page" w:x="1191" w:y="15661"/>
      <w:spacing w:before="120"/>
      <w:ind w:right="360"/>
      <w:jc w:val="center"/>
      <w:rPr>
        <w:sz w:val="36"/>
      </w:rPr>
    </w:pPr>
    <w:r>
      <w:rPr>
        <w:sz w:val="36"/>
      </w:rPr>
      <w:t>УЭ5.103.409 ПЭ3 УЛ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1005C9" w:rsidRDefault="00A63BCD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  <w:r>
            <w:rPr>
              <w:i/>
              <w:noProof/>
            </w:rPr>
            <w:pict>
              <v:group id="_x0000_s2292" style="position:absolute;left:0;text-align:left;margin-left:19.45pt;margin-top:514.25pt;width:518.3pt;height:36.6pt;z-index:-251593728;mso-position-horizontal-relative:text;mso-position-vertical-relative:text" coordorigin="1124,15608" coordsize="10366,732">
                <v:line id="_x0000_s2293" style="position:absolute" from="4816,15608" to="4817,16340" strokeweight="1pt"/>
                <v:line id="_x0000_s2294" style="position:absolute" from="8569,15608" to="8571,16340" strokeweight="1pt"/>
                <v:line id="_x0000_s2295" style="position:absolute;flip:x" from="10108,15608" to="10109,16331" strokeweight="1pt"/>
                <v:line id="_x0000_s2296" style="position:absolute" from="8585,15952" to="11490,15955" strokeweight="1pt"/>
                <v:line id="_x0000_s2297" style="position:absolute" from="1124,15608" to="11490,15611" strokeweight="1pt"/>
              </v:group>
            </w:pict>
          </w:r>
        </w:p>
      </w:tc>
    </w:tr>
    <w:tr w:rsidR="001005C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</w:pPr>
        </w:p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1005C9" w:rsidRDefault="00A63BCD" w:rsidP="0082115B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left:0;text-align:left;margin-left:462.85pt;margin-top:30.25pt;width:31pt;height:26.5pt;z-index:-251590656" filled="f" stroked="f">
          <v:textbox style="mso-next-textbox:#_x0000_s2305">
            <w:txbxContent>
              <w:p w:rsidR="001005C9" w:rsidRPr="00D81293" w:rsidRDefault="00E500E2" w:rsidP="00EE16D7">
                <w:pPr>
                  <w:jc w:val="center"/>
                  <w:rPr>
                    <w:sz w:val="26"/>
                    <w:szCs w:val="26"/>
                  </w:rPr>
                </w:pPr>
                <w:fldSimple w:instr=" NUMPAGES   \* MERGEFORMAT ">
                  <w:r w:rsidR="002C412D" w:rsidRPr="002C412D">
                    <w:rPr>
                      <w:rStyle w:val="PageNumber"/>
                      <w:noProof/>
                      <w:sz w:val="24"/>
                      <w:lang w:val="ru-RU"/>
                    </w:rPr>
                    <w:t>19</w:t>
                  </w:r>
                </w:fldSimple>
              </w:p>
              <w:p w:rsidR="001005C9" w:rsidRPr="004F680F" w:rsidRDefault="001005C9" w:rsidP="00EE16D7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304" type="#_x0000_t202" style="position:absolute;left:0;text-align:left;margin-left:450.7pt;margin-top:10.1pt;width:57.55pt;height:26.5pt;z-index:-251591680" filled="f" stroked="f">
          <v:textbox style="mso-next-textbox:#_x0000_s2304">
            <w:txbxContent>
              <w:p w:rsidR="001005C9" w:rsidRPr="00BC3821" w:rsidRDefault="001005C9" w:rsidP="00EE16D7">
                <w:pPr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Листов</w:t>
                </w:r>
              </w:p>
              <w:p w:rsidR="001005C9" w:rsidRPr="004F680F" w:rsidRDefault="001005C9" w:rsidP="00EE16D7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group id="_x0000_s2298" style="position:absolute;left:0;text-align:left;margin-left:-3.6pt;margin-top:12.8pt;width:518.3pt;height:36.6pt;z-index:-251592704" coordorigin="1124,15608" coordsize="10366,732">
          <v:line id="_x0000_s2299" style="position:absolute" from="4816,15608" to="4817,16340" strokeweight="1pt"/>
          <v:line id="_x0000_s2300" style="position:absolute" from="8569,15608" to="8571,16340" strokeweight="1pt"/>
          <v:line id="_x0000_s2301" style="position:absolute;flip:x" from="10108,15608" to="10109,16331" strokeweight="1pt"/>
          <v:line id="_x0000_s2302" style="position:absolute" from="8585,15952" to="11490,15955" strokeweight="1pt"/>
          <v:line id="_x0000_s2303" style="position:absolute" from="1124,15608" to="11490,15611" strokeweight="1pt"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Pr="00CC319B" w:rsidRDefault="00A63BC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343" style="position:absolute;left:0;text-align:left;z-index:251711488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1005C9">
      <w:t xml:space="preserve">ПРИБОР  </w:t>
    </w:r>
    <w:r w:rsidR="001005C9">
      <w:rPr>
        <w:lang w:val="en-US"/>
      </w:rPr>
      <w:t>С410</w:t>
    </w: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309" style="position:absolute;left:0;text-align:left;margin-left:34.2pt;margin-top:-.05pt;width:518.75pt;height:42.55pt;z-index:251682816" coordorigin="1134,397" coordsize="10375,851" o:allowincell="f">
                <v:group id="_x0000_s2310" style="position:absolute;left:1588;top:397;width:7655;height:851" coordsize="22965,20000">
                  <v:line id="_x0000_s2311" style="position:absolute;flip:y" from="0,0" to="3,20000" strokeweight="1pt">
                    <v:stroke startarrowwidth="narrow" startarrowlength="short" endarrowwidth="narrow" endarrowlength="short"/>
                  </v:line>
                  <v:line id="_x0000_s2312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313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314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315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350" style="position:absolute;left:0;text-align:left;flip:y;z-index:251718656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8" style="position:absolute;left:0;text-align:left;flip:x;z-index:251716608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7" style="position:absolute;left:0;text-align:left;z-index:251715584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6" style="position:absolute;left:0;text-align:left;flip:x;z-index:251714560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5" style="position:absolute;left:0;text-align:left;flip:y;z-index:25171353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pStyle w:val="a0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r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>
            <w:rPr>
              <w:sz w:val="28"/>
              <w:lang w:val="en-US"/>
            </w:rPr>
            <w:t>35</w:t>
          </w:r>
          <w:r>
            <w:rPr>
              <w:sz w:val="28"/>
            </w:rPr>
            <w:t>.</w:t>
          </w:r>
          <w:r>
            <w:rPr>
              <w:sz w:val="28"/>
              <w:lang w:val="en-US"/>
            </w:rPr>
            <w:t>2</w:t>
          </w:r>
          <w:r>
            <w:rPr>
              <w:sz w:val="28"/>
            </w:rPr>
            <w:t>02</w:t>
          </w:r>
        </w:p>
      </w:tc>
    </w:tr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349" style="position:absolute;left:0;text-align:left;flip:y;z-index:251717632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pStyle w:val="a0"/>
            <w:framePr w:w="680" w:h="6804" w:hRule="exact" w:wrap="around" w:vAnchor="page" w:hAnchor="page" w:x="454" w:y="398"/>
            <w:ind w:left="113" w:right="113"/>
          </w:pP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1005C9">
      <w:trPr>
        <w:cantSplit/>
        <w:trHeight w:hRule="exact" w:val="280"/>
      </w:trPr>
      <w:tc>
        <w:tcPr>
          <w:tcW w:w="39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1005C9" w:rsidRPr="004F52D4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Стифиенко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1005C9" w:rsidRPr="00751DDE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lang w:val="en-US"/>
            </w:rPr>
          </w:pP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1005C9" w:rsidRDefault="001005C9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</w:t>
    </w:r>
    <w:r>
      <w:rPr>
        <w:sz w:val="36"/>
        <w:lang w:val="en-US"/>
      </w:rPr>
      <w:t>3</w:t>
    </w:r>
    <w:r>
      <w:rPr>
        <w:sz w:val="36"/>
      </w:rPr>
      <w:t>.0</w:t>
    </w:r>
    <w:r>
      <w:rPr>
        <w:sz w:val="36"/>
        <w:lang w:val="en-US"/>
      </w:rPr>
      <w:t>35</w:t>
    </w:r>
    <w:r>
      <w:rPr>
        <w:sz w:val="36"/>
      </w:rPr>
      <w:t>. 20</w:t>
    </w:r>
    <w:r>
      <w:rPr>
        <w:sz w:val="36"/>
        <w:lang w:val="en-US"/>
      </w:rPr>
      <w:t>2</w:t>
    </w:r>
    <w:r>
      <w:rPr>
        <w:sz w:val="36"/>
      </w:rPr>
      <w:t xml:space="preserve"> ПЭ3</w:t>
    </w:r>
  </w:p>
  <w:p w:rsidR="001005C9" w:rsidRDefault="001005C9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1005C9" w:rsidRDefault="00A63BCD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  <w:lang w:val="ru-RU"/>
      </w:rPr>
    </w:pPr>
    <w:r>
      <w:rPr>
        <w:noProof/>
        <w:sz w:val="22"/>
      </w:rPr>
      <w:pict>
        <v:line id="_x0000_s2344" style="position:absolute;z-index:251712512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3" style="position:absolute;z-index:251701248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6" style="position:absolute;z-index:251694080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1" style="position:absolute;z-index:251709440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0" style="position:absolute;z-index:251708416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7" type="#_x0000_t202" style="position:absolute;margin-left:524.5pt;margin-top:761.2pt;width:49pt;height:11.2pt;z-index:251684864;mso-position-horizontal-relative:page;mso-position-vertical-relative:page" o:allowincell="f" stroked="f">
          <v:textbox style="mso-next-textbox:#_x0000_s2317" inset="0,0,0,0">
            <w:txbxContent>
              <w:p w:rsidR="001005C9" w:rsidRDefault="00E500E2" w:rsidP="00CA7C5F">
                <w:pPr>
                  <w:jc w:val="center"/>
                </w:pPr>
                <w:fldSimple w:instr=" NUMPAGES   \* MERGEFORMAT ">
                  <w:r w:rsidR="001005C9" w:rsidRPr="00083103">
                    <w:rPr>
                      <w:rStyle w:val="PageNumber"/>
                      <w:noProof/>
                    </w:rPr>
                    <w:t>12</w:t>
                  </w:r>
                </w:fldSimple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16" type="#_x0000_t202" style="position:absolute;margin-left:476.3pt;margin-top:761.2pt;width:46.75pt;height:11.2pt;z-index:251683840;mso-position-horizontal-relative:page;mso-position-vertical-relative:page" o:allowincell="f" stroked="f">
          <v:textbox style="mso-next-textbox:#_x0000_s2316" inset="0,0,0,0">
            <w:txbxContent>
              <w:p w:rsidR="001005C9" w:rsidRDefault="001005C9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>
                  <w:rPr>
                    <w:rFonts w:ascii="Arial" w:hAnsi="Arial"/>
                    <w:noProof/>
                    <w:sz w:val="20"/>
                  </w:rPr>
                  <w:t>11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19" type="#_x0000_t202" style="position:absolute;margin-left:476.85pt;margin-top:747pt;width:46.75pt;height:11.2pt;z-index:251686912;mso-position-horizontal-relative:page;mso-position-vertical-relative:page" o:allowincell="f" stroked="f">
          <v:textbox style="mso-next-textbox:#_x0000_s2319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20" type="#_x0000_t202" style="position:absolute;margin-left:435.4pt;margin-top:747pt;width:39.2pt;height:11.2pt;z-index:251687936;mso-position-horizontal-relative:page;mso-position-vertical-relative:page" o:allowincell="f" stroked="f">
          <v:textbox style="mso-next-textbox:#_x0000_s2320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32" style="position:absolute;flip:y;z-index:251700224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1" style="position:absolute;flip:y;z-index:251699200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318" type="#_x0000_t202" style="position:absolute;margin-left:525pt;margin-top:747pt;width:49pt;height:11.2pt;z-index:251685888;mso-position-horizontal-relative:page;mso-position-vertical-relative:page" o:allowincell="f" stroked="f">
          <v:textbox style="mso-next-textbox:#_x0000_s2318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30" style="position:absolute;flip:y;z-index:251698176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9" style="position:absolute;flip:y;z-index:251697152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1" style="position:absolute;flip:y;z-index:251688960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2" style="position:absolute;z-index:251689984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2" style="position:absolute;z-index:251710464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339" style="position:absolute;margin-left:56.7pt;margin-top:19.85pt;width:518.6pt;height:796.55pt;z-index:251707392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338" style="position:absolute;z-index:251706368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7" style="position:absolute;z-index:251705344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6" style="position:absolute;z-index:251704320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5" style="position:absolute;z-index:251703296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4" style="position:absolute;z-index:251702272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8" style="position:absolute;z-index:251696128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7" style="position:absolute;z-index:251695104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5" style="position:absolute;z-index:251693056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4" style="position:absolute;z-index:251692032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3" style="position:absolute;z-index:251691008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352" style="position:absolute;left:0;text-align:left;margin-left:22.7pt;margin-top:405.4pt;width:34pt;height:411.1pt;z-index:251720704;mso-position-horizontal-relative:page;mso-position-vertical-relative:page" coordsize="21760,20000" o:allowincell="f">
                <v:line id="_x0000_s2353" style="position:absolute;flip:y" from="0,0" to="32,19996" strokeweight="1pt">
                  <v:stroke startarrowwidth="narrow" startarrowlength="short" endarrowwidth="narrow" endarrowlength="short"/>
                </v:line>
                <v:group id="_x0000_s2354" style="position:absolute;width:21760;height:20000" coordsize="20000,20000">
                  <v:line id="_x0000_s2355" style="position:absolute" from="0,0" to="20000,2" strokeweight="1pt">
                    <v:stroke startarrowwidth="narrow" startarrowlength="short" endarrowwidth="narrow" endarrowlength="short"/>
                  </v:line>
                  <v:line id="_x0000_s2356" style="position:absolute" from="0,4827" to="20000,4829" strokeweight=".5pt">
                    <v:stroke startarrowwidth="narrow" startarrowlength="short" endarrowwidth="narrow" endarrowlength="short"/>
                  </v:line>
                  <v:line id="_x0000_s2357" style="position:absolute" from="0,8276" to="20000,8278" strokeweight=".5pt">
                    <v:stroke startarrowwidth="narrow" startarrowlength="short" endarrowwidth="narrow" endarrowlength="short"/>
                  </v:line>
                  <v:group id="_x0000_s2358" style="position:absolute;width:20000;height:20000" coordsize="20000,20000">
                    <v:line id="_x0000_s2359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360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361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362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1005C9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351" style="position:absolute;left:0;text-align:left;flip:y;z-index:25171968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1005C9" w:rsidRDefault="001005C9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1005C9">
      <w:trPr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</w:pPr>
        </w:p>
      </w:tc>
    </w:tr>
    <w:tr w:rsidR="001005C9">
      <w:trPr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jc w:val="center"/>
            <w:rPr>
              <w:sz w:val="24"/>
            </w:rPr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</w:tr>
    <w:tr w:rsidR="001005C9">
      <w:trPr>
        <w:cantSplit/>
        <w:trHeight w:hRule="exact" w:val="284"/>
      </w:trPr>
      <w:tc>
        <w:tcPr>
          <w:tcW w:w="39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04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Подпись</w:t>
          </w:r>
        </w:p>
      </w:tc>
      <w:tc>
        <w:tcPr>
          <w:tcW w:w="567" w:type="dxa"/>
        </w:tcPr>
        <w:p w:rsidR="001005C9" w:rsidRDefault="001005C9">
          <w:pPr>
            <w:pStyle w:val="Footer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1005C9">
      <w:trPr>
        <w:trHeight w:hRule="exact" w:val="397"/>
      </w:trPr>
      <w:tc>
        <w:tcPr>
          <w:tcW w:w="567" w:type="dxa"/>
        </w:tcPr>
        <w:p w:rsidR="001005C9" w:rsidRDefault="00A63BCD">
          <w:pPr>
            <w:pStyle w:val="Footer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noProof/>
            </w:rPr>
            <w:pict>
              <v:line id="_x0000_s2227" style="position:absolute;left:0;text-align:left;z-index:251678720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Лист</w:t>
          </w:r>
        </w:p>
      </w:tc>
    </w:tr>
    <w:tr w:rsidR="001005C9">
      <w:trPr>
        <w:trHeight w:hRule="exact" w:val="454"/>
      </w:trPr>
      <w:tc>
        <w:tcPr>
          <w:tcW w:w="567" w:type="dxa"/>
        </w:tcPr>
        <w:p w:rsidR="001005C9" w:rsidRDefault="00E500E2">
          <w:pPr>
            <w:pStyle w:val="Footer"/>
            <w:framePr w:w="567" w:h="851" w:hRule="exact" w:wrap="around" w:vAnchor="page" w:hAnchor="page" w:x="10944" w:y="15480"/>
            <w:spacing w:before="60" w:line="240" w:lineRule="auto"/>
            <w:jc w:val="center"/>
          </w:pPr>
          <w:fldSimple w:instr=" NUMPAGES   \* MERGEFORMAT ">
            <w:r w:rsidR="002C412D" w:rsidRPr="002C412D">
              <w:rPr>
                <w:rStyle w:val="PageNumber"/>
                <w:noProof/>
                <w:sz w:val="24"/>
                <w:lang w:val="ru-RU"/>
              </w:rPr>
              <w:t>19</w:t>
            </w:r>
          </w:fldSimple>
        </w:p>
      </w:tc>
    </w:tr>
  </w:tbl>
  <w:p w:rsidR="001005C9" w:rsidRDefault="001005C9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>
      <w:rPr>
        <w:sz w:val="36"/>
      </w:rPr>
      <w:t>УЭ5.103.409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pict>
              <v:group id="_x0000_s2219" style="position:absolute;left:0;text-align:left;margin-left:56.7pt;margin-top:773.95pt;width:184.35pt;height:42.55pt;z-index:251677696;mso-position-horizontal-relative:page;mso-position-vertical-relative:page" coordorigin="1176,14196" coordsize="3687,851" o:allowincell="f">
                <v:line id="_x0000_s2220" style="position:absolute" from="4862,14196" to="4863,15047" strokeweight="1pt">
                  <v:stroke startarrowwidth="narrow" startarrowlength="short" endarrowwidth="narrow" endarrowlength="short"/>
                </v:line>
                <v:line id="_x0000_s2221" style="position:absolute" from="1176,14479" to="4862,14480" strokeweight=".5pt">
                  <v:stroke startarrowwidth="narrow" startarrowlength="short" endarrowwidth="narrow" endarrowlength="short"/>
                </v:line>
                <v:line id="_x0000_s2222" style="position:absolute" from="1176,14763" to="4862,14764" strokeweight=".5pt">
                  <v:stroke startarrowwidth="narrow" startarrowlength="short" endarrowwidth="narrow" endarrowlength="short"/>
                </v:line>
                <v:line id="_x0000_s2223" style="position:absolute" from="4295,14196" to="4296,15047" strokeweight=".5pt">
                  <v:stroke startarrowwidth="narrow" startarrowlength="short" endarrowwidth="narrow" endarrowlength="short"/>
                </v:line>
                <v:line id="_x0000_s2224" style="position:absolute" from="3444,14196" to="3445,15047" strokeweight=".5pt">
                  <v:stroke startarrowwidth="narrow" startarrowlength="short" endarrowwidth="narrow" endarrowlength="short"/>
                </v:line>
                <v:line id="_x0000_s2225" style="position:absolute" from="2140,14196" to="2141,15047" strokeweight=".5pt">
                  <v:stroke startarrowwidth="narrow" startarrowlength="short" endarrowwidth="narrow" endarrowlength="short"/>
                </v:line>
                <v:line id="_x0000_s2226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2"/>
            </w:rPr>
            <w:pict>
              <v:line id="_x0000_s2228" style="position:absolute;left:0;text-align:left;flip:y;z-index:251679744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1005C9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</w:pPr>
        </w:p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1005C9" w:rsidRDefault="00A63BCD">
    <w:pPr>
      <w:pStyle w:val="Footer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_x0000_s2218" style="position:absolute;flip:y;z-index:251676672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Pr="00CC319B" w:rsidRDefault="00A63BC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168" style="position:absolute;left:0;text-align:left;z-index:251664384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1005C9">
      <w:t xml:space="preserve">ПРИБОР  </w:t>
    </w:r>
    <w:r w:rsidR="001005C9">
      <w:rPr>
        <w:lang w:val="en-US"/>
      </w:rPr>
      <w:t>С410</w:t>
    </w: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</w:p>
  <w:p w:rsidR="001005C9" w:rsidRDefault="001005C9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134" style="position:absolute;left:0;text-align:left;margin-left:34.2pt;margin-top:-.05pt;width:518.75pt;height:42.55pt;z-index:251635712" coordorigin="1134,397" coordsize="10375,851" o:allowincell="f">
                <v:group id="_x0000_s2135" style="position:absolute;left:1588;top:397;width:7655;height:851" coordsize="22965,20000">
                  <v:line id="_x0000_s2136" style="position:absolute;flip:y" from="0,0" to="3,20000" strokeweight="1pt">
                    <v:stroke startarrowwidth="narrow" startarrowlength="short" endarrowwidth="narrow" endarrowlength="short"/>
                  </v:line>
                  <v:line id="_x0000_s2137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138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139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140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175" style="position:absolute;left:0;text-align:left;flip:y;z-index:251671552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3" style="position:absolute;left:0;text-align:left;flip:x;z-index:251669504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2" style="position:absolute;left:0;text-align:left;z-index:251668480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1" style="position:absolute;left:0;text-align:left;flip:x;z-index:251667456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0" style="position:absolute;left:0;text-align:left;flip:y;z-index:251666432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pStyle w:val="a0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r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>
            <w:rPr>
              <w:sz w:val="28"/>
              <w:lang w:val="en-US"/>
            </w:rPr>
            <w:t>35</w:t>
          </w:r>
          <w:r>
            <w:rPr>
              <w:sz w:val="28"/>
            </w:rPr>
            <w:t>.</w:t>
          </w:r>
          <w:r>
            <w:rPr>
              <w:sz w:val="28"/>
              <w:lang w:val="en-US"/>
            </w:rPr>
            <w:t>2</w:t>
          </w:r>
          <w:r>
            <w:rPr>
              <w:sz w:val="28"/>
            </w:rPr>
            <w:t>02</w:t>
          </w:r>
        </w:p>
      </w:tc>
    </w:tr>
    <w:tr w:rsidR="001005C9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74" style="position:absolute;left:0;text-align:left;flip:y;z-index:251670528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1005C9" w:rsidRDefault="001005C9">
          <w:pPr>
            <w:pStyle w:val="a0"/>
            <w:framePr w:w="680" w:h="6804" w:hRule="exact" w:wrap="around" w:vAnchor="page" w:hAnchor="page" w:x="454" w:y="398"/>
            <w:ind w:left="113" w:right="113"/>
          </w:pPr>
        </w:p>
      </w:tc>
    </w:tr>
  </w:tbl>
  <w:p w:rsidR="001005C9" w:rsidRDefault="001005C9">
    <w:pPr>
      <w:pStyle w:val="Footer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1005C9">
      <w:trPr>
        <w:cantSplit/>
        <w:trHeight w:hRule="exact" w:val="280"/>
      </w:trPr>
      <w:tc>
        <w:tcPr>
          <w:tcW w:w="39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1005C9" w:rsidRPr="004F52D4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Стифиенко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Изотова</w:t>
          </w:r>
        </w:p>
      </w:tc>
    </w:tr>
    <w:tr w:rsidR="001005C9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1005C9" w:rsidRDefault="001005C9">
          <w:pPr>
            <w:pStyle w:val="Footer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1005C9" w:rsidRDefault="001005C9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</w:t>
    </w:r>
    <w:r>
      <w:rPr>
        <w:sz w:val="36"/>
        <w:lang w:val="en-US"/>
      </w:rPr>
      <w:t>3</w:t>
    </w:r>
    <w:r>
      <w:rPr>
        <w:sz w:val="36"/>
      </w:rPr>
      <w:t>.0</w:t>
    </w:r>
    <w:r>
      <w:rPr>
        <w:sz w:val="36"/>
        <w:lang w:val="en-US"/>
      </w:rPr>
      <w:t>35</w:t>
    </w:r>
    <w:r>
      <w:rPr>
        <w:sz w:val="36"/>
      </w:rPr>
      <w:t>. 20</w:t>
    </w:r>
    <w:r>
      <w:rPr>
        <w:sz w:val="36"/>
        <w:lang w:val="en-US"/>
      </w:rPr>
      <w:t>2</w:t>
    </w:r>
    <w:r>
      <w:rPr>
        <w:sz w:val="36"/>
      </w:rPr>
      <w:t xml:space="preserve"> ПЭ3</w:t>
    </w:r>
  </w:p>
  <w:p w:rsidR="001005C9" w:rsidRDefault="001005C9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1005C9" w:rsidRDefault="00A63BCD">
    <w:pPr>
      <w:pStyle w:val="Footer"/>
      <w:tabs>
        <w:tab w:val="clear" w:pos="4536"/>
      </w:tabs>
      <w:jc w:val="left"/>
      <w:rPr>
        <w:rStyle w:val="PageNumber"/>
        <w:rFonts w:ascii="Times New Roman" w:hAnsi="Times New Roman"/>
        <w:lang w:val="ru-RU"/>
      </w:rPr>
    </w:pPr>
    <w:r>
      <w:rPr>
        <w:noProof/>
        <w:sz w:val="22"/>
      </w:rPr>
      <w:pict>
        <v:line id="_x0000_s2169" style="position:absolute;z-index:251665408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8" style="position:absolute;z-index:251654144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1" style="position:absolute;z-index:251646976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6" style="position:absolute;z-index:251662336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5" style="position:absolute;z-index:251661312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524.5pt;margin-top:761.2pt;width:49pt;height:11.2pt;z-index:251637760;mso-position-horizontal-relative:page;mso-position-vertical-relative:page" o:allowincell="f" stroked="f">
          <v:textbox style="mso-next-textbox:#_x0000_s2142" inset="0,0,0,0">
            <w:txbxContent>
              <w:p w:rsidR="001005C9" w:rsidRDefault="00E500E2" w:rsidP="00CA7C5F">
                <w:pPr>
                  <w:jc w:val="center"/>
                </w:pPr>
                <w:fldSimple w:instr=" NUMPAGES   \* MERGEFORMAT ">
                  <w:r w:rsidR="001005C9" w:rsidRPr="00FB5622">
                    <w:rPr>
                      <w:rStyle w:val="PageNumber"/>
                      <w:noProof/>
                    </w:rPr>
                    <w:t>15</w:t>
                  </w:r>
                </w:fldSimple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1" type="#_x0000_t202" style="position:absolute;margin-left:476.3pt;margin-top:761.2pt;width:46.75pt;height:11.2pt;z-index:251636736;mso-position-horizontal-relative:page;mso-position-vertical-relative:page" o:allowincell="f" stroked="f">
          <v:textbox style="mso-next-textbox:#_x0000_s2141" inset="0,0,0,0">
            <w:txbxContent>
              <w:p w:rsidR="001005C9" w:rsidRDefault="001005C9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>
                  <w:rPr>
                    <w:rFonts w:ascii="Arial" w:hAnsi="Arial"/>
                    <w:noProof/>
                    <w:sz w:val="20"/>
                  </w:rPr>
                  <w:t>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4" type="#_x0000_t202" style="position:absolute;margin-left:476.85pt;margin-top:747pt;width:46.75pt;height:11.2pt;z-index:251639808;mso-position-horizontal-relative:page;mso-position-vertical-relative:page" o:allowincell="f" stroked="f">
          <v:textbox style="mso-next-textbox:#_x0000_s2144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5" type="#_x0000_t202" style="position:absolute;margin-left:435.4pt;margin-top:747pt;width:39.2pt;height:11.2pt;z-index:251640832;mso-position-horizontal-relative:page;mso-position-vertical-relative:page" o:allowincell="f" stroked="f">
          <v:textbox style="mso-next-textbox:#_x0000_s2145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57" style="position:absolute;flip:y;z-index:251653120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6" style="position:absolute;flip:y;z-index:251652096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143" type="#_x0000_t202" style="position:absolute;margin-left:525pt;margin-top:747pt;width:49pt;height:11.2pt;z-index:251638784;mso-position-horizontal-relative:page;mso-position-vertical-relative:page" o:allowincell="f" stroked="f">
          <v:textbox style="mso-next-textbox:#_x0000_s2143" inset="0,0,0,0">
            <w:txbxContent>
              <w:p w:rsidR="001005C9" w:rsidRDefault="001005C9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1005C9" w:rsidRDefault="001005C9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55" style="position:absolute;flip:y;z-index:251651072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4" style="position:absolute;flip:y;z-index:251650048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6" style="position:absolute;flip:y;z-index:251641856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7" style="position:absolute;z-index:251642880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7" style="position:absolute;z-index:251663360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164" style="position:absolute;margin-left:56.7pt;margin-top:19.85pt;width:518.6pt;height:796.55pt;z-index:251660288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163" style="position:absolute;z-index:251659264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2" style="position:absolute;z-index:251658240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1" style="position:absolute;z-index:251657216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0" style="position:absolute;z-index:251656192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9" style="position:absolute;z-index:251655168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3" style="position:absolute;z-index:251649024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2" style="position:absolute;z-index:251648000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0" style="position:absolute;z-index:251645952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9" style="position:absolute;z-index:251644928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8" style="position:absolute;z-index:251643904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177" style="position:absolute;left:0;text-align:left;margin-left:22.7pt;margin-top:405.4pt;width:34pt;height:411.1pt;z-index:251673600;mso-position-horizontal-relative:page;mso-position-vertical-relative:page" coordsize="21760,20000" o:allowincell="f">
                <v:line id="_x0000_s2178" style="position:absolute;flip:y" from="0,0" to="32,19996" strokeweight="1pt">
                  <v:stroke startarrowwidth="narrow" startarrowlength="short" endarrowwidth="narrow" endarrowlength="short"/>
                </v:line>
                <v:group id="_x0000_s2179" style="position:absolute;width:21760;height:20000" coordsize="20000,20000">
                  <v:line id="_x0000_s2180" style="position:absolute" from="0,0" to="20000,2" strokeweight="1pt">
                    <v:stroke startarrowwidth="narrow" startarrowlength="short" endarrowwidth="narrow" endarrowlength="short"/>
                  </v:line>
                  <v:line id="_x0000_s2181" style="position:absolute" from="0,4827" to="20000,4829" strokeweight=".5pt">
                    <v:stroke startarrowwidth="narrow" startarrowlength="short" endarrowwidth="narrow" endarrowlength="short"/>
                  </v:line>
                  <v:line id="_x0000_s2182" style="position:absolute" from="0,8276" to="20000,8278" strokeweight=".5pt">
                    <v:stroke startarrowwidth="narrow" startarrowlength="short" endarrowwidth="narrow" endarrowlength="short"/>
                  </v:line>
                  <v:group id="_x0000_s2183" style="position:absolute;width:20000;height:20000" coordsize="20000,20000">
                    <v:line id="_x0000_s2184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185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186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187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1005C9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1005C9" w:rsidRDefault="00A63BC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76" style="position:absolute;left:0;text-align:left;flip:y;z-index:25167257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1005C9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1005C9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1005C9" w:rsidRDefault="001005C9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1005C9" w:rsidRDefault="001005C9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1005C9" w:rsidRDefault="001005C9">
    <w:pPr>
      <w:pStyle w:val="Footer"/>
      <w:tabs>
        <w:tab w:val="clear" w:pos="4536"/>
        <w:tab w:val="clear" w:pos="9072"/>
        <w:tab w:val="right" w:pos="-1701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BCD" w:rsidRDefault="00A63BCD">
      <w:r>
        <w:separator/>
      </w:r>
    </w:p>
  </w:footnote>
  <w:footnote w:type="continuationSeparator" w:id="0">
    <w:p w:rsidR="00A63BCD" w:rsidRDefault="00A63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Default="001005C9">
    <w:pPr>
      <w:pStyle w:val="BodyText2"/>
      <w:framePr w:wrap="around"/>
    </w:pPr>
    <w:r>
      <w:t>Зона</w:t>
    </w:r>
  </w:p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Поз.</w:t>
    </w:r>
  </w:p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обозна-</w:t>
    </w:r>
  </w:p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чение</w:t>
    </w:r>
  </w:p>
  <w:p w:rsidR="001005C9" w:rsidRDefault="001005C9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1005C9" w:rsidRDefault="001005C9">
    <w:pPr>
      <w:pStyle w:val="BodyText2"/>
      <w:framePr w:w="567" w:wrap="around" w:x="8676"/>
      <w:spacing w:before="240"/>
      <w:textDirection w:val="lrTb"/>
    </w:pPr>
    <w:r>
      <w:t>Кол.</w:t>
    </w:r>
  </w:p>
  <w:p w:rsidR="001005C9" w:rsidRDefault="001005C9">
    <w:pPr>
      <w:framePr w:w="2268" w:h="851" w:hRule="exact" w:wrap="around" w:vAnchor="page" w:hAnchor="page" w:x="924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Примечание</w:t>
    </w:r>
  </w:p>
  <w:p w:rsidR="001005C9" w:rsidRDefault="00A63BCD">
    <w:pPr>
      <w:pStyle w:val="Header"/>
      <w:tabs>
        <w:tab w:val="clear" w:pos="4536"/>
        <w:tab w:val="clear" w:pos="9072"/>
      </w:tabs>
    </w:pPr>
    <w:r>
      <w:rPr>
        <w:noProof/>
      </w:rPr>
      <w:pict>
        <v:group id="_x0000_s2126" style="position:absolute;margin-left:56.7pt;margin-top:19.85pt;width:518.75pt;height:42.55pt;z-index:251634688;mso-position-horizontal-relative:page;mso-position-vertical-relative:page" coordorigin="1134,397" coordsize="10375,851" o:allowincell="f">
          <v:group id="_x0000_s2127" style="position:absolute;left:1588;top:397;width:7655;height:851" coordsize="22965,20000">
            <v:line id="_x0000_s2128" style="position:absolute;flip:y" from="0,0" to="3,20000" strokeweight="1pt">
              <v:stroke startarrowwidth="narrow" startarrowlength="short" endarrowwidth="narrow" endarrowlength="short"/>
            </v:line>
            <v:line id="_x0000_s2129" style="position:absolute;flip:y" from="3402,0" to="3405,20000" strokeweight="1pt">
              <v:stroke startarrowwidth="narrow" startarrowlength="short" endarrowwidth="narrow" endarrowlength="short"/>
            </v:line>
            <v:line id="_x0000_s2130" style="position:absolute;flip:y" from="21261,0" to="21264,20000" strokeweight="1pt">
              <v:stroke startarrowwidth="narrow" startarrowlength="short" endarrowwidth="narrow" endarrowlength="short"/>
            </v:line>
            <v:line id="_x0000_s2131" style="position:absolute;flip:y" from="22962,0" to="22965,20000" strokeweight="1pt">
              <v:stroke startarrowwidth="narrow" startarrowlength="short" endarrowwidth="narrow" endarrowlength="short"/>
            </v:line>
          </v:group>
          <v:line id="_x0000_s2132" style="position:absolute" from="1134,1247" to="11509,1248" strokeweight="1pt">
            <v:stroke startarrowwidth="narrow" startarrowlength="short" endarrowwidth="narrow" endarrowlength="short"/>
          </v:line>
          <w10:wrap anchorx="page" anchory="page"/>
        </v:group>
      </w:pict>
    </w:r>
    <w:r>
      <w:rPr>
        <w:noProof/>
      </w:rPr>
      <w:pict>
        <v:group id="_x0000_s2096" style="position:absolute;margin-left:22.7pt;margin-top:405.4pt;width:34pt;height:411.1pt;z-index:251624448;mso-position-horizontal-relative:page;mso-position-vertical-relative:page" coordsize="21760,20000" o:allowincell="f">
          <v:line id="_x0000_s2097" style="position:absolute;flip:y" from="0,0" to="32,19996" strokeweight="1pt">
            <v:stroke startarrowwidth="narrow" startarrowlength="short" endarrowwidth="narrow" endarrowlength="short"/>
          </v:line>
          <v:group id="_x0000_s2098" style="position:absolute;width:21760;height:20000" coordsize="20000,20000">
            <v:line id="_x0000_s2099" style="position:absolute" from="0,0" to="20000,2" strokeweight="1pt">
              <v:stroke startarrowwidth="narrow" startarrowlength="short" endarrowwidth="narrow" endarrowlength="short"/>
            </v:line>
            <v:line id="_x0000_s2100" style="position:absolute" from="0,4827" to="20000,4829" strokeweight=".5pt">
              <v:stroke startarrowwidth="narrow" startarrowlength="short" endarrowwidth="narrow" endarrowlength="short"/>
            </v:line>
            <v:line id="_x0000_s2101" style="position:absolute" from="0,8276" to="20000,8278" strokeweight=".5pt">
              <v:stroke startarrowwidth="narrow" startarrowlength="short" endarrowwidth="narrow" endarrowlength="short"/>
            </v:line>
            <v:group id="_x0000_s2102" style="position:absolute;width:20000;height:20000" coordsize="20000,20000">
              <v:line id="_x0000_s2103" style="position:absolute;flip:x" from="0,19998" to="20000,20000" strokeweight="1pt">
                <v:stroke startarrowwidth="narrow" startarrowlength="short" endarrowwidth="narrow" endarrowlength="short"/>
              </v:line>
              <v:line id="_x0000_s2104" style="position:absolute" from="0,11722" to="20000,11724" strokeweight=".5pt">
                <v:stroke startarrowwidth="narrow" startarrowlength="short" endarrowwidth="narrow" endarrowlength="short"/>
              </v:line>
              <v:line id="_x0000_s2105" style="position:absolute" from="0,16551" to="20000,16553" strokeweight=".5pt">
                <v:stroke startarrowwidth="narrow" startarrowlength="short" endarrowwidth="narrow" endarrowlength="short"/>
              </v:line>
              <v:line id="_x0000_s2106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095" style="position:absolute;margin-left:56.7pt;margin-top:19.85pt;width:518.6pt;height:796.55pt;z-index:251623424;mso-position-horizontal-relative:page;mso-position-vertical-relative:page" o:allowincell="f" filled="f" strokeweight="1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Поз.</w:t>
    </w:r>
  </w:p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обозна-</w:t>
    </w:r>
  </w:p>
  <w:p w:rsidR="001005C9" w:rsidRDefault="001005C9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чение</w:t>
    </w:r>
  </w:p>
  <w:p w:rsidR="001005C9" w:rsidRDefault="001005C9">
    <w:pPr>
      <w:pStyle w:val="BodyText2"/>
      <w:framePr w:wrap="around"/>
    </w:pPr>
    <w:r>
      <w:t>Зона</w:t>
    </w:r>
  </w:p>
  <w:p w:rsidR="001005C9" w:rsidRDefault="001005C9">
    <w:pPr>
      <w:pStyle w:val="BodyText2"/>
      <w:framePr w:w="567" w:wrap="around" w:x="8676"/>
      <w:spacing w:before="240"/>
      <w:textDirection w:val="lrTb"/>
    </w:pPr>
    <w:r>
      <w:t>Кол.</w:t>
    </w:r>
  </w:p>
  <w:p w:rsidR="001005C9" w:rsidRDefault="001005C9">
    <w:pPr>
      <w:framePr w:w="2268" w:h="851" w:hRule="exact" w:wrap="around" w:vAnchor="page" w:hAnchor="page" w:x="924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Примечание</w:t>
    </w:r>
  </w:p>
  <w:p w:rsidR="001005C9" w:rsidRDefault="001005C9">
    <w:pPr>
      <w:pStyle w:val="Header"/>
      <w:tabs>
        <w:tab w:val="clear" w:pos="4536"/>
        <w:tab w:val="center" w:pos="-15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Pr="00DE1623" w:rsidRDefault="00A63BCD" w:rsidP="0082115B">
    <w:pPr>
      <w:pStyle w:val="Header"/>
      <w:tabs>
        <w:tab w:val="clear" w:pos="4536"/>
        <w:tab w:val="clear" w:pos="9072"/>
      </w:tabs>
      <w:rPr>
        <w:sz w:val="16"/>
        <w:szCs w:val="16"/>
      </w:rPr>
    </w:pPr>
    <w:r>
      <w:rPr>
        <w:sz w:val="16"/>
        <w:szCs w:val="16"/>
      </w:rPr>
      <w:pict>
        <v:group id="_x0000_s2281" style="position:absolute;margin-left:22.7pt;margin-top:405.4pt;width:34pt;height:411.1pt;z-index:251681792;mso-position-horizontal-relative:page;mso-position-vertical-relative:page" coordsize="21760,20000" o:allowincell="f">
          <v:line id="_x0000_s2282" style="position:absolute;flip:y" from="0,0" to="32,19996" strokeweight="1pt">
            <v:stroke startarrowwidth="narrow" startarrowlength="short" endarrowwidth="narrow" endarrowlength="short"/>
          </v:line>
          <v:group id="_x0000_s2283" style="position:absolute;width:21760;height:20000" coordsize="20000,20000">
            <v:line id="_x0000_s2284" style="position:absolute" from="0,0" to="20000,2" strokeweight="1pt">
              <v:stroke startarrowwidth="narrow" startarrowlength="short" endarrowwidth="narrow" endarrowlength="short"/>
            </v:line>
            <v:line id="_x0000_s2285" style="position:absolute" from="0,4827" to="20000,4829" strokeweight=".5pt">
              <v:stroke startarrowwidth="narrow" startarrowlength="short" endarrowwidth="narrow" endarrowlength="short"/>
            </v:line>
            <v:line id="_x0000_s2286" style="position:absolute" from="0,8276" to="20000,8278" strokeweight=".5pt">
              <v:stroke startarrowwidth="narrow" startarrowlength="short" endarrowwidth="narrow" endarrowlength="short"/>
            </v:line>
            <v:group id="_x0000_s2287" style="position:absolute;width:20000;height:20000" coordsize="20000,20000">
              <v:line id="_x0000_s2288" style="position:absolute;flip:x" from="0,19998" to="20000,20000" strokeweight="1pt">
                <v:stroke startarrowwidth="narrow" startarrowlength="short" endarrowwidth="narrow" endarrowlength="short"/>
              </v:line>
              <v:line id="_x0000_s2289" style="position:absolute" from="0,11722" to="20000,11724" strokeweight=".5pt">
                <v:stroke startarrowwidth="narrow" startarrowlength="short" endarrowwidth="narrow" endarrowlength="short"/>
              </v:line>
              <v:line id="_x0000_s2290" style="position:absolute" from="0,16551" to="20000,16553" strokeweight=".5pt">
                <v:stroke startarrowwidth="narrow" startarrowlength="short" endarrowwidth="narrow" endarrowlength="short"/>
              </v:line>
              <v:line id="_x0000_s2291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sz w:val="16"/>
        <w:szCs w:val="16"/>
      </w:rPr>
      <w:pict>
        <v:rect id="_x0000_s2280" style="position:absolute;margin-left:56.7pt;margin-top:19.85pt;width:518.6pt;height:796.55pt;z-index:251680768;mso-position-horizontal-relative:page;mso-position-vertical-relative:page" o:allowincell="f" filled="f" strokeweight="1pt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5C9" w:rsidRDefault="00A63BCD">
    <w:pPr>
      <w:pStyle w:val="Header"/>
      <w:tabs>
        <w:tab w:val="clear" w:pos="4536"/>
        <w:tab w:val="clear" w:pos="9072"/>
      </w:tabs>
    </w:pPr>
    <w:r>
      <w:rPr>
        <w:noProof/>
      </w:rPr>
      <w:pict>
        <v:group id="_x0000_s2200" style="position:absolute;margin-left:22.7pt;margin-top:405.4pt;width:34pt;height:411.1pt;z-index:251675648;mso-position-horizontal-relative:page;mso-position-vertical-relative:page" coordsize="21760,20000" o:allowincell="f">
          <v:line id="_x0000_s2201" style="position:absolute;flip:y" from="0,0" to="32,19996" strokeweight="1pt">
            <v:stroke startarrowwidth="narrow" startarrowlength="short" endarrowwidth="narrow" endarrowlength="short"/>
          </v:line>
          <v:group id="_x0000_s2202" style="position:absolute;width:21760;height:20000" coordsize="20000,20000">
            <v:line id="_x0000_s2203" style="position:absolute" from="0,0" to="20000,2" strokeweight="1pt">
              <v:stroke startarrowwidth="narrow" startarrowlength="short" endarrowwidth="narrow" endarrowlength="short"/>
            </v:line>
            <v:line id="_x0000_s2204" style="position:absolute" from="0,4827" to="20000,4829" strokeweight=".5pt">
              <v:stroke startarrowwidth="narrow" startarrowlength="short" endarrowwidth="narrow" endarrowlength="short"/>
            </v:line>
            <v:line id="_x0000_s2205" style="position:absolute" from="0,8276" to="20000,8278" strokeweight=".5pt">
              <v:stroke startarrowwidth="narrow" startarrowlength="short" endarrowwidth="narrow" endarrowlength="short"/>
            </v:line>
            <v:group id="_x0000_s2206" style="position:absolute;width:20000;height:20000" coordsize="20000,20000">
              <v:line id="_x0000_s2207" style="position:absolute;flip:x" from="0,19998" to="20000,20000" strokeweight="1pt">
                <v:stroke startarrowwidth="narrow" startarrowlength="short" endarrowwidth="narrow" endarrowlength="short"/>
              </v:line>
              <v:line id="_x0000_s2208" style="position:absolute" from="0,11722" to="20000,11724" strokeweight=".5pt">
                <v:stroke startarrowwidth="narrow" startarrowlength="short" endarrowwidth="narrow" endarrowlength="short"/>
              </v:line>
              <v:line id="_x0000_s2209" style="position:absolute" from="0,16551" to="20000,16553" strokeweight=".5pt">
                <v:stroke startarrowwidth="narrow" startarrowlength="short" endarrowwidth="narrow" endarrowlength="short"/>
              </v:line>
              <v:line id="_x0000_s2210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199" style="position:absolute;margin-left:56.7pt;margin-top:19.85pt;width:518.6pt;height:796.55pt;z-index:251674624;mso-position-horizontal-relative:page;mso-position-vertical-relative:page" o:allowincell="f" fill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</w:lvl>
    <w:lvl w:ilvl="1">
      <w:start w:val="1"/>
      <w:numFmt w:val="decimal"/>
      <w:pStyle w:val="Heading2"/>
      <w:lvlText w:val="%1.%2."/>
      <w:legacy w:legacy="1" w:legacySpace="113" w:legacyIndent="0"/>
      <w:lvlJc w:val="left"/>
    </w:lvl>
    <w:lvl w:ilvl="2">
      <w:start w:val="1"/>
      <w:numFmt w:val="decimal"/>
      <w:pStyle w:val="Heading3"/>
      <w:lvlText w:val="%1.%2.%3."/>
      <w:legacy w:legacy="1" w:legacySpace="113" w:legacyIndent="0"/>
      <w:lvlJc w:val="left"/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 w15:restartNumberingAfterBreak="0">
    <w:nsid w:val="04F54A50"/>
    <w:multiLevelType w:val="hybridMultilevel"/>
    <w:tmpl w:val="030E7B08"/>
    <w:lvl w:ilvl="0" w:tplc="FF9E100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917CD9"/>
    <w:multiLevelType w:val="hybridMultilevel"/>
    <w:tmpl w:val="108C19F0"/>
    <w:lvl w:ilvl="0" w:tplc="695C52CE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3D21628"/>
    <w:multiLevelType w:val="hybridMultilevel"/>
    <w:tmpl w:val="81B44C50"/>
    <w:lvl w:ilvl="0" w:tplc="3DD2120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7CD48BC"/>
    <w:multiLevelType w:val="hybridMultilevel"/>
    <w:tmpl w:val="3AA2A6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A4DD1"/>
    <w:multiLevelType w:val="hybridMultilevel"/>
    <w:tmpl w:val="69344DC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40610"/>
    <w:multiLevelType w:val="hybridMultilevel"/>
    <w:tmpl w:val="8572D238"/>
    <w:lvl w:ilvl="0" w:tplc="2844362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E36176D"/>
    <w:multiLevelType w:val="hybridMultilevel"/>
    <w:tmpl w:val="5A4C8B72"/>
    <w:lvl w:ilvl="0" w:tplc="AB78AAA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2FBD0FC9"/>
    <w:multiLevelType w:val="hybridMultilevel"/>
    <w:tmpl w:val="49D62BFE"/>
    <w:lvl w:ilvl="0" w:tplc="0F58F97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E3F1B59"/>
    <w:multiLevelType w:val="hybridMultilevel"/>
    <w:tmpl w:val="2D268894"/>
    <w:lvl w:ilvl="0" w:tplc="A33E0D5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6A9D4DCE"/>
    <w:multiLevelType w:val="hybridMultilevel"/>
    <w:tmpl w:val="25EC1060"/>
    <w:lvl w:ilvl="0" w:tplc="0419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908"/>
    <w:multiLevelType w:val="hybridMultilevel"/>
    <w:tmpl w:val="D3E6C0C6"/>
    <w:lvl w:ilvl="0" w:tplc="0784D58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3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C5F"/>
    <w:rsid w:val="000016D2"/>
    <w:rsid w:val="00003B69"/>
    <w:rsid w:val="00005C6C"/>
    <w:rsid w:val="000116D6"/>
    <w:rsid w:val="000139A2"/>
    <w:rsid w:val="000219FA"/>
    <w:rsid w:val="00027CB4"/>
    <w:rsid w:val="00030225"/>
    <w:rsid w:val="00031B7B"/>
    <w:rsid w:val="0003284A"/>
    <w:rsid w:val="00033866"/>
    <w:rsid w:val="00036E21"/>
    <w:rsid w:val="00046B9E"/>
    <w:rsid w:val="00046E82"/>
    <w:rsid w:val="00047966"/>
    <w:rsid w:val="00047C85"/>
    <w:rsid w:val="00052C39"/>
    <w:rsid w:val="000548B2"/>
    <w:rsid w:val="00060B03"/>
    <w:rsid w:val="00061935"/>
    <w:rsid w:val="000648A8"/>
    <w:rsid w:val="000655BA"/>
    <w:rsid w:val="00066594"/>
    <w:rsid w:val="00070EF7"/>
    <w:rsid w:val="00081F6B"/>
    <w:rsid w:val="00083103"/>
    <w:rsid w:val="0008310F"/>
    <w:rsid w:val="000968E1"/>
    <w:rsid w:val="00097C3E"/>
    <w:rsid w:val="00097D1A"/>
    <w:rsid w:val="000A2E80"/>
    <w:rsid w:val="000A4678"/>
    <w:rsid w:val="000B2D4B"/>
    <w:rsid w:val="000B63F5"/>
    <w:rsid w:val="000C24C9"/>
    <w:rsid w:val="000C2DF9"/>
    <w:rsid w:val="000C6869"/>
    <w:rsid w:val="000D1A22"/>
    <w:rsid w:val="000D23D5"/>
    <w:rsid w:val="000D5F0F"/>
    <w:rsid w:val="000D60D5"/>
    <w:rsid w:val="000E0D8B"/>
    <w:rsid w:val="000E1FC7"/>
    <w:rsid w:val="000E2275"/>
    <w:rsid w:val="000E336D"/>
    <w:rsid w:val="000E509B"/>
    <w:rsid w:val="000E5430"/>
    <w:rsid w:val="000F0B0C"/>
    <w:rsid w:val="000F0FEC"/>
    <w:rsid w:val="000F133D"/>
    <w:rsid w:val="000F1494"/>
    <w:rsid w:val="000F1C3C"/>
    <w:rsid w:val="000F3D3C"/>
    <w:rsid w:val="000F6AEC"/>
    <w:rsid w:val="001005C9"/>
    <w:rsid w:val="001007D8"/>
    <w:rsid w:val="00104074"/>
    <w:rsid w:val="00104D36"/>
    <w:rsid w:val="0011031C"/>
    <w:rsid w:val="00111C3A"/>
    <w:rsid w:val="00111CEA"/>
    <w:rsid w:val="00114C2C"/>
    <w:rsid w:val="00114CD8"/>
    <w:rsid w:val="0011659B"/>
    <w:rsid w:val="00133029"/>
    <w:rsid w:val="0013666F"/>
    <w:rsid w:val="00140223"/>
    <w:rsid w:val="00140F3E"/>
    <w:rsid w:val="0014534F"/>
    <w:rsid w:val="00147332"/>
    <w:rsid w:val="001509F4"/>
    <w:rsid w:val="0015595B"/>
    <w:rsid w:val="001574E0"/>
    <w:rsid w:val="0016107D"/>
    <w:rsid w:val="00161EF9"/>
    <w:rsid w:val="00166042"/>
    <w:rsid w:val="0017188F"/>
    <w:rsid w:val="0017311D"/>
    <w:rsid w:val="00174AF0"/>
    <w:rsid w:val="00180AA3"/>
    <w:rsid w:val="001857D6"/>
    <w:rsid w:val="00186A5C"/>
    <w:rsid w:val="0019094F"/>
    <w:rsid w:val="001951F5"/>
    <w:rsid w:val="00196188"/>
    <w:rsid w:val="001A5033"/>
    <w:rsid w:val="001A5D71"/>
    <w:rsid w:val="001B2A9A"/>
    <w:rsid w:val="001B334D"/>
    <w:rsid w:val="001B5E19"/>
    <w:rsid w:val="001B664E"/>
    <w:rsid w:val="001B74B0"/>
    <w:rsid w:val="001C07CC"/>
    <w:rsid w:val="001C1D18"/>
    <w:rsid w:val="001C2CD8"/>
    <w:rsid w:val="001C6482"/>
    <w:rsid w:val="001D426C"/>
    <w:rsid w:val="001E0A2E"/>
    <w:rsid w:val="001E18F6"/>
    <w:rsid w:val="001E32B5"/>
    <w:rsid w:val="001E51F9"/>
    <w:rsid w:val="001E5626"/>
    <w:rsid w:val="001E5952"/>
    <w:rsid w:val="001E7A22"/>
    <w:rsid w:val="001F1FE5"/>
    <w:rsid w:val="001F43ED"/>
    <w:rsid w:val="001F5358"/>
    <w:rsid w:val="001F538B"/>
    <w:rsid w:val="001F5CF1"/>
    <w:rsid w:val="002032FF"/>
    <w:rsid w:val="00206492"/>
    <w:rsid w:val="00206757"/>
    <w:rsid w:val="00211A67"/>
    <w:rsid w:val="00211D28"/>
    <w:rsid w:val="0021278A"/>
    <w:rsid w:val="00216047"/>
    <w:rsid w:val="0021682B"/>
    <w:rsid w:val="002237ED"/>
    <w:rsid w:val="00223921"/>
    <w:rsid w:val="00224717"/>
    <w:rsid w:val="00224F56"/>
    <w:rsid w:val="0023275A"/>
    <w:rsid w:val="00236CCA"/>
    <w:rsid w:val="002413CE"/>
    <w:rsid w:val="00242C31"/>
    <w:rsid w:val="00247BF3"/>
    <w:rsid w:val="002510D5"/>
    <w:rsid w:val="002537C1"/>
    <w:rsid w:val="00253FDF"/>
    <w:rsid w:val="0025602E"/>
    <w:rsid w:val="002576B4"/>
    <w:rsid w:val="00260D45"/>
    <w:rsid w:val="002613DB"/>
    <w:rsid w:val="00261E88"/>
    <w:rsid w:val="002641BD"/>
    <w:rsid w:val="00265419"/>
    <w:rsid w:val="0026565C"/>
    <w:rsid w:val="002661AC"/>
    <w:rsid w:val="00266F29"/>
    <w:rsid w:val="00270332"/>
    <w:rsid w:val="00270D06"/>
    <w:rsid w:val="00275461"/>
    <w:rsid w:val="00277F36"/>
    <w:rsid w:val="0028015F"/>
    <w:rsid w:val="002803E7"/>
    <w:rsid w:val="00280E8C"/>
    <w:rsid w:val="002852B2"/>
    <w:rsid w:val="00287087"/>
    <w:rsid w:val="00287113"/>
    <w:rsid w:val="002872BF"/>
    <w:rsid w:val="00287921"/>
    <w:rsid w:val="0029187C"/>
    <w:rsid w:val="002920F0"/>
    <w:rsid w:val="00292480"/>
    <w:rsid w:val="00293B9B"/>
    <w:rsid w:val="002A11C1"/>
    <w:rsid w:val="002A466D"/>
    <w:rsid w:val="002A57B3"/>
    <w:rsid w:val="002B2D20"/>
    <w:rsid w:val="002B2D6A"/>
    <w:rsid w:val="002B57B5"/>
    <w:rsid w:val="002B7113"/>
    <w:rsid w:val="002C412D"/>
    <w:rsid w:val="002D0D36"/>
    <w:rsid w:val="002D5B6F"/>
    <w:rsid w:val="002D61D1"/>
    <w:rsid w:val="002E2833"/>
    <w:rsid w:val="002E2E86"/>
    <w:rsid w:val="002E3C47"/>
    <w:rsid w:val="002E5F46"/>
    <w:rsid w:val="002F2AF0"/>
    <w:rsid w:val="002F53FE"/>
    <w:rsid w:val="002F62DE"/>
    <w:rsid w:val="002F7A48"/>
    <w:rsid w:val="00300F1B"/>
    <w:rsid w:val="003021C4"/>
    <w:rsid w:val="00303E7E"/>
    <w:rsid w:val="003046D1"/>
    <w:rsid w:val="0031198C"/>
    <w:rsid w:val="003120E3"/>
    <w:rsid w:val="00314E55"/>
    <w:rsid w:val="0031562B"/>
    <w:rsid w:val="00322587"/>
    <w:rsid w:val="00325981"/>
    <w:rsid w:val="0032709D"/>
    <w:rsid w:val="00327F3C"/>
    <w:rsid w:val="00332522"/>
    <w:rsid w:val="003363E2"/>
    <w:rsid w:val="0033677A"/>
    <w:rsid w:val="0033783B"/>
    <w:rsid w:val="003401A1"/>
    <w:rsid w:val="00340678"/>
    <w:rsid w:val="0034285B"/>
    <w:rsid w:val="00344403"/>
    <w:rsid w:val="00345320"/>
    <w:rsid w:val="00345858"/>
    <w:rsid w:val="00347636"/>
    <w:rsid w:val="00350025"/>
    <w:rsid w:val="00350534"/>
    <w:rsid w:val="003572AC"/>
    <w:rsid w:val="00367238"/>
    <w:rsid w:val="003707B9"/>
    <w:rsid w:val="0037110C"/>
    <w:rsid w:val="00374696"/>
    <w:rsid w:val="003771D4"/>
    <w:rsid w:val="00381841"/>
    <w:rsid w:val="00382B2D"/>
    <w:rsid w:val="00386294"/>
    <w:rsid w:val="00391898"/>
    <w:rsid w:val="00393CC0"/>
    <w:rsid w:val="003A0744"/>
    <w:rsid w:val="003A203A"/>
    <w:rsid w:val="003A34B2"/>
    <w:rsid w:val="003A3BE9"/>
    <w:rsid w:val="003A7218"/>
    <w:rsid w:val="003B0B21"/>
    <w:rsid w:val="003B3A23"/>
    <w:rsid w:val="003B55EA"/>
    <w:rsid w:val="003C1D68"/>
    <w:rsid w:val="003C3F0B"/>
    <w:rsid w:val="003C5CFE"/>
    <w:rsid w:val="003C7776"/>
    <w:rsid w:val="003C7BD8"/>
    <w:rsid w:val="003D0472"/>
    <w:rsid w:val="003D089A"/>
    <w:rsid w:val="003D21F0"/>
    <w:rsid w:val="003D235D"/>
    <w:rsid w:val="003D43DE"/>
    <w:rsid w:val="003D61D1"/>
    <w:rsid w:val="003D76E3"/>
    <w:rsid w:val="003E258F"/>
    <w:rsid w:val="003E3A43"/>
    <w:rsid w:val="003E3A77"/>
    <w:rsid w:val="003E60FB"/>
    <w:rsid w:val="003F0564"/>
    <w:rsid w:val="003F08D9"/>
    <w:rsid w:val="003F3CC5"/>
    <w:rsid w:val="003F4450"/>
    <w:rsid w:val="003F6D45"/>
    <w:rsid w:val="00402F65"/>
    <w:rsid w:val="00404754"/>
    <w:rsid w:val="00404E45"/>
    <w:rsid w:val="00405074"/>
    <w:rsid w:val="00407F44"/>
    <w:rsid w:val="00412308"/>
    <w:rsid w:val="00412B7C"/>
    <w:rsid w:val="00412E3F"/>
    <w:rsid w:val="00416507"/>
    <w:rsid w:val="00417BC6"/>
    <w:rsid w:val="00425978"/>
    <w:rsid w:val="004267E7"/>
    <w:rsid w:val="00427D7C"/>
    <w:rsid w:val="00442F3B"/>
    <w:rsid w:val="00444D57"/>
    <w:rsid w:val="00447FE5"/>
    <w:rsid w:val="00450BD5"/>
    <w:rsid w:val="00455046"/>
    <w:rsid w:val="0045568A"/>
    <w:rsid w:val="00457499"/>
    <w:rsid w:val="0045754C"/>
    <w:rsid w:val="00457CDE"/>
    <w:rsid w:val="004618BC"/>
    <w:rsid w:val="00465405"/>
    <w:rsid w:val="00465D71"/>
    <w:rsid w:val="00470C71"/>
    <w:rsid w:val="00473A95"/>
    <w:rsid w:val="004762CE"/>
    <w:rsid w:val="00477F3C"/>
    <w:rsid w:val="00484CAE"/>
    <w:rsid w:val="00485C03"/>
    <w:rsid w:val="00485FA5"/>
    <w:rsid w:val="00486774"/>
    <w:rsid w:val="00487913"/>
    <w:rsid w:val="00492690"/>
    <w:rsid w:val="00493F0A"/>
    <w:rsid w:val="00497DDE"/>
    <w:rsid w:val="004A01AD"/>
    <w:rsid w:val="004A6133"/>
    <w:rsid w:val="004B0696"/>
    <w:rsid w:val="004B090B"/>
    <w:rsid w:val="004B37EC"/>
    <w:rsid w:val="004B5157"/>
    <w:rsid w:val="004B58AD"/>
    <w:rsid w:val="004B6923"/>
    <w:rsid w:val="004B76EF"/>
    <w:rsid w:val="004C0CC8"/>
    <w:rsid w:val="004C1BC0"/>
    <w:rsid w:val="004C52D3"/>
    <w:rsid w:val="004C57C6"/>
    <w:rsid w:val="004D0605"/>
    <w:rsid w:val="004D30E4"/>
    <w:rsid w:val="004E11EB"/>
    <w:rsid w:val="004E4AE1"/>
    <w:rsid w:val="004E55F4"/>
    <w:rsid w:val="004E72FF"/>
    <w:rsid w:val="004E79DE"/>
    <w:rsid w:val="004F16AD"/>
    <w:rsid w:val="004F2E19"/>
    <w:rsid w:val="004F452E"/>
    <w:rsid w:val="004F515D"/>
    <w:rsid w:val="004F52D4"/>
    <w:rsid w:val="00505F48"/>
    <w:rsid w:val="0050701C"/>
    <w:rsid w:val="00510D5A"/>
    <w:rsid w:val="00511A35"/>
    <w:rsid w:val="00513795"/>
    <w:rsid w:val="005142EC"/>
    <w:rsid w:val="00515BB9"/>
    <w:rsid w:val="00515D91"/>
    <w:rsid w:val="005174EC"/>
    <w:rsid w:val="00517CE6"/>
    <w:rsid w:val="00531149"/>
    <w:rsid w:val="005316CE"/>
    <w:rsid w:val="0053304A"/>
    <w:rsid w:val="00535387"/>
    <w:rsid w:val="00540C84"/>
    <w:rsid w:val="00542BEF"/>
    <w:rsid w:val="00545622"/>
    <w:rsid w:val="00545B2E"/>
    <w:rsid w:val="00546178"/>
    <w:rsid w:val="005503DE"/>
    <w:rsid w:val="00550E0E"/>
    <w:rsid w:val="00553197"/>
    <w:rsid w:val="00556FE8"/>
    <w:rsid w:val="005601C1"/>
    <w:rsid w:val="00561374"/>
    <w:rsid w:val="00564E80"/>
    <w:rsid w:val="00565CC9"/>
    <w:rsid w:val="005665DB"/>
    <w:rsid w:val="00566A4D"/>
    <w:rsid w:val="005674C1"/>
    <w:rsid w:val="005710FF"/>
    <w:rsid w:val="00571368"/>
    <w:rsid w:val="00573809"/>
    <w:rsid w:val="00573C8A"/>
    <w:rsid w:val="00573D23"/>
    <w:rsid w:val="0057747D"/>
    <w:rsid w:val="0058177E"/>
    <w:rsid w:val="005829E0"/>
    <w:rsid w:val="0058722B"/>
    <w:rsid w:val="00592095"/>
    <w:rsid w:val="00595631"/>
    <w:rsid w:val="0059680F"/>
    <w:rsid w:val="005A250D"/>
    <w:rsid w:val="005A39B0"/>
    <w:rsid w:val="005B131E"/>
    <w:rsid w:val="005B4409"/>
    <w:rsid w:val="005B6C56"/>
    <w:rsid w:val="005B7BCE"/>
    <w:rsid w:val="005C42AB"/>
    <w:rsid w:val="005C53B0"/>
    <w:rsid w:val="005C5F12"/>
    <w:rsid w:val="005C7C90"/>
    <w:rsid w:val="005D7EAA"/>
    <w:rsid w:val="005E0767"/>
    <w:rsid w:val="005E16F0"/>
    <w:rsid w:val="005E316E"/>
    <w:rsid w:val="005E6C84"/>
    <w:rsid w:val="005E6D9F"/>
    <w:rsid w:val="005E7A14"/>
    <w:rsid w:val="005F0CF0"/>
    <w:rsid w:val="005F3104"/>
    <w:rsid w:val="005F4C1A"/>
    <w:rsid w:val="005F4C36"/>
    <w:rsid w:val="005F6C5E"/>
    <w:rsid w:val="00602696"/>
    <w:rsid w:val="0060730E"/>
    <w:rsid w:val="006123A2"/>
    <w:rsid w:val="00613C4A"/>
    <w:rsid w:val="00620885"/>
    <w:rsid w:val="006234E6"/>
    <w:rsid w:val="006263EF"/>
    <w:rsid w:val="006309FF"/>
    <w:rsid w:val="00632711"/>
    <w:rsid w:val="006373B7"/>
    <w:rsid w:val="006426AC"/>
    <w:rsid w:val="0064551A"/>
    <w:rsid w:val="00646118"/>
    <w:rsid w:val="00651D7B"/>
    <w:rsid w:val="00651E63"/>
    <w:rsid w:val="0065219E"/>
    <w:rsid w:val="0065252A"/>
    <w:rsid w:val="006546C6"/>
    <w:rsid w:val="0065583D"/>
    <w:rsid w:val="00665DBD"/>
    <w:rsid w:val="00666DD9"/>
    <w:rsid w:val="00670A84"/>
    <w:rsid w:val="00671BC7"/>
    <w:rsid w:val="0067556E"/>
    <w:rsid w:val="006759C3"/>
    <w:rsid w:val="00676814"/>
    <w:rsid w:val="00683D87"/>
    <w:rsid w:val="00690B55"/>
    <w:rsid w:val="00693570"/>
    <w:rsid w:val="006B224B"/>
    <w:rsid w:val="006B2ABC"/>
    <w:rsid w:val="006B753E"/>
    <w:rsid w:val="006C047F"/>
    <w:rsid w:val="006C126F"/>
    <w:rsid w:val="006C2714"/>
    <w:rsid w:val="006C36AD"/>
    <w:rsid w:val="006C5E5D"/>
    <w:rsid w:val="006E3155"/>
    <w:rsid w:val="006E6121"/>
    <w:rsid w:val="006E636D"/>
    <w:rsid w:val="006F1DDF"/>
    <w:rsid w:val="006F2BA0"/>
    <w:rsid w:val="006F4BBF"/>
    <w:rsid w:val="0070355A"/>
    <w:rsid w:val="007036F7"/>
    <w:rsid w:val="007043EB"/>
    <w:rsid w:val="007075D4"/>
    <w:rsid w:val="00710510"/>
    <w:rsid w:val="00710614"/>
    <w:rsid w:val="00714446"/>
    <w:rsid w:val="0072313B"/>
    <w:rsid w:val="0072758C"/>
    <w:rsid w:val="0073187B"/>
    <w:rsid w:val="00733631"/>
    <w:rsid w:val="00734605"/>
    <w:rsid w:val="00737E4F"/>
    <w:rsid w:val="00741FF3"/>
    <w:rsid w:val="007473F7"/>
    <w:rsid w:val="00751B8D"/>
    <w:rsid w:val="00751DDE"/>
    <w:rsid w:val="00755229"/>
    <w:rsid w:val="00757397"/>
    <w:rsid w:val="00763F79"/>
    <w:rsid w:val="00765D4E"/>
    <w:rsid w:val="00767BFA"/>
    <w:rsid w:val="00767FFC"/>
    <w:rsid w:val="00770A23"/>
    <w:rsid w:val="007717AD"/>
    <w:rsid w:val="00772050"/>
    <w:rsid w:val="00783A68"/>
    <w:rsid w:val="00786CB6"/>
    <w:rsid w:val="007872B1"/>
    <w:rsid w:val="00797422"/>
    <w:rsid w:val="007A0CB4"/>
    <w:rsid w:val="007A2496"/>
    <w:rsid w:val="007A61BA"/>
    <w:rsid w:val="007B12AE"/>
    <w:rsid w:val="007B5D8C"/>
    <w:rsid w:val="007B788F"/>
    <w:rsid w:val="007B7B9B"/>
    <w:rsid w:val="007C31A9"/>
    <w:rsid w:val="007C40C5"/>
    <w:rsid w:val="007C7454"/>
    <w:rsid w:val="007D2E74"/>
    <w:rsid w:val="007D3CCA"/>
    <w:rsid w:val="007D3F16"/>
    <w:rsid w:val="007D5DAC"/>
    <w:rsid w:val="007D712F"/>
    <w:rsid w:val="007E1C1F"/>
    <w:rsid w:val="007E1DA2"/>
    <w:rsid w:val="007E72D4"/>
    <w:rsid w:val="007F72AD"/>
    <w:rsid w:val="00801D89"/>
    <w:rsid w:val="008028F8"/>
    <w:rsid w:val="00804288"/>
    <w:rsid w:val="00806809"/>
    <w:rsid w:val="008069E6"/>
    <w:rsid w:val="00810BC1"/>
    <w:rsid w:val="008118FB"/>
    <w:rsid w:val="00812576"/>
    <w:rsid w:val="008155B3"/>
    <w:rsid w:val="0082034A"/>
    <w:rsid w:val="00820F12"/>
    <w:rsid w:val="0082115B"/>
    <w:rsid w:val="00825766"/>
    <w:rsid w:val="00827167"/>
    <w:rsid w:val="0083005D"/>
    <w:rsid w:val="008317A2"/>
    <w:rsid w:val="008363AD"/>
    <w:rsid w:val="008410BD"/>
    <w:rsid w:val="008412E4"/>
    <w:rsid w:val="008422E8"/>
    <w:rsid w:val="00843538"/>
    <w:rsid w:val="00843BCB"/>
    <w:rsid w:val="0084601A"/>
    <w:rsid w:val="008473BF"/>
    <w:rsid w:val="00850B28"/>
    <w:rsid w:val="00851D47"/>
    <w:rsid w:val="00853E7C"/>
    <w:rsid w:val="00856DDB"/>
    <w:rsid w:val="00860784"/>
    <w:rsid w:val="00860CB2"/>
    <w:rsid w:val="00871073"/>
    <w:rsid w:val="00880A77"/>
    <w:rsid w:val="008816D0"/>
    <w:rsid w:val="00882AAC"/>
    <w:rsid w:val="00883349"/>
    <w:rsid w:val="008836CC"/>
    <w:rsid w:val="00884DCF"/>
    <w:rsid w:val="00885173"/>
    <w:rsid w:val="00886C0A"/>
    <w:rsid w:val="00891977"/>
    <w:rsid w:val="00891B85"/>
    <w:rsid w:val="00893B32"/>
    <w:rsid w:val="00894BA6"/>
    <w:rsid w:val="008A35EE"/>
    <w:rsid w:val="008A3A51"/>
    <w:rsid w:val="008A5E36"/>
    <w:rsid w:val="008A6E65"/>
    <w:rsid w:val="008A751D"/>
    <w:rsid w:val="008B2A03"/>
    <w:rsid w:val="008B3615"/>
    <w:rsid w:val="008B7322"/>
    <w:rsid w:val="008C09F1"/>
    <w:rsid w:val="008C7495"/>
    <w:rsid w:val="008D146F"/>
    <w:rsid w:val="008D1865"/>
    <w:rsid w:val="008D204D"/>
    <w:rsid w:val="008D2F34"/>
    <w:rsid w:val="008D33B8"/>
    <w:rsid w:val="008D7E3A"/>
    <w:rsid w:val="008E431C"/>
    <w:rsid w:val="00901D76"/>
    <w:rsid w:val="0090307D"/>
    <w:rsid w:val="0090741F"/>
    <w:rsid w:val="00912C02"/>
    <w:rsid w:val="009156C2"/>
    <w:rsid w:val="0091583E"/>
    <w:rsid w:val="00915BC4"/>
    <w:rsid w:val="0091660B"/>
    <w:rsid w:val="00916B5A"/>
    <w:rsid w:val="00922176"/>
    <w:rsid w:val="00931DA1"/>
    <w:rsid w:val="00934766"/>
    <w:rsid w:val="00935F40"/>
    <w:rsid w:val="00941046"/>
    <w:rsid w:val="00945D18"/>
    <w:rsid w:val="00961579"/>
    <w:rsid w:val="00961863"/>
    <w:rsid w:val="009622B4"/>
    <w:rsid w:val="00966FD6"/>
    <w:rsid w:val="009673CA"/>
    <w:rsid w:val="00971373"/>
    <w:rsid w:val="009723D2"/>
    <w:rsid w:val="00974461"/>
    <w:rsid w:val="00975645"/>
    <w:rsid w:val="00980B32"/>
    <w:rsid w:val="00981E7A"/>
    <w:rsid w:val="00982D3B"/>
    <w:rsid w:val="00982E81"/>
    <w:rsid w:val="0098317B"/>
    <w:rsid w:val="009838C5"/>
    <w:rsid w:val="0098620D"/>
    <w:rsid w:val="00991D14"/>
    <w:rsid w:val="0099665A"/>
    <w:rsid w:val="00996EFA"/>
    <w:rsid w:val="00996F6D"/>
    <w:rsid w:val="0099799E"/>
    <w:rsid w:val="009A5EBC"/>
    <w:rsid w:val="009A7703"/>
    <w:rsid w:val="009C01DB"/>
    <w:rsid w:val="009C5FCC"/>
    <w:rsid w:val="009C7588"/>
    <w:rsid w:val="009C7AB9"/>
    <w:rsid w:val="009D0A88"/>
    <w:rsid w:val="009D42E2"/>
    <w:rsid w:val="009D7B83"/>
    <w:rsid w:val="009E0A12"/>
    <w:rsid w:val="009F26E5"/>
    <w:rsid w:val="009F3749"/>
    <w:rsid w:val="009F4079"/>
    <w:rsid w:val="009F472D"/>
    <w:rsid w:val="009F4BDC"/>
    <w:rsid w:val="009F4C10"/>
    <w:rsid w:val="009F5736"/>
    <w:rsid w:val="00A02D34"/>
    <w:rsid w:val="00A05E47"/>
    <w:rsid w:val="00A0648D"/>
    <w:rsid w:val="00A10AE7"/>
    <w:rsid w:val="00A1748F"/>
    <w:rsid w:val="00A215FF"/>
    <w:rsid w:val="00A22109"/>
    <w:rsid w:val="00A25951"/>
    <w:rsid w:val="00A25B47"/>
    <w:rsid w:val="00A261BA"/>
    <w:rsid w:val="00A357C2"/>
    <w:rsid w:val="00A37F83"/>
    <w:rsid w:val="00A413EE"/>
    <w:rsid w:val="00A43014"/>
    <w:rsid w:val="00A46CC1"/>
    <w:rsid w:val="00A46E3E"/>
    <w:rsid w:val="00A47F4B"/>
    <w:rsid w:val="00A52646"/>
    <w:rsid w:val="00A5329B"/>
    <w:rsid w:val="00A55B8E"/>
    <w:rsid w:val="00A574AE"/>
    <w:rsid w:val="00A63BCD"/>
    <w:rsid w:val="00A6452B"/>
    <w:rsid w:val="00A645E5"/>
    <w:rsid w:val="00A66F83"/>
    <w:rsid w:val="00A7054E"/>
    <w:rsid w:val="00A74877"/>
    <w:rsid w:val="00A7724A"/>
    <w:rsid w:val="00A82392"/>
    <w:rsid w:val="00A831F7"/>
    <w:rsid w:val="00A85AB1"/>
    <w:rsid w:val="00A91A29"/>
    <w:rsid w:val="00A92763"/>
    <w:rsid w:val="00A94724"/>
    <w:rsid w:val="00A97ADD"/>
    <w:rsid w:val="00AA2FA8"/>
    <w:rsid w:val="00AA3100"/>
    <w:rsid w:val="00AA6299"/>
    <w:rsid w:val="00AA68E3"/>
    <w:rsid w:val="00AA6A35"/>
    <w:rsid w:val="00AB0C5B"/>
    <w:rsid w:val="00AB4ADF"/>
    <w:rsid w:val="00AB4FC1"/>
    <w:rsid w:val="00AC0CCF"/>
    <w:rsid w:val="00AC3AF7"/>
    <w:rsid w:val="00AC4B54"/>
    <w:rsid w:val="00AC7C83"/>
    <w:rsid w:val="00AD4E8A"/>
    <w:rsid w:val="00AE19FF"/>
    <w:rsid w:val="00AE25A0"/>
    <w:rsid w:val="00AE4512"/>
    <w:rsid w:val="00AE48B9"/>
    <w:rsid w:val="00AE51BD"/>
    <w:rsid w:val="00AE659F"/>
    <w:rsid w:val="00AE6FB8"/>
    <w:rsid w:val="00AF0CA4"/>
    <w:rsid w:val="00AF39B5"/>
    <w:rsid w:val="00B00C57"/>
    <w:rsid w:val="00B01432"/>
    <w:rsid w:val="00B05A60"/>
    <w:rsid w:val="00B16221"/>
    <w:rsid w:val="00B172AA"/>
    <w:rsid w:val="00B2032C"/>
    <w:rsid w:val="00B229B9"/>
    <w:rsid w:val="00B23632"/>
    <w:rsid w:val="00B2460D"/>
    <w:rsid w:val="00B3244C"/>
    <w:rsid w:val="00B32AE0"/>
    <w:rsid w:val="00B343BC"/>
    <w:rsid w:val="00B367CD"/>
    <w:rsid w:val="00B4096C"/>
    <w:rsid w:val="00B47EF6"/>
    <w:rsid w:val="00B51244"/>
    <w:rsid w:val="00B53347"/>
    <w:rsid w:val="00B53FBE"/>
    <w:rsid w:val="00B5609B"/>
    <w:rsid w:val="00B60200"/>
    <w:rsid w:val="00B60FE7"/>
    <w:rsid w:val="00B61B71"/>
    <w:rsid w:val="00B63640"/>
    <w:rsid w:val="00B67A03"/>
    <w:rsid w:val="00B706D3"/>
    <w:rsid w:val="00B75091"/>
    <w:rsid w:val="00B75E45"/>
    <w:rsid w:val="00B7705C"/>
    <w:rsid w:val="00B83706"/>
    <w:rsid w:val="00B84951"/>
    <w:rsid w:val="00B9512E"/>
    <w:rsid w:val="00BA1E2A"/>
    <w:rsid w:val="00BA29E9"/>
    <w:rsid w:val="00BA348F"/>
    <w:rsid w:val="00BA4584"/>
    <w:rsid w:val="00BA535C"/>
    <w:rsid w:val="00BA6065"/>
    <w:rsid w:val="00BA6287"/>
    <w:rsid w:val="00BA7104"/>
    <w:rsid w:val="00BB1DF3"/>
    <w:rsid w:val="00BB4109"/>
    <w:rsid w:val="00BB4F07"/>
    <w:rsid w:val="00BB7255"/>
    <w:rsid w:val="00BC0D9E"/>
    <w:rsid w:val="00BC5337"/>
    <w:rsid w:val="00BD1564"/>
    <w:rsid w:val="00BE0885"/>
    <w:rsid w:val="00BE38C0"/>
    <w:rsid w:val="00BE4684"/>
    <w:rsid w:val="00BE678F"/>
    <w:rsid w:val="00BF2897"/>
    <w:rsid w:val="00BF2C79"/>
    <w:rsid w:val="00C04BEB"/>
    <w:rsid w:val="00C13777"/>
    <w:rsid w:val="00C15052"/>
    <w:rsid w:val="00C156DB"/>
    <w:rsid w:val="00C16BC5"/>
    <w:rsid w:val="00C171F7"/>
    <w:rsid w:val="00C21441"/>
    <w:rsid w:val="00C23C89"/>
    <w:rsid w:val="00C23F2D"/>
    <w:rsid w:val="00C24127"/>
    <w:rsid w:val="00C25F2D"/>
    <w:rsid w:val="00C26C89"/>
    <w:rsid w:val="00C3507F"/>
    <w:rsid w:val="00C35C7E"/>
    <w:rsid w:val="00C405E2"/>
    <w:rsid w:val="00C425E1"/>
    <w:rsid w:val="00C46FE8"/>
    <w:rsid w:val="00C55D49"/>
    <w:rsid w:val="00C57E39"/>
    <w:rsid w:val="00C613DB"/>
    <w:rsid w:val="00C61D8B"/>
    <w:rsid w:val="00C630C7"/>
    <w:rsid w:val="00C7038B"/>
    <w:rsid w:val="00C74625"/>
    <w:rsid w:val="00C76864"/>
    <w:rsid w:val="00C7716B"/>
    <w:rsid w:val="00C80CCE"/>
    <w:rsid w:val="00C81293"/>
    <w:rsid w:val="00C82227"/>
    <w:rsid w:val="00C868DD"/>
    <w:rsid w:val="00C8769C"/>
    <w:rsid w:val="00C87FDE"/>
    <w:rsid w:val="00C90881"/>
    <w:rsid w:val="00C908D2"/>
    <w:rsid w:val="00C929F8"/>
    <w:rsid w:val="00CA128F"/>
    <w:rsid w:val="00CA3D12"/>
    <w:rsid w:val="00CA7C5F"/>
    <w:rsid w:val="00CB0844"/>
    <w:rsid w:val="00CB594F"/>
    <w:rsid w:val="00CB5DF1"/>
    <w:rsid w:val="00CB755B"/>
    <w:rsid w:val="00CC319B"/>
    <w:rsid w:val="00CC5378"/>
    <w:rsid w:val="00CD4B77"/>
    <w:rsid w:val="00CD6D00"/>
    <w:rsid w:val="00CD783B"/>
    <w:rsid w:val="00CF2376"/>
    <w:rsid w:val="00CF49B2"/>
    <w:rsid w:val="00CF6D91"/>
    <w:rsid w:val="00D063F8"/>
    <w:rsid w:val="00D13186"/>
    <w:rsid w:val="00D1760B"/>
    <w:rsid w:val="00D249F6"/>
    <w:rsid w:val="00D27821"/>
    <w:rsid w:val="00D303DF"/>
    <w:rsid w:val="00D323F4"/>
    <w:rsid w:val="00D378C9"/>
    <w:rsid w:val="00D4003F"/>
    <w:rsid w:val="00D41160"/>
    <w:rsid w:val="00D41ACB"/>
    <w:rsid w:val="00D42C0C"/>
    <w:rsid w:val="00D4675C"/>
    <w:rsid w:val="00D53E9E"/>
    <w:rsid w:val="00D55E9A"/>
    <w:rsid w:val="00D55F07"/>
    <w:rsid w:val="00D6196E"/>
    <w:rsid w:val="00D61FA9"/>
    <w:rsid w:val="00D65E63"/>
    <w:rsid w:val="00D678B7"/>
    <w:rsid w:val="00D71519"/>
    <w:rsid w:val="00D725A1"/>
    <w:rsid w:val="00D72637"/>
    <w:rsid w:val="00D771B4"/>
    <w:rsid w:val="00D77D6F"/>
    <w:rsid w:val="00D80A2C"/>
    <w:rsid w:val="00D80FF2"/>
    <w:rsid w:val="00D81293"/>
    <w:rsid w:val="00D83996"/>
    <w:rsid w:val="00D84E1C"/>
    <w:rsid w:val="00D87E91"/>
    <w:rsid w:val="00D900C3"/>
    <w:rsid w:val="00D905FF"/>
    <w:rsid w:val="00D93754"/>
    <w:rsid w:val="00D93B29"/>
    <w:rsid w:val="00D95317"/>
    <w:rsid w:val="00D97BFF"/>
    <w:rsid w:val="00DA1D57"/>
    <w:rsid w:val="00DA213F"/>
    <w:rsid w:val="00DA2E8D"/>
    <w:rsid w:val="00DA338B"/>
    <w:rsid w:val="00DA33CF"/>
    <w:rsid w:val="00DA44C6"/>
    <w:rsid w:val="00DA4689"/>
    <w:rsid w:val="00DB022B"/>
    <w:rsid w:val="00DB233D"/>
    <w:rsid w:val="00DB2BA4"/>
    <w:rsid w:val="00DB4307"/>
    <w:rsid w:val="00DC5A4C"/>
    <w:rsid w:val="00DC6DE9"/>
    <w:rsid w:val="00DD2176"/>
    <w:rsid w:val="00DD3F59"/>
    <w:rsid w:val="00DE08AA"/>
    <w:rsid w:val="00DE1623"/>
    <w:rsid w:val="00DE3EED"/>
    <w:rsid w:val="00DE504E"/>
    <w:rsid w:val="00DE5293"/>
    <w:rsid w:val="00DF45D2"/>
    <w:rsid w:val="00DF4F43"/>
    <w:rsid w:val="00DF70F5"/>
    <w:rsid w:val="00DF73F3"/>
    <w:rsid w:val="00E009AA"/>
    <w:rsid w:val="00E0182F"/>
    <w:rsid w:val="00E04796"/>
    <w:rsid w:val="00E04975"/>
    <w:rsid w:val="00E1531E"/>
    <w:rsid w:val="00E157EF"/>
    <w:rsid w:val="00E16F95"/>
    <w:rsid w:val="00E20F84"/>
    <w:rsid w:val="00E23208"/>
    <w:rsid w:val="00E248FC"/>
    <w:rsid w:val="00E26C42"/>
    <w:rsid w:val="00E27F50"/>
    <w:rsid w:val="00E37154"/>
    <w:rsid w:val="00E375D3"/>
    <w:rsid w:val="00E4258E"/>
    <w:rsid w:val="00E44BAB"/>
    <w:rsid w:val="00E46978"/>
    <w:rsid w:val="00E46B95"/>
    <w:rsid w:val="00E500E2"/>
    <w:rsid w:val="00E54EB4"/>
    <w:rsid w:val="00E55477"/>
    <w:rsid w:val="00E55525"/>
    <w:rsid w:val="00E560E5"/>
    <w:rsid w:val="00E5638C"/>
    <w:rsid w:val="00E60E05"/>
    <w:rsid w:val="00E6205D"/>
    <w:rsid w:val="00E62F96"/>
    <w:rsid w:val="00E64FEA"/>
    <w:rsid w:val="00E704CF"/>
    <w:rsid w:val="00E751F8"/>
    <w:rsid w:val="00E82730"/>
    <w:rsid w:val="00E834CF"/>
    <w:rsid w:val="00E864ED"/>
    <w:rsid w:val="00E86BB8"/>
    <w:rsid w:val="00E93052"/>
    <w:rsid w:val="00EA1B28"/>
    <w:rsid w:val="00EA3432"/>
    <w:rsid w:val="00EA632F"/>
    <w:rsid w:val="00EB25C4"/>
    <w:rsid w:val="00EB2CCE"/>
    <w:rsid w:val="00EB2F94"/>
    <w:rsid w:val="00EB44AA"/>
    <w:rsid w:val="00EC0D0E"/>
    <w:rsid w:val="00EC1324"/>
    <w:rsid w:val="00EC758F"/>
    <w:rsid w:val="00EC7B2A"/>
    <w:rsid w:val="00ED04F9"/>
    <w:rsid w:val="00ED1942"/>
    <w:rsid w:val="00ED21EF"/>
    <w:rsid w:val="00ED2C16"/>
    <w:rsid w:val="00ED325A"/>
    <w:rsid w:val="00ED6F1A"/>
    <w:rsid w:val="00EE16D7"/>
    <w:rsid w:val="00EE54A1"/>
    <w:rsid w:val="00EE5513"/>
    <w:rsid w:val="00EE5E49"/>
    <w:rsid w:val="00EF02B4"/>
    <w:rsid w:val="00EF1763"/>
    <w:rsid w:val="00EF49C7"/>
    <w:rsid w:val="00EF67A4"/>
    <w:rsid w:val="00EF6BFB"/>
    <w:rsid w:val="00EF71D1"/>
    <w:rsid w:val="00EF7938"/>
    <w:rsid w:val="00EF7C00"/>
    <w:rsid w:val="00F0474D"/>
    <w:rsid w:val="00F056D3"/>
    <w:rsid w:val="00F062E1"/>
    <w:rsid w:val="00F11F97"/>
    <w:rsid w:val="00F1319E"/>
    <w:rsid w:val="00F149D1"/>
    <w:rsid w:val="00F15473"/>
    <w:rsid w:val="00F15E1A"/>
    <w:rsid w:val="00F179E6"/>
    <w:rsid w:val="00F20416"/>
    <w:rsid w:val="00F22C27"/>
    <w:rsid w:val="00F25558"/>
    <w:rsid w:val="00F33323"/>
    <w:rsid w:val="00F340C5"/>
    <w:rsid w:val="00F366B4"/>
    <w:rsid w:val="00F37728"/>
    <w:rsid w:val="00F4144E"/>
    <w:rsid w:val="00F42A24"/>
    <w:rsid w:val="00F47213"/>
    <w:rsid w:val="00F47603"/>
    <w:rsid w:val="00F47D62"/>
    <w:rsid w:val="00F50260"/>
    <w:rsid w:val="00F5551B"/>
    <w:rsid w:val="00F56FC7"/>
    <w:rsid w:val="00F6036C"/>
    <w:rsid w:val="00F603A7"/>
    <w:rsid w:val="00F64265"/>
    <w:rsid w:val="00F733D4"/>
    <w:rsid w:val="00F743B2"/>
    <w:rsid w:val="00F75BC4"/>
    <w:rsid w:val="00F81697"/>
    <w:rsid w:val="00F8435E"/>
    <w:rsid w:val="00F8721E"/>
    <w:rsid w:val="00F873C2"/>
    <w:rsid w:val="00F933BF"/>
    <w:rsid w:val="00F9376C"/>
    <w:rsid w:val="00F950E3"/>
    <w:rsid w:val="00F951B4"/>
    <w:rsid w:val="00F97D4E"/>
    <w:rsid w:val="00FA2AE1"/>
    <w:rsid w:val="00FA3D56"/>
    <w:rsid w:val="00FB1C5D"/>
    <w:rsid w:val="00FB3657"/>
    <w:rsid w:val="00FB5622"/>
    <w:rsid w:val="00FB5C72"/>
    <w:rsid w:val="00FB6368"/>
    <w:rsid w:val="00FB6F58"/>
    <w:rsid w:val="00FC35E8"/>
    <w:rsid w:val="00FE246E"/>
    <w:rsid w:val="00FF02CB"/>
    <w:rsid w:val="00FF09A7"/>
    <w:rsid w:val="00FF4716"/>
    <w:rsid w:val="00FF6897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68"/>
    <o:shapelayout v:ext="edit">
      <o:idmap v:ext="edit" data="1"/>
    </o:shapelayout>
  </w:shapeDefaults>
  <w:decimalSymbol w:val=","/>
  <w:listSeparator w:val=";"/>
  <w14:docId w14:val="184099B0"/>
  <w15:docId w15:val="{8268DC9C-8A9A-4EBE-8439-20274CF4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BD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qFormat/>
    <w:rsid w:val="00E560E5"/>
    <w:pPr>
      <w:keepNext/>
      <w:pageBreakBefore/>
      <w:numPr>
        <w:numId w:val="1"/>
      </w:numPr>
      <w:suppressAutoHyphens/>
      <w:spacing w:before="120" w:after="240"/>
      <w:jc w:val="center"/>
      <w:outlineLvl w:val="0"/>
    </w:pPr>
    <w:rPr>
      <w:caps/>
      <w:kern w:val="28"/>
    </w:rPr>
  </w:style>
  <w:style w:type="paragraph" w:styleId="Heading2">
    <w:name w:val="heading 2"/>
    <w:basedOn w:val="Normal"/>
    <w:next w:val="Normal"/>
    <w:qFormat/>
    <w:rsid w:val="00E560E5"/>
    <w:pPr>
      <w:keepNext/>
      <w:numPr>
        <w:ilvl w:val="1"/>
        <w:numId w:val="1"/>
      </w:numPr>
      <w:suppressAutoHyphens/>
      <w:outlineLvl w:val="1"/>
    </w:pPr>
  </w:style>
  <w:style w:type="paragraph" w:styleId="Heading3">
    <w:name w:val="heading 3"/>
    <w:basedOn w:val="Normal"/>
    <w:next w:val="Normal"/>
    <w:qFormat/>
    <w:rsid w:val="00E560E5"/>
    <w:pPr>
      <w:keepNext/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rsid w:val="00E560E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E560E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E56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60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E560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E560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60E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82115B"/>
    <w:rPr>
      <w:sz w:val="28"/>
    </w:rPr>
  </w:style>
  <w:style w:type="paragraph" w:customStyle="1" w:styleId="a">
    <w:name w:val="Таблица перечня"/>
    <w:basedOn w:val="Normal"/>
    <w:rsid w:val="00E560E5"/>
    <w:pPr>
      <w:framePr w:hSpace="142" w:wrap="auto" w:vAnchor="page" w:hAnchor="page" w:x="1145" w:y="86"/>
      <w:spacing w:before="20" w:after="20"/>
    </w:pPr>
    <w:rPr>
      <w:rFonts w:ascii="Pragmatica" w:hAnsi="Pragmatica"/>
      <w:sz w:val="16"/>
    </w:rPr>
  </w:style>
  <w:style w:type="paragraph" w:styleId="Footer">
    <w:name w:val="footer"/>
    <w:basedOn w:val="Normal"/>
    <w:rsid w:val="00E560E5"/>
    <w:pPr>
      <w:widowControl w:val="0"/>
      <w:tabs>
        <w:tab w:val="center" w:pos="4536"/>
        <w:tab w:val="right" w:pos="9072"/>
      </w:tabs>
      <w:jc w:val="right"/>
    </w:pPr>
  </w:style>
  <w:style w:type="character" w:styleId="PageNumber">
    <w:name w:val="page number"/>
    <w:basedOn w:val="DefaultParagraphFont"/>
    <w:rsid w:val="00E560E5"/>
    <w:rPr>
      <w:rFonts w:ascii="Arial" w:hAnsi="Arial"/>
      <w:noProof w:val="0"/>
      <w:sz w:val="22"/>
      <w:lang w:val="en-US"/>
    </w:rPr>
  </w:style>
  <w:style w:type="paragraph" w:styleId="BodyText">
    <w:name w:val="Body Text"/>
    <w:basedOn w:val="Normal"/>
    <w:rsid w:val="00E560E5"/>
    <w:pPr>
      <w:spacing w:before="60"/>
    </w:pPr>
    <w:rPr>
      <w:sz w:val="24"/>
    </w:rPr>
  </w:style>
  <w:style w:type="paragraph" w:styleId="BodyTextIndent">
    <w:name w:val="Body Text Indent"/>
    <w:basedOn w:val="Normal"/>
    <w:rsid w:val="00E560E5"/>
    <w:pPr>
      <w:ind w:firstLine="284"/>
    </w:pPr>
    <w:rPr>
      <w:sz w:val="24"/>
    </w:rPr>
  </w:style>
  <w:style w:type="paragraph" w:styleId="BodyText2">
    <w:name w:val="Body Text 2"/>
    <w:basedOn w:val="Normal"/>
    <w:rsid w:val="00E560E5"/>
    <w:pPr>
      <w:framePr w:w="454" w:h="851" w:hRule="exact" w:wrap="around" w:vAnchor="page" w:hAnchor="page" w:x="1135" w:y="398"/>
      <w:spacing w:before="80" w:line="240" w:lineRule="auto"/>
      <w:jc w:val="center"/>
      <w:textDirection w:val="btLr"/>
    </w:pPr>
    <w:rPr>
      <w:rFonts w:ascii="Arial" w:hAnsi="Arial"/>
      <w:sz w:val="24"/>
    </w:rPr>
  </w:style>
  <w:style w:type="paragraph" w:customStyle="1" w:styleId="a0">
    <w:name w:val="Шрифт штампа"/>
    <w:basedOn w:val="Normal"/>
    <w:rsid w:val="00E560E5"/>
    <w:pPr>
      <w:spacing w:line="240" w:lineRule="auto"/>
      <w:jc w:val="center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C23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C23C89"/>
    <w:rPr>
      <w:color w:val="800080"/>
      <w:u w:val="single"/>
    </w:rPr>
  </w:style>
  <w:style w:type="paragraph" w:customStyle="1" w:styleId="xl64">
    <w:name w:val="xl64"/>
    <w:basedOn w:val="Normal"/>
    <w:rsid w:val="00C23C89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5">
    <w:name w:val="xl65"/>
    <w:basedOn w:val="Normal"/>
    <w:rsid w:val="00C23C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 New Roman" w:hAnsi="Time New Roman"/>
      <w:szCs w:val="28"/>
    </w:rPr>
  </w:style>
  <w:style w:type="paragraph" w:customStyle="1" w:styleId="xl66">
    <w:name w:val="xl66"/>
    <w:basedOn w:val="Normal"/>
    <w:rsid w:val="00C23C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67">
    <w:name w:val="xl67"/>
    <w:basedOn w:val="Normal"/>
    <w:rsid w:val="00C23C89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68">
    <w:name w:val="xl68"/>
    <w:basedOn w:val="Normal"/>
    <w:rsid w:val="00C23C89"/>
    <w:pPr>
      <w:spacing w:before="100" w:beforeAutospacing="1" w:after="100" w:afterAutospacing="1" w:line="240" w:lineRule="auto"/>
    </w:pPr>
    <w:rPr>
      <w:rFonts w:ascii="Calibri" w:hAnsi="Calibri"/>
      <w:color w:val="000000"/>
      <w:sz w:val="22"/>
      <w:szCs w:val="22"/>
    </w:rPr>
  </w:style>
  <w:style w:type="paragraph" w:customStyle="1" w:styleId="xl69">
    <w:name w:val="xl69"/>
    <w:basedOn w:val="Normal"/>
    <w:rsid w:val="009F4079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70">
    <w:name w:val="xl70"/>
    <w:basedOn w:val="Normal"/>
    <w:rsid w:val="009F4079"/>
    <w:pPr>
      <w:spacing w:before="100" w:beforeAutospacing="1" w:after="100" w:afterAutospacing="1" w:line="240" w:lineRule="auto"/>
    </w:pPr>
    <w:rPr>
      <w:rFonts w:ascii="Calibri" w:hAnsi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5;&#1069;3_O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73BFD-7E3D-47C0-B1B5-9766A69EF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ПЭ3_OKI.dot</Template>
  <TotalTime>562</TotalTime>
  <Pages>19</Pages>
  <Words>3075</Words>
  <Characters>17532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Красноярский НИИ Радиосвязи</Company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Парфенова</dc:creator>
  <cp:lastModifiedBy>4230</cp:lastModifiedBy>
  <cp:revision>13</cp:revision>
  <cp:lastPrinted>2008-09-10T06:58:00Z</cp:lastPrinted>
  <dcterms:created xsi:type="dcterms:W3CDTF">2017-06-29T03:50:00Z</dcterms:created>
  <dcterms:modified xsi:type="dcterms:W3CDTF">2018-01-17T02:13:00Z</dcterms:modified>
</cp:coreProperties>
</file>