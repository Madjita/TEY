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footer6.xml" ContentType="application/vnd.openxmlformats-officedocument.wordprocessingml.footer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371" w:type="dxa"/>
        <w:jc w:val="center"/>
        <w:tblInd w:w="-54" w:type="dxa"/>
        <w:tblBorders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454"/>
        <w:gridCol w:w="1134"/>
        <w:gridCol w:w="5954"/>
        <w:gridCol w:w="567"/>
        <w:gridCol w:w="2262"/>
      </w:tblGrid>
      <w:tr w:rsidR="00F501CA" w:rsidRPr="00D15841" w:rsidTr="00EB1EDD">
        <w:trPr>
          <w:trHeight w:hRule="exact" w:val="454"/>
          <w:jc w:val="center"/>
        </w:trPr>
        <w:tc>
          <w:tcPr>
            <w:tcW w:w="454" w:type="dxa"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CA" w:rsidRPr="00D15841" w:rsidRDefault="00F501CA" w:rsidP="00EB1EDD">
            <w:pPr>
              <w:spacing w:before="120"/>
              <w:ind w:left="-12"/>
              <w:jc w:val="center"/>
              <w:rPr>
                <w:szCs w:val="28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1CA" w:rsidRPr="00D15841" w:rsidRDefault="00F501CA" w:rsidP="00EB1EDD">
            <w:pPr>
              <w:spacing w:before="120"/>
              <w:jc w:val="center"/>
              <w:rPr>
                <w:szCs w:val="28"/>
              </w:rPr>
            </w:pPr>
          </w:p>
        </w:tc>
        <w:tc>
          <w:tcPr>
            <w:tcW w:w="59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01CA" w:rsidRPr="00D15841" w:rsidRDefault="00F501CA" w:rsidP="00906DD1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01CA" w:rsidRPr="007B2C0D" w:rsidRDefault="00F501CA" w:rsidP="007B2C0D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62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F501CA" w:rsidRPr="00D15841" w:rsidRDefault="00F501CA" w:rsidP="00EB1EDD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3C0F9E" w:rsidRPr="00D15841" w:rsidTr="00645713">
        <w:trPr>
          <w:trHeight w:hRule="exact" w:val="454"/>
          <w:jc w:val="center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C0F9E" w:rsidRPr="00906DD1" w:rsidRDefault="003C0F9E" w:rsidP="00906DD1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906DD1">
              <w:rPr>
                <w:sz w:val="26"/>
                <w:szCs w:val="26"/>
              </w:rPr>
              <w:t>4A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C0F9E" w:rsidRPr="00906DD1" w:rsidRDefault="003C0F9E" w:rsidP="00906DD1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906DD1">
              <w:rPr>
                <w:sz w:val="26"/>
                <w:szCs w:val="26"/>
              </w:rPr>
              <w:t>BQ1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C0F9E" w:rsidRPr="00906DD1" w:rsidRDefault="003C0F9E" w:rsidP="00906DD1">
            <w:pPr>
              <w:spacing w:before="120" w:line="240" w:lineRule="auto"/>
              <w:ind w:firstLine="142"/>
              <w:rPr>
                <w:szCs w:val="28"/>
              </w:rPr>
            </w:pPr>
            <w:r w:rsidRPr="00906DD1">
              <w:rPr>
                <w:szCs w:val="28"/>
              </w:rPr>
              <w:t xml:space="preserve">Резонатор РК560-СМД5-4ДП-25.000К-П15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C0F9E" w:rsidRPr="00906DD1" w:rsidRDefault="003C0F9E" w:rsidP="00906DD1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906DD1">
              <w:rPr>
                <w:sz w:val="26"/>
                <w:szCs w:val="26"/>
              </w:rPr>
              <w:t>1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C0F9E" w:rsidRPr="00D15841" w:rsidRDefault="003C0F9E" w:rsidP="00EB1EDD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3C0F9E" w:rsidRPr="00D15841" w:rsidTr="00645713">
        <w:trPr>
          <w:trHeight w:hRule="exact" w:val="454"/>
          <w:jc w:val="center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C0F9E" w:rsidRPr="00906DD1" w:rsidRDefault="003C0F9E" w:rsidP="00906DD1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C0F9E" w:rsidRPr="00906DD1" w:rsidRDefault="003C0F9E" w:rsidP="00906DD1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C0F9E" w:rsidRPr="00906DD1" w:rsidRDefault="003C0F9E" w:rsidP="00906DD1">
            <w:pPr>
              <w:spacing w:before="120" w:line="240" w:lineRule="auto"/>
              <w:ind w:firstLine="142"/>
              <w:rPr>
                <w:szCs w:val="28"/>
              </w:rPr>
            </w:pPr>
            <w:r w:rsidRPr="00906DD1">
              <w:rPr>
                <w:szCs w:val="28"/>
              </w:rPr>
              <w:t>КПГФ.433513.068 ТУ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C0F9E" w:rsidRPr="00906DD1" w:rsidRDefault="003C0F9E" w:rsidP="00906DD1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C0F9E" w:rsidRPr="00D15841" w:rsidRDefault="003C0F9E" w:rsidP="00EB1EDD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3C0F9E" w:rsidRPr="00D15841" w:rsidTr="00645713">
        <w:trPr>
          <w:trHeight w:hRule="exact" w:val="454"/>
          <w:jc w:val="center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C0F9E" w:rsidRPr="00906DD1" w:rsidRDefault="003C0F9E" w:rsidP="00906DD1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906DD1">
              <w:rPr>
                <w:sz w:val="26"/>
                <w:szCs w:val="26"/>
              </w:rPr>
              <w:t>4A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C0F9E" w:rsidRPr="00906DD1" w:rsidRDefault="003C0F9E" w:rsidP="00906DD1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906DD1">
              <w:rPr>
                <w:sz w:val="26"/>
                <w:szCs w:val="26"/>
              </w:rPr>
              <w:t>BQ2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C0F9E" w:rsidRPr="00906DD1" w:rsidRDefault="003C0F9E" w:rsidP="00906DD1">
            <w:pPr>
              <w:spacing w:before="120" w:line="240" w:lineRule="auto"/>
              <w:ind w:firstLine="142"/>
              <w:rPr>
                <w:szCs w:val="28"/>
              </w:rPr>
            </w:pPr>
            <w:r w:rsidRPr="00906DD1">
              <w:rPr>
                <w:szCs w:val="28"/>
              </w:rPr>
              <w:t xml:space="preserve">Резонатор РК560-СМД7-4ДП-8.000К-П15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C0F9E" w:rsidRPr="00906DD1" w:rsidRDefault="003C0F9E" w:rsidP="00906DD1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906DD1">
              <w:rPr>
                <w:sz w:val="26"/>
                <w:szCs w:val="26"/>
              </w:rPr>
              <w:t>1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C0F9E" w:rsidRPr="00D15841" w:rsidRDefault="003C0F9E" w:rsidP="00EB1EDD">
            <w:pPr>
              <w:spacing w:before="120" w:line="240" w:lineRule="auto"/>
              <w:ind w:left="29"/>
              <w:rPr>
                <w:szCs w:val="28"/>
              </w:rPr>
            </w:pPr>
            <w:r w:rsidRPr="00D15841">
              <w:rPr>
                <w:szCs w:val="28"/>
              </w:rPr>
              <w:t xml:space="preserve"> </w:t>
            </w:r>
          </w:p>
        </w:tc>
      </w:tr>
      <w:tr w:rsidR="003C0F9E" w:rsidRPr="00D15841" w:rsidTr="00645713">
        <w:trPr>
          <w:trHeight w:hRule="exact" w:val="454"/>
          <w:jc w:val="center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C0F9E" w:rsidRPr="0057221C" w:rsidRDefault="003C0F9E" w:rsidP="0057221C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C0F9E" w:rsidRPr="0057221C" w:rsidRDefault="003C0F9E" w:rsidP="0057221C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C0F9E" w:rsidRPr="0057221C" w:rsidRDefault="003C0F9E" w:rsidP="0057221C">
            <w:pPr>
              <w:spacing w:before="120" w:line="240" w:lineRule="auto"/>
              <w:ind w:firstLine="142"/>
              <w:rPr>
                <w:szCs w:val="28"/>
              </w:rPr>
            </w:pPr>
            <w:r w:rsidRPr="00906DD1">
              <w:rPr>
                <w:szCs w:val="28"/>
              </w:rPr>
              <w:t>КПГФ.433513.068 ТУ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C0F9E" w:rsidRPr="007B2C0D" w:rsidRDefault="003C0F9E" w:rsidP="0057221C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C0F9E" w:rsidRPr="00D15841" w:rsidRDefault="003C0F9E" w:rsidP="00EB1EDD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3C0F9E" w:rsidRPr="00D15841" w:rsidTr="00EB1EDD">
        <w:trPr>
          <w:trHeight w:hRule="exact" w:val="454"/>
          <w:jc w:val="center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0F9E" w:rsidRPr="0057221C" w:rsidRDefault="003C0F9E" w:rsidP="00EB1EDD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0F9E" w:rsidRPr="0057221C" w:rsidRDefault="003C0F9E" w:rsidP="00EB1EDD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C0F9E" w:rsidRPr="00D15841" w:rsidRDefault="003C0F9E" w:rsidP="00EB1EDD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0F9E" w:rsidRPr="007B2C0D" w:rsidRDefault="003C0F9E" w:rsidP="00EB1EDD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C0F9E" w:rsidRPr="00D15841" w:rsidRDefault="003C0F9E" w:rsidP="00EB1EDD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3C0F9E" w:rsidRPr="00D15841" w:rsidTr="00645713">
        <w:trPr>
          <w:trHeight w:hRule="exact" w:val="454"/>
          <w:jc w:val="center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C0F9E" w:rsidRPr="0057221C" w:rsidRDefault="003C0F9E" w:rsidP="0057221C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C0F9E" w:rsidRPr="0057221C" w:rsidRDefault="003C0F9E" w:rsidP="0057221C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C0F9E" w:rsidRPr="0057221C" w:rsidRDefault="003C0F9E" w:rsidP="00645713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C0F9E" w:rsidRPr="007B2C0D" w:rsidRDefault="003C0F9E" w:rsidP="0057221C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C0F9E" w:rsidRPr="00D15841" w:rsidRDefault="003C0F9E" w:rsidP="00EB1EDD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0F299A" w:rsidRPr="00D15841" w:rsidTr="00645713">
        <w:trPr>
          <w:trHeight w:hRule="exact" w:val="454"/>
          <w:jc w:val="center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299A" w:rsidRPr="004D7054" w:rsidRDefault="000F299A" w:rsidP="004D7054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4D7054">
              <w:rPr>
                <w:sz w:val="26"/>
                <w:szCs w:val="26"/>
              </w:rPr>
              <w:t>4A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299A" w:rsidRPr="004D7054" w:rsidRDefault="000F299A" w:rsidP="004D7054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4D7054">
              <w:rPr>
                <w:sz w:val="26"/>
                <w:szCs w:val="26"/>
              </w:rPr>
              <w:t>C1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299A" w:rsidRPr="004D7054" w:rsidRDefault="000F299A" w:rsidP="004D7054">
            <w:pPr>
              <w:spacing w:before="120" w:line="240" w:lineRule="auto"/>
              <w:ind w:firstLine="142"/>
              <w:rPr>
                <w:szCs w:val="28"/>
              </w:rPr>
            </w:pPr>
            <w:r w:rsidRPr="004D7054">
              <w:rPr>
                <w:szCs w:val="28"/>
              </w:rPr>
              <w:t>Конденсатор GRM21BR60J226ME39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299A" w:rsidRPr="003225B6" w:rsidRDefault="000F299A" w:rsidP="003225B6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3225B6">
              <w:rPr>
                <w:sz w:val="26"/>
                <w:szCs w:val="26"/>
              </w:rPr>
              <w:t>1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0F299A" w:rsidRPr="00D15841" w:rsidRDefault="000F299A" w:rsidP="00EB1EDD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0F299A" w:rsidRPr="00D15841" w:rsidTr="00EB1EDD">
        <w:trPr>
          <w:trHeight w:hRule="exact" w:val="454"/>
          <w:jc w:val="center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299A" w:rsidRPr="004D7054" w:rsidRDefault="000F299A" w:rsidP="004D7054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4D7054">
              <w:rPr>
                <w:sz w:val="26"/>
                <w:szCs w:val="26"/>
              </w:rPr>
              <w:t>4A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299A" w:rsidRPr="004D7054" w:rsidRDefault="000F299A" w:rsidP="004D7054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4D7054">
              <w:rPr>
                <w:sz w:val="26"/>
                <w:szCs w:val="26"/>
              </w:rPr>
              <w:t>C2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299A" w:rsidRPr="004D7054" w:rsidRDefault="000F299A" w:rsidP="004D7054">
            <w:pPr>
              <w:spacing w:before="120" w:line="240" w:lineRule="auto"/>
              <w:ind w:firstLine="142"/>
              <w:rPr>
                <w:szCs w:val="28"/>
              </w:rPr>
            </w:pPr>
            <w:r w:rsidRPr="004D7054">
              <w:rPr>
                <w:szCs w:val="28"/>
              </w:rPr>
              <w:t>Конденсатор GRM155R71C104KA88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299A" w:rsidRPr="003225B6" w:rsidRDefault="000F299A" w:rsidP="003225B6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3225B6">
              <w:rPr>
                <w:sz w:val="26"/>
                <w:szCs w:val="26"/>
              </w:rPr>
              <w:t>1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0F299A" w:rsidRPr="00D15841" w:rsidRDefault="000F299A" w:rsidP="00EB1EDD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0F299A" w:rsidRPr="00D15841" w:rsidTr="00EB1EDD">
        <w:trPr>
          <w:trHeight w:hRule="exact" w:val="454"/>
          <w:jc w:val="center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299A" w:rsidRPr="004D7054" w:rsidRDefault="000F299A" w:rsidP="004D7054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4D7054">
              <w:rPr>
                <w:sz w:val="26"/>
                <w:szCs w:val="26"/>
              </w:rPr>
              <w:t>4A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299A" w:rsidRPr="004D7054" w:rsidRDefault="000F299A" w:rsidP="004D7054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4D7054">
              <w:rPr>
                <w:sz w:val="26"/>
                <w:szCs w:val="26"/>
              </w:rPr>
              <w:t>C3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299A" w:rsidRPr="004D7054" w:rsidRDefault="000F299A" w:rsidP="004D7054">
            <w:pPr>
              <w:spacing w:before="120" w:line="240" w:lineRule="auto"/>
              <w:ind w:firstLine="142"/>
              <w:rPr>
                <w:szCs w:val="28"/>
              </w:rPr>
            </w:pPr>
            <w:r w:rsidRPr="004D7054">
              <w:rPr>
                <w:szCs w:val="28"/>
              </w:rPr>
              <w:t>Конденсатор GRM1555C1H150JZ01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299A" w:rsidRPr="003225B6" w:rsidRDefault="000F299A" w:rsidP="003225B6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3225B6">
              <w:rPr>
                <w:sz w:val="26"/>
                <w:szCs w:val="26"/>
              </w:rPr>
              <w:t>1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0F299A" w:rsidRPr="00D15841" w:rsidRDefault="000F299A" w:rsidP="00EB1EDD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0F299A" w:rsidRPr="00D15841" w:rsidTr="00EB1EDD">
        <w:trPr>
          <w:trHeight w:hRule="exact" w:val="454"/>
          <w:jc w:val="center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299A" w:rsidRPr="004D7054" w:rsidRDefault="000F299A" w:rsidP="004D7054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4D7054">
              <w:rPr>
                <w:sz w:val="26"/>
                <w:szCs w:val="26"/>
              </w:rPr>
              <w:t>4A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299A" w:rsidRPr="004D7054" w:rsidRDefault="000F299A" w:rsidP="004D7054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4D7054">
              <w:rPr>
                <w:sz w:val="26"/>
                <w:szCs w:val="26"/>
              </w:rPr>
              <w:t>C4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299A" w:rsidRPr="004D7054" w:rsidRDefault="000F299A" w:rsidP="004D7054">
            <w:pPr>
              <w:spacing w:before="120" w:line="240" w:lineRule="auto"/>
              <w:ind w:firstLine="142"/>
              <w:rPr>
                <w:szCs w:val="28"/>
              </w:rPr>
            </w:pPr>
            <w:r w:rsidRPr="004D7054">
              <w:rPr>
                <w:szCs w:val="28"/>
              </w:rPr>
              <w:t>Конденсатор GRM1555C1H150JZ01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299A" w:rsidRPr="003225B6" w:rsidRDefault="000F299A" w:rsidP="003225B6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3225B6">
              <w:rPr>
                <w:sz w:val="26"/>
                <w:szCs w:val="26"/>
              </w:rPr>
              <w:t>1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0F299A" w:rsidRPr="00D15841" w:rsidRDefault="000F299A" w:rsidP="00EB1EDD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0F299A" w:rsidRPr="00D15841" w:rsidTr="00EB1EDD">
        <w:trPr>
          <w:trHeight w:hRule="exact" w:val="454"/>
          <w:jc w:val="center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299A" w:rsidRPr="004D7054" w:rsidRDefault="000F299A" w:rsidP="004D7054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4D7054">
              <w:rPr>
                <w:sz w:val="26"/>
                <w:szCs w:val="26"/>
              </w:rPr>
              <w:t>4A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299A" w:rsidRPr="004D7054" w:rsidRDefault="000F299A" w:rsidP="004D7054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4D7054">
              <w:rPr>
                <w:sz w:val="26"/>
                <w:szCs w:val="26"/>
              </w:rPr>
              <w:t>C5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299A" w:rsidRPr="004D7054" w:rsidRDefault="000F299A" w:rsidP="004D7054">
            <w:pPr>
              <w:spacing w:before="120" w:line="240" w:lineRule="auto"/>
              <w:ind w:firstLine="142"/>
              <w:rPr>
                <w:szCs w:val="28"/>
              </w:rPr>
            </w:pPr>
            <w:r w:rsidRPr="004D7054">
              <w:rPr>
                <w:szCs w:val="28"/>
              </w:rPr>
              <w:t>Конденсатор GRM1555C1H150JZ01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299A" w:rsidRPr="003225B6" w:rsidRDefault="000F299A" w:rsidP="003225B6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3225B6">
              <w:rPr>
                <w:sz w:val="26"/>
                <w:szCs w:val="26"/>
              </w:rPr>
              <w:t>1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0F299A" w:rsidRPr="00D15841" w:rsidRDefault="000F299A" w:rsidP="00EB1EDD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0F299A" w:rsidRPr="00D15841" w:rsidTr="00EB1EDD">
        <w:trPr>
          <w:trHeight w:hRule="exact" w:val="454"/>
          <w:jc w:val="center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299A" w:rsidRPr="004D7054" w:rsidRDefault="000F299A" w:rsidP="004D7054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4D7054">
              <w:rPr>
                <w:sz w:val="26"/>
                <w:szCs w:val="26"/>
              </w:rPr>
              <w:t>4A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299A" w:rsidRPr="004D7054" w:rsidRDefault="000F299A" w:rsidP="004D7054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4D7054">
              <w:rPr>
                <w:sz w:val="26"/>
                <w:szCs w:val="26"/>
              </w:rPr>
              <w:t>C6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299A" w:rsidRPr="004D7054" w:rsidRDefault="000F299A" w:rsidP="004D7054">
            <w:pPr>
              <w:spacing w:before="120" w:line="240" w:lineRule="auto"/>
              <w:ind w:firstLine="142"/>
              <w:rPr>
                <w:szCs w:val="28"/>
              </w:rPr>
            </w:pPr>
            <w:r w:rsidRPr="004D7054">
              <w:rPr>
                <w:szCs w:val="28"/>
              </w:rPr>
              <w:t>Конденсатор GRM1555C1H150JZ01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299A" w:rsidRPr="003225B6" w:rsidRDefault="000F299A" w:rsidP="003225B6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3225B6">
              <w:rPr>
                <w:sz w:val="26"/>
                <w:szCs w:val="26"/>
              </w:rPr>
              <w:t>1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0F299A" w:rsidRPr="00D15841" w:rsidRDefault="000F299A" w:rsidP="00EB1EDD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0F299A" w:rsidRPr="00D15841" w:rsidTr="00EB1EDD">
        <w:trPr>
          <w:trHeight w:hRule="exact" w:val="454"/>
          <w:jc w:val="center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299A" w:rsidRPr="004D7054" w:rsidRDefault="000F299A" w:rsidP="004D7054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4D7054">
              <w:rPr>
                <w:sz w:val="26"/>
                <w:szCs w:val="26"/>
              </w:rPr>
              <w:t>4A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299A" w:rsidRPr="004D7054" w:rsidRDefault="000F299A" w:rsidP="004D7054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4D7054">
              <w:rPr>
                <w:sz w:val="26"/>
                <w:szCs w:val="26"/>
              </w:rPr>
              <w:t>C7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299A" w:rsidRPr="004D7054" w:rsidRDefault="000F299A" w:rsidP="004D7054">
            <w:pPr>
              <w:spacing w:before="120" w:line="240" w:lineRule="auto"/>
              <w:ind w:firstLine="142"/>
              <w:rPr>
                <w:szCs w:val="28"/>
              </w:rPr>
            </w:pPr>
            <w:r w:rsidRPr="004D7054">
              <w:rPr>
                <w:szCs w:val="28"/>
              </w:rPr>
              <w:t>Конденсатор GRM155R71C104KA88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299A" w:rsidRPr="003225B6" w:rsidRDefault="000F299A" w:rsidP="003225B6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3225B6">
              <w:rPr>
                <w:sz w:val="26"/>
                <w:szCs w:val="26"/>
              </w:rPr>
              <w:t>1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0F299A" w:rsidRPr="00D15841" w:rsidRDefault="000F299A" w:rsidP="00EB1EDD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0F299A" w:rsidRPr="00D15841" w:rsidTr="00EB1EDD">
        <w:trPr>
          <w:trHeight w:hRule="exact" w:val="454"/>
          <w:jc w:val="center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299A" w:rsidRPr="004D7054" w:rsidRDefault="000F299A" w:rsidP="004D7054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4D7054">
              <w:rPr>
                <w:sz w:val="26"/>
                <w:szCs w:val="26"/>
              </w:rPr>
              <w:t>4A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299A" w:rsidRPr="004D7054" w:rsidRDefault="000F299A" w:rsidP="004D7054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4D7054">
              <w:rPr>
                <w:sz w:val="26"/>
                <w:szCs w:val="26"/>
              </w:rPr>
              <w:t>C8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299A" w:rsidRPr="004D7054" w:rsidRDefault="000F299A" w:rsidP="004D7054">
            <w:pPr>
              <w:spacing w:before="120" w:line="240" w:lineRule="auto"/>
              <w:ind w:firstLine="142"/>
              <w:rPr>
                <w:szCs w:val="28"/>
              </w:rPr>
            </w:pPr>
            <w:r w:rsidRPr="004D7054">
              <w:rPr>
                <w:szCs w:val="28"/>
              </w:rPr>
              <w:t>Конденсатор GRM155R71C104KA88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299A" w:rsidRPr="003225B6" w:rsidRDefault="000F299A" w:rsidP="003225B6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3225B6">
              <w:rPr>
                <w:sz w:val="26"/>
                <w:szCs w:val="26"/>
              </w:rPr>
              <w:t>1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0F299A" w:rsidRPr="00D15841" w:rsidRDefault="000F299A" w:rsidP="00EB1EDD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0F299A" w:rsidRPr="00D15841" w:rsidTr="00EB1EDD">
        <w:trPr>
          <w:trHeight w:hRule="exact" w:val="454"/>
          <w:jc w:val="center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299A" w:rsidRPr="004D7054" w:rsidRDefault="000F299A" w:rsidP="004D7054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4D7054">
              <w:rPr>
                <w:sz w:val="26"/>
                <w:szCs w:val="26"/>
              </w:rPr>
              <w:t>4A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299A" w:rsidRPr="004D7054" w:rsidRDefault="000F299A" w:rsidP="004D7054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4D7054">
              <w:rPr>
                <w:sz w:val="26"/>
                <w:szCs w:val="26"/>
              </w:rPr>
              <w:t>C9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299A" w:rsidRPr="004D7054" w:rsidRDefault="000F299A" w:rsidP="004D7054">
            <w:pPr>
              <w:spacing w:before="120" w:line="240" w:lineRule="auto"/>
              <w:ind w:firstLine="142"/>
              <w:rPr>
                <w:szCs w:val="28"/>
              </w:rPr>
            </w:pPr>
            <w:r w:rsidRPr="004D7054">
              <w:rPr>
                <w:szCs w:val="28"/>
              </w:rPr>
              <w:t>Конденсатор GRM155R71C104KA88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299A" w:rsidRPr="003225B6" w:rsidRDefault="000F299A" w:rsidP="003225B6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3225B6">
              <w:rPr>
                <w:sz w:val="26"/>
                <w:szCs w:val="26"/>
              </w:rPr>
              <w:t>1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0F299A" w:rsidRPr="00D15841" w:rsidRDefault="000F299A" w:rsidP="00EB1EDD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0F299A" w:rsidRPr="00D15841" w:rsidTr="00EB1EDD">
        <w:trPr>
          <w:trHeight w:hRule="exact" w:val="454"/>
          <w:jc w:val="center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299A" w:rsidRPr="004D7054" w:rsidRDefault="000F299A" w:rsidP="004D7054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4D7054">
              <w:rPr>
                <w:sz w:val="26"/>
                <w:szCs w:val="26"/>
              </w:rPr>
              <w:t>3A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299A" w:rsidRPr="004D7054" w:rsidRDefault="000F299A" w:rsidP="004D7054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4D7054">
              <w:rPr>
                <w:sz w:val="26"/>
                <w:szCs w:val="26"/>
              </w:rPr>
              <w:t>C10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299A" w:rsidRPr="004D7054" w:rsidRDefault="000F299A" w:rsidP="004D7054">
            <w:pPr>
              <w:spacing w:before="120" w:line="240" w:lineRule="auto"/>
              <w:ind w:firstLine="142"/>
              <w:rPr>
                <w:szCs w:val="28"/>
              </w:rPr>
            </w:pPr>
            <w:r w:rsidRPr="004D7054">
              <w:rPr>
                <w:szCs w:val="28"/>
              </w:rPr>
              <w:t>Конденсатор GRM188R71H682KA01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299A" w:rsidRPr="003225B6" w:rsidRDefault="000F299A" w:rsidP="003225B6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3225B6">
              <w:rPr>
                <w:sz w:val="26"/>
                <w:szCs w:val="26"/>
              </w:rPr>
              <w:t>1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0F299A" w:rsidRPr="00D15841" w:rsidRDefault="000F299A" w:rsidP="00EB1EDD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0F299A" w:rsidRPr="00D15841" w:rsidTr="00EB1EDD">
        <w:trPr>
          <w:trHeight w:hRule="exact" w:val="454"/>
          <w:jc w:val="center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299A" w:rsidRPr="004D7054" w:rsidRDefault="000F299A" w:rsidP="004D7054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4D7054">
              <w:rPr>
                <w:sz w:val="26"/>
                <w:szCs w:val="26"/>
              </w:rPr>
              <w:t>3A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299A" w:rsidRPr="004D7054" w:rsidRDefault="000F299A" w:rsidP="004D7054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4D7054">
              <w:rPr>
                <w:sz w:val="26"/>
                <w:szCs w:val="26"/>
              </w:rPr>
              <w:t>C11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299A" w:rsidRPr="004D7054" w:rsidRDefault="000F299A" w:rsidP="004D7054">
            <w:pPr>
              <w:spacing w:before="120" w:line="240" w:lineRule="auto"/>
              <w:ind w:firstLine="142"/>
              <w:rPr>
                <w:szCs w:val="28"/>
              </w:rPr>
            </w:pPr>
            <w:r w:rsidRPr="004D7054">
              <w:rPr>
                <w:szCs w:val="28"/>
              </w:rPr>
              <w:t>Конденсатор GRM188R71H682KA01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299A" w:rsidRPr="003225B6" w:rsidRDefault="000F299A" w:rsidP="003225B6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3225B6">
              <w:rPr>
                <w:sz w:val="26"/>
                <w:szCs w:val="26"/>
              </w:rPr>
              <w:t>1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0F299A" w:rsidRPr="00D15841" w:rsidRDefault="000F299A" w:rsidP="00EB1EDD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0F299A" w:rsidRPr="00D15841" w:rsidTr="00EB1EDD">
        <w:trPr>
          <w:trHeight w:hRule="exact" w:val="454"/>
          <w:jc w:val="center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299A" w:rsidRPr="004D7054" w:rsidRDefault="000F299A" w:rsidP="004D7054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4D7054">
              <w:rPr>
                <w:sz w:val="26"/>
                <w:szCs w:val="26"/>
              </w:rPr>
              <w:t>3A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299A" w:rsidRPr="004D7054" w:rsidRDefault="000F299A" w:rsidP="004D7054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4D7054">
              <w:rPr>
                <w:sz w:val="26"/>
                <w:szCs w:val="26"/>
              </w:rPr>
              <w:t>C12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299A" w:rsidRPr="004D7054" w:rsidRDefault="000F299A" w:rsidP="004D7054">
            <w:pPr>
              <w:spacing w:before="120" w:line="240" w:lineRule="auto"/>
              <w:ind w:firstLine="142"/>
              <w:rPr>
                <w:szCs w:val="28"/>
              </w:rPr>
            </w:pPr>
            <w:r w:rsidRPr="004D7054">
              <w:rPr>
                <w:szCs w:val="28"/>
              </w:rPr>
              <w:t>Конденсатор GRM155R71C104KA88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299A" w:rsidRPr="003225B6" w:rsidRDefault="000F299A" w:rsidP="003225B6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3225B6">
              <w:rPr>
                <w:sz w:val="26"/>
                <w:szCs w:val="26"/>
              </w:rPr>
              <w:t>1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0F299A" w:rsidRPr="00D15841" w:rsidRDefault="000F299A" w:rsidP="00EB1EDD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0F299A" w:rsidRPr="00D15841" w:rsidTr="00EB1EDD">
        <w:trPr>
          <w:trHeight w:hRule="exact" w:val="454"/>
          <w:jc w:val="center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299A" w:rsidRPr="004D7054" w:rsidRDefault="000F299A" w:rsidP="004D7054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4D7054">
              <w:rPr>
                <w:sz w:val="26"/>
                <w:szCs w:val="26"/>
              </w:rPr>
              <w:t>3A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299A" w:rsidRPr="004D7054" w:rsidRDefault="000F299A" w:rsidP="004D7054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4D7054">
              <w:rPr>
                <w:sz w:val="26"/>
                <w:szCs w:val="26"/>
              </w:rPr>
              <w:t>C13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299A" w:rsidRPr="004D7054" w:rsidRDefault="000F299A" w:rsidP="004D7054">
            <w:pPr>
              <w:spacing w:before="120" w:line="240" w:lineRule="auto"/>
              <w:ind w:firstLine="142"/>
              <w:rPr>
                <w:szCs w:val="28"/>
              </w:rPr>
            </w:pPr>
            <w:r w:rsidRPr="004D7054">
              <w:rPr>
                <w:szCs w:val="28"/>
              </w:rPr>
              <w:t>Конденсатор GRM155R71C104KA88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299A" w:rsidRPr="003225B6" w:rsidRDefault="000F299A" w:rsidP="003225B6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3225B6">
              <w:rPr>
                <w:sz w:val="26"/>
                <w:szCs w:val="26"/>
              </w:rPr>
              <w:t>1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0F299A" w:rsidRPr="00D15841" w:rsidRDefault="000F299A" w:rsidP="00EB1EDD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0F299A" w:rsidRPr="00D15841" w:rsidTr="00EB1EDD">
        <w:trPr>
          <w:trHeight w:hRule="exact" w:val="454"/>
          <w:jc w:val="center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299A" w:rsidRPr="004D7054" w:rsidRDefault="000F299A" w:rsidP="004D7054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4D7054">
              <w:rPr>
                <w:sz w:val="26"/>
                <w:szCs w:val="26"/>
              </w:rPr>
              <w:t>3A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299A" w:rsidRPr="004D7054" w:rsidRDefault="000F299A" w:rsidP="004D7054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4D7054">
              <w:rPr>
                <w:sz w:val="26"/>
                <w:szCs w:val="26"/>
              </w:rPr>
              <w:t>C14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299A" w:rsidRPr="004D7054" w:rsidRDefault="000F299A" w:rsidP="004D7054">
            <w:pPr>
              <w:spacing w:before="120" w:line="240" w:lineRule="auto"/>
              <w:ind w:firstLine="142"/>
              <w:rPr>
                <w:szCs w:val="28"/>
              </w:rPr>
            </w:pPr>
            <w:r w:rsidRPr="004D7054">
              <w:rPr>
                <w:szCs w:val="28"/>
              </w:rPr>
              <w:t>Конденсатор GRM155R71H102KA01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299A" w:rsidRPr="003225B6" w:rsidRDefault="000F299A" w:rsidP="003225B6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3225B6">
              <w:rPr>
                <w:sz w:val="26"/>
                <w:szCs w:val="26"/>
              </w:rPr>
              <w:t>1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0F299A" w:rsidRPr="00D15841" w:rsidRDefault="000F299A" w:rsidP="00EB1EDD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0F299A" w:rsidRPr="00D15841" w:rsidTr="00EB1EDD">
        <w:trPr>
          <w:trHeight w:hRule="exact" w:val="454"/>
          <w:jc w:val="center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299A" w:rsidRPr="004D7054" w:rsidRDefault="000F299A" w:rsidP="004D7054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4D7054">
              <w:rPr>
                <w:sz w:val="26"/>
                <w:szCs w:val="26"/>
              </w:rPr>
              <w:t>1A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299A" w:rsidRPr="004D7054" w:rsidRDefault="000F299A" w:rsidP="004D7054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4D7054">
              <w:rPr>
                <w:sz w:val="26"/>
                <w:szCs w:val="26"/>
              </w:rPr>
              <w:t>C15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299A" w:rsidRPr="004D7054" w:rsidRDefault="000F299A" w:rsidP="004D7054">
            <w:pPr>
              <w:spacing w:before="120" w:line="240" w:lineRule="auto"/>
              <w:ind w:firstLine="142"/>
              <w:rPr>
                <w:szCs w:val="28"/>
              </w:rPr>
            </w:pPr>
            <w:r w:rsidRPr="004D7054">
              <w:rPr>
                <w:szCs w:val="28"/>
              </w:rPr>
              <w:t>Конденсатор GRM155R71C104KA88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299A" w:rsidRPr="003225B6" w:rsidRDefault="000F299A" w:rsidP="00356EF6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3225B6">
              <w:rPr>
                <w:sz w:val="26"/>
                <w:szCs w:val="26"/>
              </w:rPr>
              <w:t>1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0F299A" w:rsidRPr="00D15841" w:rsidRDefault="000F299A" w:rsidP="00EB1EDD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0F299A" w:rsidRPr="00D15841" w:rsidTr="00EB1EDD">
        <w:trPr>
          <w:trHeight w:hRule="exact" w:val="454"/>
          <w:jc w:val="center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299A" w:rsidRPr="004D7054" w:rsidRDefault="000F299A" w:rsidP="004D7054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4D7054">
              <w:rPr>
                <w:sz w:val="26"/>
                <w:szCs w:val="26"/>
              </w:rPr>
              <w:t>1A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299A" w:rsidRPr="004D7054" w:rsidRDefault="000F299A" w:rsidP="004D7054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4D7054">
              <w:rPr>
                <w:sz w:val="26"/>
                <w:szCs w:val="26"/>
              </w:rPr>
              <w:t>C16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299A" w:rsidRPr="004D7054" w:rsidRDefault="000F299A" w:rsidP="004D7054">
            <w:pPr>
              <w:spacing w:before="120" w:line="240" w:lineRule="auto"/>
              <w:ind w:firstLine="142"/>
              <w:rPr>
                <w:szCs w:val="28"/>
              </w:rPr>
            </w:pPr>
            <w:r w:rsidRPr="004D7054">
              <w:rPr>
                <w:szCs w:val="28"/>
              </w:rPr>
              <w:t>Конденсатор GRM155R71C104KA88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299A" w:rsidRPr="003225B6" w:rsidRDefault="000F299A" w:rsidP="00356EF6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3225B6">
              <w:rPr>
                <w:sz w:val="26"/>
                <w:szCs w:val="26"/>
              </w:rPr>
              <w:t>1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0F299A" w:rsidRPr="00D15841" w:rsidRDefault="000F299A" w:rsidP="00EB1EDD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16304F" w:rsidRPr="00D15841" w:rsidTr="00EB1EDD">
        <w:trPr>
          <w:trHeight w:hRule="exact" w:val="454"/>
          <w:jc w:val="center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6304F" w:rsidRPr="00906DD1" w:rsidRDefault="0016304F" w:rsidP="00906DD1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6304F" w:rsidRPr="00906DD1" w:rsidRDefault="0016304F" w:rsidP="00906DD1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6304F" w:rsidRPr="00906DD1" w:rsidRDefault="0016304F" w:rsidP="00906DD1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6304F" w:rsidRPr="00906DD1" w:rsidRDefault="0016304F" w:rsidP="00906DD1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16304F" w:rsidRPr="00D15841" w:rsidRDefault="0016304F" w:rsidP="00EB1EDD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16304F" w:rsidRPr="00D15841" w:rsidTr="00EB1EDD">
        <w:trPr>
          <w:trHeight w:hRule="exact" w:val="454"/>
          <w:jc w:val="center"/>
        </w:trPr>
        <w:tc>
          <w:tcPr>
            <w:tcW w:w="454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16304F" w:rsidRPr="00651E1E" w:rsidRDefault="0016304F" w:rsidP="00651E1E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6304F" w:rsidRPr="00651E1E" w:rsidRDefault="0016304F" w:rsidP="00651E1E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16304F" w:rsidRPr="00D15841" w:rsidRDefault="0016304F" w:rsidP="00EB1EDD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6304F" w:rsidRPr="00651E1E" w:rsidRDefault="0016304F" w:rsidP="00651E1E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62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16304F" w:rsidRPr="00D15841" w:rsidRDefault="0016304F" w:rsidP="00EB1EDD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16304F" w:rsidRPr="00D15841" w:rsidTr="00EB1EDD">
        <w:trPr>
          <w:trHeight w:hRule="exact" w:val="454"/>
          <w:jc w:val="center"/>
        </w:trPr>
        <w:tc>
          <w:tcPr>
            <w:tcW w:w="454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16304F" w:rsidRPr="00651E1E" w:rsidRDefault="0016304F" w:rsidP="00651E1E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6304F" w:rsidRPr="00651E1E" w:rsidRDefault="0016304F" w:rsidP="00651E1E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16304F" w:rsidRPr="00D15841" w:rsidRDefault="0016304F" w:rsidP="00EB1EDD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6304F" w:rsidRPr="00651E1E" w:rsidRDefault="0016304F" w:rsidP="00651E1E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62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16304F" w:rsidRPr="00D15841" w:rsidRDefault="0016304F" w:rsidP="00EB1EDD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16304F" w:rsidRPr="00D15841" w:rsidTr="00EB1EDD">
        <w:trPr>
          <w:trHeight w:hRule="exact" w:val="454"/>
          <w:jc w:val="center"/>
        </w:trPr>
        <w:tc>
          <w:tcPr>
            <w:tcW w:w="454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16304F" w:rsidRPr="00651E1E" w:rsidRDefault="0016304F" w:rsidP="00651E1E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6304F" w:rsidRPr="00651E1E" w:rsidRDefault="0016304F" w:rsidP="00651E1E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16304F" w:rsidRPr="00D15841" w:rsidRDefault="0016304F" w:rsidP="00EB1EDD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6304F" w:rsidRPr="00651E1E" w:rsidRDefault="0016304F" w:rsidP="00651E1E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62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16304F" w:rsidRPr="00D15841" w:rsidRDefault="0016304F" w:rsidP="00EB1EDD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16304F" w:rsidRPr="00D15841" w:rsidTr="00EB1EDD">
        <w:trPr>
          <w:trHeight w:hRule="exact" w:val="454"/>
          <w:jc w:val="center"/>
        </w:trPr>
        <w:tc>
          <w:tcPr>
            <w:tcW w:w="454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16304F" w:rsidRPr="00651E1E" w:rsidRDefault="0016304F" w:rsidP="00651E1E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6304F" w:rsidRPr="00651E1E" w:rsidRDefault="0016304F" w:rsidP="00651E1E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16304F" w:rsidRPr="00D15841" w:rsidRDefault="0016304F" w:rsidP="00EB1EDD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6304F" w:rsidRPr="00651E1E" w:rsidRDefault="0016304F" w:rsidP="00651E1E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62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16304F" w:rsidRPr="00D15841" w:rsidRDefault="0016304F" w:rsidP="00EB1EDD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16304F" w:rsidRPr="00D15841" w:rsidTr="00EB1EDD">
        <w:trPr>
          <w:trHeight w:hRule="exact" w:val="454"/>
          <w:jc w:val="center"/>
        </w:trPr>
        <w:tc>
          <w:tcPr>
            <w:tcW w:w="454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304F" w:rsidRPr="00651E1E" w:rsidRDefault="0016304F" w:rsidP="00651E1E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304F" w:rsidRPr="00651E1E" w:rsidRDefault="0016304F" w:rsidP="00651E1E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6304F" w:rsidRPr="00D15841" w:rsidRDefault="0016304F" w:rsidP="00EB1EDD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304F" w:rsidRPr="00651E1E" w:rsidRDefault="0016304F" w:rsidP="00651E1E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62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16304F" w:rsidRPr="00D15841" w:rsidRDefault="0016304F" w:rsidP="00EB1EDD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0F299A" w:rsidRPr="00D15841" w:rsidTr="00EB1EDD">
        <w:trPr>
          <w:trHeight w:hRule="exact" w:val="454"/>
          <w:jc w:val="center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299A" w:rsidRPr="004D7054" w:rsidRDefault="000F299A" w:rsidP="004D7054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4D7054">
              <w:rPr>
                <w:sz w:val="26"/>
                <w:szCs w:val="26"/>
              </w:rPr>
              <w:t>1A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299A" w:rsidRPr="004D7054" w:rsidRDefault="000F299A" w:rsidP="004D7054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4D7054">
              <w:rPr>
                <w:sz w:val="26"/>
                <w:szCs w:val="26"/>
              </w:rPr>
              <w:t>DA1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299A" w:rsidRPr="004D7054" w:rsidRDefault="000F299A" w:rsidP="004D7054">
            <w:pPr>
              <w:spacing w:before="120" w:line="240" w:lineRule="auto"/>
              <w:ind w:firstLine="142"/>
              <w:rPr>
                <w:szCs w:val="28"/>
              </w:rPr>
            </w:pPr>
            <w:r w:rsidRPr="004D7054">
              <w:rPr>
                <w:szCs w:val="28"/>
              </w:rPr>
              <w:t xml:space="preserve">Микросхема К293КП7АТ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299A" w:rsidRPr="004D7054" w:rsidRDefault="000F299A" w:rsidP="004D7054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4D7054">
              <w:rPr>
                <w:sz w:val="26"/>
                <w:szCs w:val="26"/>
              </w:rPr>
              <w:t>1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0F299A" w:rsidRPr="00E54001" w:rsidRDefault="000F299A" w:rsidP="00D931C2">
            <w:pPr>
              <w:spacing w:before="120" w:line="240" w:lineRule="auto"/>
              <w:ind w:left="29"/>
              <w:jc w:val="both"/>
              <w:rPr>
                <w:sz w:val="26"/>
                <w:szCs w:val="26"/>
              </w:rPr>
            </w:pPr>
          </w:p>
        </w:tc>
      </w:tr>
      <w:tr w:rsidR="0016304F" w:rsidRPr="00D15841" w:rsidTr="00EB1EDD">
        <w:trPr>
          <w:trHeight w:hRule="exact" w:val="454"/>
          <w:jc w:val="center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6304F" w:rsidRPr="00E54001" w:rsidRDefault="0016304F" w:rsidP="00E54001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6304F" w:rsidRPr="00E54001" w:rsidRDefault="0016304F" w:rsidP="00E54001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6304F" w:rsidRPr="00186FA8" w:rsidRDefault="000F299A" w:rsidP="00186FA8">
            <w:pPr>
              <w:spacing w:before="120" w:line="240" w:lineRule="auto"/>
              <w:ind w:firstLine="142"/>
              <w:rPr>
                <w:szCs w:val="28"/>
              </w:rPr>
            </w:pPr>
            <w:r w:rsidRPr="004D7054">
              <w:rPr>
                <w:szCs w:val="28"/>
              </w:rPr>
              <w:t>АДБК.431160.616 ТУ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6304F" w:rsidRPr="00E54001" w:rsidRDefault="0016304F" w:rsidP="00E54001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16304F" w:rsidRPr="00E54001" w:rsidRDefault="0016304F" w:rsidP="00E54001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270B5C" w:rsidRPr="00D15841" w:rsidTr="00645713">
        <w:trPr>
          <w:trHeight w:hRule="exact" w:val="454"/>
          <w:jc w:val="center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70B5C" w:rsidRPr="00270B5C" w:rsidRDefault="00270B5C" w:rsidP="00270B5C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70B5C" w:rsidRPr="00270B5C" w:rsidRDefault="00270B5C" w:rsidP="00270B5C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70B5C" w:rsidRPr="00270B5C" w:rsidRDefault="00270B5C" w:rsidP="00270B5C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70B5C" w:rsidRPr="00E54001" w:rsidRDefault="00270B5C" w:rsidP="00E54001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270B5C" w:rsidRPr="00E54001" w:rsidRDefault="00270B5C" w:rsidP="00E54001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16304F" w:rsidRPr="00D15841" w:rsidTr="00645713">
        <w:trPr>
          <w:trHeight w:hRule="exact" w:val="454"/>
          <w:jc w:val="center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6304F" w:rsidRPr="00E54001" w:rsidRDefault="0016304F" w:rsidP="00E54001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6304F" w:rsidRPr="00E54001" w:rsidRDefault="0016304F" w:rsidP="00E54001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6304F" w:rsidRPr="00186FA8" w:rsidRDefault="0016304F" w:rsidP="00186FA8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6304F" w:rsidRPr="00E54001" w:rsidRDefault="0016304F" w:rsidP="00E54001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16304F" w:rsidRPr="00E54001" w:rsidRDefault="0016304F" w:rsidP="00E54001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0F299A" w:rsidRPr="00D15841" w:rsidTr="00645713">
        <w:trPr>
          <w:trHeight w:hRule="exact" w:val="454"/>
          <w:jc w:val="center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299A" w:rsidRPr="00906DD1" w:rsidRDefault="000F299A" w:rsidP="00383F20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*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299A" w:rsidRPr="00906DD1" w:rsidRDefault="000F299A" w:rsidP="00383F20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906DD1">
              <w:rPr>
                <w:sz w:val="26"/>
                <w:szCs w:val="26"/>
              </w:rPr>
              <w:t>DD1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299A" w:rsidRPr="00906DD1" w:rsidRDefault="000F299A" w:rsidP="00383F20">
            <w:pPr>
              <w:spacing w:before="120" w:line="240" w:lineRule="auto"/>
              <w:ind w:firstLine="142"/>
              <w:rPr>
                <w:szCs w:val="28"/>
              </w:rPr>
            </w:pPr>
            <w:r w:rsidRPr="00906DD1">
              <w:rPr>
                <w:szCs w:val="28"/>
              </w:rPr>
              <w:t xml:space="preserve">Микросхема 1986ВЕ1Т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299A" w:rsidRPr="00906DD1" w:rsidRDefault="000F299A" w:rsidP="00383F20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906DD1">
              <w:rPr>
                <w:sz w:val="26"/>
                <w:szCs w:val="26"/>
              </w:rPr>
              <w:t>1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0F299A" w:rsidRPr="00E54001" w:rsidRDefault="000F299A" w:rsidP="00383F20">
            <w:pPr>
              <w:spacing w:before="120" w:line="240" w:lineRule="auto"/>
              <w:ind w:left="29"/>
              <w:jc w:val="both"/>
              <w:rPr>
                <w:sz w:val="26"/>
                <w:szCs w:val="26"/>
              </w:rPr>
            </w:pPr>
            <w:r w:rsidRPr="00C55C54">
              <w:rPr>
                <w:szCs w:val="28"/>
                <w:lang w:val="en-US"/>
              </w:rPr>
              <w:t xml:space="preserve">* </w:t>
            </w:r>
            <w:r>
              <w:rPr>
                <w:szCs w:val="28"/>
                <w:lang w:val="en-US"/>
              </w:rPr>
              <w:t>4B</w:t>
            </w:r>
            <w:r w:rsidRPr="00C55C54">
              <w:rPr>
                <w:szCs w:val="28"/>
                <w:lang w:val="en-US"/>
              </w:rPr>
              <w:t>,</w:t>
            </w:r>
            <w:r>
              <w:rPr>
                <w:szCs w:val="28"/>
              </w:rPr>
              <w:t xml:space="preserve"> </w:t>
            </w:r>
            <w:r>
              <w:rPr>
                <w:szCs w:val="28"/>
                <w:lang w:val="en-US"/>
              </w:rPr>
              <w:t>4A, 3B</w:t>
            </w:r>
            <w:r w:rsidRPr="00C55C54">
              <w:rPr>
                <w:szCs w:val="28"/>
                <w:lang w:val="en-US"/>
              </w:rPr>
              <w:t>,</w:t>
            </w:r>
            <w:r>
              <w:rPr>
                <w:szCs w:val="28"/>
              </w:rPr>
              <w:t xml:space="preserve"> </w:t>
            </w:r>
            <w:r>
              <w:rPr>
                <w:szCs w:val="28"/>
                <w:lang w:val="en-US"/>
              </w:rPr>
              <w:t>3A</w:t>
            </w:r>
          </w:p>
        </w:tc>
      </w:tr>
      <w:tr w:rsidR="000F299A" w:rsidRPr="00D15841" w:rsidTr="00645713">
        <w:trPr>
          <w:trHeight w:hRule="exact" w:val="454"/>
          <w:jc w:val="center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299A" w:rsidRPr="00E54001" w:rsidRDefault="000F299A" w:rsidP="00383F20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299A" w:rsidRPr="00E54001" w:rsidRDefault="000F299A" w:rsidP="00383F20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299A" w:rsidRPr="00186FA8" w:rsidRDefault="000F299A" w:rsidP="00383F20">
            <w:pPr>
              <w:spacing w:before="120" w:line="240" w:lineRule="auto"/>
              <w:ind w:firstLine="142"/>
              <w:rPr>
                <w:szCs w:val="28"/>
              </w:rPr>
            </w:pPr>
            <w:r w:rsidRPr="00906DD1">
              <w:rPr>
                <w:szCs w:val="28"/>
              </w:rPr>
              <w:t>АЕЯР.431280.860 ТУ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299A" w:rsidRPr="00E54001" w:rsidRDefault="000F299A" w:rsidP="00383F20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0F299A" w:rsidRPr="00E54001" w:rsidRDefault="000F299A" w:rsidP="00383F20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0F299A" w:rsidRPr="00D15841" w:rsidTr="00645713">
        <w:trPr>
          <w:trHeight w:hRule="exact" w:val="454"/>
          <w:jc w:val="center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299A" w:rsidRPr="00270B5C" w:rsidRDefault="000F299A" w:rsidP="00383F20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70B5C">
              <w:rPr>
                <w:sz w:val="26"/>
                <w:szCs w:val="26"/>
              </w:rPr>
              <w:t>1A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299A" w:rsidRPr="00270B5C" w:rsidRDefault="000F299A" w:rsidP="00383F20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70B5C">
              <w:rPr>
                <w:sz w:val="26"/>
                <w:szCs w:val="26"/>
              </w:rPr>
              <w:t>DD2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299A" w:rsidRPr="00270B5C" w:rsidRDefault="000F299A" w:rsidP="00383F20">
            <w:pPr>
              <w:spacing w:before="120" w:line="240" w:lineRule="auto"/>
              <w:ind w:firstLine="142"/>
              <w:rPr>
                <w:szCs w:val="28"/>
              </w:rPr>
            </w:pPr>
            <w:r w:rsidRPr="00270B5C">
              <w:rPr>
                <w:szCs w:val="28"/>
              </w:rPr>
              <w:t>Микросхема DS2480B+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299A" w:rsidRPr="00E54001" w:rsidRDefault="000F299A" w:rsidP="00383F20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906DD1">
              <w:rPr>
                <w:sz w:val="26"/>
                <w:szCs w:val="26"/>
              </w:rPr>
              <w:t>1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0F299A" w:rsidRPr="00E54001" w:rsidRDefault="000F299A" w:rsidP="00383F20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0F299A" w:rsidRPr="00D15841" w:rsidTr="00645713">
        <w:trPr>
          <w:trHeight w:hRule="exact" w:val="454"/>
          <w:jc w:val="center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299A" w:rsidRPr="00906DD1" w:rsidRDefault="000F299A" w:rsidP="0093617F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299A" w:rsidRPr="00906DD1" w:rsidRDefault="000F299A" w:rsidP="0093617F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299A" w:rsidRPr="00651E1E" w:rsidRDefault="000F299A" w:rsidP="0093617F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299A" w:rsidRPr="00906DD1" w:rsidRDefault="000F299A" w:rsidP="0093617F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0F299A" w:rsidRPr="00E54001" w:rsidRDefault="000F299A" w:rsidP="00E54001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0F299A" w:rsidRPr="00D15841" w:rsidTr="00645713">
        <w:trPr>
          <w:trHeight w:hRule="exact" w:val="454"/>
          <w:jc w:val="center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299A" w:rsidRPr="00E54001" w:rsidRDefault="000F299A" w:rsidP="0093617F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299A" w:rsidRPr="00E54001" w:rsidRDefault="000F299A" w:rsidP="0093617F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299A" w:rsidRPr="00186FA8" w:rsidRDefault="000F299A" w:rsidP="0093617F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299A" w:rsidRPr="00E54001" w:rsidRDefault="000F299A" w:rsidP="0093617F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0F299A" w:rsidRPr="00E54001" w:rsidRDefault="000F299A" w:rsidP="00E54001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0F299A" w:rsidRPr="00D15841" w:rsidTr="00645713">
        <w:trPr>
          <w:trHeight w:hRule="exact" w:val="454"/>
          <w:jc w:val="center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299A" w:rsidRPr="00906DD1" w:rsidRDefault="000F299A" w:rsidP="0093617F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299A" w:rsidRPr="00906DD1" w:rsidRDefault="000F299A" w:rsidP="0093617F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299A" w:rsidRPr="00651E1E" w:rsidRDefault="000F299A" w:rsidP="0093617F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299A" w:rsidRPr="00906DD1" w:rsidRDefault="000F299A" w:rsidP="0093617F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0F299A" w:rsidRPr="00E54001" w:rsidRDefault="000F299A" w:rsidP="00E54001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0F299A" w:rsidRPr="00D15841" w:rsidTr="00645713">
        <w:trPr>
          <w:trHeight w:hRule="exact" w:val="454"/>
          <w:jc w:val="center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299A" w:rsidRPr="00E54001" w:rsidRDefault="000F299A" w:rsidP="0093617F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299A" w:rsidRPr="00E54001" w:rsidRDefault="000F299A" w:rsidP="0093617F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299A" w:rsidRPr="00186FA8" w:rsidRDefault="000F299A" w:rsidP="0093617F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299A" w:rsidRPr="00E54001" w:rsidRDefault="000F299A" w:rsidP="0093617F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0F299A" w:rsidRPr="00E54001" w:rsidRDefault="000F299A" w:rsidP="00E54001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0F299A" w:rsidRPr="00D15841" w:rsidTr="00645713">
        <w:trPr>
          <w:trHeight w:hRule="exact" w:val="454"/>
          <w:jc w:val="center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299A" w:rsidRPr="00906DD1" w:rsidRDefault="000F299A" w:rsidP="0093617F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299A" w:rsidRPr="00906DD1" w:rsidRDefault="000F299A" w:rsidP="0093617F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299A" w:rsidRPr="00651E1E" w:rsidRDefault="000F299A" w:rsidP="0093617F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299A" w:rsidRPr="00906DD1" w:rsidRDefault="000F299A" w:rsidP="0093617F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0F299A" w:rsidRPr="00E54001" w:rsidRDefault="000F299A" w:rsidP="00E54001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0F299A" w:rsidRPr="00D15841" w:rsidTr="00645713">
        <w:trPr>
          <w:trHeight w:hRule="exact" w:val="454"/>
          <w:jc w:val="center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299A" w:rsidRPr="00E54001" w:rsidRDefault="000F299A" w:rsidP="0093617F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299A" w:rsidRPr="00E54001" w:rsidRDefault="000F299A" w:rsidP="0093617F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299A" w:rsidRPr="00186FA8" w:rsidRDefault="000F299A" w:rsidP="0093617F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299A" w:rsidRPr="00E54001" w:rsidRDefault="000F299A" w:rsidP="0093617F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0F299A" w:rsidRPr="00E54001" w:rsidRDefault="000F299A" w:rsidP="00E54001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0F299A" w:rsidRPr="00D15841" w:rsidTr="00645713">
        <w:trPr>
          <w:trHeight w:hRule="exact" w:val="454"/>
          <w:jc w:val="center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299A" w:rsidRPr="00906DD1" w:rsidRDefault="000F299A" w:rsidP="0093617F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299A" w:rsidRPr="00906DD1" w:rsidRDefault="000F299A" w:rsidP="0093617F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299A" w:rsidRPr="00651E1E" w:rsidRDefault="000F299A" w:rsidP="0093617F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299A" w:rsidRPr="00906DD1" w:rsidRDefault="000F299A" w:rsidP="0093617F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0F299A" w:rsidRPr="00E54001" w:rsidRDefault="000F299A" w:rsidP="00E54001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0F299A" w:rsidRPr="00D15841" w:rsidTr="00645713">
        <w:trPr>
          <w:trHeight w:hRule="exact" w:val="454"/>
          <w:jc w:val="center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299A" w:rsidRPr="00E54001" w:rsidRDefault="000F299A" w:rsidP="0093617F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299A" w:rsidRPr="00E54001" w:rsidRDefault="000F299A" w:rsidP="0093617F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299A" w:rsidRPr="00186FA8" w:rsidRDefault="000F299A" w:rsidP="0093617F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299A" w:rsidRPr="00E54001" w:rsidRDefault="000F299A" w:rsidP="0093617F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0F299A" w:rsidRPr="00E54001" w:rsidRDefault="000F299A" w:rsidP="00E54001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0F299A" w:rsidRPr="00D15841" w:rsidTr="00645713">
        <w:trPr>
          <w:trHeight w:hRule="exact" w:val="454"/>
          <w:jc w:val="center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299A" w:rsidRPr="00906DD1" w:rsidRDefault="000F299A" w:rsidP="0093617F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299A" w:rsidRPr="00906DD1" w:rsidRDefault="000F299A" w:rsidP="0093617F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299A" w:rsidRPr="00651E1E" w:rsidRDefault="000F299A" w:rsidP="0093617F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299A" w:rsidRPr="00906DD1" w:rsidRDefault="000F299A" w:rsidP="0093617F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0F299A" w:rsidRPr="00E54001" w:rsidRDefault="000F299A" w:rsidP="00E54001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0F299A" w:rsidRPr="00D15841" w:rsidTr="00645713">
        <w:trPr>
          <w:trHeight w:hRule="exact" w:val="454"/>
          <w:jc w:val="center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299A" w:rsidRPr="00E54001" w:rsidRDefault="000F299A" w:rsidP="0093617F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299A" w:rsidRPr="00E54001" w:rsidRDefault="000F299A" w:rsidP="0093617F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299A" w:rsidRPr="00186FA8" w:rsidRDefault="000F299A" w:rsidP="0093617F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299A" w:rsidRPr="00E54001" w:rsidRDefault="000F299A" w:rsidP="0093617F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0F299A" w:rsidRPr="00E54001" w:rsidRDefault="000F299A" w:rsidP="00E54001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0F299A" w:rsidRPr="00D15841" w:rsidTr="00645713">
        <w:trPr>
          <w:trHeight w:hRule="exact" w:val="454"/>
          <w:jc w:val="center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299A" w:rsidRPr="00906DD1" w:rsidRDefault="000F299A" w:rsidP="0093617F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299A" w:rsidRPr="00906DD1" w:rsidRDefault="000F299A" w:rsidP="0093617F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299A" w:rsidRPr="00651E1E" w:rsidRDefault="000F299A" w:rsidP="0093617F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299A" w:rsidRPr="00906DD1" w:rsidRDefault="000F299A" w:rsidP="0093617F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0F299A" w:rsidRPr="00E54001" w:rsidRDefault="000F299A" w:rsidP="00E54001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0F299A" w:rsidRPr="00D15841" w:rsidTr="00645713">
        <w:trPr>
          <w:trHeight w:hRule="exact" w:val="454"/>
          <w:jc w:val="center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299A" w:rsidRPr="00E54001" w:rsidRDefault="000F299A" w:rsidP="0093617F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299A" w:rsidRPr="00E54001" w:rsidRDefault="000F299A" w:rsidP="0093617F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299A" w:rsidRPr="00186FA8" w:rsidRDefault="000F299A" w:rsidP="0093617F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299A" w:rsidRPr="00E54001" w:rsidRDefault="000F299A" w:rsidP="0093617F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0F299A" w:rsidRPr="00E54001" w:rsidRDefault="000F299A" w:rsidP="00E54001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0F299A" w:rsidRPr="00D15841" w:rsidTr="00645713">
        <w:trPr>
          <w:trHeight w:hRule="exact" w:val="454"/>
          <w:jc w:val="center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299A" w:rsidRPr="00906DD1" w:rsidRDefault="000F299A" w:rsidP="0093617F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299A" w:rsidRPr="00906DD1" w:rsidRDefault="000F299A" w:rsidP="0093617F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299A" w:rsidRPr="00651E1E" w:rsidRDefault="000F299A" w:rsidP="0093617F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299A" w:rsidRPr="00906DD1" w:rsidRDefault="000F299A" w:rsidP="0093617F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0F299A" w:rsidRPr="00E54001" w:rsidRDefault="000F299A" w:rsidP="00E54001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0F299A" w:rsidRPr="00D15841" w:rsidTr="00645713">
        <w:trPr>
          <w:trHeight w:hRule="exact" w:val="454"/>
          <w:jc w:val="center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299A" w:rsidRPr="00E54001" w:rsidRDefault="000F299A" w:rsidP="0093617F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299A" w:rsidRPr="00E54001" w:rsidRDefault="000F299A" w:rsidP="0093617F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299A" w:rsidRPr="00186FA8" w:rsidRDefault="000F299A" w:rsidP="0093617F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299A" w:rsidRPr="00E54001" w:rsidRDefault="000F299A" w:rsidP="0093617F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0F299A" w:rsidRPr="00E54001" w:rsidRDefault="000F299A" w:rsidP="00E54001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0F299A" w:rsidRPr="00D15841" w:rsidTr="00645713">
        <w:trPr>
          <w:trHeight w:hRule="exact" w:val="454"/>
          <w:jc w:val="center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299A" w:rsidRPr="004D7054" w:rsidRDefault="000F299A" w:rsidP="0093617F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299A" w:rsidRPr="00906DD1" w:rsidRDefault="000F299A" w:rsidP="0093617F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299A" w:rsidRPr="00651E1E" w:rsidRDefault="000F299A" w:rsidP="0093617F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299A" w:rsidRPr="00906DD1" w:rsidRDefault="000F299A" w:rsidP="0093617F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0F299A" w:rsidRPr="00E54001" w:rsidRDefault="000F299A" w:rsidP="00E54001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0F299A" w:rsidRPr="00D15841" w:rsidTr="00645713">
        <w:trPr>
          <w:trHeight w:hRule="exact" w:val="454"/>
          <w:jc w:val="center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299A" w:rsidRPr="00E54001" w:rsidRDefault="000F299A" w:rsidP="0093617F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299A" w:rsidRPr="00E54001" w:rsidRDefault="000F299A" w:rsidP="0093617F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299A" w:rsidRPr="00186FA8" w:rsidRDefault="000F299A" w:rsidP="0093617F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299A" w:rsidRPr="00E54001" w:rsidRDefault="000F299A" w:rsidP="0093617F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0F299A" w:rsidRPr="00E54001" w:rsidRDefault="000F299A" w:rsidP="00E54001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0F299A" w:rsidRPr="00D15841" w:rsidTr="00645713">
        <w:trPr>
          <w:trHeight w:hRule="exact" w:val="454"/>
          <w:jc w:val="center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299A" w:rsidRPr="00906DD1" w:rsidRDefault="000F299A" w:rsidP="0093617F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299A" w:rsidRPr="00906DD1" w:rsidRDefault="000F299A" w:rsidP="0093617F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299A" w:rsidRPr="00651E1E" w:rsidRDefault="000F299A" w:rsidP="0093617F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299A" w:rsidRPr="00906DD1" w:rsidRDefault="000F299A" w:rsidP="0093617F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0F299A" w:rsidRPr="00E54001" w:rsidRDefault="000F299A" w:rsidP="00E54001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0F299A" w:rsidRPr="00D15841" w:rsidTr="00645713">
        <w:trPr>
          <w:trHeight w:hRule="exact" w:val="454"/>
          <w:jc w:val="center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299A" w:rsidRPr="00E54001" w:rsidRDefault="000F299A" w:rsidP="0093617F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299A" w:rsidRPr="00E54001" w:rsidRDefault="000F299A" w:rsidP="0093617F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299A" w:rsidRPr="00186FA8" w:rsidRDefault="000F299A" w:rsidP="0093617F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299A" w:rsidRPr="00E54001" w:rsidRDefault="000F299A" w:rsidP="0093617F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0F299A" w:rsidRPr="00E54001" w:rsidRDefault="000F299A" w:rsidP="00E54001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0F299A" w:rsidRPr="00D15841" w:rsidTr="00645713">
        <w:trPr>
          <w:trHeight w:hRule="exact" w:val="454"/>
          <w:jc w:val="center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299A" w:rsidRPr="00906DD1" w:rsidRDefault="000F299A" w:rsidP="0093617F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299A" w:rsidRPr="00906DD1" w:rsidRDefault="000F299A" w:rsidP="0093617F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299A" w:rsidRPr="00651E1E" w:rsidRDefault="000F299A" w:rsidP="0093617F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299A" w:rsidRPr="00906DD1" w:rsidRDefault="000F299A" w:rsidP="0093617F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0F299A" w:rsidRPr="00E54001" w:rsidRDefault="000F299A" w:rsidP="00E54001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0F299A" w:rsidRPr="00D15841" w:rsidTr="00645713">
        <w:trPr>
          <w:trHeight w:hRule="exact" w:val="454"/>
          <w:jc w:val="center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299A" w:rsidRPr="00E54001" w:rsidRDefault="000F299A" w:rsidP="0093617F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299A" w:rsidRPr="00E54001" w:rsidRDefault="000F299A" w:rsidP="0093617F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299A" w:rsidRPr="00186FA8" w:rsidRDefault="000F299A" w:rsidP="0093617F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299A" w:rsidRPr="00E54001" w:rsidRDefault="000F299A" w:rsidP="0093617F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0F299A" w:rsidRPr="00E54001" w:rsidRDefault="000F299A" w:rsidP="00E54001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0F299A" w:rsidRPr="00D15841" w:rsidTr="00645713">
        <w:trPr>
          <w:trHeight w:hRule="exact" w:val="454"/>
          <w:jc w:val="center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299A" w:rsidRPr="00906DD1" w:rsidRDefault="000F299A" w:rsidP="0093617F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299A" w:rsidRPr="00906DD1" w:rsidRDefault="000F299A" w:rsidP="0093617F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299A" w:rsidRPr="00651E1E" w:rsidRDefault="000F299A" w:rsidP="0093617F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299A" w:rsidRPr="00906DD1" w:rsidRDefault="000F299A" w:rsidP="0093617F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0F299A" w:rsidRPr="00E54001" w:rsidRDefault="000F299A" w:rsidP="00E54001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0F299A" w:rsidRPr="00D15841" w:rsidTr="00645713">
        <w:trPr>
          <w:trHeight w:hRule="exact" w:val="454"/>
          <w:jc w:val="center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299A" w:rsidRPr="00E54001" w:rsidRDefault="000F299A" w:rsidP="0093617F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299A" w:rsidRPr="00E54001" w:rsidRDefault="000F299A" w:rsidP="0093617F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299A" w:rsidRPr="00186FA8" w:rsidRDefault="000F299A" w:rsidP="0093617F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299A" w:rsidRPr="00E54001" w:rsidRDefault="000F299A" w:rsidP="0093617F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0F299A" w:rsidRPr="00E54001" w:rsidRDefault="000F299A" w:rsidP="00E54001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0F299A" w:rsidRPr="00D15841" w:rsidTr="00FA5019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0F299A" w:rsidRPr="004D7054" w:rsidRDefault="000F299A" w:rsidP="004D7054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99A" w:rsidRPr="004D7054" w:rsidRDefault="000F299A" w:rsidP="004D7054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99A" w:rsidRPr="00D15841" w:rsidRDefault="000F299A" w:rsidP="004D7054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99A" w:rsidRPr="008E4EA8" w:rsidRDefault="000F299A" w:rsidP="008E4EA8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62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0F299A" w:rsidRPr="00D15841" w:rsidRDefault="000F299A" w:rsidP="00A63B1E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0F299A" w:rsidRPr="00D15841" w:rsidTr="00645713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299A" w:rsidRPr="00651E1E" w:rsidRDefault="000F299A" w:rsidP="00383F20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  <w:r w:rsidRPr="00651E1E">
              <w:rPr>
                <w:sz w:val="26"/>
                <w:szCs w:val="26"/>
              </w:rPr>
              <w:t>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299A" w:rsidRPr="00651E1E" w:rsidRDefault="000F299A" w:rsidP="00383F20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651E1E">
              <w:rPr>
                <w:sz w:val="26"/>
                <w:szCs w:val="26"/>
              </w:rPr>
              <w:t>HL1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299A" w:rsidRPr="00651E1E" w:rsidRDefault="000F299A" w:rsidP="00383F20">
            <w:pPr>
              <w:spacing w:before="120" w:line="240" w:lineRule="auto"/>
              <w:ind w:firstLine="142"/>
              <w:rPr>
                <w:szCs w:val="28"/>
              </w:rPr>
            </w:pPr>
            <w:r w:rsidRPr="00651E1E">
              <w:rPr>
                <w:szCs w:val="28"/>
              </w:rPr>
              <w:t xml:space="preserve">Индикатор единичный КИПД86 А94-Л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299A" w:rsidRPr="00651E1E" w:rsidRDefault="000F299A" w:rsidP="00383F20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651E1E">
              <w:rPr>
                <w:sz w:val="26"/>
                <w:szCs w:val="26"/>
              </w:rPr>
              <w:t>1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0F299A" w:rsidRPr="00E54001" w:rsidRDefault="000F299A" w:rsidP="00E54001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0F299A" w:rsidRPr="00D15841" w:rsidTr="00645713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299A" w:rsidRPr="00E54001" w:rsidRDefault="000F299A" w:rsidP="00383F20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299A" w:rsidRPr="00E54001" w:rsidRDefault="000F299A" w:rsidP="00383F20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299A" w:rsidRPr="00186FA8" w:rsidRDefault="000F299A" w:rsidP="00383F20">
            <w:pPr>
              <w:spacing w:before="120" w:line="240" w:lineRule="auto"/>
              <w:ind w:firstLine="142"/>
              <w:rPr>
                <w:szCs w:val="28"/>
              </w:rPr>
            </w:pPr>
            <w:r w:rsidRPr="00651E1E">
              <w:rPr>
                <w:szCs w:val="28"/>
              </w:rPr>
              <w:t>АДКБ.432220.098 ТУ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299A" w:rsidRPr="00E54001" w:rsidRDefault="000F299A" w:rsidP="00383F20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0F299A" w:rsidRPr="00E54001" w:rsidRDefault="000F299A" w:rsidP="00E54001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0F299A" w:rsidRPr="00D15841" w:rsidTr="000044F9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299A" w:rsidRPr="00906DD1" w:rsidRDefault="000F299A" w:rsidP="00383F20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  <w:r w:rsidRPr="00906DD1">
              <w:rPr>
                <w:sz w:val="26"/>
                <w:szCs w:val="26"/>
              </w:rPr>
              <w:t>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299A" w:rsidRPr="00906DD1" w:rsidRDefault="000F299A" w:rsidP="00383F20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906DD1">
              <w:rPr>
                <w:sz w:val="26"/>
                <w:szCs w:val="26"/>
              </w:rPr>
              <w:t>HL2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299A" w:rsidRPr="00651E1E" w:rsidRDefault="000F299A" w:rsidP="00383F20">
            <w:pPr>
              <w:spacing w:before="120" w:line="240" w:lineRule="auto"/>
              <w:ind w:firstLine="142"/>
              <w:rPr>
                <w:szCs w:val="28"/>
              </w:rPr>
            </w:pPr>
            <w:r w:rsidRPr="00651E1E">
              <w:rPr>
                <w:szCs w:val="28"/>
              </w:rPr>
              <w:t xml:space="preserve">Индикатор единичный КИПД86 А94-Л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299A" w:rsidRPr="00906DD1" w:rsidRDefault="000F299A" w:rsidP="00383F20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906DD1">
              <w:rPr>
                <w:sz w:val="26"/>
                <w:szCs w:val="26"/>
              </w:rPr>
              <w:t>1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0F299A" w:rsidRPr="00E54001" w:rsidRDefault="000F299A" w:rsidP="00E54001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0F299A" w:rsidRPr="00D15841" w:rsidTr="000044F9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299A" w:rsidRPr="00E54001" w:rsidRDefault="000F299A" w:rsidP="00383F20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299A" w:rsidRPr="00E54001" w:rsidRDefault="000F299A" w:rsidP="00383F20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299A" w:rsidRPr="00186FA8" w:rsidRDefault="000F299A" w:rsidP="00383F20">
            <w:pPr>
              <w:spacing w:before="120" w:line="240" w:lineRule="auto"/>
              <w:ind w:firstLine="142"/>
              <w:rPr>
                <w:szCs w:val="28"/>
              </w:rPr>
            </w:pPr>
            <w:r w:rsidRPr="00651E1E">
              <w:rPr>
                <w:szCs w:val="28"/>
              </w:rPr>
              <w:t>АДКБ.432220.098 ТУ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299A" w:rsidRPr="00E54001" w:rsidRDefault="000F299A" w:rsidP="00383F20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0F299A" w:rsidRPr="00E54001" w:rsidRDefault="000F299A" w:rsidP="00E54001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0F299A" w:rsidRPr="00D15841" w:rsidTr="000044F9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299A" w:rsidRPr="00906DD1" w:rsidRDefault="000F299A" w:rsidP="00383F20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  <w:r w:rsidRPr="00906DD1">
              <w:rPr>
                <w:sz w:val="26"/>
                <w:szCs w:val="26"/>
              </w:rPr>
              <w:t>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299A" w:rsidRPr="00906DD1" w:rsidRDefault="000F299A" w:rsidP="00383F20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906DD1">
              <w:rPr>
                <w:sz w:val="26"/>
                <w:szCs w:val="26"/>
              </w:rPr>
              <w:t>HL3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299A" w:rsidRPr="00651E1E" w:rsidRDefault="000F299A" w:rsidP="00383F20">
            <w:pPr>
              <w:spacing w:before="120" w:line="240" w:lineRule="auto"/>
              <w:ind w:firstLine="142"/>
              <w:rPr>
                <w:szCs w:val="28"/>
              </w:rPr>
            </w:pPr>
            <w:r w:rsidRPr="00651E1E">
              <w:rPr>
                <w:szCs w:val="28"/>
              </w:rPr>
              <w:t xml:space="preserve">Индикатор единичный КИПД86 А94-Л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299A" w:rsidRPr="00906DD1" w:rsidRDefault="000F299A" w:rsidP="00383F20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906DD1">
              <w:rPr>
                <w:sz w:val="26"/>
                <w:szCs w:val="26"/>
              </w:rPr>
              <w:t>1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0F299A" w:rsidRPr="00E54001" w:rsidRDefault="000F299A" w:rsidP="00E54001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0F299A" w:rsidRPr="00D15841" w:rsidTr="000044F9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299A" w:rsidRPr="00E54001" w:rsidRDefault="000F299A" w:rsidP="00383F20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299A" w:rsidRPr="00E54001" w:rsidRDefault="000F299A" w:rsidP="00383F20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299A" w:rsidRPr="00186FA8" w:rsidRDefault="000F299A" w:rsidP="00383F20">
            <w:pPr>
              <w:spacing w:before="120" w:line="240" w:lineRule="auto"/>
              <w:ind w:firstLine="142"/>
              <w:rPr>
                <w:szCs w:val="28"/>
              </w:rPr>
            </w:pPr>
            <w:r w:rsidRPr="00651E1E">
              <w:rPr>
                <w:szCs w:val="28"/>
              </w:rPr>
              <w:t>АДКБ.432220.098 ТУ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299A" w:rsidRPr="00E54001" w:rsidRDefault="000F299A" w:rsidP="00383F20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0F299A" w:rsidRPr="00E54001" w:rsidRDefault="000F299A" w:rsidP="00E54001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0F299A" w:rsidRPr="00D15841" w:rsidTr="000044F9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299A" w:rsidRPr="00906DD1" w:rsidRDefault="000F299A" w:rsidP="00383F20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  <w:r w:rsidRPr="00906DD1">
              <w:rPr>
                <w:sz w:val="26"/>
                <w:szCs w:val="26"/>
              </w:rPr>
              <w:t>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299A" w:rsidRPr="00906DD1" w:rsidRDefault="000F299A" w:rsidP="00383F20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906DD1">
              <w:rPr>
                <w:sz w:val="26"/>
                <w:szCs w:val="26"/>
              </w:rPr>
              <w:t>HL4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299A" w:rsidRPr="00651E1E" w:rsidRDefault="000F299A" w:rsidP="00383F20">
            <w:pPr>
              <w:spacing w:before="120" w:line="240" w:lineRule="auto"/>
              <w:ind w:firstLine="142"/>
              <w:rPr>
                <w:szCs w:val="28"/>
              </w:rPr>
            </w:pPr>
            <w:r w:rsidRPr="00651E1E">
              <w:rPr>
                <w:szCs w:val="28"/>
              </w:rPr>
              <w:t xml:space="preserve">Индикатор единичный КИПД86 А94-Л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299A" w:rsidRPr="00906DD1" w:rsidRDefault="000F299A" w:rsidP="00383F20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906DD1">
              <w:rPr>
                <w:sz w:val="26"/>
                <w:szCs w:val="26"/>
              </w:rPr>
              <w:t>1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0F299A" w:rsidRPr="00E54001" w:rsidRDefault="000F299A" w:rsidP="00E54001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0F299A" w:rsidRPr="00D15841" w:rsidTr="000044F9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299A" w:rsidRPr="00E54001" w:rsidRDefault="000F299A" w:rsidP="00383F20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299A" w:rsidRPr="00E54001" w:rsidRDefault="000F299A" w:rsidP="00383F20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299A" w:rsidRPr="00186FA8" w:rsidRDefault="000F299A" w:rsidP="00383F20">
            <w:pPr>
              <w:spacing w:before="120" w:line="240" w:lineRule="auto"/>
              <w:ind w:firstLine="142"/>
              <w:rPr>
                <w:szCs w:val="28"/>
              </w:rPr>
            </w:pPr>
            <w:r w:rsidRPr="00651E1E">
              <w:rPr>
                <w:szCs w:val="28"/>
              </w:rPr>
              <w:t>АДКБ.432220.098 ТУ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299A" w:rsidRPr="00E54001" w:rsidRDefault="000F299A" w:rsidP="00383F20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0F299A" w:rsidRPr="00E54001" w:rsidRDefault="000F299A" w:rsidP="00E54001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0F299A" w:rsidRPr="00D15841" w:rsidTr="000044F9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299A" w:rsidRPr="00906DD1" w:rsidRDefault="000F299A" w:rsidP="00383F20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  <w:r w:rsidRPr="00906DD1">
              <w:rPr>
                <w:sz w:val="26"/>
                <w:szCs w:val="26"/>
              </w:rPr>
              <w:t>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299A" w:rsidRPr="00906DD1" w:rsidRDefault="000F299A" w:rsidP="00383F20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906DD1">
              <w:rPr>
                <w:sz w:val="26"/>
                <w:szCs w:val="26"/>
              </w:rPr>
              <w:t>HL5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299A" w:rsidRPr="00651E1E" w:rsidRDefault="000F299A" w:rsidP="00383F20">
            <w:pPr>
              <w:spacing w:before="120" w:line="240" w:lineRule="auto"/>
              <w:ind w:firstLine="142"/>
              <w:rPr>
                <w:szCs w:val="28"/>
              </w:rPr>
            </w:pPr>
            <w:r w:rsidRPr="00651E1E">
              <w:rPr>
                <w:szCs w:val="28"/>
              </w:rPr>
              <w:t xml:space="preserve">Индикатор единичный КИПД86 А94-Л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299A" w:rsidRPr="00906DD1" w:rsidRDefault="000F299A" w:rsidP="00383F20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906DD1">
              <w:rPr>
                <w:sz w:val="26"/>
                <w:szCs w:val="26"/>
              </w:rPr>
              <w:t>1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0F299A" w:rsidRPr="00E54001" w:rsidRDefault="000F299A" w:rsidP="00E54001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0F299A" w:rsidRPr="00D15841" w:rsidTr="000044F9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299A" w:rsidRPr="00E54001" w:rsidRDefault="000F299A" w:rsidP="00383F20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299A" w:rsidRPr="00E54001" w:rsidRDefault="000F299A" w:rsidP="00383F20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299A" w:rsidRPr="00186FA8" w:rsidRDefault="000F299A" w:rsidP="00383F20">
            <w:pPr>
              <w:spacing w:before="120" w:line="240" w:lineRule="auto"/>
              <w:ind w:firstLine="142"/>
              <w:rPr>
                <w:szCs w:val="28"/>
              </w:rPr>
            </w:pPr>
            <w:r w:rsidRPr="00651E1E">
              <w:rPr>
                <w:szCs w:val="28"/>
              </w:rPr>
              <w:t>АДКБ.432220.098 ТУ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299A" w:rsidRPr="00E54001" w:rsidRDefault="000F299A" w:rsidP="00383F20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0F299A" w:rsidRPr="00E54001" w:rsidRDefault="000F299A" w:rsidP="00E54001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0F299A" w:rsidRPr="00D15841" w:rsidTr="000044F9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299A" w:rsidRPr="00906DD1" w:rsidRDefault="000F299A" w:rsidP="00383F20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  <w:r w:rsidRPr="00906DD1">
              <w:rPr>
                <w:sz w:val="26"/>
                <w:szCs w:val="26"/>
              </w:rPr>
              <w:t>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299A" w:rsidRPr="00906DD1" w:rsidRDefault="000F299A" w:rsidP="00383F20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906DD1">
              <w:rPr>
                <w:sz w:val="26"/>
                <w:szCs w:val="26"/>
              </w:rPr>
              <w:t>HL6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299A" w:rsidRPr="00651E1E" w:rsidRDefault="000F299A" w:rsidP="00383F20">
            <w:pPr>
              <w:spacing w:before="120" w:line="240" w:lineRule="auto"/>
              <w:ind w:firstLine="142"/>
              <w:rPr>
                <w:szCs w:val="28"/>
              </w:rPr>
            </w:pPr>
            <w:r w:rsidRPr="00651E1E">
              <w:rPr>
                <w:szCs w:val="28"/>
              </w:rPr>
              <w:t xml:space="preserve">Индикатор единичный КИПД86 А94-Л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299A" w:rsidRPr="00906DD1" w:rsidRDefault="000F299A" w:rsidP="00383F20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906DD1">
              <w:rPr>
                <w:sz w:val="26"/>
                <w:szCs w:val="26"/>
              </w:rPr>
              <w:t>1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0F299A" w:rsidRPr="00E54001" w:rsidRDefault="000F299A" w:rsidP="00E54001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  <w:r w:rsidRPr="00E54001">
              <w:rPr>
                <w:sz w:val="26"/>
                <w:szCs w:val="26"/>
              </w:rPr>
              <w:t xml:space="preserve"> </w:t>
            </w:r>
          </w:p>
        </w:tc>
      </w:tr>
      <w:tr w:rsidR="000F299A" w:rsidRPr="00D15841" w:rsidTr="000044F9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299A" w:rsidRPr="00E54001" w:rsidRDefault="000F299A" w:rsidP="00383F20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299A" w:rsidRPr="00E54001" w:rsidRDefault="000F299A" w:rsidP="00383F20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299A" w:rsidRPr="00186FA8" w:rsidRDefault="000F299A" w:rsidP="00383F20">
            <w:pPr>
              <w:spacing w:before="120" w:line="240" w:lineRule="auto"/>
              <w:ind w:firstLine="142"/>
              <w:rPr>
                <w:szCs w:val="28"/>
              </w:rPr>
            </w:pPr>
            <w:r w:rsidRPr="00651E1E">
              <w:rPr>
                <w:szCs w:val="28"/>
              </w:rPr>
              <w:t>АДКБ.432220.098 ТУ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299A" w:rsidRPr="00E54001" w:rsidRDefault="000F299A" w:rsidP="00383F20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0F299A" w:rsidRPr="00E54001" w:rsidRDefault="000F299A" w:rsidP="00E54001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0F299A" w:rsidRPr="00D15841" w:rsidTr="000044F9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299A" w:rsidRPr="00906DD1" w:rsidRDefault="000F299A" w:rsidP="00383F20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  <w:r w:rsidRPr="00906DD1">
              <w:rPr>
                <w:sz w:val="26"/>
                <w:szCs w:val="26"/>
              </w:rPr>
              <w:t>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299A" w:rsidRPr="00906DD1" w:rsidRDefault="000F299A" w:rsidP="00383F20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906DD1">
              <w:rPr>
                <w:sz w:val="26"/>
                <w:szCs w:val="26"/>
              </w:rPr>
              <w:t>HL7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299A" w:rsidRPr="00651E1E" w:rsidRDefault="000F299A" w:rsidP="00383F20">
            <w:pPr>
              <w:spacing w:before="120" w:line="240" w:lineRule="auto"/>
              <w:ind w:firstLine="142"/>
              <w:rPr>
                <w:szCs w:val="28"/>
              </w:rPr>
            </w:pPr>
            <w:r w:rsidRPr="00651E1E">
              <w:rPr>
                <w:szCs w:val="28"/>
              </w:rPr>
              <w:t xml:space="preserve">Индикатор единичный КИПД86 А94-Л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299A" w:rsidRPr="00906DD1" w:rsidRDefault="000F299A" w:rsidP="00383F20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906DD1">
              <w:rPr>
                <w:sz w:val="26"/>
                <w:szCs w:val="26"/>
              </w:rPr>
              <w:t>1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0F299A" w:rsidRPr="00E54001" w:rsidRDefault="000F299A" w:rsidP="00E54001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0F299A" w:rsidRPr="00D15841" w:rsidTr="000044F9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299A" w:rsidRPr="00E54001" w:rsidRDefault="000F299A" w:rsidP="00383F20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299A" w:rsidRPr="00E54001" w:rsidRDefault="000F299A" w:rsidP="00383F20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299A" w:rsidRPr="00186FA8" w:rsidRDefault="000F299A" w:rsidP="00383F20">
            <w:pPr>
              <w:spacing w:before="120" w:line="240" w:lineRule="auto"/>
              <w:ind w:firstLine="142"/>
              <w:rPr>
                <w:szCs w:val="28"/>
              </w:rPr>
            </w:pPr>
            <w:r w:rsidRPr="00651E1E">
              <w:rPr>
                <w:szCs w:val="28"/>
              </w:rPr>
              <w:t>АДКБ.432220.098 ТУ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299A" w:rsidRPr="00E54001" w:rsidRDefault="000F299A" w:rsidP="00383F20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0F299A" w:rsidRPr="00E54001" w:rsidRDefault="000F299A" w:rsidP="00E54001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0F299A" w:rsidRPr="00D15841" w:rsidTr="000044F9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299A" w:rsidRPr="00906DD1" w:rsidRDefault="000F299A" w:rsidP="00383F20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  <w:r w:rsidRPr="00906DD1">
              <w:rPr>
                <w:sz w:val="26"/>
                <w:szCs w:val="26"/>
              </w:rPr>
              <w:t>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299A" w:rsidRPr="00906DD1" w:rsidRDefault="000F299A" w:rsidP="00383F20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906DD1">
              <w:rPr>
                <w:sz w:val="26"/>
                <w:szCs w:val="26"/>
              </w:rPr>
              <w:t>HL8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299A" w:rsidRPr="00651E1E" w:rsidRDefault="000F299A" w:rsidP="00383F20">
            <w:pPr>
              <w:spacing w:before="120" w:line="240" w:lineRule="auto"/>
              <w:ind w:firstLine="142"/>
              <w:rPr>
                <w:szCs w:val="28"/>
              </w:rPr>
            </w:pPr>
            <w:r w:rsidRPr="00651E1E">
              <w:rPr>
                <w:szCs w:val="28"/>
              </w:rPr>
              <w:t xml:space="preserve">Индикатор единичный КИПД86 А94-Л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299A" w:rsidRPr="00906DD1" w:rsidRDefault="000F299A" w:rsidP="00383F20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906DD1">
              <w:rPr>
                <w:sz w:val="26"/>
                <w:szCs w:val="26"/>
              </w:rPr>
              <w:t>1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0F299A" w:rsidRPr="00E54001" w:rsidRDefault="000F299A" w:rsidP="00E54001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0F299A" w:rsidRPr="00D15841" w:rsidTr="000044F9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299A" w:rsidRPr="00E54001" w:rsidRDefault="000F299A" w:rsidP="00383F20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299A" w:rsidRPr="00E54001" w:rsidRDefault="000F299A" w:rsidP="00383F20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299A" w:rsidRPr="00186FA8" w:rsidRDefault="000F299A" w:rsidP="00383F20">
            <w:pPr>
              <w:spacing w:before="120" w:line="240" w:lineRule="auto"/>
              <w:ind w:firstLine="142"/>
              <w:rPr>
                <w:szCs w:val="28"/>
              </w:rPr>
            </w:pPr>
            <w:r w:rsidRPr="00651E1E">
              <w:rPr>
                <w:szCs w:val="28"/>
              </w:rPr>
              <w:t>АДКБ.432220.098 ТУ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299A" w:rsidRPr="00E54001" w:rsidRDefault="000F299A" w:rsidP="00383F20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0F299A" w:rsidRPr="00E54001" w:rsidRDefault="000F299A" w:rsidP="00E54001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0F299A" w:rsidRPr="00D15841" w:rsidTr="000044F9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299A" w:rsidRPr="004D7054" w:rsidRDefault="000F299A" w:rsidP="00383F20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  <w:r w:rsidRPr="004D7054">
              <w:rPr>
                <w:sz w:val="26"/>
                <w:szCs w:val="26"/>
              </w:rPr>
              <w:t>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299A" w:rsidRPr="00906DD1" w:rsidRDefault="000F299A" w:rsidP="00383F20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906DD1">
              <w:rPr>
                <w:sz w:val="26"/>
                <w:szCs w:val="26"/>
              </w:rPr>
              <w:t>HL9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299A" w:rsidRPr="00651E1E" w:rsidRDefault="000F299A" w:rsidP="00383F20">
            <w:pPr>
              <w:spacing w:before="120" w:line="240" w:lineRule="auto"/>
              <w:ind w:firstLine="142"/>
              <w:rPr>
                <w:szCs w:val="28"/>
              </w:rPr>
            </w:pPr>
            <w:r w:rsidRPr="00651E1E">
              <w:rPr>
                <w:szCs w:val="28"/>
              </w:rPr>
              <w:t xml:space="preserve">Индикатор единичный КИПД86 А94-Л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299A" w:rsidRPr="00906DD1" w:rsidRDefault="000F299A" w:rsidP="00383F20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906DD1">
              <w:rPr>
                <w:sz w:val="26"/>
                <w:szCs w:val="26"/>
              </w:rPr>
              <w:t>1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0F299A" w:rsidRPr="00E54001" w:rsidRDefault="000F299A" w:rsidP="00E54001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0F299A" w:rsidRPr="00D15841" w:rsidTr="000044F9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299A" w:rsidRPr="00E54001" w:rsidRDefault="000F299A" w:rsidP="00383F20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299A" w:rsidRPr="00E54001" w:rsidRDefault="000F299A" w:rsidP="00383F20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299A" w:rsidRPr="00186FA8" w:rsidRDefault="000F299A" w:rsidP="00383F20">
            <w:pPr>
              <w:spacing w:before="120" w:line="240" w:lineRule="auto"/>
              <w:ind w:firstLine="142"/>
              <w:rPr>
                <w:szCs w:val="28"/>
              </w:rPr>
            </w:pPr>
            <w:r w:rsidRPr="00651E1E">
              <w:rPr>
                <w:szCs w:val="28"/>
              </w:rPr>
              <w:t>АДКБ.432220.098 ТУ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299A" w:rsidRPr="00E54001" w:rsidRDefault="000F299A" w:rsidP="00383F20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0F299A" w:rsidRPr="00E54001" w:rsidRDefault="000F299A" w:rsidP="00E54001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0F299A" w:rsidRPr="00D15841" w:rsidTr="000044F9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299A" w:rsidRPr="00906DD1" w:rsidRDefault="000F299A" w:rsidP="00383F20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  <w:r w:rsidRPr="00906DD1">
              <w:rPr>
                <w:sz w:val="26"/>
                <w:szCs w:val="26"/>
              </w:rPr>
              <w:t>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299A" w:rsidRPr="00906DD1" w:rsidRDefault="000F299A" w:rsidP="00383F20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906DD1">
              <w:rPr>
                <w:sz w:val="26"/>
                <w:szCs w:val="26"/>
              </w:rPr>
              <w:t>HL10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299A" w:rsidRPr="00651E1E" w:rsidRDefault="000F299A" w:rsidP="00383F20">
            <w:pPr>
              <w:spacing w:before="120" w:line="240" w:lineRule="auto"/>
              <w:ind w:firstLine="142"/>
              <w:rPr>
                <w:szCs w:val="28"/>
              </w:rPr>
            </w:pPr>
            <w:r w:rsidRPr="00651E1E">
              <w:rPr>
                <w:szCs w:val="28"/>
              </w:rPr>
              <w:t xml:space="preserve">Индикатор единичный КИПД86 А94-Л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299A" w:rsidRPr="00906DD1" w:rsidRDefault="000F299A" w:rsidP="00383F20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906DD1">
              <w:rPr>
                <w:sz w:val="26"/>
                <w:szCs w:val="26"/>
              </w:rPr>
              <w:t>1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0F299A" w:rsidRPr="00E54001" w:rsidRDefault="000F299A" w:rsidP="00E54001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0F299A" w:rsidRPr="00D15841" w:rsidTr="000044F9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299A" w:rsidRPr="00E54001" w:rsidRDefault="000F299A" w:rsidP="00383F20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299A" w:rsidRPr="00E54001" w:rsidRDefault="000F299A" w:rsidP="00383F20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299A" w:rsidRPr="00186FA8" w:rsidRDefault="000F299A" w:rsidP="00383F20">
            <w:pPr>
              <w:spacing w:before="120" w:line="240" w:lineRule="auto"/>
              <w:ind w:firstLine="142"/>
              <w:rPr>
                <w:szCs w:val="28"/>
              </w:rPr>
            </w:pPr>
            <w:r w:rsidRPr="00651E1E">
              <w:rPr>
                <w:szCs w:val="28"/>
              </w:rPr>
              <w:t>АДКБ.432220.098 ТУ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299A" w:rsidRPr="00E54001" w:rsidRDefault="000F299A" w:rsidP="00383F20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0F299A" w:rsidRPr="00E54001" w:rsidRDefault="000F299A" w:rsidP="00E54001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0F299A" w:rsidRPr="00D15841" w:rsidTr="000044F9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299A" w:rsidRPr="00906DD1" w:rsidRDefault="000F299A" w:rsidP="00383F20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  <w:r w:rsidRPr="00906DD1">
              <w:rPr>
                <w:sz w:val="26"/>
                <w:szCs w:val="26"/>
              </w:rPr>
              <w:t>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299A" w:rsidRPr="00906DD1" w:rsidRDefault="000F299A" w:rsidP="00383F20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906DD1">
              <w:rPr>
                <w:sz w:val="26"/>
                <w:szCs w:val="26"/>
              </w:rPr>
              <w:t>HL11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299A" w:rsidRPr="00651E1E" w:rsidRDefault="000F299A" w:rsidP="00383F20">
            <w:pPr>
              <w:spacing w:before="120" w:line="240" w:lineRule="auto"/>
              <w:ind w:firstLine="142"/>
              <w:rPr>
                <w:szCs w:val="28"/>
              </w:rPr>
            </w:pPr>
            <w:r w:rsidRPr="00651E1E">
              <w:rPr>
                <w:szCs w:val="28"/>
              </w:rPr>
              <w:t xml:space="preserve">Индикатор единичный КИПД86 А94-Л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299A" w:rsidRPr="00906DD1" w:rsidRDefault="000F299A" w:rsidP="00383F20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906DD1">
              <w:rPr>
                <w:sz w:val="26"/>
                <w:szCs w:val="26"/>
              </w:rPr>
              <w:t>1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0F299A" w:rsidRPr="00E54001" w:rsidRDefault="000F299A" w:rsidP="00E54001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0F299A" w:rsidRPr="00D15841" w:rsidTr="000044F9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299A" w:rsidRPr="00E54001" w:rsidRDefault="000F299A" w:rsidP="00383F20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299A" w:rsidRPr="00E54001" w:rsidRDefault="000F299A" w:rsidP="00383F20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299A" w:rsidRPr="00186FA8" w:rsidRDefault="000F299A" w:rsidP="00383F20">
            <w:pPr>
              <w:spacing w:before="120" w:line="240" w:lineRule="auto"/>
              <w:ind w:firstLine="142"/>
              <w:rPr>
                <w:szCs w:val="28"/>
              </w:rPr>
            </w:pPr>
            <w:r w:rsidRPr="00651E1E">
              <w:rPr>
                <w:szCs w:val="28"/>
              </w:rPr>
              <w:t>АДКБ.432220.098 ТУ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299A" w:rsidRPr="00E54001" w:rsidRDefault="000F299A" w:rsidP="00383F20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0F299A" w:rsidRPr="00E54001" w:rsidRDefault="000F299A" w:rsidP="00E54001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0F299A" w:rsidRPr="00D15841" w:rsidTr="000044F9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299A" w:rsidRPr="00906DD1" w:rsidRDefault="000F299A" w:rsidP="00383F20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  <w:r w:rsidRPr="00906DD1">
              <w:rPr>
                <w:sz w:val="26"/>
                <w:szCs w:val="26"/>
              </w:rPr>
              <w:t>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299A" w:rsidRPr="00906DD1" w:rsidRDefault="000F299A" w:rsidP="00383F20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906DD1">
              <w:rPr>
                <w:sz w:val="26"/>
                <w:szCs w:val="26"/>
              </w:rPr>
              <w:t>HL12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299A" w:rsidRPr="00651E1E" w:rsidRDefault="000F299A" w:rsidP="00383F20">
            <w:pPr>
              <w:spacing w:before="120" w:line="240" w:lineRule="auto"/>
              <w:ind w:firstLine="142"/>
              <w:rPr>
                <w:szCs w:val="28"/>
              </w:rPr>
            </w:pPr>
            <w:r w:rsidRPr="00651E1E">
              <w:rPr>
                <w:szCs w:val="28"/>
              </w:rPr>
              <w:t xml:space="preserve">Индикатор единичный КИПД86 А94-Л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299A" w:rsidRPr="00906DD1" w:rsidRDefault="000F299A" w:rsidP="00383F20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906DD1">
              <w:rPr>
                <w:sz w:val="26"/>
                <w:szCs w:val="26"/>
              </w:rPr>
              <w:t>1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0F299A" w:rsidRPr="00E54001" w:rsidRDefault="000F299A" w:rsidP="00E54001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0F299A" w:rsidRPr="00D15841" w:rsidTr="000044F9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299A" w:rsidRPr="00E54001" w:rsidRDefault="000F299A" w:rsidP="00383F20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299A" w:rsidRPr="00E54001" w:rsidRDefault="000F299A" w:rsidP="00383F20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299A" w:rsidRPr="00186FA8" w:rsidRDefault="000F299A" w:rsidP="00383F20">
            <w:pPr>
              <w:spacing w:before="120" w:line="240" w:lineRule="auto"/>
              <w:ind w:firstLine="142"/>
              <w:rPr>
                <w:szCs w:val="28"/>
              </w:rPr>
            </w:pPr>
            <w:r w:rsidRPr="00651E1E">
              <w:rPr>
                <w:szCs w:val="28"/>
              </w:rPr>
              <w:t>АДКБ.432220.098 ТУ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299A" w:rsidRPr="00E54001" w:rsidRDefault="000F299A" w:rsidP="00383F20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0F299A" w:rsidRPr="00E54001" w:rsidRDefault="000F299A" w:rsidP="00E54001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0F299A" w:rsidRPr="00D15841" w:rsidTr="000044F9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299A" w:rsidRPr="00892951" w:rsidRDefault="000F299A" w:rsidP="00383F20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  <w:r w:rsidRPr="00892951">
              <w:rPr>
                <w:sz w:val="26"/>
                <w:szCs w:val="26"/>
              </w:rPr>
              <w:t>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299A" w:rsidRPr="00892951" w:rsidRDefault="000F299A" w:rsidP="00383F20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892951">
              <w:rPr>
                <w:sz w:val="26"/>
                <w:szCs w:val="26"/>
              </w:rPr>
              <w:t>HL13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299A" w:rsidRPr="00651E1E" w:rsidRDefault="000F299A" w:rsidP="00383F20">
            <w:pPr>
              <w:spacing w:before="120" w:line="240" w:lineRule="auto"/>
              <w:ind w:firstLine="142"/>
              <w:rPr>
                <w:szCs w:val="28"/>
              </w:rPr>
            </w:pPr>
            <w:r w:rsidRPr="00651E1E">
              <w:rPr>
                <w:szCs w:val="28"/>
              </w:rPr>
              <w:t xml:space="preserve">Индикатор единичный КИПД86 А94-Л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299A" w:rsidRPr="00906DD1" w:rsidRDefault="000F299A" w:rsidP="00383F20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906DD1">
              <w:rPr>
                <w:sz w:val="26"/>
                <w:szCs w:val="26"/>
              </w:rPr>
              <w:t>1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0F299A" w:rsidRPr="00E54001" w:rsidRDefault="000F299A" w:rsidP="00E54001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0F299A" w:rsidRPr="00D15841" w:rsidTr="000044F9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299A" w:rsidRPr="00E54001" w:rsidRDefault="000F299A" w:rsidP="00383F20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299A" w:rsidRPr="00E54001" w:rsidRDefault="000F299A" w:rsidP="00383F20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299A" w:rsidRPr="00186FA8" w:rsidRDefault="000F299A" w:rsidP="00383F20">
            <w:pPr>
              <w:spacing w:before="120" w:line="240" w:lineRule="auto"/>
              <w:ind w:firstLine="142"/>
              <w:rPr>
                <w:szCs w:val="28"/>
              </w:rPr>
            </w:pPr>
            <w:r w:rsidRPr="00651E1E">
              <w:rPr>
                <w:szCs w:val="28"/>
              </w:rPr>
              <w:t>АДКБ.432220.098 ТУ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299A" w:rsidRPr="00E54001" w:rsidRDefault="000F299A" w:rsidP="00383F20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0F299A" w:rsidRPr="00E54001" w:rsidRDefault="000F299A" w:rsidP="00E54001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0F299A" w:rsidRPr="00D15841" w:rsidTr="000044F9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299A" w:rsidRPr="00906DD1" w:rsidRDefault="000F299A" w:rsidP="00383F20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299A" w:rsidRPr="00906DD1" w:rsidRDefault="000F299A" w:rsidP="00383F20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299A" w:rsidRPr="00906DD1" w:rsidRDefault="000F299A" w:rsidP="00383F20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299A" w:rsidRPr="00906DD1" w:rsidRDefault="000F299A" w:rsidP="00383F20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0F299A" w:rsidRPr="00E54001" w:rsidRDefault="000F299A" w:rsidP="00E54001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0F299A" w:rsidRPr="00D15841" w:rsidTr="000044F9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299A" w:rsidRPr="00E54001" w:rsidRDefault="000F299A" w:rsidP="00383F20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299A" w:rsidRPr="00E54001" w:rsidRDefault="000F299A" w:rsidP="00383F20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299A" w:rsidRPr="00186FA8" w:rsidRDefault="000F299A" w:rsidP="00383F20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299A" w:rsidRPr="00E54001" w:rsidRDefault="000F299A" w:rsidP="00383F20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0F299A" w:rsidRPr="00E54001" w:rsidRDefault="000F299A" w:rsidP="00E54001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0F299A" w:rsidRPr="00D15841" w:rsidTr="004A5465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299A" w:rsidRPr="00E54001" w:rsidRDefault="000F299A" w:rsidP="00E54001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299A" w:rsidRPr="00E54001" w:rsidRDefault="000F299A" w:rsidP="00E54001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299A" w:rsidRPr="00186FA8" w:rsidRDefault="000F299A" w:rsidP="00186FA8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299A" w:rsidRPr="00E54001" w:rsidRDefault="000F299A" w:rsidP="00E54001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0F299A" w:rsidRPr="00E54001" w:rsidRDefault="000F299A" w:rsidP="00E54001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0F299A" w:rsidRPr="00D15841" w:rsidTr="004A5465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nil"/>
              <w:right w:val="nil"/>
            </w:tcBorders>
          </w:tcPr>
          <w:p w:rsidR="000F299A" w:rsidRPr="004D7054" w:rsidRDefault="000F299A" w:rsidP="004D7054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F299A" w:rsidRPr="004D7054" w:rsidRDefault="000F299A" w:rsidP="004D7054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F299A" w:rsidRPr="00D15841" w:rsidRDefault="000F299A" w:rsidP="00892951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F299A" w:rsidRPr="008E4EA8" w:rsidRDefault="000F299A" w:rsidP="008E4EA8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62" w:type="dxa"/>
            <w:tcBorders>
              <w:top w:val="single" w:sz="4" w:space="0" w:color="auto"/>
              <w:left w:val="nil"/>
              <w:bottom w:val="nil"/>
            </w:tcBorders>
          </w:tcPr>
          <w:p w:rsidR="000F299A" w:rsidRPr="00D15841" w:rsidRDefault="000F299A" w:rsidP="00E3371E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0F299A" w:rsidRPr="00D15841" w:rsidTr="004A5465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0F299A" w:rsidRPr="008E4EA8" w:rsidRDefault="000F299A" w:rsidP="008E4EA8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99A" w:rsidRPr="008E4EA8" w:rsidRDefault="000F299A" w:rsidP="008E4EA8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99A" w:rsidRPr="00D15841" w:rsidRDefault="000F299A" w:rsidP="00892951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99A" w:rsidRPr="008E4EA8" w:rsidRDefault="000F299A" w:rsidP="008E4EA8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62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0F299A" w:rsidRPr="00D15841" w:rsidRDefault="000F299A" w:rsidP="00E3371E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0F299A" w:rsidRPr="00D15841" w:rsidTr="000044F9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299A" w:rsidRPr="00906DD1" w:rsidRDefault="000F299A" w:rsidP="00383F20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  <w:r w:rsidRPr="00906DD1">
              <w:rPr>
                <w:sz w:val="26"/>
                <w:szCs w:val="26"/>
              </w:rPr>
              <w:t>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299A" w:rsidRPr="00906DD1" w:rsidRDefault="000F299A" w:rsidP="00383F20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906DD1">
              <w:rPr>
                <w:sz w:val="26"/>
                <w:szCs w:val="26"/>
              </w:rPr>
              <w:t>HL14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299A" w:rsidRPr="00906DD1" w:rsidRDefault="000F299A" w:rsidP="00383F20">
            <w:pPr>
              <w:spacing w:before="120" w:line="240" w:lineRule="auto"/>
              <w:ind w:firstLine="142"/>
              <w:rPr>
                <w:szCs w:val="28"/>
              </w:rPr>
            </w:pPr>
            <w:r w:rsidRPr="00451BF0">
              <w:rPr>
                <w:szCs w:val="28"/>
              </w:rPr>
              <w:t>Индикатор единичный КИПД86 А94-К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299A" w:rsidRPr="00906DD1" w:rsidRDefault="000F299A" w:rsidP="00383F20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906DD1">
              <w:rPr>
                <w:sz w:val="26"/>
                <w:szCs w:val="26"/>
              </w:rPr>
              <w:t>1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0F299A" w:rsidRPr="00E54001" w:rsidRDefault="000F299A" w:rsidP="00E54001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0F299A" w:rsidRPr="00D15841" w:rsidTr="000044F9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299A" w:rsidRPr="00E54001" w:rsidRDefault="000F299A" w:rsidP="00383F20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299A" w:rsidRPr="00E54001" w:rsidRDefault="000F299A" w:rsidP="00383F20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299A" w:rsidRPr="00186FA8" w:rsidRDefault="000F299A" w:rsidP="00383F20">
            <w:pPr>
              <w:spacing w:before="120" w:line="240" w:lineRule="auto"/>
              <w:ind w:firstLine="142"/>
              <w:rPr>
                <w:szCs w:val="28"/>
              </w:rPr>
            </w:pPr>
            <w:r w:rsidRPr="00451BF0">
              <w:rPr>
                <w:szCs w:val="28"/>
              </w:rPr>
              <w:t>АДКБ.432220.098 ТУ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299A" w:rsidRPr="00E54001" w:rsidRDefault="000F299A" w:rsidP="00383F20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0F299A" w:rsidRPr="00E54001" w:rsidRDefault="000F299A" w:rsidP="00E54001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0F299A" w:rsidRPr="00D15841" w:rsidTr="000044F9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299A" w:rsidRPr="00906DD1" w:rsidRDefault="000F299A" w:rsidP="00383F20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  <w:r w:rsidRPr="00906DD1">
              <w:rPr>
                <w:sz w:val="26"/>
                <w:szCs w:val="26"/>
              </w:rPr>
              <w:t>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299A" w:rsidRPr="00906DD1" w:rsidRDefault="000F299A" w:rsidP="00383F20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906DD1">
              <w:rPr>
                <w:sz w:val="26"/>
                <w:szCs w:val="26"/>
              </w:rPr>
              <w:t>HL15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299A" w:rsidRPr="00906DD1" w:rsidRDefault="000F299A" w:rsidP="00383F20">
            <w:pPr>
              <w:spacing w:before="120" w:line="240" w:lineRule="auto"/>
              <w:ind w:firstLine="142"/>
              <w:rPr>
                <w:szCs w:val="28"/>
              </w:rPr>
            </w:pPr>
            <w:r w:rsidRPr="00451BF0">
              <w:rPr>
                <w:szCs w:val="28"/>
              </w:rPr>
              <w:t>Индикатор единичный КИПД86 А94-К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299A" w:rsidRPr="00906DD1" w:rsidRDefault="000F299A" w:rsidP="00383F20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906DD1">
              <w:rPr>
                <w:sz w:val="26"/>
                <w:szCs w:val="26"/>
              </w:rPr>
              <w:t>1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0F299A" w:rsidRPr="00E54001" w:rsidRDefault="000F299A" w:rsidP="00E54001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0F299A" w:rsidRPr="00D15841" w:rsidTr="000044F9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299A" w:rsidRPr="00E54001" w:rsidRDefault="000F299A" w:rsidP="00383F20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299A" w:rsidRPr="00E54001" w:rsidRDefault="000F299A" w:rsidP="00383F20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299A" w:rsidRPr="00186FA8" w:rsidRDefault="000F299A" w:rsidP="00383F20">
            <w:pPr>
              <w:spacing w:before="120" w:line="240" w:lineRule="auto"/>
              <w:ind w:firstLine="142"/>
              <w:rPr>
                <w:szCs w:val="28"/>
              </w:rPr>
            </w:pPr>
            <w:r w:rsidRPr="00451BF0">
              <w:rPr>
                <w:szCs w:val="28"/>
              </w:rPr>
              <w:t>АДКБ.432220.098 ТУ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299A" w:rsidRPr="00E54001" w:rsidRDefault="000F299A" w:rsidP="00383F20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0F299A" w:rsidRPr="00E54001" w:rsidRDefault="000F299A" w:rsidP="00E54001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0F299A" w:rsidRPr="00D15841" w:rsidTr="000044F9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299A" w:rsidRPr="00906DD1" w:rsidRDefault="000F299A" w:rsidP="00383F20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  <w:r w:rsidRPr="00906DD1">
              <w:rPr>
                <w:sz w:val="26"/>
                <w:szCs w:val="26"/>
              </w:rPr>
              <w:t>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299A" w:rsidRPr="00906DD1" w:rsidRDefault="000F299A" w:rsidP="00383F20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906DD1">
              <w:rPr>
                <w:sz w:val="26"/>
                <w:szCs w:val="26"/>
              </w:rPr>
              <w:t>HL16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299A" w:rsidRPr="00906DD1" w:rsidRDefault="000F299A" w:rsidP="00383F20">
            <w:pPr>
              <w:spacing w:before="120" w:line="240" w:lineRule="auto"/>
              <w:ind w:firstLine="142"/>
              <w:rPr>
                <w:szCs w:val="28"/>
              </w:rPr>
            </w:pPr>
            <w:r w:rsidRPr="00451BF0">
              <w:rPr>
                <w:szCs w:val="28"/>
              </w:rPr>
              <w:t>Индикатор единичный КИПД86 А94-К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299A" w:rsidRPr="00906DD1" w:rsidRDefault="000F299A" w:rsidP="00383F20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906DD1">
              <w:rPr>
                <w:sz w:val="26"/>
                <w:szCs w:val="26"/>
              </w:rPr>
              <w:t>1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0F299A" w:rsidRPr="00E54001" w:rsidRDefault="000F299A" w:rsidP="00E54001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0F299A" w:rsidRPr="00D15841" w:rsidTr="000044F9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299A" w:rsidRPr="00E54001" w:rsidRDefault="000F299A" w:rsidP="00383F20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299A" w:rsidRPr="00E54001" w:rsidRDefault="000F299A" w:rsidP="00383F20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299A" w:rsidRPr="00186FA8" w:rsidRDefault="000F299A" w:rsidP="00383F20">
            <w:pPr>
              <w:spacing w:before="120" w:line="240" w:lineRule="auto"/>
              <w:ind w:firstLine="142"/>
              <w:rPr>
                <w:szCs w:val="28"/>
              </w:rPr>
            </w:pPr>
            <w:r w:rsidRPr="00451BF0">
              <w:rPr>
                <w:szCs w:val="28"/>
              </w:rPr>
              <w:t>АДКБ.432220.098 ТУ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299A" w:rsidRPr="00E54001" w:rsidRDefault="000F299A" w:rsidP="00383F20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0F299A" w:rsidRPr="00E54001" w:rsidRDefault="000F299A" w:rsidP="00E54001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0F299A" w:rsidRPr="00D15841" w:rsidTr="000044F9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299A" w:rsidRPr="00906DD1" w:rsidRDefault="000F299A" w:rsidP="00383F20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  <w:r w:rsidRPr="00906DD1">
              <w:rPr>
                <w:sz w:val="26"/>
                <w:szCs w:val="26"/>
              </w:rPr>
              <w:t>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299A" w:rsidRPr="00906DD1" w:rsidRDefault="000F299A" w:rsidP="00383F20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906DD1">
              <w:rPr>
                <w:sz w:val="26"/>
                <w:szCs w:val="26"/>
              </w:rPr>
              <w:t>HL17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299A" w:rsidRPr="00906DD1" w:rsidRDefault="000F299A" w:rsidP="00383F20">
            <w:pPr>
              <w:spacing w:before="120" w:line="240" w:lineRule="auto"/>
              <w:ind w:firstLine="142"/>
              <w:rPr>
                <w:szCs w:val="28"/>
              </w:rPr>
            </w:pPr>
            <w:r w:rsidRPr="00451BF0">
              <w:rPr>
                <w:szCs w:val="28"/>
              </w:rPr>
              <w:t>Индикатор единичный КИПД86 А94-К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299A" w:rsidRPr="00906DD1" w:rsidRDefault="000F299A" w:rsidP="00383F20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906DD1">
              <w:rPr>
                <w:sz w:val="26"/>
                <w:szCs w:val="26"/>
              </w:rPr>
              <w:t>1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0F299A" w:rsidRPr="00E54001" w:rsidRDefault="000F299A" w:rsidP="00E54001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0F299A" w:rsidRPr="00D15841" w:rsidTr="000044F9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299A" w:rsidRPr="00E54001" w:rsidRDefault="000F299A" w:rsidP="00383F20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299A" w:rsidRPr="00E54001" w:rsidRDefault="000F299A" w:rsidP="00383F20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299A" w:rsidRPr="00186FA8" w:rsidRDefault="000F299A" w:rsidP="00383F20">
            <w:pPr>
              <w:spacing w:before="120" w:line="240" w:lineRule="auto"/>
              <w:ind w:firstLine="142"/>
              <w:rPr>
                <w:szCs w:val="28"/>
              </w:rPr>
            </w:pPr>
            <w:r w:rsidRPr="00451BF0">
              <w:rPr>
                <w:szCs w:val="28"/>
              </w:rPr>
              <w:t>АДКБ.432220.098 ТУ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299A" w:rsidRPr="00E54001" w:rsidRDefault="000F299A" w:rsidP="00383F20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0F299A" w:rsidRPr="00E54001" w:rsidRDefault="000F299A" w:rsidP="00E54001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0F299A" w:rsidRPr="00D15841" w:rsidTr="000044F9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299A" w:rsidRPr="00906DD1" w:rsidRDefault="000F299A" w:rsidP="00383F20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  <w:r w:rsidRPr="00906DD1">
              <w:rPr>
                <w:sz w:val="26"/>
                <w:szCs w:val="26"/>
              </w:rPr>
              <w:t>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299A" w:rsidRPr="00906DD1" w:rsidRDefault="000F299A" w:rsidP="00383F20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906DD1">
              <w:rPr>
                <w:sz w:val="26"/>
                <w:szCs w:val="26"/>
              </w:rPr>
              <w:t>HL18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299A" w:rsidRPr="00906DD1" w:rsidRDefault="000F299A" w:rsidP="00383F20">
            <w:pPr>
              <w:spacing w:before="120" w:line="240" w:lineRule="auto"/>
              <w:ind w:firstLine="142"/>
              <w:rPr>
                <w:szCs w:val="28"/>
              </w:rPr>
            </w:pPr>
            <w:r w:rsidRPr="00451BF0">
              <w:rPr>
                <w:szCs w:val="28"/>
              </w:rPr>
              <w:t>Индикатор единичный КИПД86 А94-К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299A" w:rsidRPr="00906DD1" w:rsidRDefault="000F299A" w:rsidP="00383F20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906DD1">
              <w:rPr>
                <w:sz w:val="26"/>
                <w:szCs w:val="26"/>
              </w:rPr>
              <w:t>1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0F299A" w:rsidRPr="00E54001" w:rsidRDefault="000F299A" w:rsidP="00E54001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0F299A" w:rsidRPr="00D15841" w:rsidTr="000044F9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299A" w:rsidRPr="00E54001" w:rsidRDefault="000F299A" w:rsidP="00383F20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299A" w:rsidRPr="00E54001" w:rsidRDefault="000F299A" w:rsidP="00383F20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299A" w:rsidRPr="00186FA8" w:rsidRDefault="000F299A" w:rsidP="00383F20">
            <w:pPr>
              <w:spacing w:before="120" w:line="240" w:lineRule="auto"/>
              <w:ind w:firstLine="142"/>
              <w:rPr>
                <w:szCs w:val="28"/>
              </w:rPr>
            </w:pPr>
            <w:r w:rsidRPr="00451BF0">
              <w:rPr>
                <w:szCs w:val="28"/>
              </w:rPr>
              <w:t>АДКБ.432220.098 ТУ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299A" w:rsidRPr="00E54001" w:rsidRDefault="000F299A" w:rsidP="00383F20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0F299A" w:rsidRPr="00E54001" w:rsidRDefault="000F299A" w:rsidP="00E54001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0F299A" w:rsidRPr="00D15841" w:rsidTr="000044F9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299A" w:rsidRPr="00906DD1" w:rsidRDefault="000F299A" w:rsidP="00383F20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  <w:r w:rsidRPr="00906DD1">
              <w:rPr>
                <w:sz w:val="26"/>
                <w:szCs w:val="26"/>
              </w:rPr>
              <w:t>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299A" w:rsidRPr="00906DD1" w:rsidRDefault="000F299A" w:rsidP="00383F20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906DD1">
              <w:rPr>
                <w:sz w:val="26"/>
                <w:szCs w:val="26"/>
              </w:rPr>
              <w:t>HL19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299A" w:rsidRPr="00906DD1" w:rsidRDefault="000F299A" w:rsidP="00383F20">
            <w:pPr>
              <w:spacing w:before="120" w:line="240" w:lineRule="auto"/>
              <w:ind w:firstLine="142"/>
              <w:rPr>
                <w:szCs w:val="28"/>
              </w:rPr>
            </w:pPr>
            <w:r w:rsidRPr="00451BF0">
              <w:rPr>
                <w:szCs w:val="28"/>
              </w:rPr>
              <w:t>Индикатор единичный КИПД86 А94-К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299A" w:rsidRPr="00906DD1" w:rsidRDefault="000F299A" w:rsidP="00383F20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906DD1">
              <w:rPr>
                <w:sz w:val="26"/>
                <w:szCs w:val="26"/>
              </w:rPr>
              <w:t>1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0F299A" w:rsidRPr="00E54001" w:rsidRDefault="000F299A" w:rsidP="00E54001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0F299A" w:rsidRPr="00D15841" w:rsidTr="000044F9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299A" w:rsidRPr="00E54001" w:rsidRDefault="000F299A" w:rsidP="00383F20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299A" w:rsidRPr="00E54001" w:rsidRDefault="000F299A" w:rsidP="00383F20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299A" w:rsidRPr="00186FA8" w:rsidRDefault="000F299A" w:rsidP="00383F20">
            <w:pPr>
              <w:spacing w:before="120" w:line="240" w:lineRule="auto"/>
              <w:ind w:firstLine="142"/>
              <w:rPr>
                <w:szCs w:val="28"/>
              </w:rPr>
            </w:pPr>
            <w:r w:rsidRPr="00451BF0">
              <w:rPr>
                <w:szCs w:val="28"/>
              </w:rPr>
              <w:t>АДКБ.432220.098 ТУ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299A" w:rsidRPr="00E54001" w:rsidRDefault="000F299A" w:rsidP="00383F20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0F299A" w:rsidRPr="00E54001" w:rsidRDefault="000F299A" w:rsidP="00E54001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0F299A" w:rsidRPr="00D15841" w:rsidTr="000044F9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299A" w:rsidRPr="00906DD1" w:rsidRDefault="000F299A" w:rsidP="00383F20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  <w:r w:rsidRPr="00906DD1">
              <w:rPr>
                <w:sz w:val="26"/>
                <w:szCs w:val="26"/>
              </w:rPr>
              <w:t>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299A" w:rsidRPr="00906DD1" w:rsidRDefault="000F299A" w:rsidP="00383F20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906DD1">
              <w:rPr>
                <w:sz w:val="26"/>
                <w:szCs w:val="26"/>
              </w:rPr>
              <w:t>HL20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299A" w:rsidRPr="00906DD1" w:rsidRDefault="000F299A" w:rsidP="00383F20">
            <w:pPr>
              <w:spacing w:before="120" w:line="240" w:lineRule="auto"/>
              <w:ind w:firstLine="142"/>
              <w:rPr>
                <w:szCs w:val="28"/>
              </w:rPr>
            </w:pPr>
            <w:r w:rsidRPr="00451BF0">
              <w:rPr>
                <w:szCs w:val="28"/>
              </w:rPr>
              <w:t>Индикатор единичный КИПД86 А94-К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299A" w:rsidRPr="00906DD1" w:rsidRDefault="000F299A" w:rsidP="00383F20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906DD1">
              <w:rPr>
                <w:sz w:val="26"/>
                <w:szCs w:val="26"/>
              </w:rPr>
              <w:t>1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0F299A" w:rsidRPr="00E54001" w:rsidRDefault="000F299A" w:rsidP="00E54001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0F299A" w:rsidRPr="00D15841" w:rsidTr="000044F9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299A" w:rsidRPr="00E54001" w:rsidRDefault="000F299A" w:rsidP="00383F20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299A" w:rsidRPr="00E54001" w:rsidRDefault="000F299A" w:rsidP="00383F20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299A" w:rsidRPr="00186FA8" w:rsidRDefault="000F299A" w:rsidP="00383F20">
            <w:pPr>
              <w:spacing w:before="120" w:line="240" w:lineRule="auto"/>
              <w:ind w:firstLine="142"/>
              <w:rPr>
                <w:szCs w:val="28"/>
              </w:rPr>
            </w:pPr>
            <w:r w:rsidRPr="00451BF0">
              <w:rPr>
                <w:szCs w:val="28"/>
              </w:rPr>
              <w:t>АДКБ.432220.098 ТУ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299A" w:rsidRPr="00E54001" w:rsidRDefault="000F299A" w:rsidP="00383F20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0F299A" w:rsidRPr="00E54001" w:rsidRDefault="000F299A" w:rsidP="00E54001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0F299A" w:rsidRPr="00D15841" w:rsidTr="000044F9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299A" w:rsidRPr="00906DD1" w:rsidRDefault="000F299A" w:rsidP="00383F20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  <w:r w:rsidRPr="00906DD1">
              <w:rPr>
                <w:sz w:val="26"/>
                <w:szCs w:val="26"/>
              </w:rPr>
              <w:t>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299A" w:rsidRPr="00906DD1" w:rsidRDefault="000F299A" w:rsidP="00383F20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906DD1">
              <w:rPr>
                <w:sz w:val="26"/>
                <w:szCs w:val="26"/>
              </w:rPr>
              <w:t>HL21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299A" w:rsidRPr="00906DD1" w:rsidRDefault="000F299A" w:rsidP="00383F20">
            <w:pPr>
              <w:spacing w:before="120" w:line="240" w:lineRule="auto"/>
              <w:ind w:firstLine="142"/>
              <w:rPr>
                <w:szCs w:val="28"/>
              </w:rPr>
            </w:pPr>
            <w:r w:rsidRPr="00451BF0">
              <w:rPr>
                <w:szCs w:val="28"/>
              </w:rPr>
              <w:t>Индикатор единичный КИПД86 А94-К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299A" w:rsidRPr="00906DD1" w:rsidRDefault="000F299A" w:rsidP="00383F20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906DD1">
              <w:rPr>
                <w:sz w:val="26"/>
                <w:szCs w:val="26"/>
              </w:rPr>
              <w:t>1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0F299A" w:rsidRPr="00E54001" w:rsidRDefault="000F299A" w:rsidP="00E54001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0F299A" w:rsidRPr="00D15841" w:rsidTr="000044F9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299A" w:rsidRPr="00E54001" w:rsidRDefault="000F299A" w:rsidP="00383F20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299A" w:rsidRPr="00E54001" w:rsidRDefault="000F299A" w:rsidP="00383F20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299A" w:rsidRPr="00186FA8" w:rsidRDefault="000F299A" w:rsidP="00383F20">
            <w:pPr>
              <w:spacing w:before="120" w:line="240" w:lineRule="auto"/>
              <w:ind w:firstLine="142"/>
              <w:rPr>
                <w:szCs w:val="28"/>
              </w:rPr>
            </w:pPr>
            <w:r w:rsidRPr="00451BF0">
              <w:rPr>
                <w:szCs w:val="28"/>
              </w:rPr>
              <w:t>АДКБ.432220.098 ТУ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299A" w:rsidRPr="00E54001" w:rsidRDefault="000F299A" w:rsidP="00383F20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0F299A" w:rsidRPr="00E54001" w:rsidRDefault="000F299A" w:rsidP="00E54001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0F299A" w:rsidRPr="00D15841" w:rsidTr="000044F9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299A" w:rsidRPr="004D7054" w:rsidRDefault="000F299A" w:rsidP="00383F20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  <w:r w:rsidRPr="004D7054">
              <w:rPr>
                <w:sz w:val="26"/>
                <w:szCs w:val="26"/>
              </w:rPr>
              <w:t>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299A" w:rsidRPr="00906DD1" w:rsidRDefault="000F299A" w:rsidP="00383F20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906DD1">
              <w:rPr>
                <w:sz w:val="26"/>
                <w:szCs w:val="26"/>
              </w:rPr>
              <w:t>HL22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299A" w:rsidRPr="00906DD1" w:rsidRDefault="000F299A" w:rsidP="00383F20">
            <w:pPr>
              <w:spacing w:before="120" w:line="240" w:lineRule="auto"/>
              <w:ind w:firstLine="142"/>
              <w:rPr>
                <w:szCs w:val="28"/>
              </w:rPr>
            </w:pPr>
            <w:r w:rsidRPr="00451BF0">
              <w:rPr>
                <w:szCs w:val="28"/>
              </w:rPr>
              <w:t>Индикатор единичный КИПД86 А94-К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299A" w:rsidRPr="00906DD1" w:rsidRDefault="000F299A" w:rsidP="00383F20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906DD1">
              <w:rPr>
                <w:sz w:val="26"/>
                <w:szCs w:val="26"/>
              </w:rPr>
              <w:t>1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0F299A" w:rsidRPr="00E54001" w:rsidRDefault="000F299A" w:rsidP="00E54001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0F299A" w:rsidRPr="00D15841" w:rsidTr="000044F9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299A" w:rsidRPr="00E54001" w:rsidRDefault="000F299A" w:rsidP="00383F20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299A" w:rsidRPr="00E54001" w:rsidRDefault="000F299A" w:rsidP="00383F20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299A" w:rsidRPr="00186FA8" w:rsidRDefault="000F299A" w:rsidP="00383F20">
            <w:pPr>
              <w:spacing w:before="120" w:line="240" w:lineRule="auto"/>
              <w:ind w:firstLine="142"/>
              <w:rPr>
                <w:szCs w:val="28"/>
              </w:rPr>
            </w:pPr>
            <w:r w:rsidRPr="00451BF0">
              <w:rPr>
                <w:szCs w:val="28"/>
              </w:rPr>
              <w:t>АДКБ.432220.098 ТУ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299A" w:rsidRPr="00E54001" w:rsidRDefault="000F299A" w:rsidP="00383F20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0F299A" w:rsidRPr="00E54001" w:rsidRDefault="000F299A" w:rsidP="00E54001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0F299A" w:rsidRPr="00D15841" w:rsidTr="000044F9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299A" w:rsidRPr="00906DD1" w:rsidRDefault="000F299A" w:rsidP="00383F20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4D7054">
              <w:rPr>
                <w:sz w:val="26"/>
                <w:szCs w:val="26"/>
              </w:rPr>
              <w:t>2</w:t>
            </w:r>
            <w:r w:rsidRPr="00906DD1">
              <w:rPr>
                <w:sz w:val="26"/>
                <w:szCs w:val="26"/>
              </w:rPr>
              <w:t>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299A" w:rsidRPr="00906DD1" w:rsidRDefault="000F299A" w:rsidP="00383F20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906DD1">
              <w:rPr>
                <w:sz w:val="26"/>
                <w:szCs w:val="26"/>
              </w:rPr>
              <w:t>HL23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299A" w:rsidRPr="00906DD1" w:rsidRDefault="000F299A" w:rsidP="00383F20">
            <w:pPr>
              <w:spacing w:before="120" w:line="240" w:lineRule="auto"/>
              <w:ind w:firstLine="142"/>
              <w:rPr>
                <w:szCs w:val="28"/>
              </w:rPr>
            </w:pPr>
            <w:r w:rsidRPr="00451BF0">
              <w:rPr>
                <w:szCs w:val="28"/>
              </w:rPr>
              <w:t>Индикатор единичный КИПД86 А94-К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299A" w:rsidRPr="00906DD1" w:rsidRDefault="000F299A" w:rsidP="00383F20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906DD1">
              <w:rPr>
                <w:sz w:val="26"/>
                <w:szCs w:val="26"/>
              </w:rPr>
              <w:t>1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0F299A" w:rsidRPr="00E54001" w:rsidRDefault="000F299A" w:rsidP="00E54001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0F299A" w:rsidRPr="00D15841" w:rsidTr="000044F9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299A" w:rsidRPr="00E54001" w:rsidRDefault="000F299A" w:rsidP="00383F20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299A" w:rsidRPr="00E54001" w:rsidRDefault="000F299A" w:rsidP="00383F20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299A" w:rsidRPr="00186FA8" w:rsidRDefault="000F299A" w:rsidP="00383F20">
            <w:pPr>
              <w:spacing w:before="120" w:line="240" w:lineRule="auto"/>
              <w:ind w:firstLine="142"/>
              <w:rPr>
                <w:szCs w:val="28"/>
              </w:rPr>
            </w:pPr>
            <w:r w:rsidRPr="00451BF0">
              <w:rPr>
                <w:szCs w:val="28"/>
              </w:rPr>
              <w:t>АДКБ.432220.098 ТУ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299A" w:rsidRPr="00E54001" w:rsidRDefault="000F299A" w:rsidP="00383F20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0F299A" w:rsidRPr="00E54001" w:rsidRDefault="000F299A" w:rsidP="00356EF6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0F299A" w:rsidRPr="00D15841" w:rsidTr="000044F9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299A" w:rsidRPr="00906DD1" w:rsidRDefault="000F299A" w:rsidP="00383F20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4D7054">
              <w:rPr>
                <w:sz w:val="26"/>
                <w:szCs w:val="26"/>
              </w:rPr>
              <w:t>2</w:t>
            </w:r>
            <w:r w:rsidRPr="00906DD1">
              <w:rPr>
                <w:sz w:val="26"/>
                <w:szCs w:val="26"/>
              </w:rPr>
              <w:t>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299A" w:rsidRPr="00906DD1" w:rsidRDefault="000F299A" w:rsidP="00383F20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906DD1">
              <w:rPr>
                <w:sz w:val="26"/>
                <w:szCs w:val="26"/>
              </w:rPr>
              <w:t>HL24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299A" w:rsidRPr="00906DD1" w:rsidRDefault="000F299A" w:rsidP="00383F20">
            <w:pPr>
              <w:spacing w:before="120" w:line="240" w:lineRule="auto"/>
              <w:ind w:firstLine="142"/>
              <w:rPr>
                <w:szCs w:val="28"/>
              </w:rPr>
            </w:pPr>
            <w:r w:rsidRPr="00451BF0">
              <w:rPr>
                <w:szCs w:val="28"/>
              </w:rPr>
              <w:t>Индикатор единичный КИПД86 А94-К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299A" w:rsidRPr="00906DD1" w:rsidRDefault="000F299A" w:rsidP="00383F20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906DD1">
              <w:rPr>
                <w:sz w:val="26"/>
                <w:szCs w:val="26"/>
              </w:rPr>
              <w:t>1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0F299A" w:rsidRPr="00E54001" w:rsidRDefault="000F299A" w:rsidP="00356EF6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0F299A" w:rsidRPr="00D15841" w:rsidTr="000044F9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299A" w:rsidRPr="00E54001" w:rsidRDefault="000F299A" w:rsidP="00383F20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299A" w:rsidRPr="00E54001" w:rsidRDefault="000F299A" w:rsidP="00383F20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299A" w:rsidRPr="00186FA8" w:rsidRDefault="000F299A" w:rsidP="00383F20">
            <w:pPr>
              <w:spacing w:before="120" w:line="240" w:lineRule="auto"/>
              <w:ind w:firstLine="142"/>
              <w:rPr>
                <w:szCs w:val="28"/>
              </w:rPr>
            </w:pPr>
            <w:r w:rsidRPr="00451BF0">
              <w:rPr>
                <w:szCs w:val="28"/>
              </w:rPr>
              <w:t>АДКБ.432220.098 ТУ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299A" w:rsidRPr="00E54001" w:rsidRDefault="000F299A" w:rsidP="00383F20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0F299A" w:rsidRPr="00E54001" w:rsidRDefault="000F299A" w:rsidP="00356EF6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0F299A" w:rsidRPr="00D15841" w:rsidTr="000044F9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299A" w:rsidRPr="00892951" w:rsidRDefault="000F299A" w:rsidP="00383F20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4D7054">
              <w:rPr>
                <w:sz w:val="26"/>
                <w:szCs w:val="26"/>
              </w:rPr>
              <w:t>2</w:t>
            </w:r>
            <w:r w:rsidRPr="00892951">
              <w:rPr>
                <w:sz w:val="26"/>
                <w:szCs w:val="26"/>
              </w:rPr>
              <w:t>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299A" w:rsidRPr="00892951" w:rsidRDefault="000F299A" w:rsidP="00383F20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892951">
              <w:rPr>
                <w:sz w:val="26"/>
                <w:szCs w:val="26"/>
              </w:rPr>
              <w:t>HL25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299A" w:rsidRPr="00906DD1" w:rsidRDefault="000F299A" w:rsidP="00383F20">
            <w:pPr>
              <w:spacing w:before="120" w:line="240" w:lineRule="auto"/>
              <w:ind w:firstLine="142"/>
              <w:rPr>
                <w:szCs w:val="28"/>
              </w:rPr>
            </w:pPr>
            <w:r w:rsidRPr="00451BF0">
              <w:rPr>
                <w:szCs w:val="28"/>
              </w:rPr>
              <w:t>Индикатор единичный КИПД86 А94-К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299A" w:rsidRPr="00906DD1" w:rsidRDefault="000F299A" w:rsidP="00383F20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906DD1">
              <w:rPr>
                <w:sz w:val="26"/>
                <w:szCs w:val="26"/>
              </w:rPr>
              <w:t>1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0F299A" w:rsidRPr="00E54001" w:rsidRDefault="000F299A" w:rsidP="00356EF6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0F299A" w:rsidRPr="00D15841" w:rsidTr="000044F9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299A" w:rsidRPr="00E54001" w:rsidRDefault="000F299A" w:rsidP="00383F20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299A" w:rsidRPr="00E54001" w:rsidRDefault="000F299A" w:rsidP="00383F20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299A" w:rsidRPr="00186FA8" w:rsidRDefault="000F299A" w:rsidP="00383F20">
            <w:pPr>
              <w:spacing w:before="120" w:line="240" w:lineRule="auto"/>
              <w:ind w:firstLine="142"/>
              <w:rPr>
                <w:szCs w:val="28"/>
              </w:rPr>
            </w:pPr>
            <w:r w:rsidRPr="00451BF0">
              <w:rPr>
                <w:szCs w:val="28"/>
              </w:rPr>
              <w:t>АДКБ.432220.098 ТУ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299A" w:rsidRPr="00E54001" w:rsidRDefault="000F299A" w:rsidP="00383F20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0F299A" w:rsidRPr="00E54001" w:rsidRDefault="000F299A" w:rsidP="00356EF6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0F299A" w:rsidRPr="00D15841" w:rsidTr="000044F9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299A" w:rsidRPr="00892951" w:rsidRDefault="000F299A" w:rsidP="00383F20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4D7054">
              <w:rPr>
                <w:sz w:val="26"/>
                <w:szCs w:val="26"/>
              </w:rPr>
              <w:t>2</w:t>
            </w:r>
            <w:r w:rsidRPr="00892951">
              <w:rPr>
                <w:sz w:val="26"/>
                <w:szCs w:val="26"/>
              </w:rPr>
              <w:t>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299A" w:rsidRPr="00892951" w:rsidRDefault="000F299A" w:rsidP="00383F20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892951">
              <w:rPr>
                <w:sz w:val="26"/>
                <w:szCs w:val="26"/>
              </w:rPr>
              <w:t>HL26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299A" w:rsidRPr="00906DD1" w:rsidRDefault="000F299A" w:rsidP="00383F20">
            <w:pPr>
              <w:spacing w:before="120" w:line="240" w:lineRule="auto"/>
              <w:ind w:firstLine="142"/>
              <w:rPr>
                <w:szCs w:val="28"/>
              </w:rPr>
            </w:pPr>
            <w:r w:rsidRPr="00451BF0">
              <w:rPr>
                <w:szCs w:val="28"/>
              </w:rPr>
              <w:t>Индикатор единичный КИПД86 А94-К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299A" w:rsidRPr="00906DD1" w:rsidRDefault="000F299A" w:rsidP="00383F20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906DD1">
              <w:rPr>
                <w:sz w:val="26"/>
                <w:szCs w:val="26"/>
              </w:rPr>
              <w:t>1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0F299A" w:rsidRPr="00E54001" w:rsidRDefault="000F299A" w:rsidP="00356EF6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0F299A" w:rsidRPr="00D15841" w:rsidTr="000044F9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299A" w:rsidRPr="00E54001" w:rsidRDefault="000F299A" w:rsidP="00383F20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299A" w:rsidRPr="00E54001" w:rsidRDefault="000F299A" w:rsidP="00383F20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299A" w:rsidRPr="00186FA8" w:rsidRDefault="000F299A" w:rsidP="00383F20">
            <w:pPr>
              <w:spacing w:before="120" w:line="240" w:lineRule="auto"/>
              <w:ind w:firstLine="142"/>
              <w:rPr>
                <w:szCs w:val="28"/>
              </w:rPr>
            </w:pPr>
            <w:r w:rsidRPr="00451BF0">
              <w:rPr>
                <w:szCs w:val="28"/>
              </w:rPr>
              <w:t>АДКБ.432220.098 ТУ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299A" w:rsidRPr="00E54001" w:rsidRDefault="000F299A" w:rsidP="00383F20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0F299A" w:rsidRPr="00B12E68" w:rsidRDefault="000F299A" w:rsidP="00356EF6">
            <w:pPr>
              <w:spacing w:before="120" w:line="240" w:lineRule="auto"/>
              <w:ind w:left="29"/>
              <w:rPr>
                <w:szCs w:val="28"/>
                <w:lang w:val="en-US"/>
              </w:rPr>
            </w:pPr>
          </w:p>
        </w:tc>
      </w:tr>
      <w:tr w:rsidR="000F299A" w:rsidRPr="00D15841" w:rsidTr="000044F9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299A" w:rsidRPr="00892951" w:rsidRDefault="000F299A" w:rsidP="00383F20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299A" w:rsidRPr="00892951" w:rsidRDefault="000F299A" w:rsidP="00383F20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299A" w:rsidRPr="00906DD1" w:rsidRDefault="000F299A" w:rsidP="00383F20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299A" w:rsidRPr="00906DD1" w:rsidRDefault="000F299A" w:rsidP="00383F20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0F299A" w:rsidRPr="0071127B" w:rsidRDefault="000F299A" w:rsidP="00356EF6">
            <w:pPr>
              <w:spacing w:before="120" w:line="240" w:lineRule="auto"/>
              <w:ind w:left="29"/>
              <w:rPr>
                <w:szCs w:val="28"/>
                <w:lang w:val="en-US"/>
              </w:rPr>
            </w:pPr>
          </w:p>
        </w:tc>
      </w:tr>
      <w:tr w:rsidR="000F299A" w:rsidRPr="00D15841" w:rsidTr="000044F9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299A" w:rsidRPr="00E54001" w:rsidRDefault="000F299A" w:rsidP="00383F20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299A" w:rsidRPr="00E54001" w:rsidRDefault="000F299A" w:rsidP="00383F20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299A" w:rsidRPr="00186FA8" w:rsidRDefault="000F299A" w:rsidP="00383F20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299A" w:rsidRPr="00E54001" w:rsidRDefault="000F299A" w:rsidP="00383F20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0F299A" w:rsidRPr="0071127B" w:rsidRDefault="000F299A" w:rsidP="00356EF6">
            <w:pPr>
              <w:spacing w:before="120" w:line="240" w:lineRule="auto"/>
              <w:ind w:left="29"/>
              <w:rPr>
                <w:szCs w:val="28"/>
                <w:lang w:val="en-US"/>
              </w:rPr>
            </w:pPr>
          </w:p>
        </w:tc>
      </w:tr>
      <w:tr w:rsidR="000F299A" w:rsidRPr="00D15841" w:rsidTr="000044F9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299A" w:rsidRPr="008E4EA8" w:rsidRDefault="000F299A" w:rsidP="008E4EA8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299A" w:rsidRPr="008E4EA8" w:rsidRDefault="000F299A" w:rsidP="008E4EA8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299A" w:rsidRPr="008E4EA8" w:rsidRDefault="000F299A" w:rsidP="008E4EA8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299A" w:rsidRPr="001F1B4E" w:rsidRDefault="000F299A" w:rsidP="001F1B4E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0F299A" w:rsidRPr="0071127B" w:rsidRDefault="000F299A" w:rsidP="00356EF6">
            <w:pPr>
              <w:spacing w:before="120" w:line="240" w:lineRule="auto"/>
              <w:ind w:left="29"/>
              <w:rPr>
                <w:szCs w:val="28"/>
                <w:lang w:val="en-US"/>
              </w:rPr>
            </w:pPr>
          </w:p>
        </w:tc>
      </w:tr>
      <w:tr w:rsidR="000F299A" w:rsidRPr="00D15841" w:rsidTr="00E3371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0F299A" w:rsidRPr="008E4EA8" w:rsidRDefault="000F299A" w:rsidP="008E4EA8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99A" w:rsidRPr="008E4EA8" w:rsidRDefault="000F299A" w:rsidP="008E4EA8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99A" w:rsidRPr="00D15841" w:rsidRDefault="000F299A" w:rsidP="00892951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99A" w:rsidRPr="008E4EA8" w:rsidRDefault="000F299A" w:rsidP="008E4EA8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62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0F299A" w:rsidRPr="00D15841" w:rsidRDefault="000F299A" w:rsidP="00E3371E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0F299A" w:rsidRPr="00D15841" w:rsidTr="00863727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299A" w:rsidRPr="00892951" w:rsidRDefault="000F299A" w:rsidP="00383F20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892951">
              <w:rPr>
                <w:sz w:val="26"/>
                <w:szCs w:val="26"/>
              </w:rPr>
              <w:t>3A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299A" w:rsidRPr="00892951" w:rsidRDefault="000F299A" w:rsidP="00383F20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892951">
              <w:rPr>
                <w:sz w:val="26"/>
                <w:szCs w:val="26"/>
              </w:rPr>
              <w:t>L1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299A" w:rsidRPr="00892951" w:rsidRDefault="000F299A" w:rsidP="00383F20">
            <w:pPr>
              <w:spacing w:before="120" w:line="240" w:lineRule="auto"/>
              <w:ind w:firstLine="142"/>
              <w:rPr>
                <w:szCs w:val="28"/>
              </w:rPr>
            </w:pPr>
            <w:r w:rsidRPr="00892951">
              <w:rPr>
                <w:szCs w:val="28"/>
              </w:rPr>
              <w:t>Индуктивность MH2029-100Y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299A" w:rsidRPr="00892951" w:rsidRDefault="000F299A" w:rsidP="00383F20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892951">
              <w:rPr>
                <w:sz w:val="26"/>
                <w:szCs w:val="26"/>
              </w:rPr>
              <w:t>1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0F299A" w:rsidRPr="0071127B" w:rsidRDefault="000F299A" w:rsidP="00356EF6">
            <w:pPr>
              <w:spacing w:before="120" w:line="240" w:lineRule="auto"/>
              <w:ind w:left="29"/>
              <w:rPr>
                <w:szCs w:val="28"/>
                <w:lang w:val="en-US"/>
              </w:rPr>
            </w:pPr>
          </w:p>
        </w:tc>
      </w:tr>
      <w:tr w:rsidR="000F299A" w:rsidRPr="00D15841" w:rsidTr="00863727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299A" w:rsidRPr="00DD4812" w:rsidRDefault="000F299A" w:rsidP="00383F20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299A" w:rsidRPr="00DD4812" w:rsidRDefault="000F299A" w:rsidP="00383F20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299A" w:rsidRPr="00DD4812" w:rsidRDefault="000F299A" w:rsidP="00383F20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299A" w:rsidRPr="00DD4812" w:rsidRDefault="000F299A" w:rsidP="00383F20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0F299A" w:rsidRPr="0071127B" w:rsidRDefault="000F299A" w:rsidP="00356EF6">
            <w:pPr>
              <w:spacing w:before="120" w:line="240" w:lineRule="auto"/>
              <w:ind w:left="29"/>
              <w:rPr>
                <w:szCs w:val="28"/>
                <w:lang w:val="en-US"/>
              </w:rPr>
            </w:pPr>
          </w:p>
        </w:tc>
      </w:tr>
      <w:tr w:rsidR="000F299A" w:rsidRPr="00D15841" w:rsidTr="00863727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299A" w:rsidRPr="00DD4812" w:rsidRDefault="000F299A" w:rsidP="00383F20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299A" w:rsidRPr="00DD4812" w:rsidRDefault="000F299A" w:rsidP="00383F20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299A" w:rsidRPr="00DD4812" w:rsidRDefault="000F299A" w:rsidP="00383F20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299A" w:rsidRPr="00DD4812" w:rsidRDefault="000F299A" w:rsidP="00383F20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0F299A" w:rsidRPr="0071127B" w:rsidRDefault="000F299A" w:rsidP="00356EF6">
            <w:pPr>
              <w:spacing w:before="120" w:line="240" w:lineRule="auto"/>
              <w:ind w:left="29"/>
              <w:rPr>
                <w:szCs w:val="28"/>
                <w:lang w:val="en-US"/>
              </w:rPr>
            </w:pPr>
          </w:p>
        </w:tc>
      </w:tr>
      <w:tr w:rsidR="00EA43C9" w:rsidRPr="00D15841" w:rsidTr="00863727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43C9" w:rsidRPr="00EA43C9" w:rsidRDefault="00EA43C9" w:rsidP="00EA43C9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EA43C9">
              <w:rPr>
                <w:sz w:val="26"/>
                <w:szCs w:val="26"/>
              </w:rPr>
              <w:t>4B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43C9" w:rsidRPr="00EA43C9" w:rsidRDefault="00EA43C9" w:rsidP="00EA43C9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EA43C9">
              <w:rPr>
                <w:sz w:val="26"/>
                <w:szCs w:val="26"/>
              </w:rPr>
              <w:t>R1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43C9" w:rsidRPr="00EA43C9" w:rsidRDefault="00EA43C9" w:rsidP="00EA43C9">
            <w:pPr>
              <w:spacing w:before="120" w:line="240" w:lineRule="auto"/>
              <w:ind w:firstLine="142"/>
              <w:rPr>
                <w:szCs w:val="28"/>
              </w:rPr>
            </w:pPr>
            <w:r w:rsidRPr="00EA43C9">
              <w:rPr>
                <w:szCs w:val="28"/>
              </w:rPr>
              <w:t>Резистор CR0402-FX-4701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43C9" w:rsidRPr="001F1B4E" w:rsidRDefault="00EA43C9" w:rsidP="00383F20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1F1B4E">
              <w:rPr>
                <w:sz w:val="26"/>
                <w:szCs w:val="26"/>
              </w:rPr>
              <w:t>1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A43C9" w:rsidRPr="0071127B" w:rsidRDefault="00EA43C9" w:rsidP="00356EF6">
            <w:pPr>
              <w:spacing w:before="120" w:line="240" w:lineRule="auto"/>
              <w:ind w:left="29"/>
              <w:rPr>
                <w:szCs w:val="28"/>
                <w:lang w:val="en-US"/>
              </w:rPr>
            </w:pPr>
          </w:p>
        </w:tc>
      </w:tr>
      <w:tr w:rsidR="00EA43C9" w:rsidRPr="00D15841" w:rsidTr="00863727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43C9" w:rsidRPr="00EA43C9" w:rsidRDefault="00EA43C9" w:rsidP="00EA43C9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EA43C9">
              <w:rPr>
                <w:sz w:val="26"/>
                <w:szCs w:val="26"/>
              </w:rPr>
              <w:t>4B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43C9" w:rsidRPr="00EA43C9" w:rsidRDefault="00EA43C9" w:rsidP="00EA43C9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EA43C9">
              <w:rPr>
                <w:sz w:val="26"/>
                <w:szCs w:val="26"/>
              </w:rPr>
              <w:t>R2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43C9" w:rsidRPr="00EA43C9" w:rsidRDefault="00EA43C9" w:rsidP="00EA43C9">
            <w:pPr>
              <w:spacing w:before="120" w:line="240" w:lineRule="auto"/>
              <w:ind w:firstLine="142"/>
              <w:rPr>
                <w:szCs w:val="28"/>
              </w:rPr>
            </w:pPr>
            <w:r w:rsidRPr="00EA43C9">
              <w:rPr>
                <w:szCs w:val="28"/>
              </w:rPr>
              <w:t>Резистор CR0402-FX-4701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43C9" w:rsidRPr="001F1B4E" w:rsidRDefault="00EA43C9" w:rsidP="00383F20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1F1B4E">
              <w:rPr>
                <w:sz w:val="26"/>
                <w:szCs w:val="26"/>
              </w:rPr>
              <w:t>1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A43C9" w:rsidRPr="0071127B" w:rsidRDefault="00EA43C9" w:rsidP="00356EF6">
            <w:pPr>
              <w:spacing w:before="120" w:line="240" w:lineRule="auto"/>
              <w:ind w:left="29"/>
              <w:rPr>
                <w:szCs w:val="28"/>
                <w:lang w:val="en-US"/>
              </w:rPr>
            </w:pPr>
          </w:p>
        </w:tc>
      </w:tr>
      <w:tr w:rsidR="00EA43C9" w:rsidRPr="00D15841" w:rsidTr="00863727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43C9" w:rsidRPr="00EA43C9" w:rsidRDefault="00EA43C9" w:rsidP="00EA43C9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EA43C9">
              <w:rPr>
                <w:sz w:val="26"/>
                <w:szCs w:val="26"/>
              </w:rPr>
              <w:t>4B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43C9" w:rsidRPr="00EA43C9" w:rsidRDefault="00EA43C9" w:rsidP="00EA43C9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EA43C9">
              <w:rPr>
                <w:sz w:val="26"/>
                <w:szCs w:val="26"/>
              </w:rPr>
              <w:t>R3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43C9" w:rsidRPr="00EA43C9" w:rsidRDefault="00EA43C9" w:rsidP="00EA43C9">
            <w:pPr>
              <w:spacing w:before="120" w:line="240" w:lineRule="auto"/>
              <w:ind w:firstLine="142"/>
              <w:rPr>
                <w:szCs w:val="28"/>
              </w:rPr>
            </w:pPr>
            <w:r w:rsidRPr="00EA43C9">
              <w:rPr>
                <w:szCs w:val="28"/>
              </w:rPr>
              <w:t>Резистор CR0402-FX-4701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43C9" w:rsidRPr="001F1B4E" w:rsidRDefault="00EA43C9" w:rsidP="00383F20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1F1B4E">
              <w:rPr>
                <w:sz w:val="26"/>
                <w:szCs w:val="26"/>
              </w:rPr>
              <w:t>1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A43C9" w:rsidRPr="0071127B" w:rsidRDefault="00EA43C9" w:rsidP="00356EF6">
            <w:pPr>
              <w:spacing w:before="120" w:line="240" w:lineRule="auto"/>
              <w:ind w:left="29"/>
              <w:rPr>
                <w:szCs w:val="28"/>
                <w:lang w:val="en-US"/>
              </w:rPr>
            </w:pPr>
          </w:p>
        </w:tc>
      </w:tr>
      <w:tr w:rsidR="00EA43C9" w:rsidRPr="00D15841" w:rsidTr="00863727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43C9" w:rsidRPr="00EA43C9" w:rsidRDefault="00EA43C9" w:rsidP="00EA43C9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EA43C9">
              <w:rPr>
                <w:sz w:val="26"/>
                <w:szCs w:val="26"/>
              </w:rPr>
              <w:t>4A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43C9" w:rsidRPr="00EA43C9" w:rsidRDefault="00EA43C9" w:rsidP="00EA43C9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EA43C9">
              <w:rPr>
                <w:sz w:val="26"/>
                <w:szCs w:val="26"/>
              </w:rPr>
              <w:t>R4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43C9" w:rsidRPr="00EA43C9" w:rsidRDefault="00EA43C9" w:rsidP="00EA43C9">
            <w:pPr>
              <w:spacing w:before="120" w:line="240" w:lineRule="auto"/>
              <w:ind w:firstLine="142"/>
              <w:rPr>
                <w:szCs w:val="28"/>
              </w:rPr>
            </w:pPr>
            <w:r w:rsidRPr="00EA43C9">
              <w:rPr>
                <w:szCs w:val="28"/>
              </w:rPr>
              <w:t>Резистор CR0402-FX-10R0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43C9" w:rsidRPr="001F1B4E" w:rsidRDefault="00EA43C9" w:rsidP="00383F20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1F1B4E">
              <w:rPr>
                <w:sz w:val="26"/>
                <w:szCs w:val="26"/>
              </w:rPr>
              <w:t>1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A43C9" w:rsidRPr="0071127B" w:rsidRDefault="00EA43C9" w:rsidP="00356EF6">
            <w:pPr>
              <w:spacing w:before="120" w:line="240" w:lineRule="auto"/>
              <w:ind w:left="29"/>
              <w:rPr>
                <w:szCs w:val="28"/>
                <w:lang w:val="en-US"/>
              </w:rPr>
            </w:pPr>
          </w:p>
        </w:tc>
      </w:tr>
      <w:tr w:rsidR="00EA43C9" w:rsidRPr="00D15841" w:rsidTr="00863727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43C9" w:rsidRPr="00EA43C9" w:rsidRDefault="00EA43C9" w:rsidP="00EA43C9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EA43C9">
              <w:rPr>
                <w:sz w:val="26"/>
                <w:szCs w:val="26"/>
              </w:rPr>
              <w:t>4A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43C9" w:rsidRPr="00EA43C9" w:rsidRDefault="00EA43C9" w:rsidP="00EA43C9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EA43C9">
              <w:rPr>
                <w:sz w:val="26"/>
                <w:szCs w:val="26"/>
              </w:rPr>
              <w:t>R5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43C9" w:rsidRPr="00EA43C9" w:rsidRDefault="00EA43C9" w:rsidP="00EA43C9">
            <w:pPr>
              <w:spacing w:before="120" w:line="240" w:lineRule="auto"/>
              <w:ind w:firstLine="142"/>
              <w:rPr>
                <w:szCs w:val="28"/>
              </w:rPr>
            </w:pPr>
            <w:r w:rsidRPr="00EA43C9">
              <w:rPr>
                <w:szCs w:val="28"/>
              </w:rPr>
              <w:t>Резистор CR0402-FX-1242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43C9" w:rsidRPr="001F1B4E" w:rsidRDefault="00EA43C9" w:rsidP="00383F20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1F1B4E">
              <w:rPr>
                <w:sz w:val="26"/>
                <w:szCs w:val="26"/>
              </w:rPr>
              <w:t>1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A43C9" w:rsidRPr="0071127B" w:rsidRDefault="00EA43C9" w:rsidP="00356EF6">
            <w:pPr>
              <w:spacing w:before="120" w:line="240" w:lineRule="auto"/>
              <w:ind w:left="29"/>
              <w:rPr>
                <w:szCs w:val="28"/>
                <w:lang w:val="en-US"/>
              </w:rPr>
            </w:pPr>
          </w:p>
        </w:tc>
      </w:tr>
      <w:tr w:rsidR="00EA43C9" w:rsidRPr="00D15841" w:rsidTr="00863727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43C9" w:rsidRPr="00EA43C9" w:rsidRDefault="00EA43C9" w:rsidP="00EA43C9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EA43C9">
              <w:rPr>
                <w:sz w:val="26"/>
                <w:szCs w:val="26"/>
              </w:rPr>
              <w:t>4A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43C9" w:rsidRPr="00EA43C9" w:rsidRDefault="00EA43C9" w:rsidP="00EA43C9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EA43C9">
              <w:rPr>
                <w:sz w:val="26"/>
                <w:szCs w:val="26"/>
              </w:rPr>
              <w:t>R6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43C9" w:rsidRPr="00EA43C9" w:rsidRDefault="00EA43C9" w:rsidP="00EA43C9">
            <w:pPr>
              <w:spacing w:before="120" w:line="240" w:lineRule="auto"/>
              <w:ind w:firstLine="142"/>
              <w:rPr>
                <w:szCs w:val="28"/>
              </w:rPr>
            </w:pPr>
            <w:r w:rsidRPr="00EA43C9">
              <w:rPr>
                <w:szCs w:val="28"/>
              </w:rPr>
              <w:t>Резистор CR0402-FX-10R0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43C9" w:rsidRPr="001F1B4E" w:rsidRDefault="00EA43C9" w:rsidP="00383F20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1F1B4E">
              <w:rPr>
                <w:sz w:val="26"/>
                <w:szCs w:val="26"/>
              </w:rPr>
              <w:t>1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A43C9" w:rsidRPr="0071127B" w:rsidRDefault="00EA43C9" w:rsidP="00356EF6">
            <w:pPr>
              <w:spacing w:before="120" w:line="240" w:lineRule="auto"/>
              <w:ind w:left="29"/>
              <w:rPr>
                <w:szCs w:val="28"/>
                <w:lang w:val="en-US"/>
              </w:rPr>
            </w:pPr>
          </w:p>
        </w:tc>
      </w:tr>
      <w:tr w:rsidR="00EA43C9" w:rsidRPr="00D15841" w:rsidTr="00863727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43C9" w:rsidRPr="00EA43C9" w:rsidRDefault="00EA43C9" w:rsidP="00EA43C9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EA43C9">
              <w:rPr>
                <w:sz w:val="26"/>
                <w:szCs w:val="26"/>
              </w:rPr>
              <w:t>4A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43C9" w:rsidRPr="00EA43C9" w:rsidRDefault="00EA43C9" w:rsidP="00EA43C9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EA43C9">
              <w:rPr>
                <w:sz w:val="26"/>
                <w:szCs w:val="26"/>
              </w:rPr>
              <w:t>R7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43C9" w:rsidRPr="00EA43C9" w:rsidRDefault="00EA43C9" w:rsidP="00EA43C9">
            <w:pPr>
              <w:spacing w:before="120" w:line="240" w:lineRule="auto"/>
              <w:ind w:firstLine="142"/>
              <w:rPr>
                <w:szCs w:val="28"/>
              </w:rPr>
            </w:pPr>
            <w:r w:rsidRPr="00EA43C9">
              <w:rPr>
                <w:szCs w:val="28"/>
              </w:rPr>
              <w:t>Резистор CR0402-FX-10R0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43C9" w:rsidRPr="001F1B4E" w:rsidRDefault="00EA43C9" w:rsidP="00383F20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1F1B4E">
              <w:rPr>
                <w:sz w:val="26"/>
                <w:szCs w:val="26"/>
              </w:rPr>
              <w:t>1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A43C9" w:rsidRPr="00B12E68" w:rsidRDefault="00EA43C9" w:rsidP="00356EF6">
            <w:pPr>
              <w:spacing w:before="120" w:line="240" w:lineRule="auto"/>
              <w:ind w:left="29"/>
              <w:rPr>
                <w:szCs w:val="28"/>
                <w:lang w:val="en-US"/>
              </w:rPr>
            </w:pPr>
          </w:p>
        </w:tc>
      </w:tr>
      <w:tr w:rsidR="00EA43C9" w:rsidRPr="00D15841" w:rsidTr="00863727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43C9" w:rsidRPr="00EA43C9" w:rsidRDefault="00EA43C9" w:rsidP="00EA43C9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EA43C9">
              <w:rPr>
                <w:sz w:val="26"/>
                <w:szCs w:val="26"/>
              </w:rPr>
              <w:t>4A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43C9" w:rsidRPr="00EA43C9" w:rsidRDefault="00EA43C9" w:rsidP="00EA43C9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EA43C9">
              <w:rPr>
                <w:sz w:val="26"/>
                <w:szCs w:val="26"/>
              </w:rPr>
              <w:t>R8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43C9" w:rsidRPr="00EA43C9" w:rsidRDefault="00EA43C9" w:rsidP="00EA43C9">
            <w:pPr>
              <w:spacing w:before="120" w:line="240" w:lineRule="auto"/>
              <w:ind w:firstLine="142"/>
              <w:rPr>
                <w:szCs w:val="28"/>
              </w:rPr>
            </w:pPr>
            <w:r w:rsidRPr="00EA43C9">
              <w:rPr>
                <w:szCs w:val="28"/>
              </w:rPr>
              <w:t>Резистор CR0402-J/-000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43C9" w:rsidRPr="001F1B4E" w:rsidRDefault="00EA43C9" w:rsidP="00383F20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1F1B4E">
              <w:rPr>
                <w:sz w:val="26"/>
                <w:szCs w:val="26"/>
              </w:rPr>
              <w:t>1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A43C9" w:rsidRPr="00B12E68" w:rsidRDefault="00EA43C9" w:rsidP="00356EF6">
            <w:pPr>
              <w:spacing w:before="120" w:line="240" w:lineRule="auto"/>
              <w:ind w:left="29"/>
              <w:rPr>
                <w:szCs w:val="28"/>
                <w:lang w:val="en-US"/>
              </w:rPr>
            </w:pPr>
          </w:p>
        </w:tc>
      </w:tr>
      <w:tr w:rsidR="00EA43C9" w:rsidRPr="00D15841" w:rsidTr="00863727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43C9" w:rsidRPr="00EA43C9" w:rsidRDefault="00EA43C9" w:rsidP="00EA43C9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EA43C9">
              <w:rPr>
                <w:sz w:val="26"/>
                <w:szCs w:val="26"/>
              </w:rPr>
              <w:t>4A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43C9" w:rsidRPr="00EA43C9" w:rsidRDefault="00EA43C9" w:rsidP="00EA43C9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EA43C9">
              <w:rPr>
                <w:sz w:val="26"/>
                <w:szCs w:val="26"/>
              </w:rPr>
              <w:t>R9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43C9" w:rsidRPr="00EA43C9" w:rsidRDefault="00EA43C9" w:rsidP="00EA43C9">
            <w:pPr>
              <w:spacing w:before="120" w:line="240" w:lineRule="auto"/>
              <w:ind w:firstLine="142"/>
              <w:rPr>
                <w:szCs w:val="28"/>
              </w:rPr>
            </w:pPr>
            <w:r w:rsidRPr="00EA43C9">
              <w:rPr>
                <w:szCs w:val="28"/>
              </w:rPr>
              <w:t>Резистор CR0402-J/-000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43C9" w:rsidRPr="001F1B4E" w:rsidRDefault="00EA43C9" w:rsidP="00383F20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1F1B4E">
              <w:rPr>
                <w:sz w:val="26"/>
                <w:szCs w:val="26"/>
              </w:rPr>
              <w:t>1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A43C9" w:rsidRPr="00B12E68" w:rsidRDefault="00EA43C9" w:rsidP="00356EF6">
            <w:pPr>
              <w:spacing w:before="120" w:line="240" w:lineRule="auto"/>
              <w:ind w:left="29"/>
              <w:rPr>
                <w:szCs w:val="28"/>
                <w:lang w:val="en-US"/>
              </w:rPr>
            </w:pPr>
          </w:p>
        </w:tc>
      </w:tr>
      <w:tr w:rsidR="00EA43C9" w:rsidRPr="00D15841" w:rsidTr="00863727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43C9" w:rsidRPr="00EA43C9" w:rsidRDefault="00EA43C9" w:rsidP="00EA43C9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EA43C9">
              <w:rPr>
                <w:sz w:val="26"/>
                <w:szCs w:val="26"/>
              </w:rPr>
              <w:t>4A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43C9" w:rsidRPr="00EA43C9" w:rsidRDefault="00EA43C9" w:rsidP="00EA43C9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EA43C9">
              <w:rPr>
                <w:sz w:val="26"/>
                <w:szCs w:val="26"/>
              </w:rPr>
              <w:t>R10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43C9" w:rsidRPr="00EA43C9" w:rsidRDefault="00EA43C9" w:rsidP="00EA43C9">
            <w:pPr>
              <w:spacing w:before="120" w:line="240" w:lineRule="auto"/>
              <w:ind w:firstLine="142"/>
              <w:rPr>
                <w:szCs w:val="28"/>
              </w:rPr>
            </w:pPr>
            <w:r w:rsidRPr="00EA43C9">
              <w:rPr>
                <w:szCs w:val="28"/>
              </w:rPr>
              <w:t>Резистор CR0402-FX-56R0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43C9" w:rsidRPr="001F1B4E" w:rsidRDefault="00EA43C9" w:rsidP="00383F20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1F1B4E">
              <w:rPr>
                <w:sz w:val="26"/>
                <w:szCs w:val="26"/>
              </w:rPr>
              <w:t>1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A43C9" w:rsidRPr="00B12E68" w:rsidRDefault="00EA43C9" w:rsidP="00356EF6">
            <w:pPr>
              <w:spacing w:before="120" w:line="240" w:lineRule="auto"/>
              <w:ind w:left="29"/>
              <w:rPr>
                <w:szCs w:val="28"/>
                <w:lang w:val="en-US"/>
              </w:rPr>
            </w:pPr>
          </w:p>
        </w:tc>
      </w:tr>
      <w:tr w:rsidR="00EA43C9" w:rsidRPr="00D15841" w:rsidTr="00863727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43C9" w:rsidRPr="00EA43C9" w:rsidRDefault="00EA43C9" w:rsidP="00EA43C9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EA43C9">
              <w:rPr>
                <w:sz w:val="26"/>
                <w:szCs w:val="26"/>
              </w:rPr>
              <w:t>4A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43C9" w:rsidRPr="00EA43C9" w:rsidRDefault="00EA43C9" w:rsidP="00EA43C9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EA43C9">
              <w:rPr>
                <w:sz w:val="26"/>
                <w:szCs w:val="26"/>
              </w:rPr>
              <w:t>R11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43C9" w:rsidRPr="00EA43C9" w:rsidRDefault="00EA43C9" w:rsidP="00EA43C9">
            <w:pPr>
              <w:spacing w:before="120" w:line="240" w:lineRule="auto"/>
              <w:ind w:firstLine="142"/>
              <w:rPr>
                <w:szCs w:val="28"/>
              </w:rPr>
            </w:pPr>
            <w:r w:rsidRPr="00EA43C9">
              <w:rPr>
                <w:szCs w:val="28"/>
              </w:rPr>
              <w:t>Резистор CR0402-FX-56R0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43C9" w:rsidRPr="001F1B4E" w:rsidRDefault="00EA43C9" w:rsidP="00383F20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1F1B4E">
              <w:rPr>
                <w:sz w:val="26"/>
                <w:szCs w:val="26"/>
              </w:rPr>
              <w:t>1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A43C9" w:rsidRPr="00B12E68" w:rsidRDefault="00EA43C9" w:rsidP="00356EF6">
            <w:pPr>
              <w:spacing w:before="120" w:line="240" w:lineRule="auto"/>
              <w:ind w:left="29"/>
              <w:rPr>
                <w:szCs w:val="28"/>
                <w:lang w:val="en-US"/>
              </w:rPr>
            </w:pPr>
          </w:p>
        </w:tc>
      </w:tr>
      <w:tr w:rsidR="00EA43C9" w:rsidRPr="00D15841" w:rsidTr="00863727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43C9" w:rsidRPr="00EA43C9" w:rsidRDefault="00EA43C9" w:rsidP="00EA43C9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EA43C9">
              <w:rPr>
                <w:sz w:val="26"/>
                <w:szCs w:val="26"/>
              </w:rPr>
              <w:t>3A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43C9" w:rsidRPr="00EA43C9" w:rsidRDefault="00EA43C9" w:rsidP="00EA43C9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EA43C9">
              <w:rPr>
                <w:sz w:val="26"/>
                <w:szCs w:val="26"/>
              </w:rPr>
              <w:t>R12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43C9" w:rsidRPr="00EA43C9" w:rsidRDefault="00EA43C9" w:rsidP="00EA43C9">
            <w:pPr>
              <w:spacing w:before="120" w:line="240" w:lineRule="auto"/>
              <w:ind w:firstLine="142"/>
              <w:rPr>
                <w:szCs w:val="28"/>
              </w:rPr>
            </w:pPr>
            <w:r w:rsidRPr="00EA43C9">
              <w:rPr>
                <w:szCs w:val="28"/>
              </w:rPr>
              <w:t>Резистор CR0402-FX-30R0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43C9" w:rsidRPr="001F1B4E" w:rsidRDefault="00EA43C9" w:rsidP="00383F20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1F1B4E">
              <w:rPr>
                <w:sz w:val="26"/>
                <w:szCs w:val="26"/>
              </w:rPr>
              <w:t>1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A43C9" w:rsidRPr="00B12E68" w:rsidRDefault="00EA43C9" w:rsidP="00356EF6">
            <w:pPr>
              <w:spacing w:before="120" w:line="240" w:lineRule="auto"/>
              <w:ind w:left="29"/>
              <w:rPr>
                <w:szCs w:val="28"/>
                <w:lang w:val="en-US"/>
              </w:rPr>
            </w:pPr>
          </w:p>
        </w:tc>
      </w:tr>
      <w:tr w:rsidR="00EA43C9" w:rsidRPr="00D15841" w:rsidTr="00863727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43C9" w:rsidRPr="00EA43C9" w:rsidRDefault="00EA43C9" w:rsidP="00EA43C9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EA43C9">
              <w:rPr>
                <w:sz w:val="26"/>
                <w:szCs w:val="26"/>
              </w:rPr>
              <w:t>3A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43C9" w:rsidRPr="00EA43C9" w:rsidRDefault="00EA43C9" w:rsidP="00EA43C9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EA43C9">
              <w:rPr>
                <w:sz w:val="26"/>
                <w:szCs w:val="26"/>
              </w:rPr>
              <w:t>R13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43C9" w:rsidRPr="00EA43C9" w:rsidRDefault="00EA43C9" w:rsidP="00EA43C9">
            <w:pPr>
              <w:spacing w:before="120" w:line="240" w:lineRule="auto"/>
              <w:ind w:firstLine="142"/>
              <w:rPr>
                <w:szCs w:val="28"/>
              </w:rPr>
            </w:pPr>
            <w:r w:rsidRPr="00EA43C9">
              <w:rPr>
                <w:szCs w:val="28"/>
              </w:rPr>
              <w:t>Резистор CR0402-FX-30R0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43C9" w:rsidRPr="001F1B4E" w:rsidRDefault="00EA43C9" w:rsidP="00383F20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1F1B4E">
              <w:rPr>
                <w:sz w:val="26"/>
                <w:szCs w:val="26"/>
              </w:rPr>
              <w:t>1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A43C9" w:rsidRPr="00B12E68" w:rsidRDefault="00EA43C9" w:rsidP="00356EF6">
            <w:pPr>
              <w:spacing w:before="120" w:line="240" w:lineRule="auto"/>
              <w:ind w:left="29"/>
              <w:rPr>
                <w:szCs w:val="28"/>
                <w:lang w:val="en-US"/>
              </w:rPr>
            </w:pPr>
          </w:p>
        </w:tc>
      </w:tr>
      <w:tr w:rsidR="00EA43C9" w:rsidRPr="00D15841" w:rsidTr="00863727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43C9" w:rsidRPr="00EA43C9" w:rsidRDefault="00EA43C9" w:rsidP="00EA43C9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EA43C9">
              <w:rPr>
                <w:sz w:val="26"/>
                <w:szCs w:val="26"/>
              </w:rPr>
              <w:t>3A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43C9" w:rsidRPr="00EA43C9" w:rsidRDefault="00EA43C9" w:rsidP="00EA43C9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EA43C9">
              <w:rPr>
                <w:sz w:val="26"/>
                <w:szCs w:val="26"/>
              </w:rPr>
              <w:t>R14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43C9" w:rsidRPr="00EA43C9" w:rsidRDefault="00EA43C9" w:rsidP="00EA43C9">
            <w:pPr>
              <w:spacing w:before="120" w:line="240" w:lineRule="auto"/>
              <w:ind w:firstLine="142"/>
              <w:rPr>
                <w:szCs w:val="28"/>
              </w:rPr>
            </w:pPr>
            <w:r w:rsidRPr="00EA43C9">
              <w:rPr>
                <w:szCs w:val="28"/>
              </w:rPr>
              <w:t>Резистор CR0402-FX-51R0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43C9" w:rsidRPr="001F1B4E" w:rsidRDefault="00EA43C9" w:rsidP="00383F20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1F1B4E">
              <w:rPr>
                <w:sz w:val="26"/>
                <w:szCs w:val="26"/>
              </w:rPr>
              <w:t>1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A43C9" w:rsidRPr="00E54001" w:rsidRDefault="00EA43C9" w:rsidP="00356EF6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EA43C9" w:rsidRPr="00D15841" w:rsidTr="00863727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43C9" w:rsidRPr="00EA43C9" w:rsidRDefault="00EA43C9" w:rsidP="00EA43C9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EA43C9">
              <w:rPr>
                <w:sz w:val="26"/>
                <w:szCs w:val="26"/>
              </w:rPr>
              <w:t>3A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43C9" w:rsidRPr="00EA43C9" w:rsidRDefault="00EA43C9" w:rsidP="00EA43C9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EA43C9">
              <w:rPr>
                <w:sz w:val="26"/>
                <w:szCs w:val="26"/>
              </w:rPr>
              <w:t>R15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43C9" w:rsidRPr="00EA43C9" w:rsidRDefault="00EA43C9" w:rsidP="00EA43C9">
            <w:pPr>
              <w:spacing w:before="120" w:line="240" w:lineRule="auto"/>
              <w:ind w:firstLine="142"/>
              <w:rPr>
                <w:szCs w:val="28"/>
              </w:rPr>
            </w:pPr>
            <w:r w:rsidRPr="00EA43C9">
              <w:rPr>
                <w:szCs w:val="28"/>
              </w:rPr>
              <w:t>Резистор CR0402-FX-51R0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43C9" w:rsidRPr="001F1B4E" w:rsidRDefault="00EA43C9" w:rsidP="00383F20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1F1B4E">
              <w:rPr>
                <w:sz w:val="26"/>
                <w:szCs w:val="26"/>
              </w:rPr>
              <w:t>1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A43C9" w:rsidRPr="00E54001" w:rsidRDefault="00EA43C9" w:rsidP="00356EF6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EA43C9" w:rsidRPr="00D15841" w:rsidTr="00863727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43C9" w:rsidRPr="00EA43C9" w:rsidRDefault="00EA43C9" w:rsidP="00EA43C9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EA43C9">
              <w:rPr>
                <w:sz w:val="26"/>
                <w:szCs w:val="26"/>
              </w:rPr>
              <w:t>3A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43C9" w:rsidRPr="00EA43C9" w:rsidRDefault="00EA43C9" w:rsidP="00EA43C9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EA43C9">
              <w:rPr>
                <w:sz w:val="26"/>
                <w:szCs w:val="26"/>
              </w:rPr>
              <w:t>R16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43C9" w:rsidRPr="00EA43C9" w:rsidRDefault="00EA43C9" w:rsidP="00EA43C9">
            <w:pPr>
              <w:spacing w:before="120" w:line="240" w:lineRule="auto"/>
              <w:ind w:firstLine="142"/>
              <w:rPr>
                <w:szCs w:val="28"/>
              </w:rPr>
            </w:pPr>
            <w:r w:rsidRPr="00EA43C9">
              <w:rPr>
                <w:szCs w:val="28"/>
              </w:rPr>
              <w:t>Резистор CR0402-FX-82R0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43C9" w:rsidRPr="001F1B4E" w:rsidRDefault="00EA43C9" w:rsidP="00383F20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1F1B4E">
              <w:rPr>
                <w:sz w:val="26"/>
                <w:szCs w:val="26"/>
              </w:rPr>
              <w:t>1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A43C9" w:rsidRPr="00E54001" w:rsidRDefault="00EA43C9" w:rsidP="00356EF6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EA43C9" w:rsidRPr="00D15841" w:rsidTr="00863727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43C9" w:rsidRPr="00EA43C9" w:rsidRDefault="00EA43C9" w:rsidP="00EA43C9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EA43C9">
              <w:rPr>
                <w:sz w:val="26"/>
                <w:szCs w:val="26"/>
              </w:rPr>
              <w:t>3A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43C9" w:rsidRPr="00EA43C9" w:rsidRDefault="00EA43C9" w:rsidP="00EA43C9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EA43C9">
              <w:rPr>
                <w:sz w:val="26"/>
                <w:szCs w:val="26"/>
              </w:rPr>
              <w:t>R17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43C9" w:rsidRPr="00EA43C9" w:rsidRDefault="00EA43C9" w:rsidP="00EA43C9">
            <w:pPr>
              <w:spacing w:before="120" w:line="240" w:lineRule="auto"/>
              <w:ind w:firstLine="142"/>
              <w:rPr>
                <w:szCs w:val="28"/>
              </w:rPr>
            </w:pPr>
            <w:r w:rsidRPr="00EA43C9">
              <w:rPr>
                <w:szCs w:val="28"/>
              </w:rPr>
              <w:t>Резистор CR0402-FX-82R0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43C9" w:rsidRPr="001F1B4E" w:rsidRDefault="00EA43C9" w:rsidP="00383F20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1F1B4E">
              <w:rPr>
                <w:sz w:val="26"/>
                <w:szCs w:val="26"/>
              </w:rPr>
              <w:t>1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A43C9" w:rsidRPr="00E54001" w:rsidRDefault="00EA43C9" w:rsidP="00356EF6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EA43C9" w:rsidRPr="00D15841" w:rsidTr="00863727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43C9" w:rsidRPr="00EA43C9" w:rsidRDefault="00EA43C9" w:rsidP="00EA43C9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EA43C9">
              <w:rPr>
                <w:sz w:val="26"/>
                <w:szCs w:val="26"/>
              </w:rPr>
              <w:t>3A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43C9" w:rsidRPr="00EA43C9" w:rsidRDefault="00EA43C9" w:rsidP="00EA43C9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EA43C9">
              <w:rPr>
                <w:sz w:val="26"/>
                <w:szCs w:val="26"/>
              </w:rPr>
              <w:t>R18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43C9" w:rsidRPr="00EA43C9" w:rsidRDefault="00EA43C9" w:rsidP="00EA43C9">
            <w:pPr>
              <w:spacing w:before="120" w:line="240" w:lineRule="auto"/>
              <w:ind w:firstLine="142"/>
              <w:rPr>
                <w:szCs w:val="28"/>
              </w:rPr>
            </w:pPr>
            <w:r w:rsidRPr="00EA43C9">
              <w:rPr>
                <w:szCs w:val="28"/>
              </w:rPr>
              <w:t>Резистор CR0402-J/-000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43C9" w:rsidRPr="001F1B4E" w:rsidRDefault="00EA43C9" w:rsidP="00383F20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1F1B4E">
              <w:rPr>
                <w:sz w:val="26"/>
                <w:szCs w:val="26"/>
              </w:rPr>
              <w:t>1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A43C9" w:rsidRPr="00E54001" w:rsidRDefault="00EA43C9" w:rsidP="00356EF6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EA43C9" w:rsidRPr="00D15841" w:rsidTr="00863727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43C9" w:rsidRPr="00EA43C9" w:rsidRDefault="00EA43C9" w:rsidP="00EA43C9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EA43C9">
              <w:rPr>
                <w:sz w:val="26"/>
                <w:szCs w:val="26"/>
              </w:rPr>
              <w:t>3A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43C9" w:rsidRPr="00EA43C9" w:rsidRDefault="00EA43C9" w:rsidP="00EA43C9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EA43C9">
              <w:rPr>
                <w:sz w:val="26"/>
                <w:szCs w:val="26"/>
              </w:rPr>
              <w:t>R19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43C9" w:rsidRPr="00EA43C9" w:rsidRDefault="00EA43C9" w:rsidP="00EA43C9">
            <w:pPr>
              <w:spacing w:before="120" w:line="240" w:lineRule="auto"/>
              <w:ind w:firstLine="142"/>
              <w:rPr>
                <w:szCs w:val="28"/>
              </w:rPr>
            </w:pPr>
            <w:r w:rsidRPr="00EA43C9">
              <w:rPr>
                <w:szCs w:val="28"/>
              </w:rPr>
              <w:t>Резистор CR0402-J/-000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43C9" w:rsidRPr="001F1B4E" w:rsidRDefault="00EA43C9" w:rsidP="00383F20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1F1B4E">
              <w:rPr>
                <w:sz w:val="26"/>
                <w:szCs w:val="26"/>
              </w:rPr>
              <w:t>1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A43C9" w:rsidRPr="00E54001" w:rsidRDefault="00EA43C9" w:rsidP="00356EF6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EA43C9" w:rsidRPr="00D15841" w:rsidTr="00863727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43C9" w:rsidRPr="00EA43C9" w:rsidRDefault="00EA43C9" w:rsidP="00EA43C9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EA43C9">
              <w:rPr>
                <w:sz w:val="26"/>
                <w:szCs w:val="26"/>
              </w:rPr>
              <w:t>3A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43C9" w:rsidRPr="00EA43C9" w:rsidRDefault="00EA43C9" w:rsidP="00EA43C9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EA43C9">
              <w:rPr>
                <w:sz w:val="26"/>
                <w:szCs w:val="26"/>
              </w:rPr>
              <w:t>R20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43C9" w:rsidRPr="00EA43C9" w:rsidRDefault="00EA43C9" w:rsidP="00EA43C9">
            <w:pPr>
              <w:spacing w:before="120" w:line="240" w:lineRule="auto"/>
              <w:ind w:firstLine="142"/>
              <w:rPr>
                <w:szCs w:val="28"/>
              </w:rPr>
            </w:pPr>
            <w:r w:rsidRPr="00EA43C9">
              <w:rPr>
                <w:szCs w:val="28"/>
              </w:rPr>
              <w:t>Резистор CR0402-J/-000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43C9" w:rsidRPr="001F1B4E" w:rsidRDefault="00EA43C9" w:rsidP="00383F20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1F1B4E">
              <w:rPr>
                <w:sz w:val="26"/>
                <w:szCs w:val="26"/>
              </w:rPr>
              <w:t>1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A43C9" w:rsidRPr="00E54001" w:rsidRDefault="00EA43C9" w:rsidP="00356EF6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EA43C9" w:rsidRPr="00D15841" w:rsidTr="00863727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43C9" w:rsidRPr="00EA43C9" w:rsidRDefault="00EA43C9" w:rsidP="00EA43C9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EA43C9">
              <w:rPr>
                <w:sz w:val="26"/>
                <w:szCs w:val="26"/>
              </w:rPr>
              <w:t>3A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43C9" w:rsidRPr="00EA43C9" w:rsidRDefault="00EA43C9" w:rsidP="00EA43C9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EA43C9">
              <w:rPr>
                <w:sz w:val="26"/>
                <w:szCs w:val="26"/>
              </w:rPr>
              <w:t>R21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43C9" w:rsidRPr="00EA43C9" w:rsidRDefault="00EA43C9" w:rsidP="00EA43C9">
            <w:pPr>
              <w:spacing w:before="120" w:line="240" w:lineRule="auto"/>
              <w:ind w:firstLine="142"/>
              <w:rPr>
                <w:szCs w:val="28"/>
              </w:rPr>
            </w:pPr>
            <w:r w:rsidRPr="00EA43C9">
              <w:rPr>
                <w:szCs w:val="28"/>
              </w:rPr>
              <w:t>Резистор CR0402-FX-10R0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43C9" w:rsidRPr="001F1B4E" w:rsidRDefault="00EA43C9" w:rsidP="00383F20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1F1B4E">
              <w:rPr>
                <w:sz w:val="26"/>
                <w:szCs w:val="26"/>
              </w:rPr>
              <w:t>1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A43C9" w:rsidRPr="00E54001" w:rsidRDefault="00EA43C9" w:rsidP="00356EF6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EA43C9" w:rsidRPr="00D15841" w:rsidTr="00863727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43C9" w:rsidRPr="00EA43C9" w:rsidRDefault="00EA43C9" w:rsidP="00EA43C9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EA43C9">
              <w:rPr>
                <w:sz w:val="26"/>
                <w:szCs w:val="26"/>
              </w:rPr>
              <w:t>3B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43C9" w:rsidRPr="00EA43C9" w:rsidRDefault="00EA43C9" w:rsidP="00EA43C9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EA43C9">
              <w:rPr>
                <w:sz w:val="26"/>
                <w:szCs w:val="26"/>
              </w:rPr>
              <w:t>R22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43C9" w:rsidRPr="00EA43C9" w:rsidRDefault="00EA43C9" w:rsidP="00EA43C9">
            <w:pPr>
              <w:spacing w:before="120" w:line="240" w:lineRule="auto"/>
              <w:ind w:firstLine="142"/>
              <w:rPr>
                <w:szCs w:val="28"/>
              </w:rPr>
            </w:pPr>
            <w:r w:rsidRPr="00EA43C9">
              <w:rPr>
                <w:szCs w:val="28"/>
              </w:rPr>
              <w:t>Резистор CR0402-FX-1002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43C9" w:rsidRPr="001F1B4E" w:rsidRDefault="00EA43C9" w:rsidP="00383F20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1F1B4E">
              <w:rPr>
                <w:sz w:val="26"/>
                <w:szCs w:val="26"/>
              </w:rPr>
              <w:t>1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A43C9" w:rsidRPr="00E54001" w:rsidRDefault="00EA43C9" w:rsidP="00356EF6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EA43C9" w:rsidRPr="00D15841" w:rsidTr="00863727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43C9" w:rsidRPr="00EA43C9" w:rsidRDefault="00EA43C9" w:rsidP="00EA43C9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EA43C9">
              <w:rPr>
                <w:sz w:val="26"/>
                <w:szCs w:val="26"/>
              </w:rPr>
              <w:t>3B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43C9" w:rsidRPr="00EA43C9" w:rsidRDefault="00EA43C9" w:rsidP="00EA43C9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EA43C9">
              <w:rPr>
                <w:sz w:val="26"/>
                <w:szCs w:val="26"/>
              </w:rPr>
              <w:t>R23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43C9" w:rsidRPr="00EA43C9" w:rsidRDefault="00EA43C9" w:rsidP="00EA43C9">
            <w:pPr>
              <w:spacing w:before="120" w:line="240" w:lineRule="auto"/>
              <w:ind w:firstLine="142"/>
              <w:rPr>
                <w:szCs w:val="28"/>
              </w:rPr>
            </w:pPr>
            <w:r w:rsidRPr="00EA43C9">
              <w:rPr>
                <w:szCs w:val="28"/>
              </w:rPr>
              <w:t>Резистор CR0402-FX-1002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43C9" w:rsidRPr="001F1B4E" w:rsidRDefault="00EA43C9" w:rsidP="00383F20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1F1B4E">
              <w:rPr>
                <w:sz w:val="26"/>
                <w:szCs w:val="26"/>
              </w:rPr>
              <w:t>1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EA43C9" w:rsidRPr="00E54001" w:rsidRDefault="00EA43C9" w:rsidP="00356EF6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EA43C9" w:rsidRPr="00D15841" w:rsidTr="00863727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43C9" w:rsidRPr="00EA43C9" w:rsidRDefault="00EA43C9" w:rsidP="00EA43C9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EA43C9">
              <w:rPr>
                <w:sz w:val="26"/>
                <w:szCs w:val="26"/>
              </w:rPr>
              <w:t>3B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43C9" w:rsidRPr="00EA43C9" w:rsidRDefault="00EA43C9" w:rsidP="00EA43C9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EA43C9">
              <w:rPr>
                <w:sz w:val="26"/>
                <w:szCs w:val="26"/>
              </w:rPr>
              <w:t>R24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43C9" w:rsidRPr="00EA43C9" w:rsidRDefault="00EA43C9" w:rsidP="00EA43C9">
            <w:pPr>
              <w:spacing w:before="120" w:line="240" w:lineRule="auto"/>
              <w:ind w:firstLine="142"/>
              <w:rPr>
                <w:szCs w:val="28"/>
              </w:rPr>
            </w:pPr>
            <w:r w:rsidRPr="00EA43C9">
              <w:rPr>
                <w:szCs w:val="28"/>
              </w:rPr>
              <w:t>Резистор CR0402-FX-1002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43C9" w:rsidRPr="001F1B4E" w:rsidRDefault="00EA43C9" w:rsidP="00383F20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1F1B4E">
              <w:rPr>
                <w:sz w:val="26"/>
                <w:szCs w:val="26"/>
              </w:rPr>
              <w:t>1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EA43C9" w:rsidRPr="00E54001" w:rsidRDefault="00EA43C9" w:rsidP="00356EF6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EA43C9" w:rsidRPr="00D15841" w:rsidTr="00863727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43C9" w:rsidRPr="00EA43C9" w:rsidRDefault="00EA43C9" w:rsidP="00EA43C9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EA43C9">
              <w:rPr>
                <w:sz w:val="26"/>
                <w:szCs w:val="26"/>
              </w:rPr>
              <w:t>3B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43C9" w:rsidRPr="00EA43C9" w:rsidRDefault="00EA43C9" w:rsidP="00EA43C9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EA43C9">
              <w:rPr>
                <w:sz w:val="26"/>
                <w:szCs w:val="26"/>
              </w:rPr>
              <w:t>R25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43C9" w:rsidRPr="00EA43C9" w:rsidRDefault="00EA43C9" w:rsidP="00EA43C9">
            <w:pPr>
              <w:spacing w:before="120" w:line="240" w:lineRule="auto"/>
              <w:ind w:firstLine="142"/>
              <w:rPr>
                <w:szCs w:val="28"/>
              </w:rPr>
            </w:pPr>
            <w:r w:rsidRPr="00EA43C9">
              <w:rPr>
                <w:szCs w:val="28"/>
              </w:rPr>
              <w:t>Резистор CR0402-FX-1002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43C9" w:rsidRPr="001F1B4E" w:rsidRDefault="00EA43C9" w:rsidP="00383F20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1F1B4E">
              <w:rPr>
                <w:sz w:val="26"/>
                <w:szCs w:val="26"/>
              </w:rPr>
              <w:t>1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EA43C9" w:rsidRPr="00E54001" w:rsidRDefault="00EA43C9" w:rsidP="00356EF6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EA43C9" w:rsidRPr="00D15841" w:rsidTr="004A5465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43C9" w:rsidRPr="00EA43C9" w:rsidRDefault="00EA43C9" w:rsidP="00EA43C9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EA43C9">
              <w:rPr>
                <w:sz w:val="26"/>
                <w:szCs w:val="26"/>
              </w:rPr>
              <w:t>3B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43C9" w:rsidRPr="00EA43C9" w:rsidRDefault="00EA43C9" w:rsidP="00EA43C9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EA43C9">
              <w:rPr>
                <w:sz w:val="26"/>
                <w:szCs w:val="26"/>
              </w:rPr>
              <w:t>R26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43C9" w:rsidRPr="00EA43C9" w:rsidRDefault="00EA43C9" w:rsidP="00EA43C9">
            <w:pPr>
              <w:spacing w:before="120" w:line="240" w:lineRule="auto"/>
              <w:ind w:firstLine="142"/>
              <w:rPr>
                <w:szCs w:val="28"/>
              </w:rPr>
            </w:pPr>
            <w:r w:rsidRPr="00EA43C9">
              <w:rPr>
                <w:szCs w:val="28"/>
              </w:rPr>
              <w:t>Резистор CR0402-FX-1002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43C9" w:rsidRPr="001F1B4E" w:rsidRDefault="00EA43C9" w:rsidP="00383F20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1F1B4E">
              <w:rPr>
                <w:sz w:val="26"/>
                <w:szCs w:val="26"/>
              </w:rPr>
              <w:t>1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EA43C9" w:rsidRPr="00E54001" w:rsidRDefault="00EA43C9" w:rsidP="00356EF6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0F299A" w:rsidRPr="00D15841" w:rsidTr="004A5465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nil"/>
              <w:right w:val="nil"/>
            </w:tcBorders>
          </w:tcPr>
          <w:p w:rsidR="000F299A" w:rsidRPr="008E4EA8" w:rsidRDefault="000F299A" w:rsidP="008E4EA8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F299A" w:rsidRPr="008E4EA8" w:rsidRDefault="000F299A" w:rsidP="008E4EA8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F299A" w:rsidRPr="00D15841" w:rsidRDefault="000F299A" w:rsidP="00892951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F299A" w:rsidRPr="008E4EA8" w:rsidRDefault="000F299A" w:rsidP="008E4EA8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62" w:type="dxa"/>
            <w:tcBorders>
              <w:top w:val="single" w:sz="4" w:space="0" w:color="auto"/>
              <w:left w:val="nil"/>
              <w:bottom w:val="nil"/>
            </w:tcBorders>
          </w:tcPr>
          <w:p w:rsidR="000F299A" w:rsidRPr="00D15841" w:rsidRDefault="000F299A" w:rsidP="00E3371E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0F299A" w:rsidRPr="00D15841" w:rsidTr="004A5465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0F299A" w:rsidRPr="008E4EA8" w:rsidRDefault="000F299A" w:rsidP="008E4EA8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99A" w:rsidRPr="008E4EA8" w:rsidRDefault="000F299A" w:rsidP="008E4EA8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99A" w:rsidRPr="00D15841" w:rsidRDefault="000F299A" w:rsidP="00892951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99A" w:rsidRPr="008E4EA8" w:rsidRDefault="000F299A" w:rsidP="008E4EA8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62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0F299A" w:rsidRPr="00D15841" w:rsidRDefault="000F299A" w:rsidP="00E3371E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EA43C9" w:rsidRPr="00D15841" w:rsidTr="000044F9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43C9" w:rsidRPr="00EA43C9" w:rsidRDefault="00EA43C9" w:rsidP="00EA43C9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EA43C9">
              <w:rPr>
                <w:sz w:val="26"/>
                <w:szCs w:val="26"/>
              </w:rPr>
              <w:t>3B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43C9" w:rsidRPr="00EA43C9" w:rsidRDefault="00EA43C9" w:rsidP="00EA43C9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EA43C9">
              <w:rPr>
                <w:sz w:val="26"/>
                <w:szCs w:val="26"/>
              </w:rPr>
              <w:t>R27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43C9" w:rsidRPr="00EA43C9" w:rsidRDefault="00EA43C9" w:rsidP="00EA43C9">
            <w:pPr>
              <w:spacing w:before="120" w:line="240" w:lineRule="auto"/>
              <w:ind w:firstLine="142"/>
              <w:rPr>
                <w:szCs w:val="28"/>
              </w:rPr>
            </w:pPr>
            <w:r w:rsidRPr="00EA43C9">
              <w:rPr>
                <w:szCs w:val="28"/>
              </w:rPr>
              <w:t>Резистор CR0402-FX-1002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43C9" w:rsidRPr="001F1B4E" w:rsidRDefault="00EA43C9" w:rsidP="00383F20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1F1B4E">
              <w:rPr>
                <w:sz w:val="26"/>
                <w:szCs w:val="26"/>
              </w:rPr>
              <w:t>1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A43C9" w:rsidRPr="00E54001" w:rsidRDefault="00EA43C9" w:rsidP="00E54001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EA43C9" w:rsidRPr="00D15841" w:rsidTr="000044F9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43C9" w:rsidRPr="00EA43C9" w:rsidRDefault="00EA43C9" w:rsidP="00EA43C9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EA43C9">
              <w:rPr>
                <w:sz w:val="26"/>
                <w:szCs w:val="26"/>
              </w:rPr>
              <w:t>3B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43C9" w:rsidRPr="00EA43C9" w:rsidRDefault="00EA43C9" w:rsidP="00EA43C9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EA43C9">
              <w:rPr>
                <w:sz w:val="26"/>
                <w:szCs w:val="26"/>
              </w:rPr>
              <w:t>R28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43C9" w:rsidRPr="00EA43C9" w:rsidRDefault="00EA43C9" w:rsidP="00EA43C9">
            <w:pPr>
              <w:spacing w:before="120" w:line="240" w:lineRule="auto"/>
              <w:ind w:firstLine="142"/>
              <w:rPr>
                <w:szCs w:val="28"/>
              </w:rPr>
            </w:pPr>
            <w:r w:rsidRPr="00EA43C9">
              <w:rPr>
                <w:szCs w:val="28"/>
              </w:rPr>
              <w:t>Резистор CR0402-FX-1002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43C9" w:rsidRPr="001F1B4E" w:rsidRDefault="00EA43C9" w:rsidP="00383F20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1F1B4E">
              <w:rPr>
                <w:sz w:val="26"/>
                <w:szCs w:val="26"/>
              </w:rPr>
              <w:t>1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A43C9" w:rsidRPr="00E54001" w:rsidRDefault="00EA43C9" w:rsidP="00E54001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EA43C9" w:rsidRPr="00D15841" w:rsidTr="000044F9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43C9" w:rsidRPr="00EA43C9" w:rsidRDefault="00EA43C9" w:rsidP="00EA43C9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EA43C9">
              <w:rPr>
                <w:sz w:val="26"/>
                <w:szCs w:val="26"/>
              </w:rPr>
              <w:t>3B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43C9" w:rsidRPr="00EA43C9" w:rsidRDefault="00EA43C9" w:rsidP="00EA43C9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EA43C9">
              <w:rPr>
                <w:sz w:val="26"/>
                <w:szCs w:val="26"/>
              </w:rPr>
              <w:t>R29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43C9" w:rsidRPr="00EA43C9" w:rsidRDefault="00EA43C9" w:rsidP="00EA43C9">
            <w:pPr>
              <w:spacing w:before="120" w:line="240" w:lineRule="auto"/>
              <w:ind w:firstLine="142"/>
              <w:rPr>
                <w:szCs w:val="28"/>
              </w:rPr>
            </w:pPr>
            <w:r w:rsidRPr="00EA43C9">
              <w:rPr>
                <w:szCs w:val="28"/>
              </w:rPr>
              <w:t>Резистор CR0402-FX-1002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43C9" w:rsidRPr="001F1B4E" w:rsidRDefault="00EA43C9" w:rsidP="00383F20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1F1B4E">
              <w:rPr>
                <w:sz w:val="26"/>
                <w:szCs w:val="26"/>
              </w:rPr>
              <w:t>1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A43C9" w:rsidRPr="00E54001" w:rsidRDefault="00EA43C9" w:rsidP="00E54001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EA43C9" w:rsidRPr="00D15841" w:rsidTr="000044F9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43C9" w:rsidRPr="00EA43C9" w:rsidRDefault="00EA43C9" w:rsidP="00EA43C9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EA43C9">
              <w:rPr>
                <w:sz w:val="26"/>
                <w:szCs w:val="26"/>
              </w:rPr>
              <w:t>3A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43C9" w:rsidRPr="00EA43C9" w:rsidRDefault="00EA43C9" w:rsidP="00EA43C9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EA43C9">
              <w:rPr>
                <w:sz w:val="26"/>
                <w:szCs w:val="26"/>
              </w:rPr>
              <w:t>R30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43C9" w:rsidRPr="00EA43C9" w:rsidRDefault="00EA43C9" w:rsidP="00EA43C9">
            <w:pPr>
              <w:spacing w:before="120" w:line="240" w:lineRule="auto"/>
              <w:ind w:firstLine="142"/>
              <w:rPr>
                <w:szCs w:val="28"/>
              </w:rPr>
            </w:pPr>
            <w:r w:rsidRPr="00EA43C9">
              <w:rPr>
                <w:szCs w:val="28"/>
              </w:rPr>
              <w:t>Резистор CR0402-FX-1002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43C9" w:rsidRPr="001F1B4E" w:rsidRDefault="00EA43C9" w:rsidP="00383F20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1F1B4E">
              <w:rPr>
                <w:sz w:val="26"/>
                <w:szCs w:val="26"/>
              </w:rPr>
              <w:t>1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A43C9" w:rsidRPr="00E54001" w:rsidRDefault="00EA43C9" w:rsidP="00E54001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EA43C9" w:rsidRPr="00D15841" w:rsidTr="000044F9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43C9" w:rsidRPr="00EA43C9" w:rsidRDefault="00EA43C9" w:rsidP="00EA43C9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EA43C9">
              <w:rPr>
                <w:sz w:val="26"/>
                <w:szCs w:val="26"/>
              </w:rPr>
              <w:t>3A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43C9" w:rsidRPr="00EA43C9" w:rsidRDefault="00EA43C9" w:rsidP="00EA43C9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EA43C9">
              <w:rPr>
                <w:sz w:val="26"/>
                <w:szCs w:val="26"/>
              </w:rPr>
              <w:t>R31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43C9" w:rsidRPr="00EA43C9" w:rsidRDefault="00EA43C9" w:rsidP="00EA43C9">
            <w:pPr>
              <w:spacing w:before="120" w:line="240" w:lineRule="auto"/>
              <w:ind w:firstLine="142"/>
              <w:rPr>
                <w:szCs w:val="28"/>
              </w:rPr>
            </w:pPr>
            <w:r w:rsidRPr="00EA43C9">
              <w:rPr>
                <w:szCs w:val="28"/>
              </w:rPr>
              <w:t>Резистор CR0402-FX-1002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43C9" w:rsidRPr="001F1B4E" w:rsidRDefault="00EA43C9" w:rsidP="00383F20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1F1B4E">
              <w:rPr>
                <w:sz w:val="26"/>
                <w:szCs w:val="26"/>
              </w:rPr>
              <w:t>1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A43C9" w:rsidRPr="00E54001" w:rsidRDefault="00EA43C9" w:rsidP="00E54001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EA43C9" w:rsidRPr="00D15841" w:rsidTr="000044F9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43C9" w:rsidRPr="00EA43C9" w:rsidRDefault="00EA43C9" w:rsidP="00EA43C9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EA43C9">
              <w:rPr>
                <w:sz w:val="26"/>
                <w:szCs w:val="26"/>
              </w:rPr>
              <w:t>3A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43C9" w:rsidRPr="00EA43C9" w:rsidRDefault="00EA43C9" w:rsidP="00EA43C9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EA43C9">
              <w:rPr>
                <w:sz w:val="26"/>
                <w:szCs w:val="26"/>
              </w:rPr>
              <w:t>R32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43C9" w:rsidRPr="00EA43C9" w:rsidRDefault="00EA43C9" w:rsidP="00EA43C9">
            <w:pPr>
              <w:spacing w:before="120" w:line="240" w:lineRule="auto"/>
              <w:ind w:firstLine="142"/>
              <w:rPr>
                <w:szCs w:val="28"/>
              </w:rPr>
            </w:pPr>
            <w:r w:rsidRPr="00EA43C9">
              <w:rPr>
                <w:szCs w:val="28"/>
              </w:rPr>
              <w:t>Резистор CR0402-FX-1002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43C9" w:rsidRPr="001F1B4E" w:rsidRDefault="00EA43C9" w:rsidP="00383F20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1F1B4E">
              <w:rPr>
                <w:sz w:val="26"/>
                <w:szCs w:val="26"/>
              </w:rPr>
              <w:t>1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A43C9" w:rsidRPr="00E54001" w:rsidRDefault="00EA43C9" w:rsidP="00E54001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EA43C9" w:rsidRPr="00D15841" w:rsidTr="000044F9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43C9" w:rsidRPr="00EA43C9" w:rsidRDefault="00EA43C9" w:rsidP="00EA43C9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EA43C9">
              <w:rPr>
                <w:sz w:val="26"/>
                <w:szCs w:val="26"/>
              </w:rPr>
              <w:t>3A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43C9" w:rsidRPr="00EA43C9" w:rsidRDefault="00EA43C9" w:rsidP="00EA43C9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EA43C9">
              <w:rPr>
                <w:sz w:val="26"/>
                <w:szCs w:val="26"/>
              </w:rPr>
              <w:t>R33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43C9" w:rsidRPr="00EA43C9" w:rsidRDefault="00EA43C9" w:rsidP="00EA43C9">
            <w:pPr>
              <w:spacing w:before="120" w:line="240" w:lineRule="auto"/>
              <w:ind w:firstLine="142"/>
              <w:rPr>
                <w:szCs w:val="28"/>
              </w:rPr>
            </w:pPr>
            <w:r w:rsidRPr="00EA43C9">
              <w:rPr>
                <w:szCs w:val="28"/>
              </w:rPr>
              <w:t>Резистор CR0402-FX-1002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43C9" w:rsidRPr="001F1B4E" w:rsidRDefault="00EA43C9" w:rsidP="00383F20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1F1B4E">
              <w:rPr>
                <w:sz w:val="26"/>
                <w:szCs w:val="26"/>
              </w:rPr>
              <w:t>1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A43C9" w:rsidRPr="00E54001" w:rsidRDefault="00EA43C9" w:rsidP="00E54001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EA43C9" w:rsidRPr="00D15841" w:rsidTr="000044F9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43C9" w:rsidRPr="00EA43C9" w:rsidRDefault="00EA43C9" w:rsidP="00EA43C9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EA43C9">
              <w:rPr>
                <w:sz w:val="26"/>
                <w:szCs w:val="26"/>
              </w:rPr>
              <w:t>3A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43C9" w:rsidRPr="00EA43C9" w:rsidRDefault="00EA43C9" w:rsidP="00EA43C9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EA43C9">
              <w:rPr>
                <w:sz w:val="26"/>
                <w:szCs w:val="26"/>
              </w:rPr>
              <w:t>R34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43C9" w:rsidRPr="00EA43C9" w:rsidRDefault="00EA43C9" w:rsidP="00EA43C9">
            <w:pPr>
              <w:spacing w:before="120" w:line="240" w:lineRule="auto"/>
              <w:ind w:firstLine="142"/>
              <w:rPr>
                <w:szCs w:val="28"/>
              </w:rPr>
            </w:pPr>
            <w:r w:rsidRPr="00EA43C9">
              <w:rPr>
                <w:szCs w:val="28"/>
              </w:rPr>
              <w:t>Резистор CR0402-FX-1002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43C9" w:rsidRPr="001F1B4E" w:rsidRDefault="00EA43C9" w:rsidP="00383F20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1F1B4E">
              <w:rPr>
                <w:sz w:val="26"/>
                <w:szCs w:val="26"/>
              </w:rPr>
              <w:t>1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A43C9" w:rsidRPr="00E54001" w:rsidRDefault="00EA43C9" w:rsidP="00E54001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EA43C9" w:rsidRPr="00D15841" w:rsidTr="000044F9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43C9" w:rsidRPr="00EA43C9" w:rsidRDefault="00EA43C9" w:rsidP="00EA43C9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EA43C9">
              <w:rPr>
                <w:sz w:val="26"/>
                <w:szCs w:val="26"/>
              </w:rPr>
              <w:t>3A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43C9" w:rsidRPr="00EA43C9" w:rsidRDefault="00EA43C9" w:rsidP="00EA43C9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EA43C9">
              <w:rPr>
                <w:sz w:val="26"/>
                <w:szCs w:val="26"/>
              </w:rPr>
              <w:t>R35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43C9" w:rsidRPr="00EA43C9" w:rsidRDefault="00EA43C9" w:rsidP="00EA43C9">
            <w:pPr>
              <w:spacing w:before="120" w:line="240" w:lineRule="auto"/>
              <w:ind w:firstLine="142"/>
              <w:rPr>
                <w:szCs w:val="28"/>
              </w:rPr>
            </w:pPr>
            <w:r w:rsidRPr="00EA43C9">
              <w:rPr>
                <w:szCs w:val="28"/>
              </w:rPr>
              <w:t>Резистор CR0402-J/-000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43C9" w:rsidRPr="001F1B4E" w:rsidRDefault="00EA43C9" w:rsidP="00383F20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1F1B4E">
              <w:rPr>
                <w:sz w:val="26"/>
                <w:szCs w:val="26"/>
              </w:rPr>
              <w:t>1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A43C9" w:rsidRPr="00E54001" w:rsidRDefault="00EA43C9" w:rsidP="00E54001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EA43C9" w:rsidRPr="00D15841" w:rsidTr="000044F9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43C9" w:rsidRPr="00EA43C9" w:rsidRDefault="00EA43C9" w:rsidP="00EA43C9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EA43C9">
              <w:rPr>
                <w:sz w:val="26"/>
                <w:szCs w:val="26"/>
              </w:rPr>
              <w:t>3A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43C9" w:rsidRPr="00EA43C9" w:rsidRDefault="00EA43C9" w:rsidP="00EA43C9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EA43C9">
              <w:rPr>
                <w:sz w:val="26"/>
                <w:szCs w:val="26"/>
              </w:rPr>
              <w:t>R36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43C9" w:rsidRPr="00EA43C9" w:rsidRDefault="00EA43C9" w:rsidP="00EA43C9">
            <w:pPr>
              <w:spacing w:before="120" w:line="240" w:lineRule="auto"/>
              <w:ind w:firstLine="142"/>
              <w:rPr>
                <w:szCs w:val="28"/>
              </w:rPr>
            </w:pPr>
            <w:r w:rsidRPr="00EA43C9">
              <w:rPr>
                <w:szCs w:val="28"/>
              </w:rPr>
              <w:t>Резистор CR0402-J/-000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43C9" w:rsidRPr="001F1B4E" w:rsidRDefault="00EA43C9" w:rsidP="00383F20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1F1B4E">
              <w:rPr>
                <w:sz w:val="26"/>
                <w:szCs w:val="26"/>
              </w:rPr>
              <w:t>1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A43C9" w:rsidRPr="00E54001" w:rsidRDefault="00EA43C9" w:rsidP="00E54001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EA43C9" w:rsidRPr="00D15841" w:rsidTr="000044F9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43C9" w:rsidRPr="00EA43C9" w:rsidRDefault="00EA43C9" w:rsidP="00EA43C9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EA43C9">
              <w:rPr>
                <w:sz w:val="26"/>
                <w:szCs w:val="26"/>
              </w:rPr>
              <w:t>3A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43C9" w:rsidRPr="00EA43C9" w:rsidRDefault="00EA43C9" w:rsidP="00EA43C9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EA43C9">
              <w:rPr>
                <w:sz w:val="26"/>
                <w:szCs w:val="26"/>
              </w:rPr>
              <w:t>R37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43C9" w:rsidRPr="00EA43C9" w:rsidRDefault="00EA43C9" w:rsidP="00EA43C9">
            <w:pPr>
              <w:spacing w:before="120" w:line="240" w:lineRule="auto"/>
              <w:ind w:firstLine="142"/>
              <w:rPr>
                <w:szCs w:val="28"/>
              </w:rPr>
            </w:pPr>
            <w:r w:rsidRPr="00EA43C9">
              <w:rPr>
                <w:szCs w:val="28"/>
              </w:rPr>
              <w:t>Резистор CR0402-J/-000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43C9" w:rsidRPr="001F1B4E" w:rsidRDefault="00EA43C9" w:rsidP="00383F20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1F1B4E">
              <w:rPr>
                <w:sz w:val="26"/>
                <w:szCs w:val="26"/>
              </w:rPr>
              <w:t>1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A43C9" w:rsidRPr="00E54001" w:rsidRDefault="00EA43C9" w:rsidP="00E54001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EA43C9" w:rsidRPr="00D15841" w:rsidTr="000044F9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43C9" w:rsidRPr="00EA43C9" w:rsidRDefault="00EA43C9" w:rsidP="00EA43C9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EA43C9">
              <w:rPr>
                <w:sz w:val="26"/>
                <w:szCs w:val="26"/>
              </w:rPr>
              <w:t>3A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43C9" w:rsidRPr="00EA43C9" w:rsidRDefault="00EA43C9" w:rsidP="00EA43C9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EA43C9">
              <w:rPr>
                <w:sz w:val="26"/>
                <w:szCs w:val="26"/>
              </w:rPr>
              <w:t>R38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43C9" w:rsidRPr="00EA43C9" w:rsidRDefault="00EA43C9" w:rsidP="00EA43C9">
            <w:pPr>
              <w:spacing w:before="120" w:line="240" w:lineRule="auto"/>
              <w:ind w:firstLine="142"/>
              <w:rPr>
                <w:szCs w:val="28"/>
              </w:rPr>
            </w:pPr>
            <w:r w:rsidRPr="00EA43C9">
              <w:rPr>
                <w:szCs w:val="28"/>
              </w:rPr>
              <w:t>Резистор CR0402-J/-000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43C9" w:rsidRPr="001F1B4E" w:rsidRDefault="00EA43C9" w:rsidP="00383F20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1F1B4E">
              <w:rPr>
                <w:sz w:val="26"/>
                <w:szCs w:val="26"/>
              </w:rPr>
              <w:t>1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A43C9" w:rsidRPr="00E54001" w:rsidRDefault="00EA43C9" w:rsidP="00E54001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EA43C9" w:rsidRPr="00D15841" w:rsidTr="000044F9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43C9" w:rsidRPr="00EA43C9" w:rsidRDefault="00EA43C9" w:rsidP="00EA43C9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EA43C9">
              <w:rPr>
                <w:sz w:val="26"/>
                <w:szCs w:val="26"/>
              </w:rPr>
              <w:t>3A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43C9" w:rsidRPr="00EA43C9" w:rsidRDefault="00EA43C9" w:rsidP="00EA43C9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EA43C9">
              <w:rPr>
                <w:sz w:val="26"/>
                <w:szCs w:val="26"/>
              </w:rPr>
              <w:t>R39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43C9" w:rsidRPr="00EA43C9" w:rsidRDefault="00EA43C9" w:rsidP="00EA43C9">
            <w:pPr>
              <w:spacing w:before="120" w:line="240" w:lineRule="auto"/>
              <w:ind w:firstLine="142"/>
              <w:rPr>
                <w:szCs w:val="28"/>
              </w:rPr>
            </w:pPr>
            <w:r w:rsidRPr="00EA43C9">
              <w:rPr>
                <w:szCs w:val="28"/>
              </w:rPr>
              <w:t>Резистор CR0402-FX-75R0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43C9" w:rsidRPr="001F1B4E" w:rsidRDefault="00EA43C9" w:rsidP="00383F20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1F1B4E">
              <w:rPr>
                <w:sz w:val="26"/>
                <w:szCs w:val="26"/>
              </w:rPr>
              <w:t>1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A43C9" w:rsidRPr="00E54001" w:rsidRDefault="00EA43C9" w:rsidP="00E54001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EA43C9" w:rsidRPr="00D15841" w:rsidTr="000044F9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43C9" w:rsidRPr="00EA43C9" w:rsidRDefault="00EA43C9" w:rsidP="00EA43C9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EA43C9">
              <w:rPr>
                <w:sz w:val="26"/>
                <w:szCs w:val="26"/>
              </w:rPr>
              <w:t>3A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43C9" w:rsidRPr="00EA43C9" w:rsidRDefault="00EA43C9" w:rsidP="00EA43C9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EA43C9">
              <w:rPr>
                <w:sz w:val="26"/>
                <w:szCs w:val="26"/>
              </w:rPr>
              <w:t>R40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43C9" w:rsidRPr="00EA43C9" w:rsidRDefault="00EA43C9" w:rsidP="00EA43C9">
            <w:pPr>
              <w:spacing w:before="120" w:line="240" w:lineRule="auto"/>
              <w:ind w:firstLine="142"/>
              <w:rPr>
                <w:szCs w:val="28"/>
              </w:rPr>
            </w:pPr>
            <w:r w:rsidRPr="00EA43C9">
              <w:rPr>
                <w:szCs w:val="28"/>
              </w:rPr>
              <w:t>Резистор CR0402-FX-75R0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43C9" w:rsidRPr="001F1B4E" w:rsidRDefault="00EA43C9" w:rsidP="00383F20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1F1B4E">
              <w:rPr>
                <w:sz w:val="26"/>
                <w:szCs w:val="26"/>
              </w:rPr>
              <w:t>1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A43C9" w:rsidRPr="00E54001" w:rsidRDefault="00EA43C9" w:rsidP="00E54001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EA43C9" w:rsidRPr="00D15841" w:rsidTr="000044F9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43C9" w:rsidRPr="00EA43C9" w:rsidRDefault="00EA43C9" w:rsidP="00EA43C9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EA43C9">
              <w:rPr>
                <w:sz w:val="26"/>
                <w:szCs w:val="26"/>
              </w:rPr>
              <w:t>2B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43C9" w:rsidRPr="00EA43C9" w:rsidRDefault="00EA43C9" w:rsidP="00EA43C9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EA43C9">
              <w:rPr>
                <w:sz w:val="26"/>
                <w:szCs w:val="26"/>
              </w:rPr>
              <w:t>R41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43C9" w:rsidRPr="00EA43C9" w:rsidRDefault="00EA43C9" w:rsidP="00EA43C9">
            <w:pPr>
              <w:spacing w:before="120" w:line="240" w:lineRule="auto"/>
              <w:ind w:firstLine="142"/>
              <w:rPr>
                <w:szCs w:val="28"/>
              </w:rPr>
            </w:pPr>
            <w:r w:rsidRPr="00EA43C9">
              <w:rPr>
                <w:szCs w:val="28"/>
              </w:rPr>
              <w:t>Резистор CR0402-FX-15R0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43C9" w:rsidRPr="001F1B4E" w:rsidRDefault="00EA43C9" w:rsidP="00383F20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1F1B4E">
              <w:rPr>
                <w:sz w:val="26"/>
                <w:szCs w:val="26"/>
              </w:rPr>
              <w:t>1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A43C9" w:rsidRPr="00E54001" w:rsidRDefault="00EA43C9" w:rsidP="00E54001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EA43C9" w:rsidRPr="00D15841" w:rsidTr="000044F9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43C9" w:rsidRPr="00EA43C9" w:rsidRDefault="00EA43C9" w:rsidP="00EA43C9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EA43C9">
              <w:rPr>
                <w:sz w:val="26"/>
                <w:szCs w:val="26"/>
              </w:rPr>
              <w:t>2B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43C9" w:rsidRPr="00EA43C9" w:rsidRDefault="00EA43C9" w:rsidP="00EA43C9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EA43C9">
              <w:rPr>
                <w:sz w:val="26"/>
                <w:szCs w:val="26"/>
              </w:rPr>
              <w:t>R42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43C9" w:rsidRPr="00EA43C9" w:rsidRDefault="00EA43C9" w:rsidP="00EA43C9">
            <w:pPr>
              <w:spacing w:before="120" w:line="240" w:lineRule="auto"/>
              <w:ind w:firstLine="142"/>
              <w:rPr>
                <w:szCs w:val="28"/>
              </w:rPr>
            </w:pPr>
            <w:r w:rsidRPr="00EA43C9">
              <w:rPr>
                <w:szCs w:val="28"/>
              </w:rPr>
              <w:t>Резистор CR0402-FX-15R0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43C9" w:rsidRPr="001F1B4E" w:rsidRDefault="00EA43C9" w:rsidP="00383F20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1F1B4E">
              <w:rPr>
                <w:sz w:val="26"/>
                <w:szCs w:val="26"/>
              </w:rPr>
              <w:t>1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A43C9" w:rsidRPr="00E54001" w:rsidRDefault="00EA43C9" w:rsidP="00E54001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EA43C9" w:rsidRPr="00D15841" w:rsidTr="000044F9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43C9" w:rsidRPr="00EA43C9" w:rsidRDefault="00EA43C9" w:rsidP="00EA43C9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EA43C9">
              <w:rPr>
                <w:sz w:val="26"/>
                <w:szCs w:val="26"/>
              </w:rPr>
              <w:t>2B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43C9" w:rsidRPr="00EA43C9" w:rsidRDefault="00EA43C9" w:rsidP="00EA43C9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EA43C9">
              <w:rPr>
                <w:sz w:val="26"/>
                <w:szCs w:val="26"/>
              </w:rPr>
              <w:t>R43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43C9" w:rsidRPr="00EA43C9" w:rsidRDefault="00EA43C9" w:rsidP="00EA43C9">
            <w:pPr>
              <w:spacing w:before="120" w:line="240" w:lineRule="auto"/>
              <w:ind w:firstLine="142"/>
              <w:rPr>
                <w:szCs w:val="28"/>
              </w:rPr>
            </w:pPr>
            <w:r w:rsidRPr="00EA43C9">
              <w:rPr>
                <w:szCs w:val="28"/>
              </w:rPr>
              <w:t>Резистор CR0402-FX-15R0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43C9" w:rsidRPr="001F1B4E" w:rsidRDefault="00EA43C9" w:rsidP="00383F20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1F1B4E">
              <w:rPr>
                <w:sz w:val="26"/>
                <w:szCs w:val="26"/>
              </w:rPr>
              <w:t>1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A43C9" w:rsidRPr="00E54001" w:rsidRDefault="00EA43C9" w:rsidP="00E54001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EA43C9" w:rsidRPr="00D15841" w:rsidTr="000044F9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43C9" w:rsidRPr="00EA43C9" w:rsidRDefault="00EA43C9" w:rsidP="00EA43C9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EA43C9">
              <w:rPr>
                <w:sz w:val="26"/>
                <w:szCs w:val="26"/>
              </w:rPr>
              <w:t>2B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43C9" w:rsidRPr="00EA43C9" w:rsidRDefault="00EA43C9" w:rsidP="00EA43C9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EA43C9">
              <w:rPr>
                <w:sz w:val="26"/>
                <w:szCs w:val="26"/>
              </w:rPr>
              <w:t>R44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43C9" w:rsidRPr="00EA43C9" w:rsidRDefault="00EA43C9" w:rsidP="00EA43C9">
            <w:pPr>
              <w:spacing w:before="120" w:line="240" w:lineRule="auto"/>
              <w:ind w:firstLine="142"/>
              <w:rPr>
                <w:szCs w:val="28"/>
              </w:rPr>
            </w:pPr>
            <w:r w:rsidRPr="00EA43C9">
              <w:rPr>
                <w:szCs w:val="28"/>
              </w:rPr>
              <w:t>Резистор CR0402-FX-15R0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43C9" w:rsidRPr="001F1B4E" w:rsidRDefault="00EA43C9" w:rsidP="00383F20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1F1B4E">
              <w:rPr>
                <w:sz w:val="26"/>
                <w:szCs w:val="26"/>
              </w:rPr>
              <w:t>1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A43C9" w:rsidRPr="00E54001" w:rsidRDefault="00EA43C9" w:rsidP="00E54001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EA43C9" w:rsidRPr="00D15841" w:rsidTr="000044F9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43C9" w:rsidRPr="00EA43C9" w:rsidRDefault="00EA43C9" w:rsidP="00EA43C9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EA43C9">
              <w:rPr>
                <w:sz w:val="26"/>
                <w:szCs w:val="26"/>
              </w:rPr>
              <w:t>2B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43C9" w:rsidRPr="00EA43C9" w:rsidRDefault="00EA43C9" w:rsidP="00EA43C9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EA43C9">
              <w:rPr>
                <w:sz w:val="26"/>
                <w:szCs w:val="26"/>
              </w:rPr>
              <w:t>R45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43C9" w:rsidRPr="00EA43C9" w:rsidRDefault="00EA43C9" w:rsidP="00EA43C9">
            <w:pPr>
              <w:spacing w:before="120" w:line="240" w:lineRule="auto"/>
              <w:ind w:firstLine="142"/>
              <w:rPr>
                <w:szCs w:val="28"/>
              </w:rPr>
            </w:pPr>
            <w:r w:rsidRPr="00EA43C9">
              <w:rPr>
                <w:szCs w:val="28"/>
              </w:rPr>
              <w:t>Резистор CR0402-FX-15R0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43C9" w:rsidRPr="001F1B4E" w:rsidRDefault="00EA43C9" w:rsidP="00383F20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1F1B4E">
              <w:rPr>
                <w:sz w:val="26"/>
                <w:szCs w:val="26"/>
              </w:rPr>
              <w:t>1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A43C9" w:rsidRPr="00E54001" w:rsidRDefault="00EA43C9" w:rsidP="00E54001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EA43C9" w:rsidRPr="00D15841" w:rsidTr="000044F9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43C9" w:rsidRPr="00EA43C9" w:rsidRDefault="00EA43C9" w:rsidP="00EA43C9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EA43C9">
              <w:rPr>
                <w:sz w:val="26"/>
                <w:szCs w:val="26"/>
              </w:rPr>
              <w:t>2B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43C9" w:rsidRPr="00EA43C9" w:rsidRDefault="00EA43C9" w:rsidP="00EA43C9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EA43C9">
              <w:rPr>
                <w:sz w:val="26"/>
                <w:szCs w:val="26"/>
              </w:rPr>
              <w:t>R46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43C9" w:rsidRPr="00EA43C9" w:rsidRDefault="00EA43C9" w:rsidP="00EA43C9">
            <w:pPr>
              <w:spacing w:before="120" w:line="240" w:lineRule="auto"/>
              <w:ind w:firstLine="142"/>
              <w:rPr>
                <w:szCs w:val="28"/>
              </w:rPr>
            </w:pPr>
            <w:r w:rsidRPr="00EA43C9">
              <w:rPr>
                <w:szCs w:val="28"/>
              </w:rPr>
              <w:t>Резистор CR0402-FX-15R0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43C9" w:rsidRPr="001F1B4E" w:rsidRDefault="00EA43C9" w:rsidP="00383F20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1F1B4E">
              <w:rPr>
                <w:sz w:val="26"/>
                <w:szCs w:val="26"/>
              </w:rPr>
              <w:t>1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A43C9" w:rsidRPr="00E54001" w:rsidRDefault="00EA43C9" w:rsidP="00E54001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EA43C9" w:rsidRPr="00D15841" w:rsidTr="000044F9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43C9" w:rsidRPr="00EA43C9" w:rsidRDefault="00EA43C9" w:rsidP="00EA43C9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EA43C9">
              <w:rPr>
                <w:sz w:val="26"/>
                <w:szCs w:val="26"/>
              </w:rPr>
              <w:t>2B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43C9" w:rsidRPr="00EA43C9" w:rsidRDefault="00EA43C9" w:rsidP="00EA43C9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EA43C9">
              <w:rPr>
                <w:sz w:val="26"/>
                <w:szCs w:val="26"/>
              </w:rPr>
              <w:t>R47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43C9" w:rsidRPr="00EA43C9" w:rsidRDefault="00EA43C9" w:rsidP="00EA43C9">
            <w:pPr>
              <w:spacing w:before="120" w:line="240" w:lineRule="auto"/>
              <w:ind w:firstLine="142"/>
              <w:rPr>
                <w:szCs w:val="28"/>
              </w:rPr>
            </w:pPr>
            <w:r w:rsidRPr="00EA43C9">
              <w:rPr>
                <w:szCs w:val="28"/>
              </w:rPr>
              <w:t>Резистор CR0402-FX-15R0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43C9" w:rsidRPr="001F1B4E" w:rsidRDefault="00EA43C9" w:rsidP="00383F20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1F1B4E">
              <w:rPr>
                <w:sz w:val="26"/>
                <w:szCs w:val="26"/>
              </w:rPr>
              <w:t>1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A43C9" w:rsidRPr="00E54001" w:rsidRDefault="00EA43C9" w:rsidP="00E54001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EA43C9" w:rsidRPr="00D15841" w:rsidTr="000044F9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43C9" w:rsidRPr="00EA43C9" w:rsidRDefault="00EA43C9" w:rsidP="00EA43C9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EA43C9">
              <w:rPr>
                <w:sz w:val="26"/>
                <w:szCs w:val="26"/>
              </w:rPr>
              <w:t>2B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43C9" w:rsidRPr="00EA43C9" w:rsidRDefault="00EA43C9" w:rsidP="00EA43C9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EA43C9">
              <w:rPr>
                <w:sz w:val="26"/>
                <w:szCs w:val="26"/>
              </w:rPr>
              <w:t>R48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43C9" w:rsidRPr="00EA43C9" w:rsidRDefault="00EA43C9" w:rsidP="00EA43C9">
            <w:pPr>
              <w:spacing w:before="120" w:line="240" w:lineRule="auto"/>
              <w:ind w:firstLine="142"/>
              <w:rPr>
                <w:szCs w:val="28"/>
              </w:rPr>
            </w:pPr>
            <w:r w:rsidRPr="00EA43C9">
              <w:rPr>
                <w:szCs w:val="28"/>
              </w:rPr>
              <w:t>Резистор CR0402-FX-15R0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43C9" w:rsidRPr="001F1B4E" w:rsidRDefault="00EA43C9" w:rsidP="00383F20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1F1B4E">
              <w:rPr>
                <w:sz w:val="26"/>
                <w:szCs w:val="26"/>
              </w:rPr>
              <w:t>1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A43C9" w:rsidRPr="00E54001" w:rsidRDefault="00EA43C9" w:rsidP="00E54001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EA43C9" w:rsidRPr="00D15841" w:rsidTr="000044F9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43C9" w:rsidRPr="00EA43C9" w:rsidRDefault="00EA43C9" w:rsidP="00EA43C9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EA43C9">
              <w:rPr>
                <w:sz w:val="26"/>
                <w:szCs w:val="26"/>
              </w:rPr>
              <w:t>2A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43C9" w:rsidRPr="00EA43C9" w:rsidRDefault="00EA43C9" w:rsidP="00EA43C9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EA43C9">
              <w:rPr>
                <w:sz w:val="26"/>
                <w:szCs w:val="26"/>
              </w:rPr>
              <w:t>R49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43C9" w:rsidRPr="00EA43C9" w:rsidRDefault="00EA43C9" w:rsidP="00EA43C9">
            <w:pPr>
              <w:spacing w:before="120" w:line="240" w:lineRule="auto"/>
              <w:ind w:firstLine="142"/>
              <w:rPr>
                <w:szCs w:val="28"/>
              </w:rPr>
            </w:pPr>
            <w:r w:rsidRPr="00EA43C9">
              <w:rPr>
                <w:szCs w:val="28"/>
              </w:rPr>
              <w:t>Резистор CR0402-FX-15R0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43C9" w:rsidRPr="001F1B4E" w:rsidRDefault="00EA43C9" w:rsidP="00383F20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1F1B4E">
              <w:rPr>
                <w:sz w:val="26"/>
                <w:szCs w:val="26"/>
              </w:rPr>
              <w:t>1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A43C9" w:rsidRPr="00E54001" w:rsidRDefault="00EA43C9" w:rsidP="00E54001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EA43C9" w:rsidRPr="00D15841" w:rsidTr="000044F9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43C9" w:rsidRPr="00EA43C9" w:rsidRDefault="00EA43C9" w:rsidP="00EA43C9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EA43C9">
              <w:rPr>
                <w:sz w:val="26"/>
                <w:szCs w:val="26"/>
              </w:rPr>
              <w:t>2A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43C9" w:rsidRPr="00EA43C9" w:rsidRDefault="00EA43C9" w:rsidP="00EA43C9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EA43C9">
              <w:rPr>
                <w:sz w:val="26"/>
                <w:szCs w:val="26"/>
              </w:rPr>
              <w:t>R50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43C9" w:rsidRPr="00EA43C9" w:rsidRDefault="00EA43C9" w:rsidP="00EA43C9">
            <w:pPr>
              <w:spacing w:before="120" w:line="240" w:lineRule="auto"/>
              <w:ind w:firstLine="142"/>
              <w:rPr>
                <w:szCs w:val="28"/>
              </w:rPr>
            </w:pPr>
            <w:r w:rsidRPr="00EA43C9">
              <w:rPr>
                <w:szCs w:val="28"/>
              </w:rPr>
              <w:t>Резистор CR0402-FX-15R0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43C9" w:rsidRPr="001F1B4E" w:rsidRDefault="00EA43C9" w:rsidP="00383F20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1F1B4E">
              <w:rPr>
                <w:sz w:val="26"/>
                <w:szCs w:val="26"/>
              </w:rPr>
              <w:t>1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A43C9" w:rsidRPr="00E54001" w:rsidRDefault="00EA43C9" w:rsidP="00E54001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EA43C9" w:rsidRPr="00D15841" w:rsidTr="000044F9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43C9" w:rsidRPr="00EA43C9" w:rsidRDefault="00EA43C9" w:rsidP="00EA43C9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EA43C9">
              <w:rPr>
                <w:sz w:val="26"/>
                <w:szCs w:val="26"/>
              </w:rPr>
              <w:t>2A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43C9" w:rsidRPr="00EA43C9" w:rsidRDefault="00EA43C9" w:rsidP="00EA43C9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EA43C9">
              <w:rPr>
                <w:sz w:val="26"/>
                <w:szCs w:val="26"/>
              </w:rPr>
              <w:t>R51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43C9" w:rsidRPr="00EA43C9" w:rsidRDefault="00EA43C9" w:rsidP="00EA43C9">
            <w:pPr>
              <w:spacing w:before="120" w:line="240" w:lineRule="auto"/>
              <w:ind w:firstLine="142"/>
              <w:rPr>
                <w:szCs w:val="28"/>
              </w:rPr>
            </w:pPr>
            <w:r w:rsidRPr="00EA43C9">
              <w:rPr>
                <w:szCs w:val="28"/>
              </w:rPr>
              <w:t>Резистор CR0402-FX-15R0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43C9" w:rsidRPr="001F1B4E" w:rsidRDefault="00EA43C9" w:rsidP="00383F20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1F1B4E">
              <w:rPr>
                <w:sz w:val="26"/>
                <w:szCs w:val="26"/>
              </w:rPr>
              <w:t>1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A43C9" w:rsidRPr="00E54001" w:rsidRDefault="00EA43C9" w:rsidP="00E54001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EA43C9" w:rsidRPr="00D15841" w:rsidTr="000044F9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43C9" w:rsidRPr="00EA43C9" w:rsidRDefault="00EA43C9" w:rsidP="00EA43C9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EA43C9">
              <w:rPr>
                <w:sz w:val="26"/>
                <w:szCs w:val="26"/>
              </w:rPr>
              <w:t>2A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43C9" w:rsidRPr="00EA43C9" w:rsidRDefault="00EA43C9" w:rsidP="00EA43C9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EA43C9">
              <w:rPr>
                <w:sz w:val="26"/>
                <w:szCs w:val="26"/>
              </w:rPr>
              <w:t>R52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43C9" w:rsidRPr="00EA43C9" w:rsidRDefault="00EA43C9" w:rsidP="00EA43C9">
            <w:pPr>
              <w:spacing w:before="120" w:line="240" w:lineRule="auto"/>
              <w:ind w:firstLine="142"/>
              <w:rPr>
                <w:szCs w:val="28"/>
              </w:rPr>
            </w:pPr>
            <w:r w:rsidRPr="00EA43C9">
              <w:rPr>
                <w:szCs w:val="28"/>
              </w:rPr>
              <w:t>Резистор CR0402-FX-15R0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43C9" w:rsidRPr="001F1B4E" w:rsidRDefault="00EA43C9" w:rsidP="00383F20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1F1B4E">
              <w:rPr>
                <w:sz w:val="26"/>
                <w:szCs w:val="26"/>
              </w:rPr>
              <w:t>1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EA43C9" w:rsidRPr="00E54001" w:rsidRDefault="00EA43C9" w:rsidP="00E54001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EA43C9" w:rsidRPr="00D15841" w:rsidTr="000044F9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43C9" w:rsidRPr="00EA43C9" w:rsidRDefault="00EA43C9" w:rsidP="00EA43C9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EA43C9">
              <w:rPr>
                <w:sz w:val="26"/>
                <w:szCs w:val="26"/>
              </w:rPr>
              <w:t>2A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43C9" w:rsidRPr="00EA43C9" w:rsidRDefault="00EA43C9" w:rsidP="00EA43C9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EA43C9">
              <w:rPr>
                <w:sz w:val="26"/>
                <w:szCs w:val="26"/>
              </w:rPr>
              <w:t>R53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43C9" w:rsidRPr="00EA43C9" w:rsidRDefault="00EA43C9" w:rsidP="00EA43C9">
            <w:pPr>
              <w:spacing w:before="120" w:line="240" w:lineRule="auto"/>
              <w:ind w:firstLine="142"/>
              <w:rPr>
                <w:szCs w:val="28"/>
              </w:rPr>
            </w:pPr>
            <w:r w:rsidRPr="00EA43C9">
              <w:rPr>
                <w:szCs w:val="28"/>
              </w:rPr>
              <w:t>Резистор CR0402-FX-15R0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43C9" w:rsidRPr="001F1B4E" w:rsidRDefault="00EA43C9" w:rsidP="00383F20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1F1B4E">
              <w:rPr>
                <w:sz w:val="26"/>
                <w:szCs w:val="26"/>
              </w:rPr>
              <w:t>1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EA43C9" w:rsidRPr="00E54001" w:rsidRDefault="00EA43C9" w:rsidP="00E54001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EA43C9" w:rsidRPr="00D15841" w:rsidTr="000044F9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43C9" w:rsidRPr="00EA43C9" w:rsidRDefault="00EA43C9" w:rsidP="00EA43C9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EA43C9">
              <w:rPr>
                <w:sz w:val="26"/>
                <w:szCs w:val="26"/>
              </w:rPr>
              <w:t>2B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43C9" w:rsidRPr="00EA43C9" w:rsidRDefault="00EA43C9" w:rsidP="00EA43C9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EA43C9">
              <w:rPr>
                <w:sz w:val="26"/>
                <w:szCs w:val="26"/>
              </w:rPr>
              <w:t>R54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43C9" w:rsidRPr="00EA43C9" w:rsidRDefault="00EA43C9" w:rsidP="00EA43C9">
            <w:pPr>
              <w:spacing w:before="120" w:line="240" w:lineRule="auto"/>
              <w:ind w:firstLine="142"/>
              <w:rPr>
                <w:szCs w:val="28"/>
              </w:rPr>
            </w:pPr>
            <w:r w:rsidRPr="00EA43C9">
              <w:rPr>
                <w:szCs w:val="28"/>
              </w:rPr>
              <w:t>Резистор CR0402-FX-1002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43C9" w:rsidRPr="001F1B4E" w:rsidRDefault="00EA43C9" w:rsidP="00383F20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1F1B4E">
              <w:rPr>
                <w:sz w:val="26"/>
                <w:szCs w:val="26"/>
              </w:rPr>
              <w:t>1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EA43C9" w:rsidRPr="00E54001" w:rsidRDefault="00EA43C9" w:rsidP="00E54001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EA43C9" w:rsidRPr="00D15841" w:rsidTr="000044F9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43C9" w:rsidRPr="00EA43C9" w:rsidRDefault="00EA43C9" w:rsidP="00EA43C9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EA43C9">
              <w:rPr>
                <w:sz w:val="26"/>
                <w:szCs w:val="26"/>
              </w:rPr>
              <w:t>2B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43C9" w:rsidRPr="00EA43C9" w:rsidRDefault="00EA43C9" w:rsidP="00EA43C9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EA43C9">
              <w:rPr>
                <w:sz w:val="26"/>
                <w:szCs w:val="26"/>
              </w:rPr>
              <w:t>R55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43C9" w:rsidRPr="00EA43C9" w:rsidRDefault="00EA43C9" w:rsidP="00EA43C9">
            <w:pPr>
              <w:spacing w:before="120" w:line="240" w:lineRule="auto"/>
              <w:ind w:firstLine="142"/>
              <w:rPr>
                <w:szCs w:val="28"/>
              </w:rPr>
            </w:pPr>
            <w:r w:rsidRPr="00EA43C9">
              <w:rPr>
                <w:szCs w:val="28"/>
              </w:rPr>
              <w:t>Резистор CR0402-FX-1002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43C9" w:rsidRPr="001F1B4E" w:rsidRDefault="00EA43C9" w:rsidP="00383F20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1F1B4E">
              <w:rPr>
                <w:sz w:val="26"/>
                <w:szCs w:val="26"/>
              </w:rPr>
              <w:t>1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EA43C9" w:rsidRPr="00E54001" w:rsidRDefault="00EA43C9" w:rsidP="00E54001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0F299A" w:rsidRPr="00E54001" w:rsidTr="0093617F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299A" w:rsidRPr="008E4EA8" w:rsidRDefault="000F299A" w:rsidP="008E4EA8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299A" w:rsidRPr="008E4EA8" w:rsidRDefault="000F299A" w:rsidP="008E4EA8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299A" w:rsidRPr="008E4EA8" w:rsidRDefault="000F299A" w:rsidP="008E4EA8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299A" w:rsidRPr="001F1B4E" w:rsidRDefault="000F299A" w:rsidP="0093617F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0F299A" w:rsidRPr="00E54001" w:rsidRDefault="000F299A" w:rsidP="0093617F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EA43C9" w:rsidRPr="00E54001" w:rsidTr="0093617F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43C9" w:rsidRPr="00EA43C9" w:rsidRDefault="00EA43C9" w:rsidP="00EA43C9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EA43C9">
              <w:rPr>
                <w:sz w:val="26"/>
                <w:szCs w:val="26"/>
              </w:rPr>
              <w:t>2B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43C9" w:rsidRPr="00EA43C9" w:rsidRDefault="00EA43C9" w:rsidP="00EA43C9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EA43C9">
              <w:rPr>
                <w:sz w:val="26"/>
                <w:szCs w:val="26"/>
              </w:rPr>
              <w:t>R56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43C9" w:rsidRPr="00EA43C9" w:rsidRDefault="00EA43C9" w:rsidP="00EA43C9">
            <w:pPr>
              <w:spacing w:before="120" w:line="240" w:lineRule="auto"/>
              <w:ind w:firstLine="142"/>
              <w:rPr>
                <w:szCs w:val="28"/>
              </w:rPr>
            </w:pPr>
            <w:r w:rsidRPr="00EA43C9">
              <w:rPr>
                <w:szCs w:val="28"/>
              </w:rPr>
              <w:t>Резистор CR0402-FX-1002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43C9" w:rsidRPr="001F1B4E" w:rsidRDefault="00EA43C9" w:rsidP="00383F20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1F1B4E">
              <w:rPr>
                <w:sz w:val="26"/>
                <w:szCs w:val="26"/>
              </w:rPr>
              <w:t>1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EA43C9" w:rsidRPr="00E54001" w:rsidRDefault="00EA43C9" w:rsidP="0093617F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EA43C9" w:rsidRPr="00E54001" w:rsidTr="0093617F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43C9" w:rsidRPr="00EA43C9" w:rsidRDefault="00EA43C9" w:rsidP="00EA43C9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EA43C9">
              <w:rPr>
                <w:sz w:val="26"/>
                <w:szCs w:val="26"/>
              </w:rPr>
              <w:t>2B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43C9" w:rsidRPr="00EA43C9" w:rsidRDefault="00EA43C9" w:rsidP="00EA43C9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EA43C9">
              <w:rPr>
                <w:sz w:val="26"/>
                <w:szCs w:val="26"/>
              </w:rPr>
              <w:t>R57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43C9" w:rsidRPr="00EA43C9" w:rsidRDefault="00EA43C9" w:rsidP="00EA43C9">
            <w:pPr>
              <w:spacing w:before="120" w:line="240" w:lineRule="auto"/>
              <w:ind w:firstLine="142"/>
              <w:rPr>
                <w:szCs w:val="28"/>
              </w:rPr>
            </w:pPr>
            <w:r w:rsidRPr="00EA43C9">
              <w:rPr>
                <w:szCs w:val="28"/>
              </w:rPr>
              <w:t>Резистор CR0402-FX-1002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43C9" w:rsidRPr="001F1B4E" w:rsidRDefault="00EA43C9" w:rsidP="00383F20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1F1B4E">
              <w:rPr>
                <w:sz w:val="26"/>
                <w:szCs w:val="26"/>
              </w:rPr>
              <w:t>1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EA43C9" w:rsidRPr="00E54001" w:rsidRDefault="00EA43C9" w:rsidP="0093617F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EA43C9" w:rsidRPr="00E54001" w:rsidTr="0093617F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43C9" w:rsidRPr="00EA43C9" w:rsidRDefault="00EA43C9" w:rsidP="00EA43C9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EA43C9">
              <w:rPr>
                <w:sz w:val="26"/>
                <w:szCs w:val="26"/>
              </w:rPr>
              <w:t>2B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43C9" w:rsidRPr="00EA43C9" w:rsidRDefault="00EA43C9" w:rsidP="00EA43C9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EA43C9">
              <w:rPr>
                <w:sz w:val="26"/>
                <w:szCs w:val="26"/>
              </w:rPr>
              <w:t>R58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43C9" w:rsidRPr="00EA43C9" w:rsidRDefault="00EA43C9" w:rsidP="00EA43C9">
            <w:pPr>
              <w:spacing w:before="120" w:line="240" w:lineRule="auto"/>
              <w:ind w:firstLine="142"/>
              <w:rPr>
                <w:szCs w:val="28"/>
              </w:rPr>
            </w:pPr>
            <w:r w:rsidRPr="00EA43C9">
              <w:rPr>
                <w:szCs w:val="28"/>
              </w:rPr>
              <w:t>Резистор CR0402-FX-1002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43C9" w:rsidRPr="001F1B4E" w:rsidRDefault="00EA43C9" w:rsidP="00383F20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1F1B4E">
              <w:rPr>
                <w:sz w:val="26"/>
                <w:szCs w:val="26"/>
              </w:rPr>
              <w:t>1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EA43C9" w:rsidRPr="00E54001" w:rsidRDefault="00EA43C9" w:rsidP="0093617F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EA43C9" w:rsidRPr="00D15841" w:rsidTr="0093617F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A43C9" w:rsidRPr="00EA43C9" w:rsidRDefault="00EA43C9" w:rsidP="00EA43C9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EA43C9">
              <w:rPr>
                <w:sz w:val="26"/>
                <w:szCs w:val="26"/>
              </w:rPr>
              <w:t>2B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A43C9" w:rsidRPr="00EA43C9" w:rsidRDefault="00EA43C9" w:rsidP="00EA43C9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EA43C9">
              <w:rPr>
                <w:sz w:val="26"/>
                <w:szCs w:val="26"/>
              </w:rPr>
              <w:t>R59</w:t>
            </w:r>
          </w:p>
        </w:tc>
        <w:tc>
          <w:tcPr>
            <w:tcW w:w="59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A43C9" w:rsidRPr="00EA43C9" w:rsidRDefault="00EA43C9" w:rsidP="00EA43C9">
            <w:pPr>
              <w:spacing w:before="120" w:line="240" w:lineRule="auto"/>
              <w:ind w:firstLine="142"/>
              <w:rPr>
                <w:szCs w:val="28"/>
              </w:rPr>
            </w:pPr>
            <w:r w:rsidRPr="00EA43C9">
              <w:rPr>
                <w:szCs w:val="28"/>
              </w:rPr>
              <w:t>Резистор CR0402-FX-1002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A43C9" w:rsidRPr="001F1B4E" w:rsidRDefault="00EA43C9" w:rsidP="00383F20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1F1B4E">
              <w:rPr>
                <w:sz w:val="26"/>
                <w:szCs w:val="26"/>
              </w:rPr>
              <w:t>1</w:t>
            </w:r>
          </w:p>
        </w:tc>
        <w:tc>
          <w:tcPr>
            <w:tcW w:w="2262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EA43C9" w:rsidRPr="00D15841" w:rsidRDefault="00EA43C9" w:rsidP="0093617F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EA43C9" w:rsidRPr="00E54001" w:rsidTr="0093617F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43C9" w:rsidRPr="00EA43C9" w:rsidRDefault="00EA43C9" w:rsidP="00EA43C9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EA43C9">
              <w:rPr>
                <w:sz w:val="26"/>
                <w:szCs w:val="26"/>
              </w:rPr>
              <w:t>2B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43C9" w:rsidRPr="00EA43C9" w:rsidRDefault="00EA43C9" w:rsidP="00EA43C9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EA43C9">
              <w:rPr>
                <w:sz w:val="26"/>
                <w:szCs w:val="26"/>
              </w:rPr>
              <w:t>R60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43C9" w:rsidRPr="00EA43C9" w:rsidRDefault="00EA43C9" w:rsidP="00EA43C9">
            <w:pPr>
              <w:spacing w:before="120" w:line="240" w:lineRule="auto"/>
              <w:ind w:firstLine="142"/>
              <w:rPr>
                <w:szCs w:val="28"/>
              </w:rPr>
            </w:pPr>
            <w:r w:rsidRPr="00EA43C9">
              <w:rPr>
                <w:szCs w:val="28"/>
              </w:rPr>
              <w:t>Резистор CR0402-FX-1002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43C9" w:rsidRPr="001F1B4E" w:rsidRDefault="00EA43C9" w:rsidP="00383F20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1F1B4E">
              <w:rPr>
                <w:sz w:val="26"/>
                <w:szCs w:val="26"/>
              </w:rPr>
              <w:t>1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EA43C9" w:rsidRPr="00E54001" w:rsidRDefault="00EA43C9" w:rsidP="0093617F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EA43C9" w:rsidRPr="00E54001" w:rsidTr="0093617F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43C9" w:rsidRPr="00EA43C9" w:rsidRDefault="00EA43C9" w:rsidP="00EA43C9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EA43C9">
              <w:rPr>
                <w:sz w:val="26"/>
                <w:szCs w:val="26"/>
              </w:rPr>
              <w:t>2B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43C9" w:rsidRPr="00EA43C9" w:rsidRDefault="00EA43C9" w:rsidP="00EA43C9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EA43C9">
              <w:rPr>
                <w:sz w:val="26"/>
                <w:szCs w:val="26"/>
              </w:rPr>
              <w:t>R61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43C9" w:rsidRPr="00EA43C9" w:rsidRDefault="00EA43C9" w:rsidP="00EA43C9">
            <w:pPr>
              <w:spacing w:before="120" w:line="240" w:lineRule="auto"/>
              <w:ind w:firstLine="142"/>
              <w:rPr>
                <w:szCs w:val="28"/>
              </w:rPr>
            </w:pPr>
            <w:r w:rsidRPr="00EA43C9">
              <w:rPr>
                <w:szCs w:val="28"/>
              </w:rPr>
              <w:t>Резистор CR0402-FX-1002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43C9" w:rsidRPr="001F1B4E" w:rsidRDefault="00EA43C9" w:rsidP="00383F20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1F1B4E">
              <w:rPr>
                <w:sz w:val="26"/>
                <w:szCs w:val="26"/>
              </w:rPr>
              <w:t>1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EA43C9" w:rsidRPr="00E54001" w:rsidRDefault="00EA43C9" w:rsidP="0093617F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EA43C9" w:rsidRPr="00E54001" w:rsidTr="0093617F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43C9" w:rsidRPr="00EA43C9" w:rsidRDefault="00EA43C9" w:rsidP="00EA43C9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EA43C9">
              <w:rPr>
                <w:sz w:val="26"/>
                <w:szCs w:val="26"/>
              </w:rPr>
              <w:t>2A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43C9" w:rsidRPr="00EA43C9" w:rsidRDefault="00EA43C9" w:rsidP="00EA43C9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EA43C9">
              <w:rPr>
                <w:sz w:val="26"/>
                <w:szCs w:val="26"/>
              </w:rPr>
              <w:t>R62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43C9" w:rsidRPr="00EA43C9" w:rsidRDefault="00EA43C9" w:rsidP="00EA43C9">
            <w:pPr>
              <w:spacing w:before="120" w:line="240" w:lineRule="auto"/>
              <w:ind w:firstLine="142"/>
              <w:rPr>
                <w:szCs w:val="28"/>
              </w:rPr>
            </w:pPr>
            <w:r w:rsidRPr="00EA43C9">
              <w:rPr>
                <w:szCs w:val="28"/>
              </w:rPr>
              <w:t>Резистор CR0402-FX-1002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43C9" w:rsidRPr="001F1B4E" w:rsidRDefault="00EA43C9" w:rsidP="00383F20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1F1B4E">
              <w:rPr>
                <w:sz w:val="26"/>
                <w:szCs w:val="26"/>
              </w:rPr>
              <w:t>1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EA43C9" w:rsidRPr="00E54001" w:rsidRDefault="00EA43C9" w:rsidP="0093617F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EA43C9" w:rsidRPr="00E54001" w:rsidTr="0093617F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43C9" w:rsidRPr="00EA43C9" w:rsidRDefault="00EA43C9" w:rsidP="00EA43C9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EA43C9">
              <w:rPr>
                <w:sz w:val="26"/>
                <w:szCs w:val="26"/>
              </w:rPr>
              <w:t>2A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43C9" w:rsidRPr="00EA43C9" w:rsidRDefault="00EA43C9" w:rsidP="00EA43C9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EA43C9">
              <w:rPr>
                <w:sz w:val="26"/>
                <w:szCs w:val="26"/>
              </w:rPr>
              <w:t>R63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43C9" w:rsidRPr="00EA43C9" w:rsidRDefault="00EA43C9" w:rsidP="00EA43C9">
            <w:pPr>
              <w:spacing w:before="120" w:line="240" w:lineRule="auto"/>
              <w:ind w:firstLine="142"/>
              <w:rPr>
                <w:szCs w:val="28"/>
              </w:rPr>
            </w:pPr>
            <w:r w:rsidRPr="00EA43C9">
              <w:rPr>
                <w:szCs w:val="28"/>
              </w:rPr>
              <w:t>Резистор CR0402-FX-1002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43C9" w:rsidRPr="001F1B4E" w:rsidRDefault="00EA43C9" w:rsidP="00383F20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1F1B4E">
              <w:rPr>
                <w:sz w:val="26"/>
                <w:szCs w:val="26"/>
              </w:rPr>
              <w:t>1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EA43C9" w:rsidRPr="00E54001" w:rsidRDefault="00EA43C9" w:rsidP="0093617F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EA43C9" w:rsidRPr="00D15841" w:rsidTr="0093617F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A43C9" w:rsidRPr="00EA43C9" w:rsidRDefault="00EA43C9" w:rsidP="00EA43C9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EA43C9">
              <w:rPr>
                <w:sz w:val="26"/>
                <w:szCs w:val="26"/>
              </w:rPr>
              <w:t>2A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A43C9" w:rsidRPr="00EA43C9" w:rsidRDefault="00EA43C9" w:rsidP="00EA43C9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EA43C9">
              <w:rPr>
                <w:sz w:val="26"/>
                <w:szCs w:val="26"/>
              </w:rPr>
              <w:t>R64</w:t>
            </w:r>
          </w:p>
        </w:tc>
        <w:tc>
          <w:tcPr>
            <w:tcW w:w="59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A43C9" w:rsidRPr="00EA43C9" w:rsidRDefault="00EA43C9" w:rsidP="00EA43C9">
            <w:pPr>
              <w:spacing w:before="120" w:line="240" w:lineRule="auto"/>
              <w:ind w:firstLine="142"/>
              <w:rPr>
                <w:szCs w:val="28"/>
              </w:rPr>
            </w:pPr>
            <w:r w:rsidRPr="00EA43C9">
              <w:rPr>
                <w:szCs w:val="28"/>
              </w:rPr>
              <w:t>Резистор CR0402-FX-1002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A43C9" w:rsidRPr="001F1B4E" w:rsidRDefault="00EA43C9" w:rsidP="00383F20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1F1B4E">
              <w:rPr>
                <w:sz w:val="26"/>
                <w:szCs w:val="26"/>
              </w:rPr>
              <w:t>1</w:t>
            </w:r>
          </w:p>
        </w:tc>
        <w:tc>
          <w:tcPr>
            <w:tcW w:w="2262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EA43C9" w:rsidRPr="00D15841" w:rsidRDefault="00EA43C9" w:rsidP="0093617F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EA43C9" w:rsidRPr="00E54001" w:rsidTr="0093617F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43C9" w:rsidRPr="00EA43C9" w:rsidRDefault="00EA43C9" w:rsidP="00EA43C9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EA43C9">
              <w:rPr>
                <w:sz w:val="26"/>
                <w:szCs w:val="26"/>
              </w:rPr>
              <w:t>2A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43C9" w:rsidRPr="00EA43C9" w:rsidRDefault="00EA43C9" w:rsidP="00EA43C9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EA43C9">
              <w:rPr>
                <w:sz w:val="26"/>
                <w:szCs w:val="26"/>
              </w:rPr>
              <w:t>R65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43C9" w:rsidRPr="00EA43C9" w:rsidRDefault="00EA43C9" w:rsidP="00EA43C9">
            <w:pPr>
              <w:spacing w:before="120" w:line="240" w:lineRule="auto"/>
              <w:ind w:firstLine="142"/>
              <w:rPr>
                <w:szCs w:val="28"/>
              </w:rPr>
            </w:pPr>
            <w:r w:rsidRPr="00EA43C9">
              <w:rPr>
                <w:szCs w:val="28"/>
              </w:rPr>
              <w:t>Резистор CR0402-FX-1002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43C9" w:rsidRPr="001F1B4E" w:rsidRDefault="00EA43C9" w:rsidP="00383F20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1F1B4E">
              <w:rPr>
                <w:sz w:val="26"/>
                <w:szCs w:val="26"/>
              </w:rPr>
              <w:t>1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EA43C9" w:rsidRPr="00E54001" w:rsidRDefault="00EA43C9" w:rsidP="0093617F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EA43C9" w:rsidRPr="00E54001" w:rsidTr="0093617F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43C9" w:rsidRPr="00EA43C9" w:rsidRDefault="00EA43C9" w:rsidP="00EA43C9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EA43C9">
              <w:rPr>
                <w:sz w:val="26"/>
                <w:szCs w:val="26"/>
              </w:rPr>
              <w:t>2A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43C9" w:rsidRPr="00EA43C9" w:rsidRDefault="00EA43C9" w:rsidP="00EA43C9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EA43C9">
              <w:rPr>
                <w:sz w:val="26"/>
                <w:szCs w:val="26"/>
              </w:rPr>
              <w:t>R66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43C9" w:rsidRPr="00EA43C9" w:rsidRDefault="00EA43C9" w:rsidP="00EA43C9">
            <w:pPr>
              <w:spacing w:before="120" w:line="240" w:lineRule="auto"/>
              <w:ind w:firstLine="142"/>
              <w:rPr>
                <w:szCs w:val="28"/>
              </w:rPr>
            </w:pPr>
            <w:r w:rsidRPr="00EA43C9">
              <w:rPr>
                <w:szCs w:val="28"/>
              </w:rPr>
              <w:t>Резистор CR0402-FX-1002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43C9" w:rsidRPr="001F1B4E" w:rsidRDefault="00EA43C9" w:rsidP="00383F20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1F1B4E">
              <w:rPr>
                <w:sz w:val="26"/>
                <w:szCs w:val="26"/>
              </w:rPr>
              <w:t>1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EA43C9" w:rsidRPr="00E54001" w:rsidRDefault="00EA43C9" w:rsidP="0093617F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EA43C9" w:rsidRPr="00E54001" w:rsidTr="0093617F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43C9" w:rsidRPr="00EA43C9" w:rsidRDefault="00EA43C9" w:rsidP="00EA43C9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EA43C9">
              <w:rPr>
                <w:sz w:val="26"/>
                <w:szCs w:val="26"/>
              </w:rPr>
              <w:t>2A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43C9" w:rsidRPr="00EA43C9" w:rsidRDefault="00EA43C9" w:rsidP="00EA43C9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EA43C9">
              <w:rPr>
                <w:sz w:val="26"/>
                <w:szCs w:val="26"/>
              </w:rPr>
              <w:t>R67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43C9" w:rsidRPr="00EA43C9" w:rsidRDefault="00EA43C9" w:rsidP="00EA43C9">
            <w:pPr>
              <w:spacing w:before="120" w:line="240" w:lineRule="auto"/>
              <w:ind w:firstLine="142"/>
              <w:rPr>
                <w:szCs w:val="28"/>
              </w:rPr>
            </w:pPr>
            <w:r w:rsidRPr="00EA43C9">
              <w:rPr>
                <w:szCs w:val="28"/>
              </w:rPr>
              <w:t>Резистор CR0402-FX-1003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43C9" w:rsidRPr="001F1B4E" w:rsidRDefault="00EA43C9" w:rsidP="00383F20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1F1B4E">
              <w:rPr>
                <w:sz w:val="26"/>
                <w:szCs w:val="26"/>
              </w:rPr>
              <w:t>1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EA43C9" w:rsidRPr="00E54001" w:rsidRDefault="00EA43C9" w:rsidP="0093617F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EA43C9" w:rsidRPr="00E54001" w:rsidTr="0093617F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43C9" w:rsidRPr="00EA43C9" w:rsidRDefault="00EA43C9" w:rsidP="00EA43C9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EA43C9">
              <w:rPr>
                <w:sz w:val="26"/>
                <w:szCs w:val="26"/>
              </w:rPr>
              <w:t>2A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43C9" w:rsidRPr="00EA43C9" w:rsidRDefault="00EA43C9" w:rsidP="00EA43C9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EA43C9">
              <w:rPr>
                <w:sz w:val="26"/>
                <w:szCs w:val="26"/>
              </w:rPr>
              <w:t>R68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43C9" w:rsidRPr="00EA43C9" w:rsidRDefault="00EA43C9" w:rsidP="00EA43C9">
            <w:pPr>
              <w:spacing w:before="120" w:line="240" w:lineRule="auto"/>
              <w:ind w:firstLine="142"/>
              <w:rPr>
                <w:szCs w:val="28"/>
              </w:rPr>
            </w:pPr>
            <w:r w:rsidRPr="00EA43C9">
              <w:rPr>
                <w:szCs w:val="28"/>
              </w:rPr>
              <w:t>Резистор CR0402-FX-1003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43C9" w:rsidRPr="001F1B4E" w:rsidRDefault="00EA43C9" w:rsidP="00383F20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1F1B4E">
              <w:rPr>
                <w:sz w:val="26"/>
                <w:szCs w:val="26"/>
              </w:rPr>
              <w:t>1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EA43C9" w:rsidRPr="00E54001" w:rsidRDefault="00EA43C9" w:rsidP="0093617F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EA43C9" w:rsidRPr="00D15841" w:rsidTr="0093617F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A43C9" w:rsidRPr="00EA43C9" w:rsidRDefault="00EA43C9" w:rsidP="00EA43C9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EA43C9">
              <w:rPr>
                <w:sz w:val="26"/>
                <w:szCs w:val="26"/>
              </w:rPr>
              <w:t>2A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A43C9" w:rsidRPr="00EA43C9" w:rsidRDefault="00EA43C9" w:rsidP="00EA43C9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EA43C9">
              <w:rPr>
                <w:sz w:val="26"/>
                <w:szCs w:val="26"/>
              </w:rPr>
              <w:t>R69</w:t>
            </w:r>
          </w:p>
        </w:tc>
        <w:tc>
          <w:tcPr>
            <w:tcW w:w="59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A43C9" w:rsidRPr="00EA43C9" w:rsidRDefault="00EA43C9" w:rsidP="00EA43C9">
            <w:pPr>
              <w:spacing w:before="120" w:line="240" w:lineRule="auto"/>
              <w:ind w:firstLine="142"/>
              <w:rPr>
                <w:szCs w:val="28"/>
              </w:rPr>
            </w:pPr>
            <w:r w:rsidRPr="00EA43C9">
              <w:rPr>
                <w:szCs w:val="28"/>
              </w:rPr>
              <w:t>Резистор CR0402-FX-1003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A43C9" w:rsidRPr="001F1B4E" w:rsidRDefault="00EA43C9" w:rsidP="00383F20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1F1B4E">
              <w:rPr>
                <w:sz w:val="26"/>
                <w:szCs w:val="26"/>
              </w:rPr>
              <w:t>1</w:t>
            </w:r>
          </w:p>
        </w:tc>
        <w:tc>
          <w:tcPr>
            <w:tcW w:w="2262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EA43C9" w:rsidRPr="00D15841" w:rsidRDefault="00EA43C9" w:rsidP="0093617F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EA43C9" w:rsidRPr="00E54001" w:rsidTr="0093617F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43C9" w:rsidRPr="00EA43C9" w:rsidRDefault="00EA43C9" w:rsidP="00EA43C9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EA43C9">
              <w:rPr>
                <w:sz w:val="26"/>
                <w:szCs w:val="26"/>
              </w:rPr>
              <w:t>2A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43C9" w:rsidRPr="00EA43C9" w:rsidRDefault="00EA43C9" w:rsidP="00EA43C9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EA43C9">
              <w:rPr>
                <w:sz w:val="26"/>
                <w:szCs w:val="26"/>
              </w:rPr>
              <w:t>R70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43C9" w:rsidRPr="00EA43C9" w:rsidRDefault="00EA43C9" w:rsidP="00EA43C9">
            <w:pPr>
              <w:spacing w:before="120" w:line="240" w:lineRule="auto"/>
              <w:ind w:firstLine="142"/>
              <w:rPr>
                <w:szCs w:val="28"/>
              </w:rPr>
            </w:pPr>
            <w:r w:rsidRPr="00EA43C9">
              <w:rPr>
                <w:szCs w:val="28"/>
              </w:rPr>
              <w:t>Резистор CR0402-FX-1003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43C9" w:rsidRPr="001F1B4E" w:rsidRDefault="00EA43C9" w:rsidP="00383F20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1F1B4E">
              <w:rPr>
                <w:sz w:val="26"/>
                <w:szCs w:val="26"/>
              </w:rPr>
              <w:t>1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EA43C9" w:rsidRPr="00E54001" w:rsidRDefault="00EA43C9" w:rsidP="0093617F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EA43C9" w:rsidRPr="00E54001" w:rsidTr="0093617F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43C9" w:rsidRPr="00EA43C9" w:rsidRDefault="00EA43C9" w:rsidP="00EA43C9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EA43C9">
              <w:rPr>
                <w:sz w:val="26"/>
                <w:szCs w:val="26"/>
              </w:rPr>
              <w:t>2A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43C9" w:rsidRPr="00EA43C9" w:rsidRDefault="00EA43C9" w:rsidP="00EA43C9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EA43C9">
              <w:rPr>
                <w:sz w:val="26"/>
                <w:szCs w:val="26"/>
              </w:rPr>
              <w:t>R71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43C9" w:rsidRPr="00EA43C9" w:rsidRDefault="00EA43C9" w:rsidP="00EA43C9">
            <w:pPr>
              <w:spacing w:before="120" w:line="240" w:lineRule="auto"/>
              <w:ind w:firstLine="142"/>
              <w:rPr>
                <w:szCs w:val="28"/>
              </w:rPr>
            </w:pPr>
            <w:r w:rsidRPr="00EA43C9">
              <w:rPr>
                <w:szCs w:val="28"/>
              </w:rPr>
              <w:t>Резистор CR0402-FX-1003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43C9" w:rsidRPr="001F1B4E" w:rsidRDefault="00EA43C9" w:rsidP="00383F20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1F1B4E">
              <w:rPr>
                <w:sz w:val="26"/>
                <w:szCs w:val="26"/>
              </w:rPr>
              <w:t>1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EA43C9" w:rsidRPr="00E54001" w:rsidRDefault="00EA43C9" w:rsidP="0093617F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EA43C9" w:rsidRPr="00E54001" w:rsidTr="0093617F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43C9" w:rsidRPr="00EA43C9" w:rsidRDefault="00EA43C9" w:rsidP="00EA43C9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EA43C9">
              <w:rPr>
                <w:sz w:val="26"/>
                <w:szCs w:val="26"/>
              </w:rPr>
              <w:t>2A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43C9" w:rsidRPr="00EA43C9" w:rsidRDefault="00EA43C9" w:rsidP="00EA43C9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EA43C9">
              <w:rPr>
                <w:sz w:val="26"/>
                <w:szCs w:val="26"/>
              </w:rPr>
              <w:t>R72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43C9" w:rsidRPr="00EA43C9" w:rsidRDefault="00EA43C9" w:rsidP="00EA43C9">
            <w:pPr>
              <w:spacing w:before="120" w:line="240" w:lineRule="auto"/>
              <w:ind w:firstLine="142"/>
              <w:rPr>
                <w:szCs w:val="28"/>
              </w:rPr>
            </w:pPr>
            <w:r w:rsidRPr="00EA43C9">
              <w:rPr>
                <w:szCs w:val="28"/>
              </w:rPr>
              <w:t>Резистор CR0402-FX-1002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43C9" w:rsidRPr="001F1B4E" w:rsidRDefault="00EA43C9" w:rsidP="00383F20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1F1B4E">
              <w:rPr>
                <w:sz w:val="26"/>
                <w:szCs w:val="26"/>
              </w:rPr>
              <w:t>1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EA43C9" w:rsidRPr="00E54001" w:rsidRDefault="00EA43C9" w:rsidP="0093617F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EA43C9" w:rsidRPr="00E54001" w:rsidTr="0093617F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43C9" w:rsidRPr="00EA43C9" w:rsidRDefault="00EA43C9" w:rsidP="00EA43C9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EA43C9">
              <w:rPr>
                <w:sz w:val="26"/>
                <w:szCs w:val="26"/>
              </w:rPr>
              <w:t>2B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43C9" w:rsidRPr="00EA43C9" w:rsidRDefault="00EA43C9" w:rsidP="00EA43C9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EA43C9">
              <w:rPr>
                <w:sz w:val="26"/>
                <w:szCs w:val="26"/>
              </w:rPr>
              <w:t>R73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43C9" w:rsidRPr="00EA43C9" w:rsidRDefault="00EA43C9" w:rsidP="00EA43C9">
            <w:pPr>
              <w:spacing w:before="120" w:line="240" w:lineRule="auto"/>
              <w:ind w:firstLine="142"/>
              <w:rPr>
                <w:szCs w:val="28"/>
              </w:rPr>
            </w:pPr>
            <w:r w:rsidRPr="00EA43C9">
              <w:rPr>
                <w:szCs w:val="28"/>
              </w:rPr>
              <w:t>Резистор CR0402-FX-75R0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43C9" w:rsidRPr="001F1B4E" w:rsidRDefault="00EA43C9" w:rsidP="00383F20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1F1B4E">
              <w:rPr>
                <w:sz w:val="26"/>
                <w:szCs w:val="26"/>
              </w:rPr>
              <w:t>1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EA43C9" w:rsidRPr="00E54001" w:rsidRDefault="00EA43C9" w:rsidP="0093617F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EA43C9" w:rsidRPr="00D15841" w:rsidTr="00BC3324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A43C9" w:rsidRPr="00EA43C9" w:rsidRDefault="00EA43C9" w:rsidP="00EA43C9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EA43C9">
              <w:rPr>
                <w:sz w:val="26"/>
                <w:szCs w:val="26"/>
              </w:rPr>
              <w:t>2B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A43C9" w:rsidRPr="00EA43C9" w:rsidRDefault="00EA43C9" w:rsidP="00EA43C9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EA43C9">
              <w:rPr>
                <w:sz w:val="26"/>
                <w:szCs w:val="26"/>
              </w:rPr>
              <w:t>R74</w:t>
            </w:r>
          </w:p>
        </w:tc>
        <w:tc>
          <w:tcPr>
            <w:tcW w:w="59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A43C9" w:rsidRPr="00EA43C9" w:rsidRDefault="00EA43C9" w:rsidP="00EA43C9">
            <w:pPr>
              <w:spacing w:before="120" w:line="240" w:lineRule="auto"/>
              <w:ind w:firstLine="142"/>
              <w:rPr>
                <w:szCs w:val="28"/>
              </w:rPr>
            </w:pPr>
            <w:r w:rsidRPr="00EA43C9">
              <w:rPr>
                <w:szCs w:val="28"/>
              </w:rPr>
              <w:t>Резистор CR0402-FX-75R0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A43C9" w:rsidRPr="001F1B4E" w:rsidRDefault="00EA43C9" w:rsidP="00383F20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1F1B4E">
              <w:rPr>
                <w:sz w:val="26"/>
                <w:szCs w:val="26"/>
              </w:rPr>
              <w:t>1</w:t>
            </w:r>
          </w:p>
        </w:tc>
        <w:tc>
          <w:tcPr>
            <w:tcW w:w="2262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EA43C9" w:rsidRPr="00D15841" w:rsidRDefault="00EA43C9" w:rsidP="0093617F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EA43C9" w:rsidRPr="00E54001" w:rsidTr="0093617F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43C9" w:rsidRPr="00EA43C9" w:rsidRDefault="00EA43C9" w:rsidP="00EA43C9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EA43C9">
              <w:rPr>
                <w:sz w:val="26"/>
                <w:szCs w:val="26"/>
              </w:rPr>
              <w:t>2B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43C9" w:rsidRPr="00EA43C9" w:rsidRDefault="00EA43C9" w:rsidP="00EA43C9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EA43C9">
              <w:rPr>
                <w:sz w:val="26"/>
                <w:szCs w:val="26"/>
              </w:rPr>
              <w:t>R75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43C9" w:rsidRPr="00EA43C9" w:rsidRDefault="00EA43C9" w:rsidP="00EA43C9">
            <w:pPr>
              <w:spacing w:before="120" w:line="240" w:lineRule="auto"/>
              <w:ind w:firstLine="142"/>
              <w:rPr>
                <w:szCs w:val="28"/>
              </w:rPr>
            </w:pPr>
            <w:r w:rsidRPr="00EA43C9">
              <w:rPr>
                <w:szCs w:val="28"/>
              </w:rPr>
              <w:t>Резистор CR0402-FX-75R0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43C9" w:rsidRPr="001F1B4E" w:rsidRDefault="00EA43C9" w:rsidP="00383F20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1F1B4E">
              <w:rPr>
                <w:sz w:val="26"/>
                <w:szCs w:val="26"/>
              </w:rPr>
              <w:t>1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EA43C9" w:rsidRPr="00E54001" w:rsidRDefault="00EA43C9" w:rsidP="0093617F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EA43C9" w:rsidRPr="00E54001" w:rsidTr="0093617F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43C9" w:rsidRPr="00EA43C9" w:rsidRDefault="00EA43C9" w:rsidP="00EA43C9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EA43C9">
              <w:rPr>
                <w:sz w:val="26"/>
                <w:szCs w:val="26"/>
              </w:rPr>
              <w:t>2B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43C9" w:rsidRPr="00EA43C9" w:rsidRDefault="00EA43C9" w:rsidP="00EA43C9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EA43C9">
              <w:rPr>
                <w:sz w:val="26"/>
                <w:szCs w:val="26"/>
              </w:rPr>
              <w:t>R76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43C9" w:rsidRPr="00EA43C9" w:rsidRDefault="00EA43C9" w:rsidP="00EA43C9">
            <w:pPr>
              <w:spacing w:before="120" w:line="240" w:lineRule="auto"/>
              <w:ind w:firstLine="142"/>
              <w:rPr>
                <w:szCs w:val="28"/>
              </w:rPr>
            </w:pPr>
            <w:r w:rsidRPr="00EA43C9">
              <w:rPr>
                <w:szCs w:val="28"/>
              </w:rPr>
              <w:t>Резистор CR0402-FX-75R0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43C9" w:rsidRPr="001F1B4E" w:rsidRDefault="00EA43C9" w:rsidP="00383F20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1F1B4E">
              <w:rPr>
                <w:sz w:val="26"/>
                <w:szCs w:val="26"/>
              </w:rPr>
              <w:t>1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EA43C9" w:rsidRPr="00E54001" w:rsidRDefault="00EA43C9" w:rsidP="0093617F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EA43C9" w:rsidRPr="00E54001" w:rsidTr="0093617F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43C9" w:rsidRPr="00EA43C9" w:rsidRDefault="00EA43C9" w:rsidP="00EA43C9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EA43C9">
              <w:rPr>
                <w:sz w:val="26"/>
                <w:szCs w:val="26"/>
              </w:rPr>
              <w:t>2B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43C9" w:rsidRPr="00EA43C9" w:rsidRDefault="00EA43C9" w:rsidP="00EA43C9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EA43C9">
              <w:rPr>
                <w:sz w:val="26"/>
                <w:szCs w:val="26"/>
              </w:rPr>
              <w:t>R77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43C9" w:rsidRPr="00EA43C9" w:rsidRDefault="00EA43C9" w:rsidP="00EA43C9">
            <w:pPr>
              <w:spacing w:before="120" w:line="240" w:lineRule="auto"/>
              <w:ind w:firstLine="142"/>
              <w:rPr>
                <w:szCs w:val="28"/>
              </w:rPr>
            </w:pPr>
            <w:r w:rsidRPr="00EA43C9">
              <w:rPr>
                <w:szCs w:val="28"/>
              </w:rPr>
              <w:t>Резистор CR0402-FX-75R0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43C9" w:rsidRPr="001F1B4E" w:rsidRDefault="00EA43C9" w:rsidP="00383F20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1F1B4E">
              <w:rPr>
                <w:sz w:val="26"/>
                <w:szCs w:val="26"/>
              </w:rPr>
              <w:t>1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EA43C9" w:rsidRPr="00E54001" w:rsidRDefault="00EA43C9" w:rsidP="0093617F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EA43C9" w:rsidRPr="00E54001" w:rsidTr="0093617F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43C9" w:rsidRPr="00EA43C9" w:rsidRDefault="00EA43C9" w:rsidP="00EA43C9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EA43C9">
              <w:rPr>
                <w:sz w:val="26"/>
                <w:szCs w:val="26"/>
              </w:rPr>
              <w:t>2B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43C9" w:rsidRPr="00EA43C9" w:rsidRDefault="00EA43C9" w:rsidP="00EA43C9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EA43C9">
              <w:rPr>
                <w:sz w:val="26"/>
                <w:szCs w:val="26"/>
              </w:rPr>
              <w:t>R78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43C9" w:rsidRPr="00EA43C9" w:rsidRDefault="00EA43C9" w:rsidP="00EA43C9">
            <w:pPr>
              <w:spacing w:before="120" w:line="240" w:lineRule="auto"/>
              <w:ind w:firstLine="142"/>
              <w:rPr>
                <w:szCs w:val="28"/>
              </w:rPr>
            </w:pPr>
            <w:r w:rsidRPr="00EA43C9">
              <w:rPr>
                <w:szCs w:val="28"/>
              </w:rPr>
              <w:t>Резистор CR0402-FX-75R0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43C9" w:rsidRPr="001F1B4E" w:rsidRDefault="00EA43C9" w:rsidP="00383F20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1F1B4E">
              <w:rPr>
                <w:sz w:val="26"/>
                <w:szCs w:val="26"/>
              </w:rPr>
              <w:t>1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EA43C9" w:rsidRPr="00E54001" w:rsidRDefault="00EA43C9" w:rsidP="0093617F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EA43C9" w:rsidRPr="00D15841" w:rsidTr="00BC3324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A43C9" w:rsidRPr="00EA43C9" w:rsidRDefault="00EA43C9" w:rsidP="00EA43C9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EA43C9">
              <w:rPr>
                <w:sz w:val="26"/>
                <w:szCs w:val="26"/>
              </w:rPr>
              <w:t>2B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A43C9" w:rsidRPr="00EA43C9" w:rsidRDefault="00EA43C9" w:rsidP="00EA43C9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EA43C9">
              <w:rPr>
                <w:sz w:val="26"/>
                <w:szCs w:val="26"/>
              </w:rPr>
              <w:t>R79</w:t>
            </w:r>
          </w:p>
        </w:tc>
        <w:tc>
          <w:tcPr>
            <w:tcW w:w="59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A43C9" w:rsidRPr="00EA43C9" w:rsidRDefault="00EA43C9" w:rsidP="00EA43C9">
            <w:pPr>
              <w:spacing w:before="120" w:line="240" w:lineRule="auto"/>
              <w:ind w:firstLine="142"/>
              <w:rPr>
                <w:szCs w:val="28"/>
              </w:rPr>
            </w:pPr>
            <w:r w:rsidRPr="00EA43C9">
              <w:rPr>
                <w:szCs w:val="28"/>
              </w:rPr>
              <w:t>Резистор CR0402-FX-75R0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A43C9" w:rsidRPr="001F1B4E" w:rsidRDefault="00EA43C9" w:rsidP="00383F20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1F1B4E">
              <w:rPr>
                <w:sz w:val="26"/>
                <w:szCs w:val="26"/>
              </w:rPr>
              <w:t>1</w:t>
            </w:r>
          </w:p>
        </w:tc>
        <w:tc>
          <w:tcPr>
            <w:tcW w:w="2262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EA43C9" w:rsidRPr="00D15841" w:rsidRDefault="00EA43C9" w:rsidP="0093617F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EA43C9" w:rsidRPr="00E54001" w:rsidTr="0093617F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43C9" w:rsidRPr="00EA43C9" w:rsidRDefault="00EA43C9" w:rsidP="00EA43C9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EA43C9">
              <w:rPr>
                <w:sz w:val="26"/>
                <w:szCs w:val="26"/>
              </w:rPr>
              <w:t>2B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43C9" w:rsidRPr="00EA43C9" w:rsidRDefault="00EA43C9" w:rsidP="00EA43C9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EA43C9">
              <w:rPr>
                <w:sz w:val="26"/>
                <w:szCs w:val="26"/>
              </w:rPr>
              <w:t>R80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43C9" w:rsidRPr="00EA43C9" w:rsidRDefault="00EA43C9" w:rsidP="00EA43C9">
            <w:pPr>
              <w:spacing w:before="120" w:line="240" w:lineRule="auto"/>
              <w:ind w:firstLine="142"/>
              <w:rPr>
                <w:szCs w:val="28"/>
              </w:rPr>
            </w:pPr>
            <w:r w:rsidRPr="00EA43C9">
              <w:rPr>
                <w:szCs w:val="28"/>
              </w:rPr>
              <w:t>Резистор CR0402-FX-75R0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43C9" w:rsidRPr="001F1B4E" w:rsidRDefault="00EA43C9" w:rsidP="00383F20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1F1B4E">
              <w:rPr>
                <w:sz w:val="26"/>
                <w:szCs w:val="26"/>
              </w:rPr>
              <w:t>1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EA43C9" w:rsidRPr="00E54001" w:rsidRDefault="00EA43C9" w:rsidP="0093617F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EA43C9" w:rsidRPr="00E54001" w:rsidTr="0093617F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43C9" w:rsidRPr="00EA43C9" w:rsidRDefault="00EA43C9" w:rsidP="00EA43C9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EA43C9">
              <w:rPr>
                <w:sz w:val="26"/>
                <w:szCs w:val="26"/>
              </w:rPr>
              <w:t>2A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43C9" w:rsidRPr="00EA43C9" w:rsidRDefault="00EA43C9" w:rsidP="00EA43C9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EA43C9">
              <w:rPr>
                <w:sz w:val="26"/>
                <w:szCs w:val="26"/>
              </w:rPr>
              <w:t>R81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43C9" w:rsidRPr="00EA43C9" w:rsidRDefault="00EA43C9" w:rsidP="00EA43C9">
            <w:pPr>
              <w:spacing w:before="120" w:line="240" w:lineRule="auto"/>
              <w:ind w:firstLine="142"/>
              <w:rPr>
                <w:szCs w:val="28"/>
              </w:rPr>
            </w:pPr>
            <w:r w:rsidRPr="00EA43C9">
              <w:rPr>
                <w:szCs w:val="28"/>
              </w:rPr>
              <w:t>Резистор CR0402-FX-75R0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43C9" w:rsidRPr="001F1B4E" w:rsidRDefault="00EA43C9" w:rsidP="00383F20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1F1B4E">
              <w:rPr>
                <w:sz w:val="26"/>
                <w:szCs w:val="26"/>
              </w:rPr>
              <w:t>1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EA43C9" w:rsidRPr="00E54001" w:rsidRDefault="00EA43C9" w:rsidP="0093617F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EA43C9" w:rsidRPr="00E54001" w:rsidTr="0093617F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43C9" w:rsidRPr="00EA43C9" w:rsidRDefault="00EA43C9" w:rsidP="00EA43C9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EA43C9">
              <w:rPr>
                <w:sz w:val="26"/>
                <w:szCs w:val="26"/>
              </w:rPr>
              <w:t>2A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43C9" w:rsidRPr="00EA43C9" w:rsidRDefault="00EA43C9" w:rsidP="00EA43C9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EA43C9">
              <w:rPr>
                <w:sz w:val="26"/>
                <w:szCs w:val="26"/>
              </w:rPr>
              <w:t>R82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43C9" w:rsidRPr="00EA43C9" w:rsidRDefault="00EA43C9" w:rsidP="00EA43C9">
            <w:pPr>
              <w:spacing w:before="120" w:line="240" w:lineRule="auto"/>
              <w:ind w:firstLine="142"/>
              <w:rPr>
                <w:szCs w:val="28"/>
              </w:rPr>
            </w:pPr>
            <w:r w:rsidRPr="00EA43C9">
              <w:rPr>
                <w:szCs w:val="28"/>
              </w:rPr>
              <w:t>Резистор CR0402-FX-75R0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43C9" w:rsidRPr="001F1B4E" w:rsidRDefault="00EA43C9" w:rsidP="00383F20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1F1B4E">
              <w:rPr>
                <w:sz w:val="26"/>
                <w:szCs w:val="26"/>
              </w:rPr>
              <w:t>1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EA43C9" w:rsidRPr="00E54001" w:rsidRDefault="00EA43C9" w:rsidP="0093617F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EA43C9" w:rsidRPr="00E54001" w:rsidTr="0093617F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43C9" w:rsidRPr="00EA43C9" w:rsidRDefault="00EA43C9" w:rsidP="00EA43C9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EA43C9">
              <w:rPr>
                <w:sz w:val="26"/>
                <w:szCs w:val="26"/>
              </w:rPr>
              <w:t>2A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43C9" w:rsidRPr="00EA43C9" w:rsidRDefault="00EA43C9" w:rsidP="00EA43C9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EA43C9">
              <w:rPr>
                <w:sz w:val="26"/>
                <w:szCs w:val="26"/>
              </w:rPr>
              <w:t>R83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43C9" w:rsidRPr="00EA43C9" w:rsidRDefault="00EA43C9" w:rsidP="00EA43C9">
            <w:pPr>
              <w:spacing w:before="120" w:line="240" w:lineRule="auto"/>
              <w:ind w:firstLine="142"/>
              <w:rPr>
                <w:szCs w:val="28"/>
              </w:rPr>
            </w:pPr>
            <w:r w:rsidRPr="00EA43C9">
              <w:rPr>
                <w:szCs w:val="28"/>
              </w:rPr>
              <w:t>Резистор CR0402-FX-75R0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43C9" w:rsidRPr="001F1B4E" w:rsidRDefault="00EA43C9" w:rsidP="00383F20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1F1B4E">
              <w:rPr>
                <w:sz w:val="26"/>
                <w:szCs w:val="26"/>
              </w:rPr>
              <w:t>1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EA43C9" w:rsidRPr="00E54001" w:rsidRDefault="00EA43C9" w:rsidP="0093617F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EA43C9" w:rsidRPr="00D15841" w:rsidTr="00BC3324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A43C9" w:rsidRPr="00EA43C9" w:rsidRDefault="00EA43C9" w:rsidP="00EA43C9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EA43C9">
              <w:rPr>
                <w:sz w:val="26"/>
                <w:szCs w:val="26"/>
              </w:rPr>
              <w:t>2A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A43C9" w:rsidRPr="00EA43C9" w:rsidRDefault="00EA43C9" w:rsidP="00EA43C9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EA43C9">
              <w:rPr>
                <w:sz w:val="26"/>
                <w:szCs w:val="26"/>
              </w:rPr>
              <w:t>R84</w:t>
            </w:r>
          </w:p>
        </w:tc>
        <w:tc>
          <w:tcPr>
            <w:tcW w:w="59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A43C9" w:rsidRPr="00EA43C9" w:rsidRDefault="00EA43C9" w:rsidP="00EA43C9">
            <w:pPr>
              <w:spacing w:before="120" w:line="240" w:lineRule="auto"/>
              <w:ind w:firstLine="142"/>
              <w:rPr>
                <w:szCs w:val="28"/>
              </w:rPr>
            </w:pPr>
            <w:r w:rsidRPr="00EA43C9">
              <w:rPr>
                <w:szCs w:val="28"/>
              </w:rPr>
              <w:t>Резистор CR0402-FX-75R0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A43C9" w:rsidRPr="001F1B4E" w:rsidRDefault="00EA43C9" w:rsidP="00383F20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1F1B4E">
              <w:rPr>
                <w:sz w:val="26"/>
                <w:szCs w:val="26"/>
              </w:rPr>
              <w:t>1</w:t>
            </w:r>
          </w:p>
        </w:tc>
        <w:tc>
          <w:tcPr>
            <w:tcW w:w="2262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EA43C9" w:rsidRPr="00D15841" w:rsidRDefault="00EA43C9" w:rsidP="0093617F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0F299A" w:rsidRPr="00D15841" w:rsidTr="000044F9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299A" w:rsidRPr="008E4EA8" w:rsidRDefault="000F299A" w:rsidP="008E4EA8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299A" w:rsidRPr="008E4EA8" w:rsidRDefault="000F299A" w:rsidP="008E4EA8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299A" w:rsidRPr="008E4EA8" w:rsidRDefault="000F299A" w:rsidP="008E4EA8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299A" w:rsidRPr="001F1B4E" w:rsidRDefault="000F299A" w:rsidP="00356EF6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0F299A" w:rsidRPr="00E54001" w:rsidRDefault="000F299A" w:rsidP="00E54001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EA43C9" w:rsidRPr="00D15841" w:rsidTr="000044F9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43C9" w:rsidRPr="00EA43C9" w:rsidRDefault="00EA43C9" w:rsidP="00EA43C9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EA43C9">
              <w:rPr>
                <w:sz w:val="26"/>
                <w:szCs w:val="26"/>
              </w:rPr>
              <w:t>2A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43C9" w:rsidRPr="00EA43C9" w:rsidRDefault="00EA43C9" w:rsidP="00EA43C9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EA43C9">
              <w:rPr>
                <w:sz w:val="26"/>
                <w:szCs w:val="26"/>
              </w:rPr>
              <w:t>R85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43C9" w:rsidRPr="00EA43C9" w:rsidRDefault="00EA43C9" w:rsidP="00EA43C9">
            <w:pPr>
              <w:spacing w:before="120" w:line="240" w:lineRule="auto"/>
              <w:ind w:firstLine="142"/>
              <w:rPr>
                <w:szCs w:val="28"/>
              </w:rPr>
            </w:pPr>
            <w:r w:rsidRPr="00EA43C9">
              <w:rPr>
                <w:szCs w:val="28"/>
              </w:rPr>
              <w:t>Резистор CR0402-FX-75R0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43C9" w:rsidRPr="008E4EA8" w:rsidRDefault="00EA43C9" w:rsidP="00383F20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8E4EA8">
              <w:rPr>
                <w:sz w:val="26"/>
                <w:szCs w:val="26"/>
              </w:rPr>
              <w:t>1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A43C9" w:rsidRPr="009F3930" w:rsidRDefault="00EA43C9" w:rsidP="00FE7A57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EA43C9" w:rsidRPr="00D15841" w:rsidTr="000044F9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43C9" w:rsidRPr="00EA43C9" w:rsidRDefault="00EA43C9" w:rsidP="00EA43C9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EA43C9">
              <w:rPr>
                <w:sz w:val="26"/>
                <w:szCs w:val="26"/>
              </w:rPr>
              <w:t>1B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43C9" w:rsidRPr="00EA43C9" w:rsidRDefault="00EA43C9" w:rsidP="00EA43C9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EA43C9">
              <w:rPr>
                <w:sz w:val="26"/>
                <w:szCs w:val="26"/>
              </w:rPr>
              <w:t>R86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43C9" w:rsidRPr="00EA43C9" w:rsidRDefault="00EA43C9" w:rsidP="00EA43C9">
            <w:pPr>
              <w:spacing w:before="120" w:line="240" w:lineRule="auto"/>
              <w:ind w:firstLine="142"/>
              <w:rPr>
                <w:szCs w:val="28"/>
              </w:rPr>
            </w:pPr>
            <w:r w:rsidRPr="00EA43C9">
              <w:rPr>
                <w:szCs w:val="28"/>
              </w:rPr>
              <w:t>Резистор CR0402-FX-1002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43C9" w:rsidRPr="008E4EA8" w:rsidRDefault="00EA43C9" w:rsidP="00383F20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8E4EA8">
              <w:rPr>
                <w:sz w:val="26"/>
                <w:szCs w:val="26"/>
              </w:rPr>
              <w:t>1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A43C9" w:rsidRPr="009F3930" w:rsidRDefault="00EA43C9" w:rsidP="00356EF6">
            <w:pPr>
              <w:spacing w:before="120" w:line="240" w:lineRule="auto"/>
              <w:ind w:left="29"/>
              <w:rPr>
                <w:szCs w:val="28"/>
                <w:lang w:val="en-US"/>
              </w:rPr>
            </w:pPr>
          </w:p>
        </w:tc>
      </w:tr>
      <w:tr w:rsidR="00EA43C9" w:rsidRPr="00D15841" w:rsidTr="000044F9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43C9" w:rsidRPr="00EA43C9" w:rsidRDefault="00EA43C9" w:rsidP="00EA43C9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EA43C9">
              <w:rPr>
                <w:sz w:val="26"/>
                <w:szCs w:val="26"/>
              </w:rPr>
              <w:t>1A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43C9" w:rsidRPr="00EA43C9" w:rsidRDefault="00EA43C9" w:rsidP="00EA43C9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EA43C9">
              <w:rPr>
                <w:sz w:val="26"/>
                <w:szCs w:val="26"/>
              </w:rPr>
              <w:t>R87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43C9" w:rsidRPr="00EA43C9" w:rsidRDefault="00EA43C9" w:rsidP="00EA43C9">
            <w:pPr>
              <w:spacing w:before="120" w:line="240" w:lineRule="auto"/>
              <w:ind w:firstLine="142"/>
              <w:rPr>
                <w:szCs w:val="28"/>
              </w:rPr>
            </w:pPr>
            <w:r w:rsidRPr="00EA43C9">
              <w:rPr>
                <w:szCs w:val="28"/>
              </w:rPr>
              <w:t>Резистор CR0402-FX-1002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43C9" w:rsidRPr="008E4EA8" w:rsidRDefault="00EA43C9" w:rsidP="00383F20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8E4EA8">
              <w:rPr>
                <w:sz w:val="26"/>
                <w:szCs w:val="26"/>
              </w:rPr>
              <w:t>1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A43C9" w:rsidRPr="009F3930" w:rsidRDefault="00EA43C9" w:rsidP="00356EF6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EA43C9" w:rsidRPr="00D15841" w:rsidTr="000044F9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43C9" w:rsidRPr="00EA43C9" w:rsidRDefault="00EA43C9" w:rsidP="00EA43C9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EA43C9">
              <w:rPr>
                <w:sz w:val="26"/>
                <w:szCs w:val="26"/>
              </w:rPr>
              <w:t>1A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43C9" w:rsidRPr="00EA43C9" w:rsidRDefault="00EA43C9" w:rsidP="00EA43C9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EA43C9">
              <w:rPr>
                <w:sz w:val="26"/>
                <w:szCs w:val="26"/>
              </w:rPr>
              <w:t>R88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43C9" w:rsidRPr="00EA43C9" w:rsidRDefault="00EA43C9" w:rsidP="00EA43C9">
            <w:pPr>
              <w:spacing w:before="120" w:line="240" w:lineRule="auto"/>
              <w:ind w:firstLine="142"/>
              <w:rPr>
                <w:szCs w:val="28"/>
              </w:rPr>
            </w:pPr>
            <w:r w:rsidRPr="00EA43C9">
              <w:rPr>
                <w:szCs w:val="28"/>
              </w:rPr>
              <w:t>Резистор CR0402-FX-4701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43C9" w:rsidRPr="008E4EA8" w:rsidRDefault="00EA43C9" w:rsidP="00383F20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8E4EA8">
              <w:rPr>
                <w:sz w:val="26"/>
                <w:szCs w:val="26"/>
              </w:rPr>
              <w:t>1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A43C9" w:rsidRPr="009F3930" w:rsidRDefault="00EA43C9" w:rsidP="00356EF6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EA43C9" w:rsidRPr="00D15841" w:rsidTr="000044F9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43C9" w:rsidRPr="00EA43C9" w:rsidRDefault="00EA43C9" w:rsidP="00EA43C9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EA43C9">
              <w:rPr>
                <w:sz w:val="26"/>
                <w:szCs w:val="26"/>
              </w:rPr>
              <w:t>1A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43C9" w:rsidRPr="00EA43C9" w:rsidRDefault="00EA43C9" w:rsidP="00EA43C9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EA43C9">
              <w:rPr>
                <w:sz w:val="26"/>
                <w:szCs w:val="26"/>
              </w:rPr>
              <w:t>R89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43C9" w:rsidRPr="00EA43C9" w:rsidRDefault="00EA43C9" w:rsidP="00EA43C9">
            <w:pPr>
              <w:spacing w:before="120" w:line="240" w:lineRule="auto"/>
              <w:ind w:firstLine="142"/>
              <w:rPr>
                <w:szCs w:val="28"/>
              </w:rPr>
            </w:pPr>
            <w:r w:rsidRPr="00EA43C9">
              <w:rPr>
                <w:szCs w:val="28"/>
              </w:rPr>
              <w:t>Резистор CR0402-FX-4300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43C9" w:rsidRPr="008E4EA8" w:rsidRDefault="00EA43C9" w:rsidP="00383F20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8E4EA8">
              <w:rPr>
                <w:sz w:val="26"/>
                <w:szCs w:val="26"/>
              </w:rPr>
              <w:t>1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A43C9" w:rsidRPr="009F3930" w:rsidRDefault="00EA43C9" w:rsidP="00356EF6">
            <w:pPr>
              <w:spacing w:before="120" w:line="240" w:lineRule="auto"/>
              <w:ind w:left="29"/>
              <w:rPr>
                <w:szCs w:val="28"/>
                <w:lang w:val="en-US"/>
              </w:rPr>
            </w:pPr>
          </w:p>
        </w:tc>
      </w:tr>
      <w:tr w:rsidR="00F3799D" w:rsidRPr="00D15841" w:rsidTr="000044F9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3799D" w:rsidRPr="004D7054" w:rsidRDefault="00F3799D" w:rsidP="004D7054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3799D" w:rsidRPr="004D7054" w:rsidRDefault="00F3799D" w:rsidP="004D7054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3799D" w:rsidRPr="004D7054" w:rsidRDefault="00F3799D" w:rsidP="004D7054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3799D" w:rsidRPr="008E4EA8" w:rsidRDefault="00F3799D" w:rsidP="00383F20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F3799D" w:rsidRPr="00D15841" w:rsidRDefault="00F3799D" w:rsidP="00356EF6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F3799D" w:rsidRPr="00D15841" w:rsidTr="000044F9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3799D" w:rsidRPr="004D7054" w:rsidRDefault="00F3799D" w:rsidP="004D7054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3799D" w:rsidRPr="004D7054" w:rsidRDefault="00F3799D" w:rsidP="004D7054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3799D" w:rsidRPr="004D7054" w:rsidRDefault="00F3799D" w:rsidP="004D7054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3799D" w:rsidRPr="008E4EA8" w:rsidRDefault="00F3799D" w:rsidP="00383F20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F3799D" w:rsidRPr="00D15841" w:rsidRDefault="00F3799D" w:rsidP="00356EF6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637A4C" w:rsidRPr="00D15841" w:rsidTr="000044F9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7A4C" w:rsidRPr="003225B6" w:rsidRDefault="00637A4C" w:rsidP="00383F20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3225B6">
              <w:rPr>
                <w:sz w:val="26"/>
                <w:szCs w:val="26"/>
              </w:rPr>
              <w:t>3A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7A4C" w:rsidRPr="003225B6" w:rsidRDefault="00637A4C" w:rsidP="00383F20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3225B6">
              <w:rPr>
                <w:sz w:val="26"/>
                <w:szCs w:val="26"/>
              </w:rPr>
              <w:t>TV1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7A4C" w:rsidRPr="003225B6" w:rsidRDefault="00637A4C" w:rsidP="00383F20">
            <w:pPr>
              <w:spacing w:before="120" w:line="240" w:lineRule="auto"/>
              <w:ind w:firstLine="142"/>
              <w:rPr>
                <w:szCs w:val="28"/>
              </w:rPr>
            </w:pPr>
            <w:r w:rsidRPr="003225B6">
              <w:rPr>
                <w:szCs w:val="28"/>
              </w:rPr>
              <w:t>Трансформатор HX1188NL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7A4C" w:rsidRPr="003225B6" w:rsidRDefault="00637A4C" w:rsidP="00383F20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3225B6">
              <w:rPr>
                <w:sz w:val="26"/>
                <w:szCs w:val="26"/>
              </w:rPr>
              <w:t>1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637A4C" w:rsidRPr="009F3930" w:rsidRDefault="00637A4C" w:rsidP="00383F20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637A4C" w:rsidRPr="00D15841" w:rsidTr="000044F9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7A4C" w:rsidRPr="00892951" w:rsidRDefault="00637A4C" w:rsidP="00383F20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7A4C" w:rsidRPr="001B40DE" w:rsidRDefault="00637A4C" w:rsidP="00383F20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7A4C" w:rsidRPr="00892951" w:rsidRDefault="00637A4C" w:rsidP="00383F20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7A4C" w:rsidRPr="00892951" w:rsidRDefault="00637A4C" w:rsidP="00383F20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637A4C" w:rsidRPr="009F3930" w:rsidRDefault="00637A4C" w:rsidP="00383F20">
            <w:pPr>
              <w:spacing w:before="120" w:line="240" w:lineRule="auto"/>
              <w:ind w:left="29"/>
              <w:rPr>
                <w:szCs w:val="28"/>
                <w:lang w:val="en-US"/>
              </w:rPr>
            </w:pPr>
          </w:p>
        </w:tc>
      </w:tr>
      <w:tr w:rsidR="00637A4C" w:rsidRPr="00D15841" w:rsidTr="000044F9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7A4C" w:rsidRPr="001B40DE" w:rsidRDefault="00637A4C" w:rsidP="00383F20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7A4C" w:rsidRPr="00892951" w:rsidRDefault="00637A4C" w:rsidP="00383F20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7A4C" w:rsidRPr="00892951" w:rsidRDefault="00637A4C" w:rsidP="00383F20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7A4C" w:rsidRPr="001B40DE" w:rsidRDefault="00637A4C" w:rsidP="00383F20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637A4C" w:rsidRPr="009F3930" w:rsidRDefault="00637A4C" w:rsidP="00383F20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637A4C" w:rsidRPr="00D15841" w:rsidTr="000044F9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7A4C" w:rsidRPr="001B40DE" w:rsidRDefault="00637A4C" w:rsidP="00383F20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1B40DE">
              <w:rPr>
                <w:sz w:val="26"/>
                <w:szCs w:val="26"/>
              </w:rPr>
              <w:t>*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7A4C" w:rsidRPr="00892951" w:rsidRDefault="00637A4C" w:rsidP="00383F20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892951">
              <w:rPr>
                <w:sz w:val="26"/>
                <w:szCs w:val="26"/>
              </w:rPr>
              <w:t>VT</w:t>
            </w:r>
            <w:r w:rsidRPr="001B40DE">
              <w:rPr>
                <w:sz w:val="26"/>
                <w:szCs w:val="26"/>
              </w:rPr>
              <w:t>1</w:t>
            </w:r>
            <w:r>
              <w:rPr>
                <w:sz w:val="26"/>
                <w:szCs w:val="26"/>
              </w:rPr>
              <w:t>-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7A4C" w:rsidRPr="00892951" w:rsidRDefault="00637A4C" w:rsidP="00383F20">
            <w:pPr>
              <w:spacing w:before="120" w:line="240" w:lineRule="auto"/>
              <w:ind w:firstLine="142"/>
              <w:rPr>
                <w:szCs w:val="28"/>
              </w:rPr>
            </w:pPr>
            <w:r w:rsidRPr="00892951">
              <w:rPr>
                <w:szCs w:val="28"/>
              </w:rPr>
              <w:t>Транзистор IRLML2803PbF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7A4C" w:rsidRPr="001B40DE" w:rsidRDefault="00637A4C" w:rsidP="00383F20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1B40DE">
              <w:rPr>
                <w:sz w:val="26"/>
                <w:szCs w:val="26"/>
              </w:rPr>
              <w:t>27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637A4C" w:rsidRPr="009F3930" w:rsidRDefault="00637A4C" w:rsidP="00383F20">
            <w:pPr>
              <w:spacing w:before="120" w:line="240" w:lineRule="auto"/>
              <w:ind w:left="29"/>
              <w:rPr>
                <w:szCs w:val="28"/>
              </w:rPr>
            </w:pPr>
            <w:r>
              <w:rPr>
                <w:szCs w:val="28"/>
                <w:lang w:val="en-US"/>
              </w:rPr>
              <w:t>* 3B, 3A</w:t>
            </w:r>
            <w:r>
              <w:rPr>
                <w:szCs w:val="28"/>
              </w:rPr>
              <w:t xml:space="preserve">, </w:t>
            </w:r>
            <w:r>
              <w:rPr>
                <w:szCs w:val="28"/>
                <w:lang w:val="en-US"/>
              </w:rPr>
              <w:t>2B, 2A</w:t>
            </w:r>
            <w:r>
              <w:rPr>
                <w:szCs w:val="28"/>
              </w:rPr>
              <w:t>,</w:t>
            </w:r>
          </w:p>
        </w:tc>
      </w:tr>
      <w:tr w:rsidR="00637A4C" w:rsidRPr="00D15841" w:rsidTr="000044F9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7A4C" w:rsidRPr="00892951" w:rsidRDefault="00637A4C" w:rsidP="00383F20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7A4C" w:rsidRPr="001B40DE" w:rsidRDefault="00637A4C" w:rsidP="00383F20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1B40DE">
              <w:rPr>
                <w:sz w:val="26"/>
                <w:szCs w:val="26"/>
              </w:rPr>
              <w:t>VT27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7A4C" w:rsidRPr="00892951" w:rsidRDefault="00637A4C" w:rsidP="00383F20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7A4C" w:rsidRPr="00892951" w:rsidRDefault="00637A4C" w:rsidP="00383F20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637A4C" w:rsidRPr="009F3930" w:rsidRDefault="00637A4C" w:rsidP="00383F20">
            <w:pPr>
              <w:spacing w:before="120" w:line="240" w:lineRule="auto"/>
              <w:ind w:left="29"/>
              <w:rPr>
                <w:szCs w:val="28"/>
                <w:lang w:val="en-US"/>
              </w:rPr>
            </w:pPr>
            <w:r>
              <w:rPr>
                <w:szCs w:val="28"/>
              </w:rPr>
              <w:t xml:space="preserve">   1</w:t>
            </w:r>
            <w:r>
              <w:rPr>
                <w:szCs w:val="28"/>
                <w:lang w:val="en-US"/>
              </w:rPr>
              <w:t>A</w:t>
            </w:r>
          </w:p>
        </w:tc>
      </w:tr>
      <w:tr w:rsidR="00637A4C" w:rsidRPr="00D15841" w:rsidTr="000044F9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7A4C" w:rsidRPr="00E54001" w:rsidRDefault="00637A4C" w:rsidP="00356EF6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7A4C" w:rsidRPr="00E54001" w:rsidRDefault="00637A4C" w:rsidP="00356EF6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7A4C" w:rsidRPr="00186FA8" w:rsidRDefault="00637A4C" w:rsidP="00356EF6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7A4C" w:rsidRPr="00E54001" w:rsidRDefault="00637A4C" w:rsidP="00356EF6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637A4C" w:rsidRPr="00D15841" w:rsidRDefault="00637A4C" w:rsidP="00356EF6">
            <w:pPr>
              <w:spacing w:before="120" w:line="240" w:lineRule="auto"/>
              <w:ind w:left="29"/>
              <w:jc w:val="center"/>
              <w:rPr>
                <w:szCs w:val="28"/>
              </w:rPr>
            </w:pPr>
          </w:p>
        </w:tc>
      </w:tr>
      <w:tr w:rsidR="00637A4C" w:rsidRPr="00D15841" w:rsidTr="000044F9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7A4C" w:rsidRPr="008E4EA8" w:rsidRDefault="00637A4C" w:rsidP="008E4EA8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7A4C" w:rsidRPr="008E4EA8" w:rsidRDefault="00637A4C" w:rsidP="008E4EA8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7A4C" w:rsidRPr="004D7054" w:rsidRDefault="00637A4C" w:rsidP="008E4EA8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7A4C" w:rsidRPr="008E4EA8" w:rsidRDefault="00637A4C" w:rsidP="008E4EA8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637A4C" w:rsidRPr="00D15841" w:rsidRDefault="00637A4C" w:rsidP="00356EF6">
            <w:pPr>
              <w:spacing w:before="120" w:line="240" w:lineRule="auto"/>
              <w:ind w:left="29"/>
              <w:jc w:val="center"/>
              <w:rPr>
                <w:szCs w:val="28"/>
              </w:rPr>
            </w:pPr>
          </w:p>
        </w:tc>
      </w:tr>
      <w:tr w:rsidR="00637A4C" w:rsidRPr="00D15841" w:rsidTr="000044F9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7A4C" w:rsidRPr="008E4EA8" w:rsidRDefault="00637A4C" w:rsidP="008E4EA8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7A4C" w:rsidRPr="008E4EA8" w:rsidRDefault="00637A4C" w:rsidP="008E4EA8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7A4C" w:rsidRPr="004D7054" w:rsidRDefault="00637A4C" w:rsidP="008E4EA8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7A4C" w:rsidRPr="008E4EA8" w:rsidRDefault="00637A4C" w:rsidP="008E4EA8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637A4C" w:rsidRPr="00D15841" w:rsidRDefault="00637A4C" w:rsidP="00356EF6">
            <w:pPr>
              <w:spacing w:before="120" w:line="240" w:lineRule="auto"/>
              <w:ind w:left="29"/>
              <w:jc w:val="both"/>
              <w:rPr>
                <w:szCs w:val="28"/>
              </w:rPr>
            </w:pPr>
          </w:p>
        </w:tc>
      </w:tr>
      <w:tr w:rsidR="00637A4C" w:rsidRPr="00D15841" w:rsidTr="000044F9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7A4C" w:rsidRPr="008E4EA8" w:rsidRDefault="00637A4C" w:rsidP="008E4EA8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7A4C" w:rsidRPr="008E4EA8" w:rsidRDefault="00637A4C" w:rsidP="008E4EA8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7A4C" w:rsidRPr="008E4EA8" w:rsidRDefault="00637A4C" w:rsidP="008E4EA8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7A4C" w:rsidRPr="008E4EA8" w:rsidRDefault="00637A4C" w:rsidP="008E4EA8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637A4C" w:rsidRPr="00D15841" w:rsidRDefault="00637A4C" w:rsidP="00356EF6">
            <w:pPr>
              <w:spacing w:before="120" w:line="240" w:lineRule="auto"/>
              <w:ind w:left="29"/>
              <w:jc w:val="center"/>
              <w:rPr>
                <w:szCs w:val="28"/>
              </w:rPr>
            </w:pPr>
          </w:p>
        </w:tc>
      </w:tr>
      <w:tr w:rsidR="00637A4C" w:rsidRPr="00D15841" w:rsidTr="000044F9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7A4C" w:rsidRPr="001B40DE" w:rsidRDefault="00637A4C" w:rsidP="00356EF6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7A4C" w:rsidRPr="001B40DE" w:rsidRDefault="00637A4C" w:rsidP="00356EF6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7A4C" w:rsidRPr="001B40DE" w:rsidRDefault="00637A4C" w:rsidP="00356EF6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7A4C" w:rsidRPr="001B40DE" w:rsidRDefault="00637A4C" w:rsidP="00356EF6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637A4C" w:rsidRPr="00D15841" w:rsidRDefault="00637A4C" w:rsidP="00356EF6">
            <w:pPr>
              <w:spacing w:before="120" w:line="240" w:lineRule="auto"/>
              <w:ind w:left="29"/>
              <w:jc w:val="both"/>
              <w:rPr>
                <w:szCs w:val="28"/>
              </w:rPr>
            </w:pPr>
          </w:p>
        </w:tc>
      </w:tr>
      <w:tr w:rsidR="00637A4C" w:rsidRPr="00D15841" w:rsidTr="000044F9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7A4C" w:rsidRPr="008E4EA8" w:rsidRDefault="00637A4C" w:rsidP="008E4EA8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7A4C" w:rsidRPr="008E4EA8" w:rsidRDefault="00637A4C" w:rsidP="008E4EA8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7A4C" w:rsidRPr="008E4EA8" w:rsidRDefault="00637A4C" w:rsidP="008E4EA8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7A4C" w:rsidRPr="008E4EA8" w:rsidRDefault="00637A4C" w:rsidP="008E4EA8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637A4C" w:rsidRPr="00D15841" w:rsidRDefault="00637A4C" w:rsidP="00356EF6">
            <w:pPr>
              <w:spacing w:before="120" w:line="240" w:lineRule="auto"/>
              <w:ind w:left="29"/>
              <w:jc w:val="center"/>
              <w:rPr>
                <w:szCs w:val="28"/>
              </w:rPr>
            </w:pPr>
          </w:p>
        </w:tc>
      </w:tr>
      <w:tr w:rsidR="00637A4C" w:rsidRPr="00D15841" w:rsidTr="000044F9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7A4C" w:rsidRPr="001B40DE" w:rsidRDefault="00637A4C" w:rsidP="00356EF6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7A4C" w:rsidRPr="001B40DE" w:rsidRDefault="00637A4C" w:rsidP="00356EF6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7A4C" w:rsidRPr="001B40DE" w:rsidRDefault="00637A4C" w:rsidP="003225B6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7A4C" w:rsidRPr="001B40DE" w:rsidRDefault="00637A4C" w:rsidP="00356EF6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637A4C" w:rsidRPr="00D15841" w:rsidRDefault="00637A4C" w:rsidP="00356EF6">
            <w:pPr>
              <w:spacing w:before="120" w:line="240" w:lineRule="auto"/>
              <w:ind w:left="29"/>
              <w:jc w:val="center"/>
              <w:rPr>
                <w:szCs w:val="28"/>
              </w:rPr>
            </w:pPr>
          </w:p>
        </w:tc>
      </w:tr>
      <w:tr w:rsidR="00637A4C" w:rsidRPr="0016304F" w:rsidTr="000044F9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7A4C" w:rsidRPr="008E4EA8" w:rsidRDefault="00637A4C" w:rsidP="008E4EA8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7A4C" w:rsidRPr="008E4EA8" w:rsidRDefault="00637A4C" w:rsidP="008E4EA8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7A4C" w:rsidRPr="004D7054" w:rsidRDefault="00637A4C" w:rsidP="008E4EA8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7A4C" w:rsidRPr="008E4EA8" w:rsidRDefault="00637A4C" w:rsidP="008E4EA8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637A4C" w:rsidRPr="0016304F" w:rsidRDefault="00637A4C" w:rsidP="00356EF6">
            <w:pPr>
              <w:spacing w:before="120" w:line="240" w:lineRule="auto"/>
              <w:ind w:left="29"/>
              <w:jc w:val="center"/>
              <w:rPr>
                <w:szCs w:val="28"/>
                <w:lang w:val="en-US"/>
              </w:rPr>
            </w:pPr>
          </w:p>
        </w:tc>
      </w:tr>
      <w:tr w:rsidR="00637A4C" w:rsidRPr="0016304F" w:rsidTr="000044F9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7A4C" w:rsidRPr="008E4EA8" w:rsidRDefault="00637A4C" w:rsidP="00356EF6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7A4C" w:rsidRPr="008E4EA8" w:rsidRDefault="00637A4C" w:rsidP="00356EF6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7A4C" w:rsidRPr="008E4EA8" w:rsidRDefault="00637A4C" w:rsidP="00356EF6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7A4C" w:rsidRPr="008E4EA8" w:rsidRDefault="00637A4C" w:rsidP="00356EF6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637A4C" w:rsidRPr="0016304F" w:rsidRDefault="00637A4C" w:rsidP="00356EF6">
            <w:pPr>
              <w:spacing w:before="120" w:line="240" w:lineRule="auto"/>
              <w:ind w:left="29"/>
              <w:jc w:val="both"/>
              <w:rPr>
                <w:szCs w:val="28"/>
                <w:lang w:val="en-US"/>
              </w:rPr>
            </w:pPr>
          </w:p>
        </w:tc>
      </w:tr>
      <w:tr w:rsidR="00637A4C" w:rsidRPr="0016304F" w:rsidTr="000044F9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7A4C" w:rsidRPr="008E4EA8" w:rsidRDefault="00637A4C" w:rsidP="00356EF6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7A4C" w:rsidRPr="008E4EA8" w:rsidRDefault="00637A4C" w:rsidP="00356EF6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7A4C" w:rsidRPr="008E4EA8" w:rsidRDefault="00637A4C" w:rsidP="00356EF6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7A4C" w:rsidRPr="008E4EA8" w:rsidRDefault="00637A4C" w:rsidP="00356EF6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637A4C" w:rsidRPr="0016304F" w:rsidRDefault="00637A4C" w:rsidP="00356EF6">
            <w:pPr>
              <w:spacing w:before="120" w:line="240" w:lineRule="auto"/>
              <w:ind w:left="29"/>
              <w:jc w:val="center"/>
              <w:rPr>
                <w:szCs w:val="28"/>
                <w:lang w:val="en-US"/>
              </w:rPr>
            </w:pPr>
          </w:p>
        </w:tc>
      </w:tr>
      <w:tr w:rsidR="00637A4C" w:rsidRPr="00D15841" w:rsidTr="000044F9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7A4C" w:rsidRPr="008E4EA8" w:rsidRDefault="00637A4C" w:rsidP="00356EF6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7A4C" w:rsidRPr="008E4EA8" w:rsidRDefault="00637A4C" w:rsidP="00356EF6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7A4C" w:rsidRPr="00D81337" w:rsidRDefault="00637A4C" w:rsidP="00356EF6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7A4C" w:rsidRPr="008E4EA8" w:rsidRDefault="00637A4C" w:rsidP="00356EF6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637A4C" w:rsidRPr="00D15841" w:rsidRDefault="00637A4C" w:rsidP="00356EF6">
            <w:pPr>
              <w:spacing w:before="120" w:line="240" w:lineRule="auto"/>
              <w:ind w:left="29"/>
              <w:jc w:val="center"/>
              <w:rPr>
                <w:szCs w:val="28"/>
              </w:rPr>
            </w:pPr>
          </w:p>
        </w:tc>
      </w:tr>
      <w:tr w:rsidR="00637A4C" w:rsidRPr="00D15841" w:rsidTr="000044F9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7A4C" w:rsidRPr="00E54001" w:rsidRDefault="00637A4C" w:rsidP="00356EF6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7A4C" w:rsidRPr="008E4EA8" w:rsidRDefault="00637A4C" w:rsidP="00356EF6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7A4C" w:rsidRPr="00186FA8" w:rsidRDefault="00637A4C" w:rsidP="00356EF6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7A4C" w:rsidRPr="00E54001" w:rsidRDefault="00637A4C" w:rsidP="00356EF6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637A4C" w:rsidRPr="00D15841" w:rsidRDefault="00637A4C" w:rsidP="00356EF6">
            <w:pPr>
              <w:spacing w:before="120" w:line="240" w:lineRule="auto"/>
              <w:ind w:left="29"/>
              <w:jc w:val="center"/>
              <w:rPr>
                <w:szCs w:val="28"/>
              </w:rPr>
            </w:pPr>
          </w:p>
        </w:tc>
      </w:tr>
      <w:tr w:rsidR="00637A4C" w:rsidRPr="00D15841" w:rsidTr="000044F9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7A4C" w:rsidRPr="001B40DE" w:rsidRDefault="00637A4C" w:rsidP="00356EF6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7A4C" w:rsidRPr="001B40DE" w:rsidRDefault="00637A4C" w:rsidP="00356EF6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7A4C" w:rsidRPr="001B40DE" w:rsidRDefault="00637A4C" w:rsidP="00356EF6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7A4C" w:rsidRPr="001B40DE" w:rsidRDefault="00637A4C" w:rsidP="00356EF6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637A4C" w:rsidRPr="00D15841" w:rsidRDefault="00637A4C" w:rsidP="00E3371E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637A4C" w:rsidRPr="00D15841" w:rsidTr="000044F9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7A4C" w:rsidRPr="00E54001" w:rsidRDefault="00637A4C" w:rsidP="00356EF6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7A4C" w:rsidRPr="00E54001" w:rsidRDefault="00637A4C" w:rsidP="00356EF6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7A4C" w:rsidRPr="00186FA8" w:rsidRDefault="00637A4C" w:rsidP="00356EF6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7A4C" w:rsidRPr="00E54001" w:rsidRDefault="00637A4C" w:rsidP="00356EF6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637A4C" w:rsidRPr="00D15841" w:rsidRDefault="00637A4C" w:rsidP="00E3371E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637A4C" w:rsidRPr="00D15841" w:rsidTr="000044F9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7A4C" w:rsidRPr="008E4EA8" w:rsidRDefault="00637A4C" w:rsidP="00356EF6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7A4C" w:rsidRPr="008E4EA8" w:rsidRDefault="00637A4C" w:rsidP="00356EF6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7A4C" w:rsidRPr="00892951" w:rsidRDefault="00637A4C" w:rsidP="00356EF6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7A4C" w:rsidRPr="008E4EA8" w:rsidRDefault="00637A4C" w:rsidP="00356EF6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637A4C" w:rsidRPr="00D15841" w:rsidRDefault="00637A4C" w:rsidP="00E3371E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637A4C" w:rsidRPr="00D15841" w:rsidTr="000044F9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7A4C" w:rsidRPr="00DD4812" w:rsidRDefault="00637A4C" w:rsidP="00DD4812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7A4C" w:rsidRPr="00DD4812" w:rsidRDefault="00637A4C" w:rsidP="00DD4812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7A4C" w:rsidRPr="00DD4812" w:rsidRDefault="00637A4C" w:rsidP="00DD4812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7A4C" w:rsidRPr="00DD4812" w:rsidRDefault="00637A4C" w:rsidP="00DD4812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637A4C" w:rsidRPr="00D15841" w:rsidRDefault="00637A4C" w:rsidP="00E3371E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637A4C" w:rsidRPr="00D15841" w:rsidTr="000044F9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7A4C" w:rsidRPr="00DD4812" w:rsidRDefault="00637A4C" w:rsidP="00DD4812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7A4C" w:rsidRPr="00DD4812" w:rsidRDefault="00637A4C" w:rsidP="00DD4812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7A4C" w:rsidRPr="00DD4812" w:rsidRDefault="00637A4C" w:rsidP="00DD4812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7A4C" w:rsidRPr="00DD4812" w:rsidRDefault="00637A4C" w:rsidP="00DD4812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637A4C" w:rsidRPr="00D15841" w:rsidRDefault="00637A4C" w:rsidP="00E3371E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0F299A" w:rsidRPr="00E54001" w:rsidTr="00383F20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299A" w:rsidRPr="008E4EA8" w:rsidRDefault="000F299A" w:rsidP="00383F20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299A" w:rsidRPr="008E4EA8" w:rsidRDefault="000F299A" w:rsidP="00383F20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299A" w:rsidRPr="008E4EA8" w:rsidRDefault="000F299A" w:rsidP="00383F20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299A" w:rsidRPr="001F1B4E" w:rsidRDefault="000F299A" w:rsidP="00383F20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0F299A" w:rsidRPr="00E54001" w:rsidRDefault="000F299A" w:rsidP="00383F20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637A4C" w:rsidRPr="009F3930" w:rsidTr="00383F20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7A4C" w:rsidRPr="008E4EA8" w:rsidRDefault="00637A4C" w:rsidP="00383F20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8E4EA8">
              <w:rPr>
                <w:sz w:val="26"/>
                <w:szCs w:val="26"/>
              </w:rPr>
              <w:t>4A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7A4C" w:rsidRPr="008E4EA8" w:rsidRDefault="00637A4C" w:rsidP="00383F20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DD4812">
              <w:rPr>
                <w:sz w:val="26"/>
                <w:szCs w:val="26"/>
              </w:rPr>
              <w:t>XP1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7A4C" w:rsidRPr="001B40DE" w:rsidRDefault="00637A4C" w:rsidP="00383F20">
            <w:pPr>
              <w:spacing w:before="120" w:line="240" w:lineRule="auto"/>
              <w:ind w:firstLine="142"/>
              <w:rPr>
                <w:szCs w:val="28"/>
              </w:rPr>
            </w:pPr>
            <w:r w:rsidRPr="00D2314F">
              <w:rPr>
                <w:szCs w:val="28"/>
              </w:rPr>
              <w:t>Вилка СНП377-3ВП41-1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7A4C" w:rsidRPr="008E4EA8" w:rsidRDefault="00637A4C" w:rsidP="00383F20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637A4C" w:rsidRPr="009F3930" w:rsidRDefault="00637A4C" w:rsidP="00383F20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637A4C" w:rsidRPr="009F3930" w:rsidTr="00383F20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7A4C" w:rsidRPr="00DD4812" w:rsidRDefault="00637A4C" w:rsidP="00383F20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7A4C" w:rsidRPr="008E4EA8" w:rsidRDefault="00637A4C" w:rsidP="00383F20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7A4C" w:rsidRPr="00DD4812" w:rsidRDefault="00637A4C" w:rsidP="00383F20">
            <w:pPr>
              <w:spacing w:before="120" w:line="240" w:lineRule="auto"/>
              <w:ind w:firstLine="142"/>
              <w:rPr>
                <w:szCs w:val="28"/>
              </w:rPr>
            </w:pPr>
            <w:r w:rsidRPr="00D2314F">
              <w:rPr>
                <w:szCs w:val="28"/>
              </w:rPr>
              <w:t>РЮМК.430420.017 ТУ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7A4C" w:rsidRPr="00DD4812" w:rsidRDefault="00637A4C" w:rsidP="00383F20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637A4C" w:rsidRPr="009F3930" w:rsidRDefault="00637A4C" w:rsidP="00383F20">
            <w:pPr>
              <w:spacing w:before="120" w:line="240" w:lineRule="auto"/>
              <w:ind w:left="29"/>
              <w:rPr>
                <w:szCs w:val="28"/>
                <w:lang w:val="en-US"/>
              </w:rPr>
            </w:pPr>
          </w:p>
        </w:tc>
      </w:tr>
      <w:tr w:rsidR="00637A4C" w:rsidRPr="009F3930" w:rsidTr="00383F20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7A4C" w:rsidRPr="004D7054" w:rsidRDefault="00637A4C" w:rsidP="004D7054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4D7054">
              <w:rPr>
                <w:sz w:val="26"/>
                <w:szCs w:val="26"/>
              </w:rPr>
              <w:t>4A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7A4C" w:rsidRPr="004D7054" w:rsidRDefault="00637A4C" w:rsidP="004D7054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4D7054">
              <w:rPr>
                <w:sz w:val="26"/>
                <w:szCs w:val="26"/>
              </w:rPr>
              <w:t>XP2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7A4C" w:rsidRPr="004D7054" w:rsidRDefault="00637A4C" w:rsidP="004D7054">
            <w:pPr>
              <w:spacing w:before="120" w:line="240" w:lineRule="auto"/>
              <w:ind w:firstLine="142"/>
              <w:rPr>
                <w:szCs w:val="28"/>
              </w:rPr>
            </w:pPr>
            <w:r w:rsidRPr="004D7054">
              <w:rPr>
                <w:szCs w:val="28"/>
              </w:rPr>
              <w:t>Вилка СНП377-2ВП41-1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7A4C" w:rsidRPr="004D7054" w:rsidRDefault="00637A4C" w:rsidP="004D7054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4D7054">
              <w:rPr>
                <w:sz w:val="26"/>
                <w:szCs w:val="26"/>
              </w:rPr>
              <w:t>1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637A4C" w:rsidRPr="009F3930" w:rsidRDefault="00637A4C" w:rsidP="00383F20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637A4C" w:rsidRPr="009F3930" w:rsidTr="00383F20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7A4C" w:rsidRPr="001B40DE" w:rsidRDefault="00637A4C" w:rsidP="00383F20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7A4C" w:rsidRPr="00892951" w:rsidRDefault="00637A4C" w:rsidP="00383F20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7A4C" w:rsidRPr="00892951" w:rsidRDefault="00637A4C" w:rsidP="00383F20">
            <w:pPr>
              <w:spacing w:before="120" w:line="240" w:lineRule="auto"/>
              <w:ind w:firstLine="142"/>
              <w:rPr>
                <w:szCs w:val="28"/>
              </w:rPr>
            </w:pPr>
            <w:r w:rsidRPr="004D7054">
              <w:rPr>
                <w:szCs w:val="28"/>
              </w:rPr>
              <w:t>РЮМК.430420.017 ТУ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7A4C" w:rsidRPr="001B40DE" w:rsidRDefault="00637A4C" w:rsidP="00383F20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637A4C" w:rsidRPr="009F3930" w:rsidRDefault="00637A4C" w:rsidP="00383F20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637A4C" w:rsidRPr="009F3930" w:rsidTr="00383F20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7A4C" w:rsidRPr="004D7054" w:rsidRDefault="00637A4C" w:rsidP="004D7054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4D7054">
              <w:rPr>
                <w:sz w:val="26"/>
                <w:szCs w:val="26"/>
              </w:rPr>
              <w:t>4A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7A4C" w:rsidRPr="004D7054" w:rsidRDefault="00637A4C" w:rsidP="004D7054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4D7054">
              <w:rPr>
                <w:sz w:val="26"/>
                <w:szCs w:val="26"/>
              </w:rPr>
              <w:t>XP3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7A4C" w:rsidRPr="004D7054" w:rsidRDefault="00637A4C" w:rsidP="004D7054">
            <w:pPr>
              <w:spacing w:before="120" w:line="240" w:lineRule="auto"/>
              <w:ind w:firstLine="142"/>
              <w:rPr>
                <w:szCs w:val="28"/>
              </w:rPr>
            </w:pPr>
            <w:r w:rsidRPr="004D7054">
              <w:rPr>
                <w:szCs w:val="28"/>
              </w:rPr>
              <w:t>Вилка СНП377-2ВП41-1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7A4C" w:rsidRPr="004D7054" w:rsidRDefault="00637A4C" w:rsidP="004D7054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4D7054">
              <w:rPr>
                <w:sz w:val="26"/>
                <w:szCs w:val="26"/>
              </w:rPr>
              <w:t>1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637A4C" w:rsidRPr="009F3930" w:rsidRDefault="00637A4C" w:rsidP="00383F20">
            <w:pPr>
              <w:spacing w:before="120" w:line="240" w:lineRule="auto"/>
              <w:ind w:left="29"/>
              <w:rPr>
                <w:szCs w:val="28"/>
                <w:lang w:val="en-US"/>
              </w:rPr>
            </w:pPr>
          </w:p>
        </w:tc>
      </w:tr>
      <w:tr w:rsidR="00637A4C" w:rsidRPr="00D15841" w:rsidTr="00383F20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7A4C" w:rsidRPr="00892951" w:rsidRDefault="00637A4C" w:rsidP="00383F20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7A4C" w:rsidRPr="001B40DE" w:rsidRDefault="00637A4C" w:rsidP="00383F20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7A4C" w:rsidRPr="00892951" w:rsidRDefault="00637A4C" w:rsidP="00383F20">
            <w:pPr>
              <w:spacing w:before="120" w:line="240" w:lineRule="auto"/>
              <w:ind w:firstLine="142"/>
              <w:rPr>
                <w:szCs w:val="28"/>
              </w:rPr>
            </w:pPr>
            <w:r w:rsidRPr="004D7054">
              <w:rPr>
                <w:szCs w:val="28"/>
              </w:rPr>
              <w:t>РЮМК.430420.017 ТУ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7A4C" w:rsidRPr="00892951" w:rsidRDefault="00637A4C" w:rsidP="00383F20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637A4C" w:rsidRPr="00D15841" w:rsidRDefault="00637A4C" w:rsidP="00383F20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637A4C" w:rsidRPr="00D15841" w:rsidTr="00383F20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7A4C" w:rsidRPr="008E4EA8" w:rsidRDefault="00637A4C" w:rsidP="00383F20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8E4EA8">
              <w:rPr>
                <w:sz w:val="26"/>
                <w:szCs w:val="26"/>
              </w:rPr>
              <w:t>2A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7A4C" w:rsidRPr="008E4EA8" w:rsidRDefault="00637A4C" w:rsidP="00383F20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8E4EA8">
              <w:rPr>
                <w:sz w:val="26"/>
                <w:szCs w:val="26"/>
              </w:rPr>
              <w:t>XP4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7A4C" w:rsidRPr="008E4EA8" w:rsidRDefault="00637A4C" w:rsidP="00383F20">
            <w:pPr>
              <w:spacing w:before="120" w:line="240" w:lineRule="auto"/>
              <w:ind w:firstLine="142"/>
              <w:rPr>
                <w:szCs w:val="28"/>
              </w:rPr>
            </w:pPr>
            <w:r w:rsidRPr="008E4EA8">
              <w:rPr>
                <w:szCs w:val="28"/>
              </w:rPr>
              <w:t>Вилка СНП392-4ВП41-1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7A4C" w:rsidRPr="008E4EA8" w:rsidRDefault="00637A4C" w:rsidP="00383F20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8E4EA8">
              <w:rPr>
                <w:sz w:val="26"/>
                <w:szCs w:val="26"/>
              </w:rPr>
              <w:t>1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637A4C" w:rsidRPr="00D15841" w:rsidRDefault="00637A4C" w:rsidP="00383F20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637A4C" w:rsidRPr="00D15841" w:rsidTr="00383F20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7A4C" w:rsidRPr="00DD4812" w:rsidRDefault="00637A4C" w:rsidP="00383F20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7A4C" w:rsidRPr="00DD4812" w:rsidRDefault="00637A4C" w:rsidP="00383F20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7A4C" w:rsidRPr="00DD4812" w:rsidRDefault="00637A4C" w:rsidP="00383F20">
            <w:pPr>
              <w:spacing w:before="120" w:line="240" w:lineRule="auto"/>
              <w:ind w:firstLine="142"/>
              <w:rPr>
                <w:szCs w:val="28"/>
              </w:rPr>
            </w:pPr>
            <w:r w:rsidRPr="00DD4812">
              <w:rPr>
                <w:szCs w:val="28"/>
              </w:rPr>
              <w:t>РЮМК.430420.037 ТУ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7A4C" w:rsidRPr="00DD4812" w:rsidRDefault="00637A4C" w:rsidP="00383F20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637A4C" w:rsidRPr="00D15841" w:rsidRDefault="00637A4C" w:rsidP="00383F20">
            <w:pPr>
              <w:spacing w:before="120" w:line="240" w:lineRule="auto"/>
              <w:ind w:left="29"/>
              <w:jc w:val="center"/>
              <w:rPr>
                <w:szCs w:val="28"/>
              </w:rPr>
            </w:pPr>
          </w:p>
        </w:tc>
      </w:tr>
      <w:tr w:rsidR="00637A4C" w:rsidRPr="00D15841" w:rsidTr="00383F20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7A4C" w:rsidRPr="008E4EA8" w:rsidRDefault="00637A4C" w:rsidP="00383F20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8E4EA8">
              <w:rPr>
                <w:sz w:val="26"/>
                <w:szCs w:val="26"/>
              </w:rPr>
              <w:t>2A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7A4C" w:rsidRPr="008E4EA8" w:rsidRDefault="00637A4C" w:rsidP="00383F20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8E4EA8">
              <w:rPr>
                <w:sz w:val="26"/>
                <w:szCs w:val="26"/>
              </w:rPr>
              <w:t>XP5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7A4C" w:rsidRPr="008E4EA8" w:rsidRDefault="00637A4C" w:rsidP="00383F20">
            <w:pPr>
              <w:spacing w:before="120" w:line="240" w:lineRule="auto"/>
              <w:ind w:firstLine="142"/>
              <w:rPr>
                <w:szCs w:val="28"/>
              </w:rPr>
            </w:pPr>
            <w:r w:rsidRPr="008E4EA8">
              <w:rPr>
                <w:szCs w:val="28"/>
              </w:rPr>
              <w:t>Вилка СНП347-20ВП21-В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7A4C" w:rsidRPr="008E4EA8" w:rsidRDefault="00637A4C" w:rsidP="00383F20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8E4EA8">
              <w:rPr>
                <w:sz w:val="26"/>
                <w:szCs w:val="26"/>
              </w:rPr>
              <w:t>1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637A4C" w:rsidRPr="00D15841" w:rsidRDefault="00637A4C" w:rsidP="00383F20">
            <w:pPr>
              <w:spacing w:before="120" w:line="240" w:lineRule="auto"/>
              <w:ind w:left="29"/>
              <w:jc w:val="center"/>
              <w:rPr>
                <w:szCs w:val="28"/>
              </w:rPr>
            </w:pPr>
          </w:p>
        </w:tc>
      </w:tr>
      <w:tr w:rsidR="00637A4C" w:rsidRPr="00D15841" w:rsidTr="00383F20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7A4C" w:rsidRPr="00E54001" w:rsidRDefault="00637A4C" w:rsidP="00383F20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7A4C" w:rsidRPr="00E54001" w:rsidRDefault="00637A4C" w:rsidP="00383F20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7A4C" w:rsidRPr="00186FA8" w:rsidRDefault="00637A4C" w:rsidP="00383F20">
            <w:pPr>
              <w:spacing w:before="120" w:line="240" w:lineRule="auto"/>
              <w:ind w:firstLine="142"/>
              <w:rPr>
                <w:szCs w:val="28"/>
              </w:rPr>
            </w:pPr>
            <w:r w:rsidRPr="00651E1E">
              <w:rPr>
                <w:szCs w:val="28"/>
              </w:rPr>
              <w:t>РЮМК.430420.012 ТУ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7A4C" w:rsidRPr="00E54001" w:rsidRDefault="00637A4C" w:rsidP="00383F20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637A4C" w:rsidRPr="00D15841" w:rsidRDefault="00637A4C" w:rsidP="00383F20">
            <w:pPr>
              <w:spacing w:before="120" w:line="240" w:lineRule="auto"/>
              <w:ind w:left="29"/>
              <w:jc w:val="center"/>
              <w:rPr>
                <w:szCs w:val="28"/>
              </w:rPr>
            </w:pPr>
          </w:p>
        </w:tc>
      </w:tr>
      <w:tr w:rsidR="00637A4C" w:rsidRPr="00D15841" w:rsidTr="00383F20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7A4C" w:rsidRPr="008E4EA8" w:rsidRDefault="00637A4C" w:rsidP="00383F20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8E4EA8">
              <w:rPr>
                <w:sz w:val="26"/>
                <w:szCs w:val="26"/>
              </w:rPr>
              <w:t>1B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7A4C" w:rsidRPr="008E4EA8" w:rsidRDefault="00637A4C" w:rsidP="00383F20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8E4EA8">
              <w:rPr>
                <w:sz w:val="26"/>
                <w:szCs w:val="26"/>
              </w:rPr>
              <w:t>XP6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7A4C" w:rsidRPr="00EA43C9" w:rsidRDefault="00637A4C" w:rsidP="00383F20">
            <w:pPr>
              <w:spacing w:before="120" w:line="240" w:lineRule="auto"/>
              <w:ind w:firstLine="142"/>
              <w:rPr>
                <w:szCs w:val="28"/>
                <w:lang w:val="en-US"/>
              </w:rPr>
            </w:pPr>
            <w:r w:rsidRPr="008E4EA8">
              <w:rPr>
                <w:szCs w:val="28"/>
              </w:rPr>
              <w:t>Вилка</w:t>
            </w:r>
            <w:r w:rsidRPr="00EA43C9">
              <w:rPr>
                <w:szCs w:val="28"/>
                <w:lang w:val="en-US"/>
              </w:rPr>
              <w:t xml:space="preserve"> QFS-032-04.25-L-D-DP-A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7A4C" w:rsidRPr="008E4EA8" w:rsidRDefault="00637A4C" w:rsidP="00383F20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8E4EA8">
              <w:rPr>
                <w:sz w:val="26"/>
                <w:szCs w:val="26"/>
              </w:rPr>
              <w:t>1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637A4C" w:rsidRPr="00D15841" w:rsidRDefault="00637A4C" w:rsidP="00383F20">
            <w:pPr>
              <w:spacing w:before="120" w:line="240" w:lineRule="auto"/>
              <w:ind w:left="29"/>
              <w:jc w:val="center"/>
              <w:rPr>
                <w:szCs w:val="28"/>
              </w:rPr>
            </w:pPr>
          </w:p>
        </w:tc>
      </w:tr>
      <w:tr w:rsidR="00637A4C" w:rsidRPr="00D15841" w:rsidTr="00383F20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7A4C" w:rsidRPr="008E4EA8" w:rsidRDefault="00637A4C" w:rsidP="00383F20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8E4EA8">
              <w:rPr>
                <w:sz w:val="26"/>
                <w:szCs w:val="26"/>
              </w:rPr>
              <w:t>1B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7A4C" w:rsidRPr="008E4EA8" w:rsidRDefault="00637A4C" w:rsidP="00383F20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8E4EA8">
              <w:rPr>
                <w:sz w:val="26"/>
                <w:szCs w:val="26"/>
              </w:rPr>
              <w:t>XP7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7A4C" w:rsidRPr="00EA43C9" w:rsidRDefault="00637A4C" w:rsidP="00383F20">
            <w:pPr>
              <w:spacing w:before="120" w:line="240" w:lineRule="auto"/>
              <w:ind w:firstLine="142"/>
              <w:rPr>
                <w:szCs w:val="28"/>
                <w:lang w:val="en-US"/>
              </w:rPr>
            </w:pPr>
            <w:r w:rsidRPr="008E4EA8">
              <w:rPr>
                <w:szCs w:val="28"/>
              </w:rPr>
              <w:t>Вилка</w:t>
            </w:r>
            <w:r w:rsidRPr="00EA43C9">
              <w:rPr>
                <w:szCs w:val="28"/>
                <w:lang w:val="en-US"/>
              </w:rPr>
              <w:t xml:space="preserve"> QFS-032-04.25-L-D-DP-A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7A4C" w:rsidRPr="008E4EA8" w:rsidRDefault="00637A4C" w:rsidP="00383F20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8E4EA8">
              <w:rPr>
                <w:sz w:val="26"/>
                <w:szCs w:val="26"/>
              </w:rPr>
              <w:t>1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637A4C" w:rsidRPr="00D15841" w:rsidRDefault="00637A4C" w:rsidP="00383F20">
            <w:pPr>
              <w:spacing w:before="120" w:line="240" w:lineRule="auto"/>
              <w:ind w:left="29"/>
              <w:jc w:val="center"/>
              <w:rPr>
                <w:szCs w:val="28"/>
              </w:rPr>
            </w:pPr>
          </w:p>
        </w:tc>
      </w:tr>
      <w:tr w:rsidR="00637A4C" w:rsidRPr="00D15841" w:rsidTr="00383F20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7A4C" w:rsidRPr="008E4EA8" w:rsidRDefault="00637A4C" w:rsidP="00383F20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8E4EA8">
              <w:rPr>
                <w:sz w:val="26"/>
                <w:szCs w:val="26"/>
              </w:rPr>
              <w:t>1A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7A4C" w:rsidRPr="008E4EA8" w:rsidRDefault="00637A4C" w:rsidP="00383F20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8E4EA8">
              <w:rPr>
                <w:sz w:val="26"/>
                <w:szCs w:val="26"/>
              </w:rPr>
              <w:t>XP8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7A4C" w:rsidRPr="008E4EA8" w:rsidRDefault="00637A4C" w:rsidP="00383F20">
            <w:pPr>
              <w:spacing w:before="120" w:line="240" w:lineRule="auto"/>
              <w:ind w:firstLine="142"/>
              <w:rPr>
                <w:szCs w:val="28"/>
              </w:rPr>
            </w:pPr>
            <w:r w:rsidRPr="008E4EA8">
              <w:rPr>
                <w:szCs w:val="28"/>
              </w:rPr>
              <w:t>Вилка СНП389-4ВП22-1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7A4C" w:rsidRPr="008E4EA8" w:rsidRDefault="00637A4C" w:rsidP="00383F20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8E4EA8">
              <w:rPr>
                <w:sz w:val="26"/>
                <w:szCs w:val="26"/>
              </w:rPr>
              <w:t>1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637A4C" w:rsidRPr="00D15841" w:rsidRDefault="00637A4C" w:rsidP="00383F20">
            <w:pPr>
              <w:spacing w:before="120" w:line="240" w:lineRule="auto"/>
              <w:ind w:left="29"/>
              <w:jc w:val="center"/>
              <w:rPr>
                <w:szCs w:val="28"/>
              </w:rPr>
            </w:pPr>
          </w:p>
        </w:tc>
      </w:tr>
      <w:tr w:rsidR="00637A4C" w:rsidRPr="00D15841" w:rsidTr="00383F20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7A4C" w:rsidRPr="001B40DE" w:rsidRDefault="00637A4C" w:rsidP="00383F20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7A4C" w:rsidRPr="001B40DE" w:rsidRDefault="00637A4C" w:rsidP="00383F20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7A4C" w:rsidRPr="001B40DE" w:rsidRDefault="00637A4C" w:rsidP="00383F20">
            <w:pPr>
              <w:spacing w:before="120" w:line="240" w:lineRule="auto"/>
              <w:ind w:firstLine="142"/>
              <w:rPr>
                <w:szCs w:val="28"/>
              </w:rPr>
            </w:pPr>
            <w:r w:rsidRPr="00D81337">
              <w:rPr>
                <w:szCs w:val="28"/>
              </w:rPr>
              <w:t>РЮМК.430420.033 ТУ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7A4C" w:rsidRPr="001B40DE" w:rsidRDefault="00637A4C" w:rsidP="00383F20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637A4C" w:rsidRPr="00D15841" w:rsidRDefault="00637A4C" w:rsidP="00383F20">
            <w:pPr>
              <w:spacing w:before="120" w:line="240" w:lineRule="auto"/>
              <w:ind w:left="29"/>
              <w:jc w:val="center"/>
              <w:rPr>
                <w:szCs w:val="28"/>
              </w:rPr>
            </w:pPr>
          </w:p>
        </w:tc>
      </w:tr>
      <w:tr w:rsidR="00637A4C" w:rsidRPr="00D15841" w:rsidTr="00383F20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7A4C" w:rsidRPr="004D7054" w:rsidRDefault="00637A4C" w:rsidP="004D7054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4D7054">
              <w:rPr>
                <w:sz w:val="26"/>
                <w:szCs w:val="26"/>
              </w:rPr>
              <w:t>1A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7A4C" w:rsidRPr="004D7054" w:rsidRDefault="00637A4C" w:rsidP="004D7054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4D7054">
              <w:rPr>
                <w:sz w:val="26"/>
                <w:szCs w:val="26"/>
              </w:rPr>
              <w:t>XP9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7A4C" w:rsidRPr="004D7054" w:rsidRDefault="00637A4C" w:rsidP="004D7054">
            <w:pPr>
              <w:spacing w:before="120" w:line="240" w:lineRule="auto"/>
              <w:ind w:firstLine="142"/>
              <w:rPr>
                <w:szCs w:val="28"/>
              </w:rPr>
            </w:pPr>
            <w:r w:rsidRPr="004D7054">
              <w:rPr>
                <w:szCs w:val="28"/>
              </w:rPr>
              <w:t>Вилка СНП389-2ВП22-1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7A4C" w:rsidRPr="004D7054" w:rsidRDefault="00637A4C" w:rsidP="004D7054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4D7054">
              <w:rPr>
                <w:sz w:val="26"/>
                <w:szCs w:val="26"/>
              </w:rPr>
              <w:t>1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637A4C" w:rsidRPr="00D15841" w:rsidRDefault="00637A4C" w:rsidP="00383F20">
            <w:pPr>
              <w:spacing w:before="120" w:line="240" w:lineRule="auto"/>
              <w:ind w:left="29"/>
              <w:jc w:val="both"/>
              <w:rPr>
                <w:szCs w:val="28"/>
              </w:rPr>
            </w:pPr>
          </w:p>
        </w:tc>
      </w:tr>
      <w:tr w:rsidR="00637A4C" w:rsidRPr="00D15841" w:rsidTr="00383F20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7A4C" w:rsidRPr="008E4EA8" w:rsidRDefault="00637A4C" w:rsidP="00383F20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7A4C" w:rsidRPr="008E4EA8" w:rsidRDefault="00637A4C" w:rsidP="00383F20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7A4C" w:rsidRPr="008E4EA8" w:rsidRDefault="00637A4C" w:rsidP="00383F20">
            <w:pPr>
              <w:spacing w:before="120" w:line="240" w:lineRule="auto"/>
              <w:ind w:firstLine="142"/>
              <w:rPr>
                <w:szCs w:val="28"/>
              </w:rPr>
            </w:pPr>
            <w:r w:rsidRPr="004D7054">
              <w:rPr>
                <w:szCs w:val="28"/>
              </w:rPr>
              <w:t>РЮМК.430420.033 ТУ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7A4C" w:rsidRPr="008E4EA8" w:rsidRDefault="00637A4C" w:rsidP="00383F20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637A4C" w:rsidRPr="00D15841" w:rsidRDefault="00637A4C" w:rsidP="00383F20">
            <w:pPr>
              <w:spacing w:before="120" w:line="240" w:lineRule="auto"/>
              <w:ind w:left="29"/>
              <w:jc w:val="center"/>
              <w:rPr>
                <w:szCs w:val="28"/>
              </w:rPr>
            </w:pPr>
          </w:p>
        </w:tc>
      </w:tr>
      <w:tr w:rsidR="00637A4C" w:rsidRPr="00D15841" w:rsidTr="00383F20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7A4C" w:rsidRPr="008E4EA8" w:rsidRDefault="00637A4C" w:rsidP="00383F20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8E4EA8">
              <w:rPr>
                <w:sz w:val="26"/>
                <w:szCs w:val="26"/>
              </w:rPr>
              <w:t>1A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7A4C" w:rsidRPr="008E4EA8" w:rsidRDefault="00637A4C" w:rsidP="00383F20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8E4EA8">
              <w:rPr>
                <w:sz w:val="26"/>
                <w:szCs w:val="26"/>
              </w:rPr>
              <w:t>XP10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7A4C" w:rsidRPr="00EA43C9" w:rsidRDefault="00637A4C" w:rsidP="00383F20">
            <w:pPr>
              <w:spacing w:before="120" w:line="240" w:lineRule="auto"/>
              <w:ind w:firstLine="142"/>
              <w:rPr>
                <w:szCs w:val="28"/>
                <w:lang w:val="en-US"/>
              </w:rPr>
            </w:pPr>
            <w:r w:rsidRPr="008E4EA8">
              <w:rPr>
                <w:szCs w:val="28"/>
              </w:rPr>
              <w:t>Вилка</w:t>
            </w:r>
            <w:r w:rsidRPr="00EA43C9">
              <w:rPr>
                <w:szCs w:val="28"/>
                <w:lang w:val="en-US"/>
              </w:rPr>
              <w:t xml:space="preserve"> MUSB-05-S-AB-SM-A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7A4C" w:rsidRPr="008E4EA8" w:rsidRDefault="00637A4C" w:rsidP="00383F20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8E4EA8">
              <w:rPr>
                <w:sz w:val="26"/>
                <w:szCs w:val="26"/>
              </w:rPr>
              <w:t>1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637A4C" w:rsidRPr="00D15841" w:rsidRDefault="00637A4C" w:rsidP="00383F20">
            <w:pPr>
              <w:spacing w:before="120" w:line="240" w:lineRule="auto"/>
              <w:ind w:left="29"/>
              <w:jc w:val="both"/>
              <w:rPr>
                <w:szCs w:val="28"/>
              </w:rPr>
            </w:pPr>
          </w:p>
        </w:tc>
      </w:tr>
      <w:tr w:rsidR="00637A4C" w:rsidRPr="00D15841" w:rsidTr="00383F20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7A4C" w:rsidRPr="008E4EA8" w:rsidRDefault="00637A4C" w:rsidP="00383F20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7A4C" w:rsidRPr="008E4EA8" w:rsidRDefault="00637A4C" w:rsidP="00383F20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7A4C" w:rsidRPr="008E4EA8" w:rsidRDefault="00637A4C" w:rsidP="00383F20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7A4C" w:rsidRPr="008E4EA8" w:rsidRDefault="00637A4C" w:rsidP="00383F20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637A4C" w:rsidRPr="00D15841" w:rsidRDefault="00637A4C" w:rsidP="00383F20">
            <w:pPr>
              <w:spacing w:before="120" w:line="240" w:lineRule="auto"/>
              <w:ind w:left="29"/>
              <w:jc w:val="center"/>
              <w:rPr>
                <w:szCs w:val="28"/>
              </w:rPr>
            </w:pPr>
          </w:p>
        </w:tc>
      </w:tr>
      <w:tr w:rsidR="00637A4C" w:rsidRPr="00D15841" w:rsidTr="00383F20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7A4C" w:rsidRPr="001B40DE" w:rsidRDefault="00637A4C" w:rsidP="00383F20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7A4C" w:rsidRPr="001B40DE" w:rsidRDefault="00637A4C" w:rsidP="00383F20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7A4C" w:rsidRPr="001B40DE" w:rsidRDefault="00637A4C" w:rsidP="00383F20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7A4C" w:rsidRPr="001B40DE" w:rsidRDefault="00637A4C" w:rsidP="00383F20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637A4C" w:rsidRPr="00D15841" w:rsidRDefault="00637A4C" w:rsidP="00383F20">
            <w:pPr>
              <w:spacing w:before="120" w:line="240" w:lineRule="auto"/>
              <w:ind w:left="29"/>
              <w:jc w:val="center"/>
              <w:rPr>
                <w:szCs w:val="28"/>
              </w:rPr>
            </w:pPr>
          </w:p>
        </w:tc>
      </w:tr>
      <w:tr w:rsidR="00637A4C" w:rsidRPr="0016304F" w:rsidTr="00383F20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7A4C" w:rsidRPr="008E4EA8" w:rsidRDefault="00637A4C" w:rsidP="00383F20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8E4EA8">
              <w:rPr>
                <w:sz w:val="26"/>
                <w:szCs w:val="26"/>
              </w:rPr>
              <w:t>4A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7A4C" w:rsidRPr="008E4EA8" w:rsidRDefault="00637A4C" w:rsidP="00383F20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1B40DE">
              <w:rPr>
                <w:sz w:val="26"/>
                <w:szCs w:val="26"/>
              </w:rPr>
              <w:t>XS1</w:t>
            </w:r>
            <w:r w:rsidRPr="008E4EA8">
              <w:rPr>
                <w:sz w:val="26"/>
                <w:szCs w:val="26"/>
              </w:rPr>
              <w:t>-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7A4C" w:rsidRPr="00D81337" w:rsidRDefault="00637A4C" w:rsidP="00383F20">
            <w:pPr>
              <w:spacing w:before="120" w:line="240" w:lineRule="auto"/>
              <w:ind w:firstLine="142"/>
              <w:rPr>
                <w:szCs w:val="28"/>
              </w:rPr>
            </w:pPr>
            <w:proofErr w:type="spellStart"/>
            <w:r w:rsidRPr="001660FE">
              <w:rPr>
                <w:szCs w:val="28"/>
              </w:rPr>
              <w:t>Джампер</w:t>
            </w:r>
            <w:proofErr w:type="spellEnd"/>
            <w:r w:rsidRPr="001660FE">
              <w:rPr>
                <w:szCs w:val="28"/>
              </w:rPr>
              <w:t xml:space="preserve"> СНП386-2Рд1-1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7A4C" w:rsidRPr="008E4EA8" w:rsidRDefault="00637A4C" w:rsidP="00383F20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8E4EA8">
              <w:rPr>
                <w:sz w:val="26"/>
                <w:szCs w:val="26"/>
              </w:rPr>
              <w:t>3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637A4C" w:rsidRPr="0016304F" w:rsidRDefault="00637A4C" w:rsidP="00383F20">
            <w:pPr>
              <w:spacing w:before="120" w:line="240" w:lineRule="auto"/>
              <w:ind w:left="29"/>
              <w:jc w:val="center"/>
              <w:rPr>
                <w:szCs w:val="28"/>
                <w:lang w:val="en-US"/>
              </w:rPr>
            </w:pPr>
          </w:p>
        </w:tc>
      </w:tr>
      <w:tr w:rsidR="00637A4C" w:rsidRPr="0016304F" w:rsidTr="00383F20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7A4C" w:rsidRPr="00E54001" w:rsidRDefault="00637A4C" w:rsidP="00383F20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7A4C" w:rsidRPr="008E4EA8" w:rsidRDefault="00637A4C" w:rsidP="00383F20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8E4EA8">
              <w:rPr>
                <w:sz w:val="26"/>
                <w:szCs w:val="26"/>
              </w:rPr>
              <w:t>XS3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7A4C" w:rsidRPr="00186FA8" w:rsidRDefault="00637A4C" w:rsidP="00383F20">
            <w:pPr>
              <w:spacing w:before="120" w:line="240" w:lineRule="auto"/>
              <w:ind w:firstLine="142"/>
              <w:rPr>
                <w:szCs w:val="28"/>
              </w:rPr>
            </w:pPr>
            <w:r w:rsidRPr="00DD4812">
              <w:rPr>
                <w:szCs w:val="28"/>
              </w:rPr>
              <w:t>РЮМК.430420.032 ТУ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7A4C" w:rsidRPr="00E54001" w:rsidRDefault="00637A4C" w:rsidP="00383F20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637A4C" w:rsidRPr="0016304F" w:rsidRDefault="00637A4C" w:rsidP="00383F20">
            <w:pPr>
              <w:spacing w:before="120" w:line="240" w:lineRule="auto"/>
              <w:ind w:left="29"/>
              <w:jc w:val="both"/>
              <w:rPr>
                <w:szCs w:val="28"/>
                <w:lang w:val="en-US"/>
              </w:rPr>
            </w:pPr>
          </w:p>
        </w:tc>
      </w:tr>
      <w:tr w:rsidR="00637A4C" w:rsidRPr="0016304F" w:rsidTr="00383F20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7A4C" w:rsidRPr="008E4EA8" w:rsidRDefault="00637A4C" w:rsidP="00383F20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7A4C" w:rsidRPr="008E4EA8" w:rsidRDefault="00637A4C" w:rsidP="00383F20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7A4C" w:rsidRPr="008E4EA8" w:rsidRDefault="00637A4C" w:rsidP="00383F20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7A4C" w:rsidRPr="008E4EA8" w:rsidRDefault="00637A4C" w:rsidP="00383F20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637A4C" w:rsidRPr="0016304F" w:rsidRDefault="00637A4C" w:rsidP="00383F20">
            <w:pPr>
              <w:spacing w:before="120" w:line="240" w:lineRule="auto"/>
              <w:ind w:left="29"/>
              <w:jc w:val="center"/>
              <w:rPr>
                <w:szCs w:val="28"/>
                <w:lang w:val="en-US"/>
              </w:rPr>
            </w:pPr>
          </w:p>
        </w:tc>
      </w:tr>
      <w:tr w:rsidR="00637A4C" w:rsidRPr="00D15841" w:rsidTr="00383F20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7A4C" w:rsidRPr="008E4EA8" w:rsidRDefault="00637A4C" w:rsidP="00383F20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7A4C" w:rsidRPr="008E4EA8" w:rsidRDefault="00637A4C" w:rsidP="00383F20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7A4C" w:rsidRPr="00D81337" w:rsidRDefault="00637A4C" w:rsidP="00383F20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7A4C" w:rsidRPr="008E4EA8" w:rsidRDefault="00637A4C" w:rsidP="00383F20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637A4C" w:rsidRPr="00D15841" w:rsidRDefault="00637A4C" w:rsidP="00383F20">
            <w:pPr>
              <w:spacing w:before="120" w:line="240" w:lineRule="auto"/>
              <w:ind w:left="29"/>
              <w:jc w:val="center"/>
              <w:rPr>
                <w:szCs w:val="28"/>
              </w:rPr>
            </w:pPr>
          </w:p>
        </w:tc>
      </w:tr>
      <w:tr w:rsidR="00637A4C" w:rsidRPr="00D15841" w:rsidTr="00383F20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7A4C" w:rsidRPr="008E4EA8" w:rsidRDefault="00637A4C" w:rsidP="00383F20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8E4EA8">
              <w:rPr>
                <w:sz w:val="26"/>
                <w:szCs w:val="26"/>
              </w:rPr>
              <w:t>1A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7A4C" w:rsidRPr="008E4EA8" w:rsidRDefault="00637A4C" w:rsidP="00383F20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8E4EA8">
              <w:rPr>
                <w:sz w:val="26"/>
                <w:szCs w:val="26"/>
              </w:rPr>
              <w:t>Z1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7A4C" w:rsidRPr="00892951" w:rsidRDefault="00637A4C" w:rsidP="00383F20">
            <w:pPr>
              <w:spacing w:before="120" w:line="240" w:lineRule="auto"/>
              <w:ind w:firstLine="142"/>
              <w:rPr>
                <w:szCs w:val="28"/>
              </w:rPr>
            </w:pPr>
            <w:r w:rsidRPr="0016304F">
              <w:rPr>
                <w:szCs w:val="28"/>
              </w:rPr>
              <w:t>Фильтр BLM21PG221SN1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7A4C" w:rsidRPr="008E4EA8" w:rsidRDefault="00637A4C" w:rsidP="00383F20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8E4EA8">
              <w:rPr>
                <w:sz w:val="26"/>
                <w:szCs w:val="26"/>
              </w:rPr>
              <w:t>1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637A4C" w:rsidRPr="00D15841" w:rsidRDefault="00637A4C" w:rsidP="00383F20">
            <w:pPr>
              <w:spacing w:before="120" w:line="240" w:lineRule="auto"/>
              <w:ind w:left="29"/>
              <w:jc w:val="center"/>
              <w:rPr>
                <w:szCs w:val="28"/>
              </w:rPr>
            </w:pPr>
          </w:p>
        </w:tc>
      </w:tr>
      <w:tr w:rsidR="00637A4C" w:rsidRPr="00D15841" w:rsidTr="00383F20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7A4C" w:rsidRPr="001B40DE" w:rsidRDefault="00637A4C" w:rsidP="00383F20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7A4C" w:rsidRPr="001B40DE" w:rsidRDefault="00637A4C" w:rsidP="00383F20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7A4C" w:rsidRPr="001B40DE" w:rsidRDefault="00637A4C" w:rsidP="00383F20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7A4C" w:rsidRPr="001B40DE" w:rsidRDefault="00637A4C" w:rsidP="00383F20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637A4C" w:rsidRPr="00D15841" w:rsidRDefault="00637A4C" w:rsidP="00383F20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637A4C" w:rsidRPr="00D15841" w:rsidTr="00383F20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7A4C" w:rsidRPr="00E54001" w:rsidRDefault="00637A4C" w:rsidP="00383F20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7A4C" w:rsidRPr="00E54001" w:rsidRDefault="00637A4C" w:rsidP="00383F20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7A4C" w:rsidRPr="00186FA8" w:rsidRDefault="001B5F37" w:rsidP="00383F20">
            <w:pPr>
              <w:spacing w:before="120" w:line="240" w:lineRule="auto"/>
              <w:ind w:firstLine="142"/>
              <w:rPr>
                <w:szCs w:val="28"/>
              </w:rPr>
            </w:pPr>
            <w:r>
              <w:rPr>
                <w:szCs w:val="28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7A4C" w:rsidRPr="00E54001" w:rsidRDefault="00637A4C" w:rsidP="00383F20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637A4C" w:rsidRPr="00D15841" w:rsidRDefault="00637A4C" w:rsidP="00383F20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637A4C" w:rsidRPr="00D15841" w:rsidTr="00383F20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7A4C" w:rsidRPr="008E4EA8" w:rsidRDefault="00637A4C" w:rsidP="00383F20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7A4C" w:rsidRPr="008E4EA8" w:rsidRDefault="00637A4C" w:rsidP="00383F20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7A4C" w:rsidRPr="00892951" w:rsidRDefault="00637A4C" w:rsidP="00383F20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7A4C" w:rsidRPr="008E4EA8" w:rsidRDefault="00637A4C" w:rsidP="00383F20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637A4C" w:rsidRPr="00D15841" w:rsidRDefault="00637A4C" w:rsidP="00383F20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637A4C" w:rsidRPr="00D15841" w:rsidTr="00383F20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7A4C" w:rsidRPr="00DD4812" w:rsidRDefault="00637A4C" w:rsidP="00383F20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7A4C" w:rsidRPr="00DD4812" w:rsidRDefault="00637A4C" w:rsidP="00383F20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7A4C" w:rsidRPr="00DD4812" w:rsidRDefault="00637A4C" w:rsidP="00383F20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7A4C" w:rsidRPr="00DD4812" w:rsidRDefault="00637A4C" w:rsidP="00383F20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637A4C" w:rsidRPr="00D15841" w:rsidRDefault="00637A4C" w:rsidP="00383F20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637A4C" w:rsidRPr="00D15841" w:rsidTr="00383F20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7A4C" w:rsidRPr="00DD4812" w:rsidRDefault="00637A4C" w:rsidP="00383F20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7A4C" w:rsidRPr="00DD4812" w:rsidRDefault="00637A4C" w:rsidP="00383F20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7A4C" w:rsidRPr="00DD4812" w:rsidRDefault="00637A4C" w:rsidP="00383F20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7A4C" w:rsidRPr="00DD4812" w:rsidRDefault="00637A4C" w:rsidP="00383F20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637A4C" w:rsidRPr="00D15841" w:rsidRDefault="00637A4C" w:rsidP="00383F20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</w:tbl>
    <w:p w:rsidR="000F299A" w:rsidRPr="00344A09" w:rsidRDefault="000F299A" w:rsidP="009622B4">
      <w:pPr>
        <w:spacing w:before="120"/>
        <w:rPr>
          <w:rFonts w:ascii="GOST type B" w:hAnsi="GOST type B" w:cs="Arial"/>
          <w:i/>
          <w:sz w:val="24"/>
          <w:szCs w:val="24"/>
        </w:rPr>
        <w:sectPr w:rsidR="000F299A" w:rsidRPr="00344A09">
          <w:headerReference w:type="default" r:id="rId8"/>
          <w:footerReference w:type="default" r:id="rId9"/>
          <w:headerReference w:type="first" r:id="rId10"/>
          <w:footerReference w:type="first" r:id="rId11"/>
          <w:type w:val="continuous"/>
          <w:pgSz w:w="11907" w:h="16840" w:code="9"/>
          <w:pgMar w:top="357" w:right="397" w:bottom="369" w:left="1191" w:header="0" w:footer="1032" w:gutter="0"/>
          <w:paperSrc w:first="1" w:other="1"/>
          <w:pgNumType w:start="1"/>
          <w:cols w:sep="1" w:space="720"/>
          <w:titlePg/>
        </w:sectPr>
      </w:pPr>
    </w:p>
    <w:tbl>
      <w:tblPr>
        <w:tblW w:w="10365" w:type="dxa"/>
        <w:tblInd w:w="91" w:type="dxa"/>
        <w:tblLook w:val="04A0"/>
      </w:tblPr>
      <w:tblGrid>
        <w:gridCol w:w="2324"/>
        <w:gridCol w:w="670"/>
        <w:gridCol w:w="275"/>
        <w:gridCol w:w="1568"/>
        <w:gridCol w:w="1701"/>
        <w:gridCol w:w="425"/>
        <w:gridCol w:w="851"/>
        <w:gridCol w:w="283"/>
        <w:gridCol w:w="567"/>
        <w:gridCol w:w="1701"/>
      </w:tblGrid>
      <w:tr w:rsidR="00274B24" w:rsidRPr="009B5FAB" w:rsidTr="009E3C88">
        <w:trPr>
          <w:trHeight w:val="424"/>
        </w:trPr>
        <w:tc>
          <w:tcPr>
            <w:tcW w:w="3269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274B24" w:rsidRPr="00BD40A4" w:rsidRDefault="00274B24" w:rsidP="00274B24">
            <w:pPr>
              <w:framePr w:w="10215" w:h="14954" w:hRule="exact" w:wrap="around" w:vAnchor="page" w:hAnchor="page" w:x="1157" w:y="369"/>
              <w:spacing w:line="240" w:lineRule="auto"/>
              <w:jc w:val="center"/>
              <w:rPr>
                <w:iCs/>
                <w:color w:val="000000"/>
                <w:szCs w:val="28"/>
              </w:rPr>
            </w:pPr>
            <w:r w:rsidRPr="00BD40A4">
              <w:rPr>
                <w:iCs/>
                <w:color w:val="000000"/>
                <w:szCs w:val="28"/>
              </w:rPr>
              <w:lastRenderedPageBreak/>
              <w:t>Обозначение КД</w:t>
            </w:r>
          </w:p>
        </w:tc>
        <w:tc>
          <w:tcPr>
            <w:tcW w:w="3269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274B24" w:rsidRPr="00BD40A4" w:rsidRDefault="00274B24" w:rsidP="00274B24">
            <w:pPr>
              <w:framePr w:w="10215" w:h="14954" w:hRule="exact" w:wrap="around" w:vAnchor="page" w:hAnchor="page" w:x="1157" w:y="369"/>
              <w:spacing w:line="240" w:lineRule="auto"/>
              <w:jc w:val="center"/>
              <w:rPr>
                <w:iCs/>
                <w:color w:val="000000"/>
                <w:szCs w:val="28"/>
              </w:rPr>
            </w:pPr>
            <w:r w:rsidRPr="00BD40A4">
              <w:rPr>
                <w:iCs/>
                <w:color w:val="000000"/>
                <w:szCs w:val="28"/>
              </w:rPr>
              <w:t>Наименование КД,</w:t>
            </w:r>
          </w:p>
        </w:tc>
        <w:tc>
          <w:tcPr>
            <w:tcW w:w="1276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274B24" w:rsidRPr="00BD40A4" w:rsidRDefault="00274B24" w:rsidP="00274B24">
            <w:pPr>
              <w:framePr w:w="10215" w:h="14954" w:hRule="exact" w:wrap="around" w:vAnchor="page" w:hAnchor="page" w:x="1157" w:y="369"/>
              <w:spacing w:line="240" w:lineRule="auto"/>
              <w:jc w:val="center"/>
              <w:rPr>
                <w:iCs/>
                <w:color w:val="000000"/>
                <w:szCs w:val="28"/>
              </w:rPr>
            </w:pPr>
            <w:r w:rsidRPr="00BD40A4">
              <w:rPr>
                <w:iCs/>
                <w:color w:val="000000"/>
                <w:szCs w:val="28"/>
              </w:rPr>
              <w:t> </w:t>
            </w:r>
          </w:p>
        </w:tc>
        <w:tc>
          <w:tcPr>
            <w:tcW w:w="2551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274B24" w:rsidRPr="00BD40A4" w:rsidRDefault="00274B24" w:rsidP="00274B24">
            <w:pPr>
              <w:framePr w:w="10215" w:h="14954" w:hRule="exact" w:wrap="around" w:vAnchor="page" w:hAnchor="page" w:x="1157" w:y="369"/>
              <w:spacing w:line="240" w:lineRule="auto"/>
              <w:jc w:val="center"/>
              <w:rPr>
                <w:iCs/>
                <w:color w:val="000000"/>
                <w:szCs w:val="28"/>
              </w:rPr>
            </w:pPr>
            <w:r w:rsidRPr="00BD40A4">
              <w:rPr>
                <w:iCs/>
                <w:color w:val="000000"/>
                <w:szCs w:val="28"/>
              </w:rPr>
              <w:t>Примечание</w:t>
            </w:r>
          </w:p>
        </w:tc>
      </w:tr>
      <w:tr w:rsidR="00274B24" w:rsidRPr="009B5FAB" w:rsidTr="009E3C88">
        <w:trPr>
          <w:trHeight w:val="263"/>
        </w:trPr>
        <w:tc>
          <w:tcPr>
            <w:tcW w:w="3269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vAlign w:val="center"/>
            <w:hideMark/>
          </w:tcPr>
          <w:p w:rsidR="00274B24" w:rsidRPr="009B5FAB" w:rsidRDefault="00274B24" w:rsidP="00274B24">
            <w:pPr>
              <w:framePr w:w="10215" w:h="14954" w:hRule="exact" w:wrap="around" w:vAnchor="page" w:hAnchor="page" w:x="1157" w:y="369"/>
              <w:spacing w:line="240" w:lineRule="auto"/>
              <w:rPr>
                <w:rFonts w:ascii="GOST type B" w:hAnsi="GOST type B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3269" w:type="dxa"/>
            <w:gridSpan w:val="2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274B24" w:rsidRPr="009B5FAB" w:rsidRDefault="00274B24" w:rsidP="00274B24">
            <w:pPr>
              <w:framePr w:w="10215" w:h="14954" w:hRule="exact" w:wrap="around" w:vAnchor="page" w:hAnchor="page" w:x="1157" w:y="369"/>
              <w:spacing w:line="240" w:lineRule="auto"/>
              <w:jc w:val="center"/>
              <w:rPr>
                <w:rFonts w:ascii="GOST type B" w:hAnsi="GOST type B"/>
                <w:i/>
                <w:iCs/>
                <w:color w:val="000000"/>
                <w:sz w:val="24"/>
                <w:szCs w:val="24"/>
              </w:rPr>
            </w:pPr>
            <w:r w:rsidRPr="00BD40A4">
              <w:rPr>
                <w:iCs/>
                <w:color w:val="000000"/>
                <w:szCs w:val="28"/>
              </w:rPr>
              <w:t>вид документа</w:t>
            </w:r>
          </w:p>
        </w:tc>
        <w:tc>
          <w:tcPr>
            <w:tcW w:w="1276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74B24" w:rsidRPr="009B5FAB" w:rsidRDefault="00274B24" w:rsidP="00274B24">
            <w:pPr>
              <w:framePr w:w="10215" w:h="14954" w:hRule="exact" w:wrap="around" w:vAnchor="page" w:hAnchor="page" w:x="1157" w:y="369"/>
              <w:spacing w:line="240" w:lineRule="auto"/>
              <w:rPr>
                <w:rFonts w:ascii="Autoproject  GOST Type A" w:hAnsi="Autoproject  GOST Type A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2551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:rsidR="00274B24" w:rsidRPr="009B5FAB" w:rsidRDefault="00274B24" w:rsidP="00274B24">
            <w:pPr>
              <w:framePr w:w="10215" w:h="14954" w:hRule="exact" w:wrap="around" w:vAnchor="page" w:hAnchor="page" w:x="1157" w:y="369"/>
              <w:spacing w:line="240" w:lineRule="auto"/>
              <w:rPr>
                <w:rFonts w:ascii="GOST type B" w:hAnsi="GOST type B"/>
                <w:i/>
                <w:iCs/>
                <w:color w:val="000000"/>
                <w:sz w:val="24"/>
                <w:szCs w:val="24"/>
              </w:rPr>
            </w:pPr>
          </w:p>
        </w:tc>
      </w:tr>
      <w:tr w:rsidR="00274B24" w:rsidRPr="009B5FAB" w:rsidTr="009E3C88">
        <w:trPr>
          <w:trHeight w:val="704"/>
        </w:trPr>
        <w:tc>
          <w:tcPr>
            <w:tcW w:w="3269" w:type="dxa"/>
            <w:gridSpan w:val="3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74B24" w:rsidRPr="006A414B" w:rsidRDefault="0057635A" w:rsidP="00937840">
            <w:pPr>
              <w:framePr w:w="10215" w:h="14954" w:hRule="exact" w:wrap="around" w:vAnchor="page" w:hAnchor="page" w:x="1157" w:y="369"/>
              <w:spacing w:line="240" w:lineRule="auto"/>
              <w:jc w:val="center"/>
              <w:rPr>
                <w:iCs/>
                <w:color w:val="000000"/>
                <w:szCs w:val="28"/>
              </w:rPr>
            </w:pPr>
            <w:r w:rsidRPr="0057635A">
              <w:rPr>
                <w:sz w:val="40"/>
                <w:szCs w:val="28"/>
              </w:rPr>
              <w:t>УЭ5.</w:t>
            </w:r>
            <w:r w:rsidR="00937840">
              <w:rPr>
                <w:sz w:val="40"/>
                <w:szCs w:val="28"/>
              </w:rPr>
              <w:t>1</w:t>
            </w:r>
            <w:r w:rsidR="003A6205">
              <w:rPr>
                <w:sz w:val="40"/>
                <w:szCs w:val="28"/>
              </w:rPr>
              <w:t>3</w:t>
            </w:r>
            <w:r w:rsidR="00937840">
              <w:rPr>
                <w:sz w:val="40"/>
                <w:szCs w:val="28"/>
              </w:rPr>
              <w:t>9</w:t>
            </w:r>
            <w:r w:rsidRPr="0057635A">
              <w:rPr>
                <w:sz w:val="40"/>
                <w:szCs w:val="28"/>
              </w:rPr>
              <w:t>.</w:t>
            </w:r>
            <w:r w:rsidR="00937840">
              <w:rPr>
                <w:sz w:val="40"/>
                <w:szCs w:val="28"/>
              </w:rPr>
              <w:t>428</w:t>
            </w:r>
            <w:r w:rsidRPr="0057635A">
              <w:rPr>
                <w:sz w:val="40"/>
                <w:szCs w:val="28"/>
              </w:rPr>
              <w:t xml:space="preserve"> </w:t>
            </w:r>
            <w:r w:rsidR="00020122" w:rsidRPr="0057635A">
              <w:rPr>
                <w:iCs/>
                <w:color w:val="000000"/>
                <w:sz w:val="40"/>
                <w:szCs w:val="28"/>
              </w:rPr>
              <w:t>ПЭ3</w:t>
            </w:r>
          </w:p>
        </w:tc>
        <w:tc>
          <w:tcPr>
            <w:tcW w:w="3269" w:type="dxa"/>
            <w:gridSpan w:val="2"/>
            <w:tcBorders>
              <w:top w:val="nil"/>
              <w:left w:val="nil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37840" w:rsidRDefault="00037DF1" w:rsidP="00937840">
            <w:pPr>
              <w:framePr w:w="10215" w:h="14954" w:hRule="exact" w:wrap="around" w:vAnchor="page" w:hAnchor="page" w:x="1157" w:y="369"/>
              <w:spacing w:line="240" w:lineRule="auto"/>
              <w:jc w:val="center"/>
              <w:rPr>
                <w:noProof/>
                <w:szCs w:val="36"/>
              </w:rPr>
            </w:pPr>
            <w:r>
              <w:rPr>
                <w:noProof/>
                <w:szCs w:val="36"/>
              </w:rPr>
              <w:t>Плата управления</w:t>
            </w:r>
          </w:p>
          <w:p w:rsidR="00274B24" w:rsidRPr="00BD40A4" w:rsidRDefault="00F1650F" w:rsidP="00C93D07">
            <w:pPr>
              <w:framePr w:w="10215" w:h="14954" w:hRule="exact" w:wrap="around" w:vAnchor="page" w:hAnchor="page" w:x="1157" w:y="369"/>
              <w:spacing w:line="240" w:lineRule="auto"/>
              <w:jc w:val="center"/>
              <w:rPr>
                <w:iCs/>
                <w:color w:val="000000"/>
                <w:szCs w:val="28"/>
              </w:rPr>
            </w:pPr>
            <w:r>
              <w:rPr>
                <w:iCs/>
                <w:color w:val="000000"/>
                <w:szCs w:val="28"/>
              </w:rPr>
              <w:t>Перечень элементов</w:t>
            </w:r>
          </w:p>
        </w:tc>
        <w:tc>
          <w:tcPr>
            <w:tcW w:w="12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274B24" w:rsidRPr="00BD40A4" w:rsidRDefault="00274B24" w:rsidP="00274B24">
            <w:pPr>
              <w:framePr w:w="10215" w:h="14954" w:hRule="exact" w:wrap="around" w:vAnchor="page" w:hAnchor="page" w:x="1157" w:y="369"/>
              <w:spacing w:line="240" w:lineRule="auto"/>
              <w:rPr>
                <w:iCs/>
                <w:color w:val="000000"/>
                <w:szCs w:val="28"/>
              </w:rPr>
            </w:pPr>
          </w:p>
        </w:tc>
        <w:tc>
          <w:tcPr>
            <w:tcW w:w="2551" w:type="dxa"/>
            <w:gridSpan w:val="3"/>
            <w:tcBorders>
              <w:top w:val="single" w:sz="4" w:space="0" w:color="auto"/>
              <w:left w:val="nil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274B24" w:rsidRPr="00BD40A4" w:rsidRDefault="00274B24" w:rsidP="00274B24">
            <w:pPr>
              <w:framePr w:w="10215" w:h="14954" w:hRule="exact" w:wrap="around" w:vAnchor="page" w:hAnchor="page" w:x="1157" w:y="369"/>
              <w:spacing w:line="240" w:lineRule="auto"/>
              <w:rPr>
                <w:iCs/>
                <w:color w:val="000000"/>
                <w:szCs w:val="28"/>
              </w:rPr>
            </w:pPr>
            <w:r w:rsidRPr="00BD40A4">
              <w:rPr>
                <w:iCs/>
                <w:color w:val="000000"/>
                <w:szCs w:val="28"/>
              </w:rPr>
              <w:t>  </w:t>
            </w:r>
          </w:p>
        </w:tc>
      </w:tr>
      <w:tr w:rsidR="006E0A25" w:rsidRPr="009B5FAB" w:rsidTr="009E3C88">
        <w:trPr>
          <w:trHeight w:val="282"/>
        </w:trPr>
        <w:tc>
          <w:tcPr>
            <w:tcW w:w="2994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6E0A25" w:rsidRPr="00BD40A4" w:rsidRDefault="006E0A25" w:rsidP="006E0A25">
            <w:pPr>
              <w:framePr w:w="10215" w:h="14954" w:hRule="exact" w:wrap="around" w:vAnchor="page" w:hAnchor="page" w:x="1157" w:y="369"/>
              <w:spacing w:line="240" w:lineRule="auto"/>
              <w:rPr>
                <w:iCs/>
                <w:color w:val="000000"/>
                <w:szCs w:val="28"/>
              </w:rPr>
            </w:pPr>
            <w:r w:rsidRPr="00BD40A4">
              <w:rPr>
                <w:iCs/>
                <w:color w:val="000000"/>
                <w:szCs w:val="28"/>
              </w:rPr>
              <w:t>Цель (причина) выпуска</w:t>
            </w:r>
          </w:p>
        </w:tc>
        <w:tc>
          <w:tcPr>
            <w:tcW w:w="1843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6E0A25" w:rsidRPr="00BD40A4" w:rsidRDefault="006E0A25" w:rsidP="006E0A25">
            <w:pPr>
              <w:framePr w:w="10215" w:h="14954" w:hRule="exact" w:wrap="around" w:vAnchor="page" w:hAnchor="page" w:x="1157" w:y="369"/>
              <w:spacing w:line="240" w:lineRule="auto"/>
              <w:rPr>
                <w:iCs/>
                <w:color w:val="000000"/>
                <w:szCs w:val="28"/>
              </w:rPr>
            </w:pPr>
            <w:r w:rsidRPr="00BD40A4">
              <w:rPr>
                <w:iCs/>
                <w:color w:val="000000"/>
                <w:szCs w:val="28"/>
              </w:rPr>
              <w:t>Дата</w:t>
            </w:r>
          </w:p>
        </w:tc>
        <w:tc>
          <w:tcPr>
            <w:tcW w:w="2126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6E0A25" w:rsidRPr="00BD40A4" w:rsidRDefault="006E0A25" w:rsidP="006E0A25">
            <w:pPr>
              <w:framePr w:w="10215" w:h="14954" w:hRule="exact" w:wrap="around" w:vAnchor="page" w:hAnchor="page" w:x="1157" w:y="369"/>
              <w:spacing w:line="240" w:lineRule="auto"/>
              <w:rPr>
                <w:iCs/>
                <w:color w:val="000000"/>
                <w:szCs w:val="28"/>
              </w:rPr>
            </w:pPr>
            <w:r w:rsidRPr="00BD40A4">
              <w:rPr>
                <w:iCs/>
                <w:color w:val="000000"/>
                <w:szCs w:val="28"/>
              </w:rPr>
              <w:t>Действует с</w:t>
            </w:r>
          </w:p>
        </w:tc>
        <w:tc>
          <w:tcPr>
            <w:tcW w:w="1701" w:type="dxa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6E0A25" w:rsidRPr="00BD40A4" w:rsidRDefault="006E0A25" w:rsidP="006E0A25">
            <w:pPr>
              <w:framePr w:w="10215" w:h="14954" w:hRule="exact" w:wrap="around" w:vAnchor="page" w:hAnchor="page" w:x="1157" w:y="369"/>
              <w:spacing w:line="240" w:lineRule="auto"/>
              <w:jc w:val="center"/>
              <w:rPr>
                <w:iCs/>
                <w:color w:val="000000"/>
                <w:szCs w:val="28"/>
              </w:rPr>
            </w:pPr>
            <w:proofErr w:type="spellStart"/>
            <w:r w:rsidRPr="00BD40A4">
              <w:rPr>
                <w:iCs/>
                <w:color w:val="000000"/>
                <w:szCs w:val="28"/>
              </w:rPr>
              <w:t>Идентифик</w:t>
            </w:r>
            <w:proofErr w:type="spellEnd"/>
            <w:r w:rsidRPr="00BD40A4">
              <w:rPr>
                <w:iCs/>
                <w:color w:val="000000"/>
                <w:szCs w:val="28"/>
              </w:rPr>
              <w:t>.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6E0A25" w:rsidRPr="00BD40A4" w:rsidRDefault="006E0A25" w:rsidP="006E0A25">
            <w:pPr>
              <w:framePr w:w="10215" w:h="14954" w:hRule="exact" w:wrap="around" w:vAnchor="page" w:hAnchor="page" w:x="1157" w:y="369"/>
              <w:spacing w:line="240" w:lineRule="auto"/>
              <w:jc w:val="center"/>
              <w:rPr>
                <w:iCs/>
                <w:color w:val="000000"/>
                <w:szCs w:val="28"/>
              </w:rPr>
            </w:pPr>
            <w:r w:rsidRPr="00BD40A4">
              <w:rPr>
                <w:iCs/>
                <w:color w:val="000000"/>
                <w:szCs w:val="28"/>
              </w:rPr>
              <w:t>Версия КД</w:t>
            </w:r>
          </w:p>
        </w:tc>
      </w:tr>
      <w:tr w:rsidR="006E0A25" w:rsidRPr="009B5FAB" w:rsidTr="009E3C88">
        <w:trPr>
          <w:trHeight w:val="282"/>
        </w:trPr>
        <w:tc>
          <w:tcPr>
            <w:tcW w:w="2994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E0A25" w:rsidRPr="009B5FAB" w:rsidRDefault="006E0A25" w:rsidP="006E0A25">
            <w:pPr>
              <w:framePr w:w="10215" w:h="14954" w:hRule="exact" w:wrap="around" w:vAnchor="page" w:hAnchor="page" w:x="1157" w:y="369"/>
              <w:spacing w:line="240" w:lineRule="auto"/>
              <w:rPr>
                <w:rFonts w:ascii="GOST type B" w:hAnsi="GOST type B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843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E0A25" w:rsidRPr="009B5FAB" w:rsidRDefault="006E0A25" w:rsidP="006E0A25">
            <w:pPr>
              <w:framePr w:w="10215" w:h="14954" w:hRule="exact" w:wrap="around" w:vAnchor="page" w:hAnchor="page" w:x="1157" w:y="369"/>
              <w:spacing w:line="240" w:lineRule="auto"/>
              <w:rPr>
                <w:rFonts w:ascii="GOST type B" w:hAnsi="GOST type B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2126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E0A25" w:rsidRPr="009B5FAB" w:rsidRDefault="006E0A25" w:rsidP="006E0A25">
            <w:pPr>
              <w:framePr w:w="10215" w:h="14954" w:hRule="exact" w:wrap="around" w:vAnchor="page" w:hAnchor="page" w:x="1157" w:y="369"/>
              <w:spacing w:line="240" w:lineRule="auto"/>
              <w:rPr>
                <w:rFonts w:ascii="GOST type B" w:hAnsi="GOST type B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6E0A25" w:rsidRPr="009B5FAB" w:rsidRDefault="006E0A25" w:rsidP="006E0A25">
            <w:pPr>
              <w:framePr w:w="10215" w:h="14954" w:hRule="exact" w:wrap="around" w:vAnchor="page" w:hAnchor="page" w:x="1157" w:y="369"/>
              <w:spacing w:line="240" w:lineRule="auto"/>
              <w:jc w:val="center"/>
              <w:rPr>
                <w:rFonts w:ascii="GOST type B" w:hAnsi="GOST type B"/>
                <w:i/>
                <w:iCs/>
                <w:color w:val="000000"/>
                <w:sz w:val="24"/>
                <w:szCs w:val="24"/>
              </w:rPr>
            </w:pPr>
            <w:r w:rsidRPr="00BD40A4">
              <w:rPr>
                <w:iCs/>
                <w:color w:val="000000"/>
                <w:szCs w:val="28"/>
              </w:rPr>
              <w:t>номер</w:t>
            </w:r>
          </w:p>
        </w:tc>
        <w:tc>
          <w:tcPr>
            <w:tcW w:w="1701" w:type="dxa"/>
            <w:vMerge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E0A25" w:rsidRPr="009B5FAB" w:rsidRDefault="006E0A25" w:rsidP="006E0A25">
            <w:pPr>
              <w:framePr w:w="10215" w:h="14954" w:hRule="exact" w:wrap="around" w:vAnchor="page" w:hAnchor="page" w:x="1157" w:y="369"/>
              <w:spacing w:line="240" w:lineRule="auto"/>
              <w:rPr>
                <w:rFonts w:ascii="GOST type B" w:hAnsi="GOST type B"/>
                <w:i/>
                <w:iCs/>
                <w:color w:val="000000"/>
                <w:sz w:val="24"/>
                <w:szCs w:val="24"/>
              </w:rPr>
            </w:pPr>
          </w:p>
        </w:tc>
      </w:tr>
      <w:tr w:rsidR="006E0A25" w:rsidRPr="009B5FAB" w:rsidTr="009E3C88">
        <w:trPr>
          <w:trHeight w:val="567"/>
        </w:trPr>
        <w:tc>
          <w:tcPr>
            <w:tcW w:w="299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6E0A25" w:rsidRPr="00BD40A4" w:rsidRDefault="006E0A25" w:rsidP="006E0A25">
            <w:pPr>
              <w:framePr w:w="10215" w:h="14954" w:hRule="exact" w:wrap="around" w:vAnchor="page" w:hAnchor="page" w:x="1157" w:y="369"/>
              <w:spacing w:line="240" w:lineRule="auto"/>
              <w:rPr>
                <w:iCs/>
                <w:color w:val="000000"/>
                <w:szCs w:val="28"/>
              </w:rPr>
            </w:pPr>
            <w:r w:rsidRPr="00BD40A4">
              <w:rPr>
                <w:iCs/>
                <w:color w:val="000000"/>
                <w:szCs w:val="28"/>
              </w:rPr>
              <w:t> </w:t>
            </w:r>
          </w:p>
        </w:tc>
        <w:tc>
          <w:tcPr>
            <w:tcW w:w="184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6E0A25" w:rsidRPr="00BD40A4" w:rsidRDefault="006E0A25" w:rsidP="006E0A25">
            <w:pPr>
              <w:framePr w:w="10215" w:h="14954" w:hRule="exact" w:wrap="around" w:vAnchor="page" w:hAnchor="page" w:x="1157" w:y="369"/>
              <w:spacing w:line="240" w:lineRule="auto"/>
              <w:rPr>
                <w:iCs/>
                <w:color w:val="000000"/>
                <w:szCs w:val="28"/>
              </w:rPr>
            </w:pPr>
            <w:r w:rsidRPr="00BD40A4">
              <w:rPr>
                <w:iCs/>
                <w:color w:val="000000"/>
                <w:szCs w:val="28"/>
              </w:rPr>
              <w:t> </w:t>
            </w:r>
          </w:p>
        </w:tc>
        <w:tc>
          <w:tcPr>
            <w:tcW w:w="212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6E0A25" w:rsidRPr="00BD40A4" w:rsidRDefault="006E0A25" w:rsidP="006E0A25">
            <w:pPr>
              <w:framePr w:w="10215" w:h="14954" w:hRule="exact" w:wrap="around" w:vAnchor="page" w:hAnchor="page" w:x="1157" w:y="369"/>
              <w:spacing w:line="240" w:lineRule="auto"/>
              <w:rPr>
                <w:iCs/>
                <w:color w:val="000000"/>
                <w:szCs w:val="28"/>
              </w:rPr>
            </w:pPr>
            <w:r w:rsidRPr="00BD40A4">
              <w:rPr>
                <w:iCs/>
                <w:color w:val="000000"/>
                <w:szCs w:val="28"/>
              </w:rPr>
              <w:t> </w:t>
            </w:r>
          </w:p>
        </w:tc>
        <w:tc>
          <w:tcPr>
            <w:tcW w:w="1701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6E0A25" w:rsidRPr="00BD40A4" w:rsidRDefault="006E0A25" w:rsidP="006E0A25">
            <w:pPr>
              <w:framePr w:w="10215" w:h="14954" w:hRule="exact" w:wrap="around" w:vAnchor="page" w:hAnchor="page" w:x="1157" w:y="369"/>
              <w:spacing w:line="240" w:lineRule="auto"/>
              <w:jc w:val="center"/>
              <w:rPr>
                <w:iCs/>
                <w:color w:val="000000"/>
                <w:szCs w:val="28"/>
              </w:rPr>
            </w:pPr>
            <w:r w:rsidRPr="00BD40A4">
              <w:rPr>
                <w:iCs/>
                <w:color w:val="000000"/>
                <w:szCs w:val="28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6E0A25" w:rsidRPr="00BD40A4" w:rsidRDefault="006E0A25" w:rsidP="006E0A25">
            <w:pPr>
              <w:framePr w:w="10215" w:h="14954" w:hRule="exact" w:wrap="around" w:vAnchor="page" w:hAnchor="page" w:x="1157" w:y="369"/>
              <w:spacing w:line="240" w:lineRule="auto"/>
              <w:rPr>
                <w:iCs/>
                <w:color w:val="000000"/>
                <w:szCs w:val="28"/>
              </w:rPr>
            </w:pPr>
            <w:r w:rsidRPr="00BD40A4">
              <w:rPr>
                <w:iCs/>
                <w:color w:val="000000"/>
                <w:szCs w:val="28"/>
              </w:rPr>
              <w:t> </w:t>
            </w:r>
            <w:r w:rsidR="00020122">
              <w:rPr>
                <w:iCs/>
                <w:color w:val="000000"/>
                <w:szCs w:val="28"/>
              </w:rPr>
              <w:t>Версия 1</w:t>
            </w:r>
          </w:p>
        </w:tc>
      </w:tr>
      <w:tr w:rsidR="006E0A25" w:rsidRPr="009B5FAB" w:rsidTr="009E3C88">
        <w:trPr>
          <w:trHeight w:val="454"/>
        </w:trPr>
        <w:tc>
          <w:tcPr>
            <w:tcW w:w="23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6E0A25" w:rsidRPr="00A860CA" w:rsidRDefault="006E0A25" w:rsidP="006E0A25">
            <w:pPr>
              <w:framePr w:w="10215" w:h="14954" w:hRule="exact" w:wrap="around" w:vAnchor="page" w:hAnchor="page" w:x="1157" w:y="369"/>
              <w:spacing w:line="240" w:lineRule="auto"/>
              <w:rPr>
                <w:iCs/>
                <w:color w:val="000000"/>
                <w:szCs w:val="28"/>
              </w:rPr>
            </w:pPr>
            <w:r w:rsidRPr="00A860CA">
              <w:rPr>
                <w:iCs/>
                <w:color w:val="000000"/>
                <w:szCs w:val="28"/>
              </w:rPr>
              <w:t>Разработал</w:t>
            </w:r>
          </w:p>
        </w:tc>
        <w:tc>
          <w:tcPr>
            <w:tcW w:w="251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6E0A25" w:rsidRPr="00A860CA" w:rsidRDefault="00020122" w:rsidP="00EC4B43">
            <w:pPr>
              <w:framePr w:w="10215" w:h="14954" w:hRule="exact" w:wrap="around" w:vAnchor="page" w:hAnchor="page" w:x="1157" w:y="369"/>
              <w:spacing w:line="240" w:lineRule="auto"/>
              <w:rPr>
                <w:iCs/>
                <w:color w:val="000000"/>
                <w:szCs w:val="28"/>
              </w:rPr>
            </w:pPr>
            <w:r>
              <w:rPr>
                <w:iCs/>
                <w:color w:val="000000"/>
                <w:szCs w:val="28"/>
              </w:rPr>
              <w:t>С</w:t>
            </w:r>
            <w:r w:rsidR="00EC4B43">
              <w:rPr>
                <w:iCs/>
                <w:color w:val="000000"/>
                <w:szCs w:val="28"/>
              </w:rPr>
              <w:t>инцов</w:t>
            </w:r>
          </w:p>
        </w:tc>
        <w:tc>
          <w:tcPr>
            <w:tcW w:w="326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6E0A25" w:rsidRPr="00A860CA" w:rsidRDefault="006E0A25" w:rsidP="006E0A25">
            <w:pPr>
              <w:framePr w:w="10215" w:h="14954" w:hRule="exact" w:wrap="around" w:vAnchor="page" w:hAnchor="page" w:x="1157" w:y="369"/>
              <w:spacing w:line="240" w:lineRule="auto"/>
              <w:rPr>
                <w:iCs/>
                <w:color w:val="000000"/>
                <w:szCs w:val="28"/>
              </w:rPr>
            </w:pPr>
            <w:r w:rsidRPr="00A860CA">
              <w:rPr>
                <w:iCs/>
                <w:color w:val="000000"/>
                <w:szCs w:val="28"/>
              </w:rPr>
              <w:t> </w:t>
            </w:r>
          </w:p>
        </w:tc>
        <w:tc>
          <w:tcPr>
            <w:tcW w:w="226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6E0A25" w:rsidRPr="00A860CA" w:rsidRDefault="006E0A25" w:rsidP="006E0A25">
            <w:pPr>
              <w:framePr w:w="10215" w:h="14954" w:hRule="exact" w:wrap="around" w:vAnchor="page" w:hAnchor="page" w:x="1157" w:y="369"/>
              <w:spacing w:line="240" w:lineRule="auto"/>
              <w:rPr>
                <w:iCs/>
                <w:color w:val="000000"/>
                <w:szCs w:val="28"/>
              </w:rPr>
            </w:pPr>
          </w:p>
        </w:tc>
      </w:tr>
      <w:tr w:rsidR="006E0A25" w:rsidRPr="009B5FAB" w:rsidTr="009E3C88">
        <w:trPr>
          <w:trHeight w:val="454"/>
        </w:trPr>
        <w:tc>
          <w:tcPr>
            <w:tcW w:w="23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6E0A25" w:rsidRPr="00A860CA" w:rsidRDefault="006E0A25" w:rsidP="006E0A25">
            <w:pPr>
              <w:framePr w:w="10215" w:h="14954" w:hRule="exact" w:wrap="around" w:vAnchor="page" w:hAnchor="page" w:x="1157" w:y="369"/>
              <w:spacing w:line="240" w:lineRule="auto"/>
              <w:rPr>
                <w:iCs/>
                <w:color w:val="000000"/>
                <w:szCs w:val="28"/>
              </w:rPr>
            </w:pPr>
          </w:p>
        </w:tc>
        <w:tc>
          <w:tcPr>
            <w:tcW w:w="251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6E0A25" w:rsidRPr="00A860CA" w:rsidRDefault="006E0A25" w:rsidP="006E0A25">
            <w:pPr>
              <w:framePr w:w="10215" w:h="14954" w:hRule="exact" w:wrap="around" w:vAnchor="page" w:hAnchor="page" w:x="1157" w:y="369"/>
              <w:spacing w:line="240" w:lineRule="auto"/>
              <w:rPr>
                <w:iCs/>
                <w:color w:val="000000"/>
                <w:szCs w:val="28"/>
              </w:rPr>
            </w:pPr>
          </w:p>
        </w:tc>
        <w:tc>
          <w:tcPr>
            <w:tcW w:w="326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6E0A25" w:rsidRPr="00A860CA" w:rsidRDefault="006E0A25" w:rsidP="006E0A25">
            <w:pPr>
              <w:framePr w:w="10215" w:h="14954" w:hRule="exact" w:wrap="around" w:vAnchor="page" w:hAnchor="page" w:x="1157" w:y="369"/>
              <w:spacing w:line="240" w:lineRule="auto"/>
              <w:rPr>
                <w:iCs/>
                <w:color w:val="000000"/>
                <w:szCs w:val="28"/>
              </w:rPr>
            </w:pPr>
            <w:r w:rsidRPr="00A860CA">
              <w:rPr>
                <w:iCs/>
                <w:color w:val="000000"/>
                <w:szCs w:val="28"/>
              </w:rPr>
              <w:t> </w:t>
            </w:r>
          </w:p>
        </w:tc>
        <w:tc>
          <w:tcPr>
            <w:tcW w:w="226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6E0A25" w:rsidRPr="00A860CA" w:rsidRDefault="006E0A25" w:rsidP="006E0A25">
            <w:pPr>
              <w:framePr w:w="10215" w:h="14954" w:hRule="exact" w:wrap="around" w:vAnchor="page" w:hAnchor="page" w:x="1157" w:y="369"/>
              <w:spacing w:line="240" w:lineRule="auto"/>
              <w:rPr>
                <w:iCs/>
                <w:color w:val="000000"/>
                <w:szCs w:val="28"/>
              </w:rPr>
            </w:pPr>
          </w:p>
        </w:tc>
      </w:tr>
      <w:tr w:rsidR="006E0A25" w:rsidRPr="009B5FAB" w:rsidTr="009E3C88">
        <w:trPr>
          <w:trHeight w:val="454"/>
        </w:trPr>
        <w:tc>
          <w:tcPr>
            <w:tcW w:w="23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6E0A25" w:rsidRPr="00A860CA" w:rsidRDefault="006E0A25" w:rsidP="006E0A25">
            <w:pPr>
              <w:framePr w:w="10215" w:h="14954" w:hRule="exact" w:wrap="around" w:vAnchor="page" w:hAnchor="page" w:x="1157" w:y="369"/>
              <w:spacing w:line="240" w:lineRule="auto"/>
              <w:rPr>
                <w:iCs/>
                <w:color w:val="000000"/>
                <w:szCs w:val="28"/>
              </w:rPr>
            </w:pPr>
            <w:r w:rsidRPr="00A860CA">
              <w:rPr>
                <w:iCs/>
                <w:color w:val="000000"/>
                <w:szCs w:val="28"/>
              </w:rPr>
              <w:t>Проверил</w:t>
            </w:r>
          </w:p>
        </w:tc>
        <w:tc>
          <w:tcPr>
            <w:tcW w:w="251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6E0A25" w:rsidRPr="008E7DCC" w:rsidRDefault="00435F6D" w:rsidP="008E7DCC">
            <w:pPr>
              <w:framePr w:w="10215" w:h="14954" w:hRule="exact" w:wrap="around" w:vAnchor="page" w:hAnchor="page" w:x="1157" w:y="369"/>
              <w:spacing w:line="240" w:lineRule="auto"/>
              <w:rPr>
                <w:iCs/>
                <w:color w:val="000000"/>
                <w:szCs w:val="28"/>
                <w:lang w:val="en-US"/>
              </w:rPr>
            </w:pPr>
            <w:r>
              <w:rPr>
                <w:iCs/>
                <w:color w:val="000000"/>
                <w:szCs w:val="28"/>
              </w:rPr>
              <w:t>Козлов</w:t>
            </w:r>
          </w:p>
        </w:tc>
        <w:tc>
          <w:tcPr>
            <w:tcW w:w="326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6E0A25" w:rsidRPr="00A860CA" w:rsidRDefault="006E0A25" w:rsidP="006E0A25">
            <w:pPr>
              <w:framePr w:w="10215" w:h="14954" w:hRule="exact" w:wrap="around" w:vAnchor="page" w:hAnchor="page" w:x="1157" w:y="369"/>
              <w:spacing w:line="240" w:lineRule="auto"/>
              <w:rPr>
                <w:iCs/>
                <w:color w:val="000000"/>
                <w:szCs w:val="28"/>
              </w:rPr>
            </w:pPr>
            <w:r w:rsidRPr="00A860CA">
              <w:rPr>
                <w:iCs/>
                <w:color w:val="000000"/>
                <w:szCs w:val="28"/>
              </w:rPr>
              <w:t> </w:t>
            </w:r>
          </w:p>
        </w:tc>
        <w:tc>
          <w:tcPr>
            <w:tcW w:w="226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6E0A25" w:rsidRPr="00A860CA" w:rsidRDefault="006E0A25" w:rsidP="006E0A25">
            <w:pPr>
              <w:framePr w:w="10215" w:h="14954" w:hRule="exact" w:wrap="around" w:vAnchor="page" w:hAnchor="page" w:x="1157" w:y="369"/>
              <w:spacing w:line="240" w:lineRule="auto"/>
              <w:rPr>
                <w:iCs/>
                <w:color w:val="000000"/>
                <w:szCs w:val="28"/>
              </w:rPr>
            </w:pPr>
          </w:p>
        </w:tc>
      </w:tr>
      <w:tr w:rsidR="006E0A25" w:rsidRPr="009B5FAB" w:rsidTr="009E3C88">
        <w:trPr>
          <w:trHeight w:val="454"/>
        </w:trPr>
        <w:tc>
          <w:tcPr>
            <w:tcW w:w="23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6E0A25" w:rsidRPr="00A860CA" w:rsidRDefault="006E0A25" w:rsidP="006E0A25">
            <w:pPr>
              <w:framePr w:w="10215" w:h="14954" w:hRule="exact" w:wrap="around" w:vAnchor="page" w:hAnchor="page" w:x="1157" w:y="369"/>
              <w:spacing w:line="240" w:lineRule="auto"/>
              <w:rPr>
                <w:iCs/>
                <w:color w:val="000000"/>
                <w:szCs w:val="28"/>
              </w:rPr>
            </w:pPr>
            <w:r w:rsidRPr="00A860CA">
              <w:rPr>
                <w:iCs/>
                <w:color w:val="000000"/>
                <w:szCs w:val="28"/>
              </w:rPr>
              <w:t>Т.контроль</w:t>
            </w:r>
          </w:p>
        </w:tc>
        <w:tc>
          <w:tcPr>
            <w:tcW w:w="251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6E0A25" w:rsidRPr="00A860CA" w:rsidRDefault="006E0A25" w:rsidP="006E0A25">
            <w:pPr>
              <w:framePr w:w="10215" w:h="14954" w:hRule="exact" w:wrap="around" w:vAnchor="page" w:hAnchor="page" w:x="1157" w:y="369"/>
              <w:spacing w:line="240" w:lineRule="auto"/>
              <w:rPr>
                <w:iCs/>
                <w:color w:val="000000"/>
                <w:szCs w:val="28"/>
              </w:rPr>
            </w:pPr>
          </w:p>
        </w:tc>
        <w:tc>
          <w:tcPr>
            <w:tcW w:w="326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6E0A25" w:rsidRPr="00A860CA" w:rsidRDefault="006E0A25" w:rsidP="006E0A25">
            <w:pPr>
              <w:framePr w:w="10215" w:h="14954" w:hRule="exact" w:wrap="around" w:vAnchor="page" w:hAnchor="page" w:x="1157" w:y="369"/>
              <w:spacing w:line="240" w:lineRule="auto"/>
              <w:rPr>
                <w:iCs/>
                <w:color w:val="000000"/>
                <w:szCs w:val="28"/>
              </w:rPr>
            </w:pPr>
            <w:r w:rsidRPr="00A860CA">
              <w:rPr>
                <w:iCs/>
                <w:color w:val="000000"/>
                <w:szCs w:val="28"/>
              </w:rPr>
              <w:t> </w:t>
            </w:r>
          </w:p>
        </w:tc>
        <w:tc>
          <w:tcPr>
            <w:tcW w:w="226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6E0A25" w:rsidRPr="00A860CA" w:rsidRDefault="006E0A25" w:rsidP="006E0A25">
            <w:pPr>
              <w:framePr w:w="10215" w:h="14954" w:hRule="exact" w:wrap="around" w:vAnchor="page" w:hAnchor="page" w:x="1157" w:y="369"/>
              <w:spacing w:line="240" w:lineRule="auto"/>
              <w:rPr>
                <w:iCs/>
                <w:color w:val="000000"/>
                <w:szCs w:val="28"/>
              </w:rPr>
            </w:pPr>
          </w:p>
        </w:tc>
      </w:tr>
      <w:tr w:rsidR="006E0A25" w:rsidRPr="009B5FAB" w:rsidTr="009E3C88">
        <w:trPr>
          <w:trHeight w:val="454"/>
        </w:trPr>
        <w:tc>
          <w:tcPr>
            <w:tcW w:w="23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6E0A25" w:rsidRPr="00A860CA" w:rsidRDefault="006E0A25" w:rsidP="006E0A25">
            <w:pPr>
              <w:framePr w:w="10215" w:h="14954" w:hRule="exact" w:wrap="around" w:vAnchor="page" w:hAnchor="page" w:x="1157" w:y="369"/>
              <w:spacing w:line="240" w:lineRule="auto"/>
              <w:rPr>
                <w:iCs/>
                <w:color w:val="000000"/>
                <w:szCs w:val="28"/>
              </w:rPr>
            </w:pPr>
            <w:r w:rsidRPr="00A860CA">
              <w:rPr>
                <w:iCs/>
                <w:color w:val="000000"/>
                <w:szCs w:val="28"/>
              </w:rPr>
              <w:t>Н.контроль</w:t>
            </w:r>
          </w:p>
        </w:tc>
        <w:tc>
          <w:tcPr>
            <w:tcW w:w="251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6E0A25" w:rsidRPr="00A860CA" w:rsidRDefault="00546F7C" w:rsidP="006E0A25">
            <w:pPr>
              <w:framePr w:w="10215" w:h="14954" w:hRule="exact" w:wrap="around" w:vAnchor="page" w:hAnchor="page" w:x="1157" w:y="369"/>
              <w:spacing w:line="240" w:lineRule="auto"/>
              <w:rPr>
                <w:iCs/>
                <w:color w:val="000000"/>
                <w:szCs w:val="28"/>
              </w:rPr>
            </w:pPr>
            <w:r>
              <w:rPr>
                <w:iCs/>
                <w:color w:val="000000"/>
                <w:szCs w:val="28"/>
              </w:rPr>
              <w:t>Карелина</w:t>
            </w:r>
          </w:p>
        </w:tc>
        <w:tc>
          <w:tcPr>
            <w:tcW w:w="326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6E0A25" w:rsidRPr="00A860CA" w:rsidRDefault="006E0A25" w:rsidP="006E0A25">
            <w:pPr>
              <w:framePr w:w="10215" w:h="14954" w:hRule="exact" w:wrap="around" w:vAnchor="page" w:hAnchor="page" w:x="1157" w:y="369"/>
              <w:spacing w:line="240" w:lineRule="auto"/>
              <w:rPr>
                <w:iCs/>
                <w:color w:val="000000"/>
                <w:szCs w:val="28"/>
              </w:rPr>
            </w:pPr>
            <w:r w:rsidRPr="00A860CA">
              <w:rPr>
                <w:iCs/>
                <w:color w:val="000000"/>
                <w:szCs w:val="28"/>
              </w:rPr>
              <w:t> </w:t>
            </w:r>
          </w:p>
        </w:tc>
        <w:tc>
          <w:tcPr>
            <w:tcW w:w="226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6E0A25" w:rsidRPr="00A860CA" w:rsidRDefault="006E0A25" w:rsidP="006E0A25">
            <w:pPr>
              <w:framePr w:w="10215" w:h="14954" w:hRule="exact" w:wrap="around" w:vAnchor="page" w:hAnchor="page" w:x="1157" w:y="369"/>
              <w:spacing w:line="240" w:lineRule="auto"/>
              <w:rPr>
                <w:iCs/>
                <w:color w:val="000000"/>
                <w:szCs w:val="28"/>
              </w:rPr>
            </w:pPr>
          </w:p>
        </w:tc>
      </w:tr>
      <w:tr w:rsidR="006E0A25" w:rsidRPr="009B5FAB" w:rsidTr="009E3C88">
        <w:trPr>
          <w:trHeight w:val="454"/>
        </w:trPr>
        <w:tc>
          <w:tcPr>
            <w:tcW w:w="23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6E0A25" w:rsidRPr="00A860CA" w:rsidRDefault="006E0A25" w:rsidP="006E0A25">
            <w:pPr>
              <w:framePr w:w="10215" w:h="14954" w:hRule="exact" w:wrap="around" w:vAnchor="page" w:hAnchor="page" w:x="1157" w:y="369"/>
              <w:spacing w:line="240" w:lineRule="auto"/>
              <w:rPr>
                <w:iCs/>
                <w:color w:val="000000"/>
                <w:szCs w:val="28"/>
              </w:rPr>
            </w:pPr>
            <w:r w:rsidRPr="00A860CA">
              <w:rPr>
                <w:iCs/>
                <w:color w:val="000000"/>
                <w:szCs w:val="28"/>
              </w:rPr>
              <w:t>Утвердил</w:t>
            </w:r>
          </w:p>
        </w:tc>
        <w:tc>
          <w:tcPr>
            <w:tcW w:w="251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6E0A25" w:rsidRPr="00A860CA" w:rsidRDefault="00020122" w:rsidP="006E0A25">
            <w:pPr>
              <w:framePr w:w="10215" w:h="14954" w:hRule="exact" w:wrap="around" w:vAnchor="page" w:hAnchor="page" w:x="1157" w:y="369"/>
              <w:spacing w:line="240" w:lineRule="auto"/>
              <w:rPr>
                <w:iCs/>
                <w:color w:val="000000"/>
                <w:szCs w:val="28"/>
              </w:rPr>
            </w:pPr>
            <w:r>
              <w:rPr>
                <w:iCs/>
                <w:color w:val="000000"/>
                <w:szCs w:val="28"/>
              </w:rPr>
              <w:t>Косолапов</w:t>
            </w:r>
          </w:p>
        </w:tc>
        <w:tc>
          <w:tcPr>
            <w:tcW w:w="326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6E0A25" w:rsidRPr="00A860CA" w:rsidRDefault="006E0A25" w:rsidP="006E0A25">
            <w:pPr>
              <w:framePr w:w="10215" w:h="14954" w:hRule="exact" w:wrap="around" w:vAnchor="page" w:hAnchor="page" w:x="1157" w:y="369"/>
              <w:spacing w:line="240" w:lineRule="auto"/>
              <w:rPr>
                <w:iCs/>
                <w:color w:val="000000"/>
                <w:szCs w:val="28"/>
              </w:rPr>
            </w:pPr>
            <w:r w:rsidRPr="00A860CA">
              <w:rPr>
                <w:iCs/>
                <w:color w:val="000000"/>
                <w:szCs w:val="28"/>
              </w:rPr>
              <w:t> </w:t>
            </w:r>
          </w:p>
        </w:tc>
        <w:tc>
          <w:tcPr>
            <w:tcW w:w="226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6E0A25" w:rsidRPr="00A860CA" w:rsidRDefault="006E0A25" w:rsidP="006E0A25">
            <w:pPr>
              <w:framePr w:w="10215" w:h="14954" w:hRule="exact" w:wrap="around" w:vAnchor="page" w:hAnchor="page" w:x="1157" w:y="369"/>
              <w:spacing w:line="240" w:lineRule="auto"/>
              <w:rPr>
                <w:iCs/>
                <w:color w:val="000000"/>
                <w:szCs w:val="28"/>
              </w:rPr>
            </w:pPr>
          </w:p>
        </w:tc>
      </w:tr>
      <w:tr w:rsidR="006E0A25" w:rsidRPr="009B5FAB" w:rsidTr="00274B24">
        <w:trPr>
          <w:trHeight w:val="402"/>
        </w:trPr>
        <w:tc>
          <w:tcPr>
            <w:tcW w:w="23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6E0A25" w:rsidRPr="00F1650F" w:rsidRDefault="00F1650F" w:rsidP="006E0A25">
            <w:pPr>
              <w:framePr w:w="10215" w:h="14954" w:hRule="exact" w:wrap="around" w:vAnchor="page" w:hAnchor="page" w:x="1157" w:y="369"/>
              <w:spacing w:line="240" w:lineRule="auto"/>
              <w:rPr>
                <w:iCs/>
                <w:color w:val="000000"/>
                <w:szCs w:val="28"/>
                <w:lang w:val="en-US"/>
              </w:rPr>
            </w:pPr>
            <w:r>
              <w:rPr>
                <w:iCs/>
                <w:color w:val="000000"/>
                <w:szCs w:val="28"/>
                <w:lang w:val="en-US"/>
              </w:rPr>
              <w:t>2610</w:t>
            </w:r>
          </w:p>
        </w:tc>
        <w:tc>
          <w:tcPr>
            <w:tcW w:w="251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6E0A25" w:rsidRPr="00F1650F" w:rsidRDefault="00F1650F" w:rsidP="006E0A25">
            <w:pPr>
              <w:framePr w:w="10215" w:h="14954" w:hRule="exact" w:wrap="around" w:vAnchor="page" w:hAnchor="page" w:x="1157" w:y="369"/>
              <w:spacing w:line="240" w:lineRule="auto"/>
              <w:rPr>
                <w:iCs/>
                <w:color w:val="000000"/>
                <w:szCs w:val="28"/>
              </w:rPr>
            </w:pPr>
            <w:r>
              <w:rPr>
                <w:iCs/>
                <w:color w:val="000000"/>
                <w:szCs w:val="28"/>
              </w:rPr>
              <w:t>Коркина</w:t>
            </w:r>
          </w:p>
        </w:tc>
        <w:tc>
          <w:tcPr>
            <w:tcW w:w="326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6E0A25" w:rsidRPr="00A860CA" w:rsidRDefault="006E0A25" w:rsidP="006E0A25">
            <w:pPr>
              <w:framePr w:w="10215" w:h="14954" w:hRule="exact" w:wrap="around" w:vAnchor="page" w:hAnchor="page" w:x="1157" w:y="369"/>
              <w:spacing w:line="240" w:lineRule="auto"/>
              <w:rPr>
                <w:iCs/>
                <w:color w:val="000000"/>
                <w:szCs w:val="28"/>
              </w:rPr>
            </w:pPr>
            <w:r w:rsidRPr="00A860CA">
              <w:rPr>
                <w:iCs/>
                <w:color w:val="000000"/>
                <w:szCs w:val="28"/>
              </w:rPr>
              <w:t> </w:t>
            </w:r>
          </w:p>
        </w:tc>
        <w:tc>
          <w:tcPr>
            <w:tcW w:w="226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6E0A25" w:rsidRPr="00A860CA" w:rsidRDefault="006E0A25" w:rsidP="006E0A25">
            <w:pPr>
              <w:framePr w:w="10215" w:h="14954" w:hRule="exact" w:wrap="around" w:vAnchor="page" w:hAnchor="page" w:x="1157" w:y="369"/>
              <w:spacing w:line="240" w:lineRule="auto"/>
              <w:rPr>
                <w:iCs/>
                <w:color w:val="000000"/>
                <w:szCs w:val="28"/>
              </w:rPr>
            </w:pPr>
          </w:p>
        </w:tc>
      </w:tr>
      <w:tr w:rsidR="006E0A25" w:rsidRPr="009B5FAB" w:rsidTr="00274B24">
        <w:trPr>
          <w:trHeight w:val="402"/>
        </w:trPr>
        <w:tc>
          <w:tcPr>
            <w:tcW w:w="23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6E0A25" w:rsidRPr="00A860CA" w:rsidRDefault="006E0A25" w:rsidP="006E0A25">
            <w:pPr>
              <w:framePr w:w="10215" w:h="14954" w:hRule="exact" w:wrap="around" w:vAnchor="page" w:hAnchor="page" w:x="1157" w:y="369"/>
              <w:spacing w:line="240" w:lineRule="auto"/>
              <w:rPr>
                <w:iCs/>
                <w:color w:val="000000"/>
                <w:szCs w:val="28"/>
              </w:rPr>
            </w:pPr>
          </w:p>
        </w:tc>
        <w:tc>
          <w:tcPr>
            <w:tcW w:w="251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6E0A25" w:rsidRPr="00A860CA" w:rsidRDefault="006E0A25" w:rsidP="006E0A25">
            <w:pPr>
              <w:framePr w:w="10215" w:h="14954" w:hRule="exact" w:wrap="around" w:vAnchor="page" w:hAnchor="page" w:x="1157" w:y="369"/>
              <w:spacing w:line="240" w:lineRule="auto"/>
              <w:rPr>
                <w:iCs/>
                <w:color w:val="000000"/>
                <w:szCs w:val="28"/>
              </w:rPr>
            </w:pPr>
          </w:p>
        </w:tc>
        <w:tc>
          <w:tcPr>
            <w:tcW w:w="326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6E0A25" w:rsidRPr="00A860CA" w:rsidRDefault="006E0A25" w:rsidP="006E0A25">
            <w:pPr>
              <w:framePr w:w="10215" w:h="14954" w:hRule="exact" w:wrap="around" w:vAnchor="page" w:hAnchor="page" w:x="1157" w:y="369"/>
              <w:spacing w:line="240" w:lineRule="auto"/>
              <w:rPr>
                <w:iCs/>
                <w:color w:val="000000"/>
                <w:szCs w:val="28"/>
              </w:rPr>
            </w:pPr>
            <w:r w:rsidRPr="00A860CA">
              <w:rPr>
                <w:iCs/>
                <w:color w:val="000000"/>
                <w:szCs w:val="28"/>
              </w:rPr>
              <w:t> </w:t>
            </w:r>
          </w:p>
        </w:tc>
        <w:tc>
          <w:tcPr>
            <w:tcW w:w="226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6E0A25" w:rsidRPr="00A860CA" w:rsidRDefault="006E0A25" w:rsidP="006E0A25">
            <w:pPr>
              <w:framePr w:w="10215" w:h="14954" w:hRule="exact" w:wrap="around" w:vAnchor="page" w:hAnchor="page" w:x="1157" w:y="369"/>
              <w:spacing w:line="240" w:lineRule="auto"/>
              <w:rPr>
                <w:iCs/>
                <w:color w:val="000000"/>
                <w:szCs w:val="28"/>
              </w:rPr>
            </w:pPr>
          </w:p>
        </w:tc>
      </w:tr>
      <w:tr w:rsidR="006E0A25" w:rsidRPr="009B5FAB" w:rsidTr="00274B24">
        <w:trPr>
          <w:trHeight w:val="402"/>
        </w:trPr>
        <w:tc>
          <w:tcPr>
            <w:tcW w:w="23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6E0A25" w:rsidRPr="00A860CA" w:rsidRDefault="006E0A25" w:rsidP="006E0A25">
            <w:pPr>
              <w:framePr w:w="10215" w:h="14954" w:hRule="exact" w:wrap="around" w:vAnchor="page" w:hAnchor="page" w:x="1157" w:y="369"/>
              <w:spacing w:line="240" w:lineRule="auto"/>
              <w:rPr>
                <w:iCs/>
                <w:color w:val="000000"/>
                <w:szCs w:val="28"/>
              </w:rPr>
            </w:pPr>
          </w:p>
        </w:tc>
        <w:tc>
          <w:tcPr>
            <w:tcW w:w="251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6E0A25" w:rsidRPr="00A860CA" w:rsidRDefault="006E0A25" w:rsidP="006E0A25">
            <w:pPr>
              <w:framePr w:w="10215" w:h="14954" w:hRule="exact" w:wrap="around" w:vAnchor="page" w:hAnchor="page" w:x="1157" w:y="369"/>
              <w:spacing w:line="240" w:lineRule="auto"/>
              <w:rPr>
                <w:iCs/>
                <w:color w:val="000000"/>
                <w:szCs w:val="28"/>
              </w:rPr>
            </w:pPr>
          </w:p>
        </w:tc>
        <w:tc>
          <w:tcPr>
            <w:tcW w:w="326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6E0A25" w:rsidRPr="00A860CA" w:rsidRDefault="006E0A25" w:rsidP="006E0A25">
            <w:pPr>
              <w:framePr w:w="10215" w:h="14954" w:hRule="exact" w:wrap="around" w:vAnchor="page" w:hAnchor="page" w:x="1157" w:y="369"/>
              <w:spacing w:line="240" w:lineRule="auto"/>
              <w:rPr>
                <w:iCs/>
                <w:color w:val="000000"/>
                <w:szCs w:val="28"/>
              </w:rPr>
            </w:pPr>
            <w:r w:rsidRPr="00A860CA">
              <w:rPr>
                <w:iCs/>
                <w:color w:val="000000"/>
                <w:szCs w:val="28"/>
              </w:rPr>
              <w:t> </w:t>
            </w:r>
          </w:p>
        </w:tc>
        <w:tc>
          <w:tcPr>
            <w:tcW w:w="226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6E0A25" w:rsidRPr="00A860CA" w:rsidRDefault="006E0A25" w:rsidP="006E0A25">
            <w:pPr>
              <w:framePr w:w="10215" w:h="14954" w:hRule="exact" w:wrap="around" w:vAnchor="page" w:hAnchor="page" w:x="1157" w:y="369"/>
              <w:spacing w:line="240" w:lineRule="auto"/>
              <w:rPr>
                <w:iCs/>
                <w:color w:val="000000"/>
                <w:szCs w:val="28"/>
              </w:rPr>
            </w:pPr>
          </w:p>
        </w:tc>
      </w:tr>
      <w:tr w:rsidR="006E0A25" w:rsidRPr="009B5FAB" w:rsidTr="00274B24">
        <w:trPr>
          <w:trHeight w:val="402"/>
        </w:trPr>
        <w:tc>
          <w:tcPr>
            <w:tcW w:w="23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6E0A25" w:rsidRPr="00A860CA" w:rsidRDefault="006E0A25" w:rsidP="006E0A25">
            <w:pPr>
              <w:framePr w:w="10215" w:h="14954" w:hRule="exact" w:wrap="around" w:vAnchor="page" w:hAnchor="page" w:x="1157" w:y="369"/>
              <w:spacing w:line="240" w:lineRule="auto"/>
              <w:rPr>
                <w:iCs/>
                <w:color w:val="000000"/>
                <w:szCs w:val="28"/>
              </w:rPr>
            </w:pPr>
          </w:p>
        </w:tc>
        <w:tc>
          <w:tcPr>
            <w:tcW w:w="251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6E0A25" w:rsidRPr="00A860CA" w:rsidRDefault="006E0A25" w:rsidP="006E0A25">
            <w:pPr>
              <w:framePr w:w="10215" w:h="14954" w:hRule="exact" w:wrap="around" w:vAnchor="page" w:hAnchor="page" w:x="1157" w:y="369"/>
              <w:spacing w:line="240" w:lineRule="auto"/>
              <w:rPr>
                <w:iCs/>
                <w:color w:val="000000"/>
                <w:szCs w:val="28"/>
              </w:rPr>
            </w:pPr>
          </w:p>
        </w:tc>
        <w:tc>
          <w:tcPr>
            <w:tcW w:w="326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6E0A25" w:rsidRPr="00A860CA" w:rsidRDefault="006E0A25" w:rsidP="006E0A25">
            <w:pPr>
              <w:framePr w:w="10215" w:h="14954" w:hRule="exact" w:wrap="around" w:vAnchor="page" w:hAnchor="page" w:x="1157" w:y="369"/>
              <w:spacing w:line="240" w:lineRule="auto"/>
              <w:rPr>
                <w:iCs/>
                <w:color w:val="000000"/>
                <w:szCs w:val="28"/>
              </w:rPr>
            </w:pPr>
            <w:r w:rsidRPr="00A860CA">
              <w:rPr>
                <w:iCs/>
                <w:color w:val="000000"/>
                <w:szCs w:val="28"/>
              </w:rPr>
              <w:t> </w:t>
            </w:r>
          </w:p>
        </w:tc>
        <w:tc>
          <w:tcPr>
            <w:tcW w:w="226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6E0A25" w:rsidRPr="00A860CA" w:rsidRDefault="006E0A25" w:rsidP="006E0A25">
            <w:pPr>
              <w:framePr w:w="10215" w:h="14954" w:hRule="exact" w:wrap="around" w:vAnchor="page" w:hAnchor="page" w:x="1157" w:y="369"/>
              <w:spacing w:line="240" w:lineRule="auto"/>
              <w:rPr>
                <w:iCs/>
                <w:color w:val="000000"/>
                <w:szCs w:val="28"/>
              </w:rPr>
            </w:pPr>
          </w:p>
        </w:tc>
      </w:tr>
      <w:tr w:rsidR="006E0A25" w:rsidRPr="009B5FAB" w:rsidTr="00274B24">
        <w:trPr>
          <w:trHeight w:val="402"/>
        </w:trPr>
        <w:tc>
          <w:tcPr>
            <w:tcW w:w="23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6E0A25" w:rsidRPr="00A860CA" w:rsidRDefault="006E0A25" w:rsidP="006E0A25">
            <w:pPr>
              <w:framePr w:w="10215" w:h="14954" w:hRule="exact" w:wrap="around" w:vAnchor="page" w:hAnchor="page" w:x="1157" w:y="369"/>
              <w:spacing w:line="240" w:lineRule="auto"/>
              <w:rPr>
                <w:iCs/>
                <w:color w:val="000000"/>
                <w:szCs w:val="28"/>
              </w:rPr>
            </w:pPr>
          </w:p>
        </w:tc>
        <w:tc>
          <w:tcPr>
            <w:tcW w:w="251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6E0A25" w:rsidRPr="00A860CA" w:rsidRDefault="006E0A25" w:rsidP="006E0A25">
            <w:pPr>
              <w:framePr w:w="10215" w:h="14954" w:hRule="exact" w:wrap="around" w:vAnchor="page" w:hAnchor="page" w:x="1157" w:y="369"/>
              <w:spacing w:line="240" w:lineRule="auto"/>
              <w:rPr>
                <w:iCs/>
                <w:color w:val="000000"/>
                <w:szCs w:val="28"/>
              </w:rPr>
            </w:pPr>
          </w:p>
        </w:tc>
        <w:tc>
          <w:tcPr>
            <w:tcW w:w="326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6E0A25" w:rsidRPr="00A860CA" w:rsidRDefault="006E0A25" w:rsidP="006E0A25">
            <w:pPr>
              <w:framePr w:w="10215" w:h="14954" w:hRule="exact" w:wrap="around" w:vAnchor="page" w:hAnchor="page" w:x="1157" w:y="369"/>
              <w:spacing w:line="240" w:lineRule="auto"/>
              <w:rPr>
                <w:iCs/>
                <w:color w:val="000000"/>
                <w:szCs w:val="28"/>
              </w:rPr>
            </w:pPr>
            <w:r w:rsidRPr="00A860CA">
              <w:rPr>
                <w:iCs/>
                <w:color w:val="000000"/>
                <w:szCs w:val="28"/>
              </w:rPr>
              <w:t> </w:t>
            </w:r>
          </w:p>
        </w:tc>
        <w:tc>
          <w:tcPr>
            <w:tcW w:w="226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6E0A25" w:rsidRPr="00A860CA" w:rsidRDefault="006E0A25" w:rsidP="006E0A25">
            <w:pPr>
              <w:framePr w:w="10215" w:h="14954" w:hRule="exact" w:wrap="around" w:vAnchor="page" w:hAnchor="page" w:x="1157" w:y="369"/>
              <w:spacing w:line="240" w:lineRule="auto"/>
              <w:rPr>
                <w:iCs/>
                <w:color w:val="000000"/>
                <w:szCs w:val="28"/>
              </w:rPr>
            </w:pPr>
          </w:p>
        </w:tc>
      </w:tr>
      <w:tr w:rsidR="006E0A25" w:rsidRPr="009B5FAB" w:rsidTr="00274B24">
        <w:trPr>
          <w:trHeight w:val="402"/>
        </w:trPr>
        <w:tc>
          <w:tcPr>
            <w:tcW w:w="23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6E0A25" w:rsidRPr="00A860CA" w:rsidRDefault="006E0A25" w:rsidP="006E0A25">
            <w:pPr>
              <w:framePr w:w="10215" w:h="14954" w:hRule="exact" w:wrap="around" w:vAnchor="page" w:hAnchor="page" w:x="1157" w:y="369"/>
              <w:spacing w:line="240" w:lineRule="auto"/>
              <w:rPr>
                <w:iCs/>
                <w:color w:val="000000"/>
                <w:szCs w:val="28"/>
              </w:rPr>
            </w:pPr>
          </w:p>
        </w:tc>
        <w:tc>
          <w:tcPr>
            <w:tcW w:w="251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6E0A25" w:rsidRPr="00A860CA" w:rsidRDefault="006E0A25" w:rsidP="006E0A25">
            <w:pPr>
              <w:framePr w:w="10215" w:h="14954" w:hRule="exact" w:wrap="around" w:vAnchor="page" w:hAnchor="page" w:x="1157" w:y="369"/>
              <w:spacing w:line="240" w:lineRule="auto"/>
              <w:rPr>
                <w:iCs/>
                <w:color w:val="000000"/>
                <w:szCs w:val="28"/>
              </w:rPr>
            </w:pPr>
          </w:p>
        </w:tc>
        <w:tc>
          <w:tcPr>
            <w:tcW w:w="326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6E0A25" w:rsidRPr="00A860CA" w:rsidRDefault="006E0A25" w:rsidP="006E0A25">
            <w:pPr>
              <w:framePr w:w="10215" w:h="14954" w:hRule="exact" w:wrap="around" w:vAnchor="page" w:hAnchor="page" w:x="1157" w:y="369"/>
              <w:spacing w:line="240" w:lineRule="auto"/>
              <w:rPr>
                <w:iCs/>
                <w:color w:val="000000"/>
                <w:szCs w:val="28"/>
              </w:rPr>
            </w:pPr>
            <w:r w:rsidRPr="00A860CA">
              <w:rPr>
                <w:iCs/>
                <w:color w:val="000000"/>
                <w:szCs w:val="28"/>
              </w:rPr>
              <w:t> </w:t>
            </w:r>
          </w:p>
        </w:tc>
        <w:tc>
          <w:tcPr>
            <w:tcW w:w="226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6E0A25" w:rsidRPr="00A860CA" w:rsidRDefault="006E0A25" w:rsidP="006E0A25">
            <w:pPr>
              <w:framePr w:w="10215" w:h="14954" w:hRule="exact" w:wrap="around" w:vAnchor="page" w:hAnchor="page" w:x="1157" w:y="369"/>
              <w:spacing w:line="240" w:lineRule="auto"/>
              <w:rPr>
                <w:iCs/>
                <w:color w:val="000000"/>
                <w:szCs w:val="28"/>
              </w:rPr>
            </w:pPr>
          </w:p>
        </w:tc>
      </w:tr>
      <w:tr w:rsidR="006E0A25" w:rsidRPr="009B5FAB" w:rsidTr="00274B24">
        <w:trPr>
          <w:trHeight w:val="402"/>
        </w:trPr>
        <w:tc>
          <w:tcPr>
            <w:tcW w:w="23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6E0A25" w:rsidRPr="00A860CA" w:rsidRDefault="006E0A25" w:rsidP="006E0A25">
            <w:pPr>
              <w:framePr w:w="10215" w:h="14954" w:hRule="exact" w:wrap="around" w:vAnchor="page" w:hAnchor="page" w:x="1157" w:y="369"/>
              <w:spacing w:line="240" w:lineRule="auto"/>
              <w:rPr>
                <w:iCs/>
                <w:color w:val="000000"/>
                <w:szCs w:val="28"/>
              </w:rPr>
            </w:pPr>
            <w:r w:rsidRPr="00A860CA">
              <w:rPr>
                <w:iCs/>
                <w:color w:val="000000"/>
                <w:szCs w:val="28"/>
              </w:rPr>
              <w:t> </w:t>
            </w:r>
          </w:p>
        </w:tc>
        <w:tc>
          <w:tcPr>
            <w:tcW w:w="251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6E0A25" w:rsidRPr="00A860CA" w:rsidRDefault="006E0A25" w:rsidP="006E0A25">
            <w:pPr>
              <w:framePr w:w="10215" w:h="14954" w:hRule="exact" w:wrap="around" w:vAnchor="page" w:hAnchor="page" w:x="1157" w:y="369"/>
              <w:spacing w:line="240" w:lineRule="auto"/>
              <w:rPr>
                <w:iCs/>
                <w:color w:val="000000"/>
                <w:szCs w:val="28"/>
              </w:rPr>
            </w:pPr>
            <w:r w:rsidRPr="00A860CA">
              <w:rPr>
                <w:iCs/>
                <w:color w:val="000000"/>
                <w:szCs w:val="28"/>
              </w:rPr>
              <w:t> </w:t>
            </w:r>
          </w:p>
        </w:tc>
        <w:tc>
          <w:tcPr>
            <w:tcW w:w="326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6E0A25" w:rsidRPr="00A860CA" w:rsidRDefault="006E0A25" w:rsidP="006E0A25">
            <w:pPr>
              <w:framePr w:w="10215" w:h="14954" w:hRule="exact" w:wrap="around" w:vAnchor="page" w:hAnchor="page" w:x="1157" w:y="369"/>
              <w:spacing w:line="240" w:lineRule="auto"/>
              <w:rPr>
                <w:iCs/>
                <w:color w:val="000000"/>
                <w:szCs w:val="28"/>
              </w:rPr>
            </w:pPr>
            <w:r w:rsidRPr="00A860CA">
              <w:rPr>
                <w:iCs/>
                <w:color w:val="000000"/>
                <w:szCs w:val="28"/>
              </w:rPr>
              <w:t> </w:t>
            </w:r>
          </w:p>
        </w:tc>
        <w:tc>
          <w:tcPr>
            <w:tcW w:w="226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6E0A25" w:rsidRPr="00A860CA" w:rsidRDefault="006E0A25" w:rsidP="006E0A25">
            <w:pPr>
              <w:framePr w:w="10215" w:h="14954" w:hRule="exact" w:wrap="around" w:vAnchor="page" w:hAnchor="page" w:x="1157" w:y="369"/>
              <w:spacing w:line="240" w:lineRule="auto"/>
              <w:rPr>
                <w:iCs/>
                <w:color w:val="000000"/>
                <w:szCs w:val="28"/>
              </w:rPr>
            </w:pPr>
            <w:r w:rsidRPr="00A860CA">
              <w:rPr>
                <w:iCs/>
                <w:color w:val="000000"/>
                <w:szCs w:val="28"/>
              </w:rPr>
              <w:t> </w:t>
            </w:r>
          </w:p>
        </w:tc>
      </w:tr>
      <w:tr w:rsidR="006E0A25" w:rsidRPr="009B5FAB" w:rsidTr="00274B24">
        <w:trPr>
          <w:trHeight w:val="402"/>
        </w:trPr>
        <w:tc>
          <w:tcPr>
            <w:tcW w:w="23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6E0A25" w:rsidRPr="00A860CA" w:rsidRDefault="006E0A25" w:rsidP="006E0A25">
            <w:pPr>
              <w:framePr w:w="10215" w:h="14954" w:hRule="exact" w:wrap="around" w:vAnchor="page" w:hAnchor="page" w:x="1157" w:y="369"/>
              <w:spacing w:line="240" w:lineRule="auto"/>
              <w:rPr>
                <w:iCs/>
                <w:color w:val="000000"/>
                <w:szCs w:val="28"/>
              </w:rPr>
            </w:pPr>
            <w:r w:rsidRPr="00A860CA">
              <w:rPr>
                <w:iCs/>
                <w:color w:val="000000"/>
                <w:szCs w:val="28"/>
              </w:rPr>
              <w:t> </w:t>
            </w:r>
          </w:p>
        </w:tc>
        <w:tc>
          <w:tcPr>
            <w:tcW w:w="251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6E0A25" w:rsidRPr="00A860CA" w:rsidRDefault="006E0A25" w:rsidP="006E0A25">
            <w:pPr>
              <w:framePr w:w="10215" w:h="14954" w:hRule="exact" w:wrap="around" w:vAnchor="page" w:hAnchor="page" w:x="1157" w:y="369"/>
              <w:spacing w:line="240" w:lineRule="auto"/>
              <w:rPr>
                <w:iCs/>
                <w:color w:val="000000"/>
                <w:szCs w:val="28"/>
              </w:rPr>
            </w:pPr>
            <w:r w:rsidRPr="00A860CA">
              <w:rPr>
                <w:iCs/>
                <w:color w:val="000000"/>
                <w:szCs w:val="28"/>
              </w:rPr>
              <w:t> </w:t>
            </w:r>
          </w:p>
        </w:tc>
        <w:tc>
          <w:tcPr>
            <w:tcW w:w="326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6E0A25" w:rsidRPr="00A860CA" w:rsidRDefault="006E0A25" w:rsidP="006E0A25">
            <w:pPr>
              <w:framePr w:w="10215" w:h="14954" w:hRule="exact" w:wrap="around" w:vAnchor="page" w:hAnchor="page" w:x="1157" w:y="369"/>
              <w:spacing w:line="240" w:lineRule="auto"/>
              <w:rPr>
                <w:iCs/>
                <w:color w:val="000000"/>
                <w:szCs w:val="28"/>
              </w:rPr>
            </w:pPr>
            <w:r w:rsidRPr="00A860CA">
              <w:rPr>
                <w:iCs/>
                <w:color w:val="000000"/>
                <w:szCs w:val="28"/>
              </w:rPr>
              <w:t> </w:t>
            </w:r>
          </w:p>
        </w:tc>
        <w:tc>
          <w:tcPr>
            <w:tcW w:w="226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6E0A25" w:rsidRPr="00A860CA" w:rsidRDefault="006E0A25" w:rsidP="006E0A25">
            <w:pPr>
              <w:framePr w:w="10215" w:h="14954" w:hRule="exact" w:wrap="around" w:vAnchor="page" w:hAnchor="page" w:x="1157" w:y="369"/>
              <w:spacing w:line="240" w:lineRule="auto"/>
              <w:rPr>
                <w:iCs/>
                <w:color w:val="000000"/>
                <w:szCs w:val="28"/>
              </w:rPr>
            </w:pPr>
            <w:r w:rsidRPr="00A860CA">
              <w:rPr>
                <w:iCs/>
                <w:color w:val="000000"/>
                <w:szCs w:val="28"/>
              </w:rPr>
              <w:t> </w:t>
            </w:r>
          </w:p>
        </w:tc>
      </w:tr>
      <w:tr w:rsidR="006E0A25" w:rsidRPr="009B5FAB" w:rsidTr="00274B24">
        <w:trPr>
          <w:trHeight w:val="402"/>
        </w:trPr>
        <w:tc>
          <w:tcPr>
            <w:tcW w:w="23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6E0A25" w:rsidRPr="00A860CA" w:rsidRDefault="006E0A25" w:rsidP="006E0A25">
            <w:pPr>
              <w:framePr w:w="10215" w:h="14954" w:hRule="exact" w:wrap="around" w:vAnchor="page" w:hAnchor="page" w:x="1157" w:y="369"/>
              <w:spacing w:line="240" w:lineRule="auto"/>
              <w:rPr>
                <w:iCs/>
                <w:color w:val="000000"/>
                <w:szCs w:val="28"/>
              </w:rPr>
            </w:pPr>
            <w:r w:rsidRPr="00A860CA">
              <w:rPr>
                <w:iCs/>
                <w:color w:val="000000"/>
                <w:szCs w:val="28"/>
              </w:rPr>
              <w:t> </w:t>
            </w:r>
          </w:p>
        </w:tc>
        <w:tc>
          <w:tcPr>
            <w:tcW w:w="251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6E0A25" w:rsidRPr="00A860CA" w:rsidRDefault="006E0A25" w:rsidP="006E0A25">
            <w:pPr>
              <w:framePr w:w="10215" w:h="14954" w:hRule="exact" w:wrap="around" w:vAnchor="page" w:hAnchor="page" w:x="1157" w:y="369"/>
              <w:spacing w:line="240" w:lineRule="auto"/>
              <w:rPr>
                <w:iCs/>
                <w:color w:val="000000"/>
                <w:szCs w:val="28"/>
              </w:rPr>
            </w:pPr>
            <w:r w:rsidRPr="00A860CA">
              <w:rPr>
                <w:iCs/>
                <w:color w:val="000000"/>
                <w:szCs w:val="28"/>
              </w:rPr>
              <w:t> </w:t>
            </w:r>
          </w:p>
        </w:tc>
        <w:tc>
          <w:tcPr>
            <w:tcW w:w="326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6E0A25" w:rsidRPr="00A860CA" w:rsidRDefault="006E0A25" w:rsidP="006E0A25">
            <w:pPr>
              <w:framePr w:w="10215" w:h="14954" w:hRule="exact" w:wrap="around" w:vAnchor="page" w:hAnchor="page" w:x="1157" w:y="369"/>
              <w:spacing w:line="240" w:lineRule="auto"/>
              <w:rPr>
                <w:iCs/>
                <w:color w:val="000000"/>
                <w:szCs w:val="28"/>
              </w:rPr>
            </w:pPr>
            <w:r w:rsidRPr="00A860CA">
              <w:rPr>
                <w:iCs/>
                <w:color w:val="000000"/>
                <w:szCs w:val="28"/>
              </w:rPr>
              <w:t> </w:t>
            </w:r>
          </w:p>
        </w:tc>
        <w:tc>
          <w:tcPr>
            <w:tcW w:w="226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6E0A25" w:rsidRPr="00A860CA" w:rsidRDefault="006E0A25" w:rsidP="006E0A25">
            <w:pPr>
              <w:framePr w:w="10215" w:h="14954" w:hRule="exact" w:wrap="around" w:vAnchor="page" w:hAnchor="page" w:x="1157" w:y="369"/>
              <w:spacing w:line="240" w:lineRule="auto"/>
              <w:rPr>
                <w:iCs/>
                <w:color w:val="000000"/>
                <w:szCs w:val="28"/>
              </w:rPr>
            </w:pPr>
            <w:r w:rsidRPr="00A860CA">
              <w:rPr>
                <w:iCs/>
                <w:color w:val="000000"/>
                <w:szCs w:val="28"/>
              </w:rPr>
              <w:t> </w:t>
            </w:r>
          </w:p>
        </w:tc>
      </w:tr>
      <w:tr w:rsidR="006E0A25" w:rsidRPr="009B5FAB" w:rsidTr="00274B24">
        <w:trPr>
          <w:trHeight w:val="402"/>
        </w:trPr>
        <w:tc>
          <w:tcPr>
            <w:tcW w:w="23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6E0A25" w:rsidRPr="00A860CA" w:rsidRDefault="006E0A25" w:rsidP="006E0A25">
            <w:pPr>
              <w:framePr w:w="10215" w:h="14954" w:hRule="exact" w:wrap="around" w:vAnchor="page" w:hAnchor="page" w:x="1157" w:y="369"/>
              <w:spacing w:line="240" w:lineRule="auto"/>
              <w:rPr>
                <w:iCs/>
                <w:color w:val="000000"/>
                <w:szCs w:val="28"/>
              </w:rPr>
            </w:pPr>
            <w:r w:rsidRPr="00A860CA">
              <w:rPr>
                <w:iCs/>
                <w:color w:val="000000"/>
                <w:szCs w:val="28"/>
              </w:rPr>
              <w:t> </w:t>
            </w:r>
          </w:p>
        </w:tc>
        <w:tc>
          <w:tcPr>
            <w:tcW w:w="251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6E0A25" w:rsidRPr="00A860CA" w:rsidRDefault="006E0A25" w:rsidP="006E0A25">
            <w:pPr>
              <w:framePr w:w="10215" w:h="14954" w:hRule="exact" w:wrap="around" w:vAnchor="page" w:hAnchor="page" w:x="1157" w:y="369"/>
              <w:spacing w:line="240" w:lineRule="auto"/>
              <w:rPr>
                <w:iCs/>
                <w:color w:val="000000"/>
                <w:szCs w:val="28"/>
              </w:rPr>
            </w:pPr>
            <w:r w:rsidRPr="00A860CA">
              <w:rPr>
                <w:iCs/>
                <w:color w:val="000000"/>
                <w:szCs w:val="28"/>
              </w:rPr>
              <w:t> </w:t>
            </w:r>
          </w:p>
        </w:tc>
        <w:tc>
          <w:tcPr>
            <w:tcW w:w="326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6E0A25" w:rsidRPr="00A860CA" w:rsidRDefault="006E0A25" w:rsidP="006E0A25">
            <w:pPr>
              <w:framePr w:w="10215" w:h="14954" w:hRule="exact" w:wrap="around" w:vAnchor="page" w:hAnchor="page" w:x="1157" w:y="369"/>
              <w:spacing w:line="240" w:lineRule="auto"/>
              <w:rPr>
                <w:iCs/>
                <w:color w:val="000000"/>
                <w:szCs w:val="28"/>
              </w:rPr>
            </w:pPr>
            <w:r w:rsidRPr="00A860CA">
              <w:rPr>
                <w:iCs/>
                <w:color w:val="000000"/>
                <w:szCs w:val="28"/>
              </w:rPr>
              <w:t> </w:t>
            </w:r>
          </w:p>
        </w:tc>
        <w:tc>
          <w:tcPr>
            <w:tcW w:w="226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6E0A25" w:rsidRPr="00A860CA" w:rsidRDefault="006E0A25" w:rsidP="006E0A25">
            <w:pPr>
              <w:framePr w:w="10215" w:h="14954" w:hRule="exact" w:wrap="around" w:vAnchor="page" w:hAnchor="page" w:x="1157" w:y="369"/>
              <w:spacing w:line="240" w:lineRule="auto"/>
              <w:rPr>
                <w:iCs/>
                <w:color w:val="000000"/>
                <w:szCs w:val="28"/>
              </w:rPr>
            </w:pPr>
            <w:r w:rsidRPr="00A860CA">
              <w:rPr>
                <w:iCs/>
                <w:color w:val="000000"/>
                <w:szCs w:val="28"/>
              </w:rPr>
              <w:t> </w:t>
            </w:r>
          </w:p>
        </w:tc>
      </w:tr>
      <w:tr w:rsidR="006E0A25" w:rsidRPr="009B5FAB" w:rsidTr="00274B24">
        <w:trPr>
          <w:trHeight w:val="402"/>
        </w:trPr>
        <w:tc>
          <w:tcPr>
            <w:tcW w:w="23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6E0A25" w:rsidRPr="00A860CA" w:rsidRDefault="006E0A25" w:rsidP="006E0A25">
            <w:pPr>
              <w:framePr w:w="10215" w:h="14954" w:hRule="exact" w:wrap="around" w:vAnchor="page" w:hAnchor="page" w:x="1157" w:y="369"/>
              <w:spacing w:line="240" w:lineRule="auto"/>
              <w:rPr>
                <w:iCs/>
                <w:color w:val="000000"/>
                <w:szCs w:val="28"/>
              </w:rPr>
            </w:pPr>
            <w:r w:rsidRPr="00A860CA">
              <w:rPr>
                <w:iCs/>
                <w:color w:val="000000"/>
                <w:szCs w:val="28"/>
              </w:rPr>
              <w:t> </w:t>
            </w:r>
          </w:p>
        </w:tc>
        <w:tc>
          <w:tcPr>
            <w:tcW w:w="251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6E0A25" w:rsidRPr="00A860CA" w:rsidRDefault="006E0A25" w:rsidP="006E0A25">
            <w:pPr>
              <w:framePr w:w="10215" w:h="14954" w:hRule="exact" w:wrap="around" w:vAnchor="page" w:hAnchor="page" w:x="1157" w:y="369"/>
              <w:spacing w:line="240" w:lineRule="auto"/>
              <w:rPr>
                <w:iCs/>
                <w:color w:val="000000"/>
                <w:szCs w:val="28"/>
              </w:rPr>
            </w:pPr>
            <w:r w:rsidRPr="00A860CA">
              <w:rPr>
                <w:iCs/>
                <w:color w:val="000000"/>
                <w:szCs w:val="28"/>
              </w:rPr>
              <w:t> </w:t>
            </w:r>
          </w:p>
        </w:tc>
        <w:tc>
          <w:tcPr>
            <w:tcW w:w="326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6E0A25" w:rsidRPr="00A860CA" w:rsidRDefault="006E0A25" w:rsidP="006E0A25">
            <w:pPr>
              <w:framePr w:w="10215" w:h="14954" w:hRule="exact" w:wrap="around" w:vAnchor="page" w:hAnchor="page" w:x="1157" w:y="369"/>
              <w:spacing w:line="240" w:lineRule="auto"/>
              <w:rPr>
                <w:iCs/>
                <w:color w:val="000000"/>
                <w:szCs w:val="28"/>
              </w:rPr>
            </w:pPr>
            <w:r w:rsidRPr="00A860CA">
              <w:rPr>
                <w:iCs/>
                <w:color w:val="000000"/>
                <w:szCs w:val="28"/>
              </w:rPr>
              <w:t> </w:t>
            </w:r>
          </w:p>
        </w:tc>
        <w:tc>
          <w:tcPr>
            <w:tcW w:w="226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6E0A25" w:rsidRPr="00A860CA" w:rsidRDefault="006E0A25" w:rsidP="006E0A25">
            <w:pPr>
              <w:framePr w:w="10215" w:h="14954" w:hRule="exact" w:wrap="around" w:vAnchor="page" w:hAnchor="page" w:x="1157" w:y="369"/>
              <w:spacing w:line="240" w:lineRule="auto"/>
              <w:rPr>
                <w:iCs/>
                <w:color w:val="000000"/>
                <w:szCs w:val="28"/>
              </w:rPr>
            </w:pPr>
            <w:r w:rsidRPr="00A860CA">
              <w:rPr>
                <w:iCs/>
                <w:color w:val="000000"/>
                <w:szCs w:val="28"/>
              </w:rPr>
              <w:t> </w:t>
            </w:r>
          </w:p>
        </w:tc>
      </w:tr>
      <w:tr w:rsidR="006E0A25" w:rsidRPr="009B5FAB" w:rsidTr="00274B24">
        <w:trPr>
          <w:trHeight w:val="402"/>
        </w:trPr>
        <w:tc>
          <w:tcPr>
            <w:tcW w:w="23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6E0A25" w:rsidRPr="00A860CA" w:rsidRDefault="006E0A25" w:rsidP="006E0A25">
            <w:pPr>
              <w:framePr w:w="10215" w:h="14954" w:hRule="exact" w:wrap="around" w:vAnchor="page" w:hAnchor="page" w:x="1157" w:y="369"/>
              <w:spacing w:line="240" w:lineRule="auto"/>
              <w:rPr>
                <w:iCs/>
                <w:color w:val="000000"/>
                <w:szCs w:val="28"/>
              </w:rPr>
            </w:pPr>
            <w:r w:rsidRPr="00A860CA">
              <w:rPr>
                <w:iCs/>
                <w:color w:val="000000"/>
                <w:szCs w:val="28"/>
              </w:rPr>
              <w:t> </w:t>
            </w:r>
          </w:p>
        </w:tc>
        <w:tc>
          <w:tcPr>
            <w:tcW w:w="251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6E0A25" w:rsidRPr="00A860CA" w:rsidRDefault="006E0A25" w:rsidP="006E0A25">
            <w:pPr>
              <w:framePr w:w="10215" w:h="14954" w:hRule="exact" w:wrap="around" w:vAnchor="page" w:hAnchor="page" w:x="1157" w:y="369"/>
              <w:spacing w:line="240" w:lineRule="auto"/>
              <w:rPr>
                <w:iCs/>
                <w:color w:val="000000"/>
                <w:szCs w:val="28"/>
              </w:rPr>
            </w:pPr>
            <w:r w:rsidRPr="00A860CA">
              <w:rPr>
                <w:iCs/>
                <w:color w:val="000000"/>
                <w:szCs w:val="28"/>
              </w:rPr>
              <w:t> </w:t>
            </w:r>
          </w:p>
        </w:tc>
        <w:tc>
          <w:tcPr>
            <w:tcW w:w="326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6E0A25" w:rsidRPr="00A860CA" w:rsidRDefault="006E0A25" w:rsidP="006E0A25">
            <w:pPr>
              <w:framePr w:w="10215" w:h="14954" w:hRule="exact" w:wrap="around" w:vAnchor="page" w:hAnchor="page" w:x="1157" w:y="369"/>
              <w:spacing w:line="240" w:lineRule="auto"/>
              <w:rPr>
                <w:iCs/>
                <w:color w:val="000000"/>
                <w:szCs w:val="28"/>
              </w:rPr>
            </w:pPr>
            <w:r w:rsidRPr="00A860CA">
              <w:rPr>
                <w:iCs/>
                <w:color w:val="000000"/>
                <w:szCs w:val="28"/>
              </w:rPr>
              <w:t> </w:t>
            </w:r>
          </w:p>
        </w:tc>
        <w:tc>
          <w:tcPr>
            <w:tcW w:w="226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6E0A25" w:rsidRPr="00A860CA" w:rsidRDefault="006E0A25" w:rsidP="006E0A25">
            <w:pPr>
              <w:framePr w:w="10215" w:h="14954" w:hRule="exact" w:wrap="around" w:vAnchor="page" w:hAnchor="page" w:x="1157" w:y="369"/>
              <w:spacing w:line="240" w:lineRule="auto"/>
              <w:rPr>
                <w:iCs/>
                <w:color w:val="000000"/>
                <w:szCs w:val="28"/>
              </w:rPr>
            </w:pPr>
            <w:r w:rsidRPr="00A860CA">
              <w:rPr>
                <w:iCs/>
                <w:color w:val="000000"/>
                <w:szCs w:val="28"/>
              </w:rPr>
              <w:t> </w:t>
            </w:r>
          </w:p>
        </w:tc>
      </w:tr>
      <w:tr w:rsidR="006E0A25" w:rsidRPr="009B5FAB" w:rsidTr="00274B24">
        <w:trPr>
          <w:trHeight w:val="402"/>
        </w:trPr>
        <w:tc>
          <w:tcPr>
            <w:tcW w:w="23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6E0A25" w:rsidRPr="00A860CA" w:rsidRDefault="006E0A25" w:rsidP="006E0A25">
            <w:pPr>
              <w:framePr w:w="10215" w:h="14954" w:hRule="exact" w:wrap="around" w:vAnchor="page" w:hAnchor="page" w:x="1157" w:y="369"/>
              <w:spacing w:line="240" w:lineRule="auto"/>
              <w:rPr>
                <w:iCs/>
                <w:color w:val="000000"/>
                <w:szCs w:val="28"/>
              </w:rPr>
            </w:pPr>
            <w:r w:rsidRPr="00A860CA">
              <w:rPr>
                <w:iCs/>
                <w:color w:val="000000"/>
                <w:szCs w:val="28"/>
              </w:rPr>
              <w:t> </w:t>
            </w:r>
          </w:p>
        </w:tc>
        <w:tc>
          <w:tcPr>
            <w:tcW w:w="251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6E0A25" w:rsidRPr="00A860CA" w:rsidRDefault="006E0A25" w:rsidP="006E0A25">
            <w:pPr>
              <w:framePr w:w="10215" w:h="14954" w:hRule="exact" w:wrap="around" w:vAnchor="page" w:hAnchor="page" w:x="1157" w:y="369"/>
              <w:spacing w:line="240" w:lineRule="auto"/>
              <w:rPr>
                <w:iCs/>
                <w:color w:val="000000"/>
                <w:szCs w:val="28"/>
              </w:rPr>
            </w:pPr>
            <w:r w:rsidRPr="00A860CA">
              <w:rPr>
                <w:iCs/>
                <w:color w:val="000000"/>
                <w:szCs w:val="28"/>
              </w:rPr>
              <w:t> </w:t>
            </w:r>
          </w:p>
        </w:tc>
        <w:tc>
          <w:tcPr>
            <w:tcW w:w="326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6E0A25" w:rsidRPr="00A860CA" w:rsidRDefault="006E0A25" w:rsidP="006E0A25">
            <w:pPr>
              <w:framePr w:w="10215" w:h="14954" w:hRule="exact" w:wrap="around" w:vAnchor="page" w:hAnchor="page" w:x="1157" w:y="369"/>
              <w:spacing w:line="240" w:lineRule="auto"/>
              <w:rPr>
                <w:iCs/>
                <w:color w:val="000000"/>
                <w:szCs w:val="28"/>
              </w:rPr>
            </w:pPr>
            <w:r w:rsidRPr="00A860CA">
              <w:rPr>
                <w:iCs/>
                <w:color w:val="000000"/>
                <w:szCs w:val="28"/>
              </w:rPr>
              <w:t> </w:t>
            </w:r>
          </w:p>
        </w:tc>
        <w:tc>
          <w:tcPr>
            <w:tcW w:w="226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6E0A25" w:rsidRPr="00A860CA" w:rsidRDefault="006E0A25" w:rsidP="006E0A25">
            <w:pPr>
              <w:framePr w:w="10215" w:h="14954" w:hRule="exact" w:wrap="around" w:vAnchor="page" w:hAnchor="page" w:x="1157" w:y="369"/>
              <w:spacing w:line="240" w:lineRule="auto"/>
              <w:rPr>
                <w:iCs/>
                <w:color w:val="000000"/>
                <w:szCs w:val="28"/>
              </w:rPr>
            </w:pPr>
            <w:r w:rsidRPr="00A860CA">
              <w:rPr>
                <w:iCs/>
                <w:color w:val="000000"/>
                <w:szCs w:val="28"/>
              </w:rPr>
              <w:t> </w:t>
            </w:r>
          </w:p>
        </w:tc>
      </w:tr>
      <w:tr w:rsidR="006E0A25" w:rsidRPr="009B5FAB" w:rsidTr="00274B24">
        <w:trPr>
          <w:trHeight w:val="402"/>
        </w:trPr>
        <w:tc>
          <w:tcPr>
            <w:tcW w:w="232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E0A25" w:rsidRPr="00A860CA" w:rsidRDefault="006E0A25" w:rsidP="006E0A25">
            <w:pPr>
              <w:framePr w:w="10215" w:h="14954" w:hRule="exact" w:wrap="around" w:vAnchor="page" w:hAnchor="page" w:x="1157" w:y="369"/>
              <w:spacing w:line="240" w:lineRule="auto"/>
              <w:rPr>
                <w:iCs/>
                <w:color w:val="000000"/>
                <w:szCs w:val="28"/>
              </w:rPr>
            </w:pPr>
          </w:p>
        </w:tc>
        <w:tc>
          <w:tcPr>
            <w:tcW w:w="251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E0A25" w:rsidRPr="00A860CA" w:rsidRDefault="006E0A25" w:rsidP="006E0A25">
            <w:pPr>
              <w:framePr w:w="10215" w:h="14954" w:hRule="exact" w:wrap="around" w:vAnchor="page" w:hAnchor="page" w:x="1157" w:y="369"/>
              <w:spacing w:line="240" w:lineRule="auto"/>
              <w:rPr>
                <w:iCs/>
                <w:color w:val="000000"/>
                <w:szCs w:val="28"/>
              </w:rPr>
            </w:pPr>
          </w:p>
        </w:tc>
        <w:tc>
          <w:tcPr>
            <w:tcW w:w="326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E0A25" w:rsidRPr="00A860CA" w:rsidRDefault="006E0A25" w:rsidP="006E0A25">
            <w:pPr>
              <w:framePr w:w="10215" w:h="14954" w:hRule="exact" w:wrap="around" w:vAnchor="page" w:hAnchor="page" w:x="1157" w:y="369"/>
              <w:spacing w:line="240" w:lineRule="auto"/>
              <w:rPr>
                <w:iCs/>
                <w:color w:val="000000"/>
                <w:szCs w:val="28"/>
              </w:rPr>
            </w:pPr>
          </w:p>
        </w:tc>
        <w:tc>
          <w:tcPr>
            <w:tcW w:w="226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E0A25" w:rsidRPr="00A860CA" w:rsidRDefault="006E0A25" w:rsidP="006E0A25">
            <w:pPr>
              <w:framePr w:w="10215" w:h="14954" w:hRule="exact" w:wrap="around" w:vAnchor="page" w:hAnchor="page" w:x="1157" w:y="369"/>
              <w:spacing w:line="240" w:lineRule="auto"/>
              <w:rPr>
                <w:iCs/>
                <w:color w:val="000000"/>
                <w:szCs w:val="28"/>
              </w:rPr>
            </w:pPr>
          </w:p>
        </w:tc>
      </w:tr>
      <w:tr w:rsidR="006E0A25" w:rsidRPr="009B5FAB" w:rsidTr="00274B24">
        <w:trPr>
          <w:trHeight w:val="402"/>
        </w:trPr>
        <w:tc>
          <w:tcPr>
            <w:tcW w:w="23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6E0A25" w:rsidRPr="00A860CA" w:rsidRDefault="006E0A25" w:rsidP="006E0A25">
            <w:pPr>
              <w:framePr w:w="10215" w:h="14954" w:hRule="exact" w:wrap="around" w:vAnchor="page" w:hAnchor="page" w:x="1157" w:y="369"/>
              <w:spacing w:line="240" w:lineRule="auto"/>
              <w:rPr>
                <w:iCs/>
                <w:color w:val="000000"/>
                <w:szCs w:val="28"/>
              </w:rPr>
            </w:pPr>
            <w:r w:rsidRPr="00A860CA">
              <w:rPr>
                <w:iCs/>
                <w:color w:val="000000"/>
                <w:szCs w:val="28"/>
              </w:rPr>
              <w:t> </w:t>
            </w:r>
          </w:p>
        </w:tc>
        <w:tc>
          <w:tcPr>
            <w:tcW w:w="251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6E0A25" w:rsidRPr="00A860CA" w:rsidRDefault="006E0A25" w:rsidP="006E0A25">
            <w:pPr>
              <w:framePr w:w="10215" w:h="14954" w:hRule="exact" w:wrap="around" w:vAnchor="page" w:hAnchor="page" w:x="1157" w:y="369"/>
              <w:spacing w:line="240" w:lineRule="auto"/>
              <w:rPr>
                <w:iCs/>
                <w:color w:val="000000"/>
                <w:szCs w:val="28"/>
              </w:rPr>
            </w:pPr>
            <w:r w:rsidRPr="00A860CA">
              <w:rPr>
                <w:iCs/>
                <w:color w:val="000000"/>
                <w:szCs w:val="28"/>
              </w:rPr>
              <w:t> </w:t>
            </w:r>
          </w:p>
        </w:tc>
        <w:tc>
          <w:tcPr>
            <w:tcW w:w="326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6E0A25" w:rsidRPr="00A860CA" w:rsidRDefault="006E0A25" w:rsidP="006E0A25">
            <w:pPr>
              <w:framePr w:w="10215" w:h="14954" w:hRule="exact" w:wrap="around" w:vAnchor="page" w:hAnchor="page" w:x="1157" w:y="369"/>
              <w:spacing w:line="240" w:lineRule="auto"/>
              <w:rPr>
                <w:iCs/>
                <w:color w:val="000000"/>
                <w:szCs w:val="28"/>
              </w:rPr>
            </w:pPr>
            <w:r w:rsidRPr="00A860CA">
              <w:rPr>
                <w:iCs/>
                <w:color w:val="000000"/>
                <w:szCs w:val="28"/>
              </w:rPr>
              <w:t> </w:t>
            </w:r>
          </w:p>
        </w:tc>
        <w:tc>
          <w:tcPr>
            <w:tcW w:w="226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6E0A25" w:rsidRPr="00A860CA" w:rsidRDefault="006E0A25" w:rsidP="006E0A25">
            <w:pPr>
              <w:framePr w:w="10215" w:h="14954" w:hRule="exact" w:wrap="around" w:vAnchor="page" w:hAnchor="page" w:x="1157" w:y="369"/>
              <w:spacing w:line="240" w:lineRule="auto"/>
              <w:rPr>
                <w:iCs/>
                <w:color w:val="000000"/>
                <w:szCs w:val="28"/>
              </w:rPr>
            </w:pPr>
            <w:r w:rsidRPr="00A860CA">
              <w:rPr>
                <w:iCs/>
                <w:color w:val="000000"/>
                <w:szCs w:val="28"/>
              </w:rPr>
              <w:t> </w:t>
            </w:r>
          </w:p>
        </w:tc>
      </w:tr>
      <w:tr w:rsidR="006E0A25" w:rsidRPr="009B5FAB" w:rsidTr="00274B24">
        <w:trPr>
          <w:trHeight w:val="402"/>
        </w:trPr>
        <w:tc>
          <w:tcPr>
            <w:tcW w:w="232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E0A25" w:rsidRPr="00A860CA" w:rsidRDefault="006E0A25" w:rsidP="006E0A25">
            <w:pPr>
              <w:framePr w:w="10215" w:h="14954" w:hRule="exact" w:wrap="around" w:vAnchor="page" w:hAnchor="page" w:x="1157" w:y="369"/>
              <w:spacing w:line="240" w:lineRule="auto"/>
              <w:rPr>
                <w:iCs/>
                <w:color w:val="000000"/>
                <w:szCs w:val="28"/>
              </w:rPr>
            </w:pPr>
          </w:p>
        </w:tc>
        <w:tc>
          <w:tcPr>
            <w:tcW w:w="251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E0A25" w:rsidRPr="00A860CA" w:rsidRDefault="006E0A25" w:rsidP="006E0A25">
            <w:pPr>
              <w:framePr w:w="10215" w:h="14954" w:hRule="exact" w:wrap="around" w:vAnchor="page" w:hAnchor="page" w:x="1157" w:y="369"/>
              <w:spacing w:line="240" w:lineRule="auto"/>
              <w:rPr>
                <w:iCs/>
                <w:color w:val="000000"/>
                <w:szCs w:val="28"/>
              </w:rPr>
            </w:pPr>
          </w:p>
        </w:tc>
        <w:tc>
          <w:tcPr>
            <w:tcW w:w="326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E0A25" w:rsidRPr="00A860CA" w:rsidRDefault="006E0A25" w:rsidP="006E0A25">
            <w:pPr>
              <w:framePr w:w="10215" w:h="14954" w:hRule="exact" w:wrap="around" w:vAnchor="page" w:hAnchor="page" w:x="1157" w:y="369"/>
              <w:spacing w:line="240" w:lineRule="auto"/>
              <w:rPr>
                <w:iCs/>
                <w:color w:val="000000"/>
                <w:szCs w:val="28"/>
              </w:rPr>
            </w:pPr>
          </w:p>
        </w:tc>
        <w:tc>
          <w:tcPr>
            <w:tcW w:w="226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E0A25" w:rsidRPr="00A860CA" w:rsidRDefault="006E0A25" w:rsidP="006E0A25">
            <w:pPr>
              <w:framePr w:w="10215" w:h="14954" w:hRule="exact" w:wrap="around" w:vAnchor="page" w:hAnchor="page" w:x="1157" w:y="369"/>
              <w:spacing w:line="240" w:lineRule="auto"/>
              <w:rPr>
                <w:iCs/>
                <w:color w:val="000000"/>
                <w:szCs w:val="28"/>
              </w:rPr>
            </w:pPr>
          </w:p>
        </w:tc>
      </w:tr>
      <w:tr w:rsidR="006E0A25" w:rsidRPr="009B5FAB" w:rsidTr="00274B24">
        <w:trPr>
          <w:trHeight w:val="402"/>
        </w:trPr>
        <w:tc>
          <w:tcPr>
            <w:tcW w:w="23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6E0A25" w:rsidRPr="00A860CA" w:rsidRDefault="006E0A25" w:rsidP="006E0A25">
            <w:pPr>
              <w:framePr w:w="10215" w:h="14954" w:hRule="exact" w:wrap="around" w:vAnchor="page" w:hAnchor="page" w:x="1157" w:y="369"/>
              <w:spacing w:line="240" w:lineRule="auto"/>
              <w:rPr>
                <w:iCs/>
                <w:color w:val="000000"/>
                <w:szCs w:val="28"/>
              </w:rPr>
            </w:pPr>
            <w:r w:rsidRPr="00A860CA">
              <w:rPr>
                <w:iCs/>
                <w:color w:val="000000"/>
                <w:szCs w:val="28"/>
              </w:rPr>
              <w:t> </w:t>
            </w:r>
          </w:p>
        </w:tc>
        <w:tc>
          <w:tcPr>
            <w:tcW w:w="251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6E0A25" w:rsidRPr="00A860CA" w:rsidRDefault="006E0A25" w:rsidP="006E0A25">
            <w:pPr>
              <w:framePr w:w="10215" w:h="14954" w:hRule="exact" w:wrap="around" w:vAnchor="page" w:hAnchor="page" w:x="1157" w:y="369"/>
              <w:spacing w:line="240" w:lineRule="auto"/>
              <w:rPr>
                <w:iCs/>
                <w:color w:val="000000"/>
                <w:szCs w:val="28"/>
              </w:rPr>
            </w:pPr>
            <w:r w:rsidRPr="00A860CA">
              <w:rPr>
                <w:iCs/>
                <w:color w:val="000000"/>
                <w:szCs w:val="28"/>
              </w:rPr>
              <w:t> </w:t>
            </w:r>
          </w:p>
        </w:tc>
        <w:tc>
          <w:tcPr>
            <w:tcW w:w="326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6E0A25" w:rsidRPr="00A860CA" w:rsidRDefault="006E0A25" w:rsidP="006E0A25">
            <w:pPr>
              <w:framePr w:w="10215" w:h="14954" w:hRule="exact" w:wrap="around" w:vAnchor="page" w:hAnchor="page" w:x="1157" w:y="369"/>
              <w:spacing w:line="240" w:lineRule="auto"/>
              <w:rPr>
                <w:iCs/>
                <w:color w:val="000000"/>
                <w:szCs w:val="28"/>
              </w:rPr>
            </w:pPr>
            <w:r w:rsidRPr="00A860CA">
              <w:rPr>
                <w:iCs/>
                <w:color w:val="000000"/>
                <w:szCs w:val="28"/>
              </w:rPr>
              <w:t> </w:t>
            </w:r>
          </w:p>
        </w:tc>
        <w:tc>
          <w:tcPr>
            <w:tcW w:w="226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6E0A25" w:rsidRPr="00A860CA" w:rsidRDefault="006E0A25" w:rsidP="006E0A25">
            <w:pPr>
              <w:framePr w:w="10215" w:h="14954" w:hRule="exact" w:wrap="around" w:vAnchor="page" w:hAnchor="page" w:x="1157" w:y="369"/>
              <w:spacing w:line="240" w:lineRule="auto"/>
              <w:rPr>
                <w:iCs/>
                <w:color w:val="000000"/>
                <w:szCs w:val="28"/>
              </w:rPr>
            </w:pPr>
            <w:r w:rsidRPr="00A860CA">
              <w:rPr>
                <w:iCs/>
                <w:color w:val="000000"/>
                <w:szCs w:val="28"/>
              </w:rPr>
              <w:t> </w:t>
            </w:r>
          </w:p>
        </w:tc>
      </w:tr>
      <w:tr w:rsidR="006E0A25" w:rsidRPr="009B5FAB" w:rsidTr="00274B24">
        <w:trPr>
          <w:trHeight w:val="402"/>
        </w:trPr>
        <w:tc>
          <w:tcPr>
            <w:tcW w:w="23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6E0A25" w:rsidRPr="00A860CA" w:rsidRDefault="006E0A25" w:rsidP="006E0A25">
            <w:pPr>
              <w:framePr w:w="10215" w:h="14954" w:hRule="exact" w:wrap="around" w:vAnchor="page" w:hAnchor="page" w:x="1157" w:y="369"/>
              <w:spacing w:line="240" w:lineRule="auto"/>
              <w:rPr>
                <w:iCs/>
                <w:color w:val="000000"/>
                <w:szCs w:val="28"/>
              </w:rPr>
            </w:pPr>
            <w:r w:rsidRPr="00A860CA">
              <w:rPr>
                <w:iCs/>
                <w:color w:val="000000"/>
                <w:szCs w:val="28"/>
              </w:rPr>
              <w:t> </w:t>
            </w:r>
          </w:p>
        </w:tc>
        <w:tc>
          <w:tcPr>
            <w:tcW w:w="251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6E0A25" w:rsidRPr="00A860CA" w:rsidRDefault="006E0A25" w:rsidP="006E0A25">
            <w:pPr>
              <w:framePr w:w="10215" w:h="14954" w:hRule="exact" w:wrap="around" w:vAnchor="page" w:hAnchor="page" w:x="1157" w:y="369"/>
              <w:spacing w:line="240" w:lineRule="auto"/>
              <w:rPr>
                <w:iCs/>
                <w:color w:val="000000"/>
                <w:szCs w:val="28"/>
              </w:rPr>
            </w:pPr>
            <w:r w:rsidRPr="00A860CA">
              <w:rPr>
                <w:iCs/>
                <w:color w:val="000000"/>
                <w:szCs w:val="28"/>
              </w:rPr>
              <w:t> </w:t>
            </w:r>
          </w:p>
        </w:tc>
        <w:tc>
          <w:tcPr>
            <w:tcW w:w="326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6E0A25" w:rsidRPr="00A860CA" w:rsidRDefault="006E0A25" w:rsidP="006E0A25">
            <w:pPr>
              <w:framePr w:w="10215" w:h="14954" w:hRule="exact" w:wrap="around" w:vAnchor="page" w:hAnchor="page" w:x="1157" w:y="369"/>
              <w:spacing w:line="240" w:lineRule="auto"/>
              <w:rPr>
                <w:iCs/>
                <w:color w:val="000000"/>
                <w:szCs w:val="28"/>
              </w:rPr>
            </w:pPr>
            <w:r w:rsidRPr="00A860CA">
              <w:rPr>
                <w:iCs/>
                <w:color w:val="000000"/>
                <w:szCs w:val="28"/>
              </w:rPr>
              <w:t> </w:t>
            </w:r>
          </w:p>
        </w:tc>
        <w:tc>
          <w:tcPr>
            <w:tcW w:w="226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6E0A25" w:rsidRPr="00A860CA" w:rsidRDefault="006E0A25" w:rsidP="006E0A25">
            <w:pPr>
              <w:framePr w:w="10215" w:h="14954" w:hRule="exact" w:wrap="around" w:vAnchor="page" w:hAnchor="page" w:x="1157" w:y="369"/>
              <w:spacing w:line="240" w:lineRule="auto"/>
              <w:rPr>
                <w:iCs/>
                <w:color w:val="000000"/>
                <w:szCs w:val="28"/>
              </w:rPr>
            </w:pPr>
            <w:r w:rsidRPr="00A860CA">
              <w:rPr>
                <w:iCs/>
                <w:color w:val="000000"/>
                <w:szCs w:val="28"/>
              </w:rPr>
              <w:t> </w:t>
            </w:r>
          </w:p>
        </w:tc>
      </w:tr>
      <w:tr w:rsidR="006E0A25" w:rsidRPr="009B5FAB" w:rsidTr="00274B24">
        <w:trPr>
          <w:trHeight w:val="402"/>
        </w:trPr>
        <w:tc>
          <w:tcPr>
            <w:tcW w:w="232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E0A25" w:rsidRPr="00A860CA" w:rsidRDefault="006E0A25" w:rsidP="006E0A25">
            <w:pPr>
              <w:framePr w:w="10215" w:h="14954" w:hRule="exact" w:wrap="around" w:vAnchor="page" w:hAnchor="page" w:x="1157" w:y="369"/>
              <w:spacing w:line="240" w:lineRule="auto"/>
              <w:rPr>
                <w:iCs/>
                <w:color w:val="000000"/>
                <w:szCs w:val="28"/>
              </w:rPr>
            </w:pPr>
          </w:p>
        </w:tc>
        <w:tc>
          <w:tcPr>
            <w:tcW w:w="251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E0A25" w:rsidRPr="00A860CA" w:rsidRDefault="006E0A25" w:rsidP="006E0A25">
            <w:pPr>
              <w:framePr w:w="10215" w:h="14954" w:hRule="exact" w:wrap="around" w:vAnchor="page" w:hAnchor="page" w:x="1157" w:y="369"/>
              <w:spacing w:line="240" w:lineRule="auto"/>
              <w:rPr>
                <w:iCs/>
                <w:color w:val="000000"/>
                <w:szCs w:val="28"/>
              </w:rPr>
            </w:pPr>
          </w:p>
        </w:tc>
        <w:tc>
          <w:tcPr>
            <w:tcW w:w="326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E0A25" w:rsidRPr="00A860CA" w:rsidRDefault="006E0A25" w:rsidP="006E0A25">
            <w:pPr>
              <w:framePr w:w="10215" w:h="14954" w:hRule="exact" w:wrap="around" w:vAnchor="page" w:hAnchor="page" w:x="1157" w:y="369"/>
              <w:spacing w:line="240" w:lineRule="auto"/>
              <w:rPr>
                <w:iCs/>
                <w:color w:val="000000"/>
                <w:szCs w:val="28"/>
              </w:rPr>
            </w:pPr>
          </w:p>
        </w:tc>
        <w:tc>
          <w:tcPr>
            <w:tcW w:w="226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E0A25" w:rsidRPr="00A860CA" w:rsidRDefault="006E0A25" w:rsidP="006E0A25">
            <w:pPr>
              <w:framePr w:w="10215" w:h="14954" w:hRule="exact" w:wrap="around" w:vAnchor="page" w:hAnchor="page" w:x="1157" w:y="369"/>
              <w:spacing w:line="240" w:lineRule="auto"/>
              <w:rPr>
                <w:iCs/>
                <w:color w:val="000000"/>
                <w:szCs w:val="28"/>
              </w:rPr>
            </w:pPr>
          </w:p>
        </w:tc>
      </w:tr>
      <w:tr w:rsidR="006E0A25" w:rsidRPr="009B5FAB" w:rsidTr="009E3C88">
        <w:trPr>
          <w:trHeight w:val="454"/>
        </w:trPr>
        <w:tc>
          <w:tcPr>
            <w:tcW w:w="23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6E0A25" w:rsidRPr="00A860CA" w:rsidRDefault="006E0A25" w:rsidP="006E0A25">
            <w:pPr>
              <w:framePr w:w="10215" w:h="14954" w:hRule="exact" w:wrap="around" w:vAnchor="page" w:hAnchor="page" w:x="1157" w:y="369"/>
              <w:spacing w:line="240" w:lineRule="auto"/>
              <w:rPr>
                <w:iCs/>
                <w:color w:val="000000"/>
                <w:szCs w:val="28"/>
              </w:rPr>
            </w:pPr>
          </w:p>
        </w:tc>
        <w:tc>
          <w:tcPr>
            <w:tcW w:w="251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6E0A25" w:rsidRPr="00A860CA" w:rsidRDefault="006E0A25" w:rsidP="006E0A25">
            <w:pPr>
              <w:framePr w:w="10215" w:h="14954" w:hRule="exact" w:wrap="around" w:vAnchor="page" w:hAnchor="page" w:x="1157" w:y="369"/>
              <w:spacing w:line="240" w:lineRule="auto"/>
              <w:rPr>
                <w:iCs/>
                <w:color w:val="000000"/>
                <w:szCs w:val="28"/>
              </w:rPr>
            </w:pPr>
          </w:p>
        </w:tc>
        <w:tc>
          <w:tcPr>
            <w:tcW w:w="326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6E0A25" w:rsidRPr="00A860CA" w:rsidRDefault="006E0A25" w:rsidP="006E0A25">
            <w:pPr>
              <w:framePr w:w="10215" w:h="14954" w:hRule="exact" w:wrap="around" w:vAnchor="page" w:hAnchor="page" w:x="1157" w:y="369"/>
              <w:spacing w:line="240" w:lineRule="auto"/>
              <w:rPr>
                <w:iCs/>
                <w:color w:val="000000"/>
                <w:szCs w:val="28"/>
              </w:rPr>
            </w:pPr>
          </w:p>
        </w:tc>
        <w:tc>
          <w:tcPr>
            <w:tcW w:w="226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6E0A25" w:rsidRPr="00A860CA" w:rsidRDefault="006E0A25" w:rsidP="006E0A25">
            <w:pPr>
              <w:framePr w:w="10215" w:h="14954" w:hRule="exact" w:wrap="around" w:vAnchor="page" w:hAnchor="page" w:x="1157" w:y="369"/>
              <w:spacing w:line="240" w:lineRule="auto"/>
              <w:rPr>
                <w:iCs/>
                <w:color w:val="000000"/>
                <w:szCs w:val="28"/>
              </w:rPr>
            </w:pPr>
          </w:p>
        </w:tc>
      </w:tr>
      <w:tr w:rsidR="006E0A25" w:rsidRPr="009B5FAB" w:rsidTr="009E3C88">
        <w:trPr>
          <w:trHeight w:val="454"/>
        </w:trPr>
        <w:tc>
          <w:tcPr>
            <w:tcW w:w="23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6E0A25" w:rsidRPr="00A860CA" w:rsidRDefault="006E0A25" w:rsidP="006E0A25">
            <w:pPr>
              <w:framePr w:w="10215" w:h="14954" w:hRule="exact" w:wrap="around" w:vAnchor="page" w:hAnchor="page" w:x="1157" w:y="369"/>
              <w:spacing w:line="240" w:lineRule="auto"/>
              <w:rPr>
                <w:iCs/>
                <w:color w:val="000000"/>
                <w:szCs w:val="28"/>
              </w:rPr>
            </w:pPr>
          </w:p>
        </w:tc>
        <w:tc>
          <w:tcPr>
            <w:tcW w:w="251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6E0A25" w:rsidRPr="00A860CA" w:rsidRDefault="006E0A25" w:rsidP="006E0A25">
            <w:pPr>
              <w:framePr w:w="10215" w:h="14954" w:hRule="exact" w:wrap="around" w:vAnchor="page" w:hAnchor="page" w:x="1157" w:y="369"/>
              <w:spacing w:line="240" w:lineRule="auto"/>
              <w:rPr>
                <w:iCs/>
                <w:color w:val="000000"/>
                <w:szCs w:val="28"/>
              </w:rPr>
            </w:pPr>
            <w:r w:rsidRPr="00A860CA">
              <w:rPr>
                <w:iCs/>
                <w:color w:val="000000"/>
                <w:szCs w:val="28"/>
              </w:rPr>
              <w:t> </w:t>
            </w:r>
          </w:p>
        </w:tc>
        <w:tc>
          <w:tcPr>
            <w:tcW w:w="326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6E0A25" w:rsidRPr="00A860CA" w:rsidRDefault="006E0A25" w:rsidP="006E0A25">
            <w:pPr>
              <w:framePr w:w="10215" w:h="14954" w:hRule="exact" w:wrap="around" w:vAnchor="page" w:hAnchor="page" w:x="1157" w:y="369"/>
              <w:spacing w:line="240" w:lineRule="auto"/>
              <w:rPr>
                <w:iCs/>
                <w:color w:val="000000"/>
                <w:szCs w:val="28"/>
              </w:rPr>
            </w:pPr>
            <w:r w:rsidRPr="00A860CA">
              <w:rPr>
                <w:iCs/>
                <w:color w:val="000000"/>
                <w:szCs w:val="28"/>
              </w:rPr>
              <w:t> </w:t>
            </w:r>
          </w:p>
        </w:tc>
        <w:tc>
          <w:tcPr>
            <w:tcW w:w="226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6E0A25" w:rsidRPr="00A860CA" w:rsidRDefault="006E0A25" w:rsidP="006E0A25">
            <w:pPr>
              <w:framePr w:w="10215" w:h="14954" w:hRule="exact" w:wrap="around" w:vAnchor="page" w:hAnchor="page" w:x="1157" w:y="369"/>
              <w:spacing w:line="240" w:lineRule="auto"/>
              <w:rPr>
                <w:iCs/>
                <w:color w:val="000000"/>
                <w:szCs w:val="28"/>
              </w:rPr>
            </w:pPr>
            <w:r w:rsidRPr="00A860CA">
              <w:rPr>
                <w:iCs/>
                <w:color w:val="000000"/>
                <w:szCs w:val="28"/>
              </w:rPr>
              <w:t> </w:t>
            </w:r>
          </w:p>
        </w:tc>
      </w:tr>
    </w:tbl>
    <w:p w:rsidR="00F345FD" w:rsidRDefault="00F345FD" w:rsidP="00274B24">
      <w:pPr>
        <w:framePr w:w="10215" w:h="14954" w:hRule="exact" w:wrap="around" w:vAnchor="page" w:hAnchor="page" w:x="1157" w:y="369"/>
        <w:rPr>
          <w:rFonts w:ascii="Arial" w:hAnsi="Arial"/>
          <w:sz w:val="24"/>
        </w:rPr>
      </w:pPr>
    </w:p>
    <w:p w:rsidR="00237412" w:rsidRDefault="00237412" w:rsidP="00237412">
      <w:pPr>
        <w:spacing w:line="240" w:lineRule="auto"/>
        <w:rPr>
          <w:vertAlign w:val="subscript"/>
        </w:rPr>
        <w:sectPr w:rsidR="00237412" w:rsidSect="004F680F">
          <w:headerReference w:type="default" r:id="rId12"/>
          <w:footerReference w:type="default" r:id="rId13"/>
          <w:headerReference w:type="first" r:id="rId14"/>
          <w:footerReference w:type="first" r:id="rId15"/>
          <w:pgSz w:w="11907" w:h="16840" w:code="9"/>
          <w:pgMar w:top="851" w:right="567" w:bottom="709" w:left="1418" w:header="0" w:footer="0" w:gutter="0"/>
          <w:paperSrc w:first="1" w:other="1"/>
          <w:cols w:sep="1" w:space="720"/>
        </w:sectPr>
      </w:pPr>
    </w:p>
    <w:tbl>
      <w:tblPr>
        <w:tblW w:w="0" w:type="auto"/>
        <w:tblInd w:w="-128" w:type="dxa"/>
        <w:tblBorders>
          <w:bottom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4" w:type="dxa"/>
          <w:right w:w="14" w:type="dxa"/>
        </w:tblCellMar>
        <w:tblLook w:val="0000"/>
      </w:tblPr>
      <w:tblGrid>
        <w:gridCol w:w="851"/>
        <w:gridCol w:w="992"/>
        <w:gridCol w:w="1134"/>
        <w:gridCol w:w="1035"/>
        <w:gridCol w:w="1134"/>
        <w:gridCol w:w="1134"/>
        <w:gridCol w:w="1247"/>
        <w:gridCol w:w="1304"/>
        <w:gridCol w:w="851"/>
        <w:gridCol w:w="808"/>
      </w:tblGrid>
      <w:tr w:rsidR="00250EDE" w:rsidTr="009E3C88">
        <w:trPr>
          <w:cantSplit/>
          <w:trHeight w:hRule="exact" w:val="510"/>
          <w:tblHeader/>
        </w:trPr>
        <w:tc>
          <w:tcPr>
            <w:tcW w:w="10490" w:type="dxa"/>
            <w:gridSpan w:val="10"/>
          </w:tcPr>
          <w:p w:rsidR="00250EDE" w:rsidRPr="002C7946" w:rsidRDefault="00250EDE" w:rsidP="00A860CA">
            <w:pPr>
              <w:pageBreakBefore/>
              <w:framePr w:w="10270" w:h="14700" w:hRule="exact" w:wrap="around" w:vAnchor="page" w:hAnchor="page" w:x="1180" w:y="381"/>
              <w:spacing w:before="60" w:line="240" w:lineRule="auto"/>
              <w:jc w:val="center"/>
              <w:rPr>
                <w:b/>
                <w:szCs w:val="28"/>
              </w:rPr>
            </w:pPr>
            <w:r w:rsidRPr="006E0A25">
              <w:rPr>
                <w:sz w:val="24"/>
                <w:szCs w:val="24"/>
              </w:rPr>
              <w:lastRenderedPageBreak/>
              <w:br w:type="page"/>
            </w:r>
            <w:r w:rsidRPr="002C7946">
              <w:rPr>
                <w:szCs w:val="28"/>
              </w:rPr>
              <w:t>Лист регистрации изменений</w:t>
            </w:r>
          </w:p>
        </w:tc>
      </w:tr>
      <w:tr w:rsidR="00250EDE" w:rsidTr="009E3C88">
        <w:trPr>
          <w:cantSplit/>
          <w:trHeight w:hRule="exact" w:val="510"/>
          <w:tblHeader/>
        </w:trPr>
        <w:tc>
          <w:tcPr>
            <w:tcW w:w="851" w:type="dxa"/>
            <w:tcBorders>
              <w:top w:val="single" w:sz="6" w:space="0" w:color="auto"/>
              <w:bottom w:val="nil"/>
            </w:tcBorders>
          </w:tcPr>
          <w:p w:rsidR="00250EDE" w:rsidRPr="006E0A25" w:rsidRDefault="00250EDE" w:rsidP="00A860CA">
            <w:pPr>
              <w:framePr w:w="10270" w:h="14700" w:hRule="exact" w:wrap="around" w:vAnchor="page" w:hAnchor="page" w:x="1180" w:y="381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95" w:type="dxa"/>
            <w:gridSpan w:val="4"/>
          </w:tcPr>
          <w:p w:rsidR="00250EDE" w:rsidRPr="006E0A25" w:rsidRDefault="00250EDE" w:rsidP="00A860CA">
            <w:pPr>
              <w:framePr w:w="10270" w:h="14700" w:hRule="exact" w:wrap="around" w:vAnchor="page" w:hAnchor="page" w:x="1180" w:y="381"/>
              <w:spacing w:before="120" w:line="240" w:lineRule="auto"/>
              <w:jc w:val="center"/>
              <w:rPr>
                <w:sz w:val="24"/>
                <w:szCs w:val="24"/>
              </w:rPr>
            </w:pPr>
            <w:r w:rsidRPr="006E0A25">
              <w:rPr>
                <w:sz w:val="24"/>
                <w:szCs w:val="24"/>
              </w:rPr>
              <w:t>Номера листов (страниц)</w:t>
            </w:r>
          </w:p>
        </w:tc>
        <w:tc>
          <w:tcPr>
            <w:tcW w:w="1134" w:type="dxa"/>
            <w:vMerge w:val="restart"/>
            <w:tcBorders>
              <w:top w:val="single" w:sz="6" w:space="0" w:color="auto"/>
              <w:bottom w:val="nil"/>
            </w:tcBorders>
          </w:tcPr>
          <w:p w:rsidR="00250EDE" w:rsidRPr="006E0A25" w:rsidRDefault="00250EDE" w:rsidP="00A860CA">
            <w:pPr>
              <w:framePr w:w="10270" w:h="14700" w:hRule="exact" w:wrap="around" w:vAnchor="page" w:hAnchor="page" w:x="1180" w:y="381"/>
              <w:spacing w:before="240" w:line="240" w:lineRule="auto"/>
              <w:jc w:val="center"/>
              <w:rPr>
                <w:sz w:val="24"/>
                <w:szCs w:val="24"/>
              </w:rPr>
            </w:pPr>
            <w:r w:rsidRPr="006E0A25">
              <w:rPr>
                <w:sz w:val="24"/>
                <w:szCs w:val="24"/>
              </w:rPr>
              <w:t xml:space="preserve">Всего листов (страниц) </w:t>
            </w:r>
          </w:p>
          <w:p w:rsidR="00250EDE" w:rsidRPr="006E0A25" w:rsidRDefault="00250EDE" w:rsidP="00A860CA">
            <w:pPr>
              <w:framePr w:w="10270" w:h="14700" w:hRule="exact" w:wrap="auto" w:vAnchor="page" w:hAnchor="page" w:y="381"/>
              <w:jc w:val="center"/>
              <w:rPr>
                <w:sz w:val="24"/>
                <w:szCs w:val="24"/>
              </w:rPr>
            </w:pPr>
            <w:r w:rsidRPr="006E0A25">
              <w:rPr>
                <w:sz w:val="24"/>
                <w:szCs w:val="24"/>
              </w:rPr>
              <w:t>в докум.</w:t>
            </w:r>
          </w:p>
        </w:tc>
        <w:tc>
          <w:tcPr>
            <w:tcW w:w="1247" w:type="dxa"/>
            <w:tcBorders>
              <w:top w:val="single" w:sz="6" w:space="0" w:color="auto"/>
              <w:bottom w:val="nil"/>
            </w:tcBorders>
          </w:tcPr>
          <w:p w:rsidR="00250EDE" w:rsidRPr="006E0A25" w:rsidRDefault="00250EDE" w:rsidP="00A860CA">
            <w:pPr>
              <w:framePr w:w="10270" w:h="14700" w:hRule="exact" w:wrap="around" w:vAnchor="page" w:hAnchor="page" w:x="1180" w:y="381"/>
              <w:spacing w:before="240" w:line="240" w:lineRule="auto"/>
              <w:jc w:val="center"/>
              <w:rPr>
                <w:sz w:val="24"/>
                <w:szCs w:val="24"/>
              </w:rPr>
            </w:pPr>
            <w:r w:rsidRPr="006E0A25">
              <w:rPr>
                <w:sz w:val="24"/>
                <w:szCs w:val="24"/>
              </w:rPr>
              <w:t>№</w:t>
            </w:r>
          </w:p>
        </w:tc>
        <w:tc>
          <w:tcPr>
            <w:tcW w:w="1304" w:type="dxa"/>
            <w:vMerge w:val="restart"/>
            <w:tcBorders>
              <w:top w:val="single" w:sz="6" w:space="0" w:color="auto"/>
              <w:bottom w:val="nil"/>
            </w:tcBorders>
          </w:tcPr>
          <w:p w:rsidR="006E0A25" w:rsidRPr="00D2273E" w:rsidRDefault="006E0A25" w:rsidP="00A860CA">
            <w:pPr>
              <w:framePr w:w="10270" w:h="14700" w:hRule="exact" w:wrap="around" w:vAnchor="page" w:hAnchor="page" w:x="1180" w:y="381"/>
              <w:spacing w:line="240" w:lineRule="auto"/>
              <w:jc w:val="center"/>
              <w:rPr>
                <w:sz w:val="24"/>
                <w:szCs w:val="24"/>
              </w:rPr>
            </w:pPr>
            <w:r w:rsidRPr="00D2273E">
              <w:rPr>
                <w:sz w:val="24"/>
                <w:szCs w:val="24"/>
              </w:rPr>
              <w:t xml:space="preserve">Входящий  № </w:t>
            </w:r>
            <w:proofErr w:type="spellStart"/>
            <w:proofErr w:type="gramStart"/>
            <w:r w:rsidRPr="00D2273E">
              <w:rPr>
                <w:sz w:val="24"/>
                <w:szCs w:val="24"/>
              </w:rPr>
              <w:t>сопрово</w:t>
            </w:r>
            <w:r>
              <w:rPr>
                <w:sz w:val="24"/>
                <w:szCs w:val="24"/>
              </w:rPr>
              <w:t>-</w:t>
            </w:r>
            <w:r w:rsidRPr="00D2273E">
              <w:rPr>
                <w:sz w:val="24"/>
                <w:szCs w:val="24"/>
              </w:rPr>
              <w:t>дительного</w:t>
            </w:r>
            <w:proofErr w:type="spellEnd"/>
            <w:proofErr w:type="gramEnd"/>
            <w:r w:rsidRPr="00D2273E">
              <w:rPr>
                <w:sz w:val="24"/>
                <w:szCs w:val="24"/>
              </w:rPr>
              <w:t xml:space="preserve"> </w:t>
            </w:r>
          </w:p>
          <w:p w:rsidR="006E0A25" w:rsidRDefault="006E0A25" w:rsidP="00A860CA">
            <w:pPr>
              <w:framePr w:w="10270" w:h="14700" w:hRule="exact" w:wrap="around" w:vAnchor="page" w:hAnchor="page" w:x="1180" w:y="381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докум.        и дата</w:t>
            </w:r>
          </w:p>
          <w:p w:rsidR="00250EDE" w:rsidRPr="006E0A25" w:rsidRDefault="00250EDE" w:rsidP="00A860CA">
            <w:pPr>
              <w:framePr w:w="10270" w:h="14700" w:hRule="exact" w:wrap="auto" w:vAnchor="page" w:hAnchor="page" w:y="381"/>
              <w:jc w:val="center"/>
              <w:rPr>
                <w:sz w:val="24"/>
                <w:szCs w:val="24"/>
              </w:rPr>
            </w:pPr>
            <w:r w:rsidRPr="006E0A25">
              <w:rPr>
                <w:sz w:val="24"/>
                <w:szCs w:val="24"/>
              </w:rPr>
              <w:t xml:space="preserve"> дата</w:t>
            </w:r>
          </w:p>
        </w:tc>
        <w:tc>
          <w:tcPr>
            <w:tcW w:w="851" w:type="dxa"/>
            <w:tcBorders>
              <w:top w:val="single" w:sz="6" w:space="0" w:color="auto"/>
              <w:bottom w:val="nil"/>
            </w:tcBorders>
          </w:tcPr>
          <w:p w:rsidR="00250EDE" w:rsidRPr="006E0A25" w:rsidRDefault="00250EDE" w:rsidP="00A860CA">
            <w:pPr>
              <w:framePr w:w="10270" w:h="14700" w:hRule="exact" w:wrap="around" w:vAnchor="page" w:hAnchor="page" w:x="1180" w:y="381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08" w:type="dxa"/>
            <w:tcBorders>
              <w:top w:val="single" w:sz="6" w:space="0" w:color="auto"/>
              <w:bottom w:val="nil"/>
            </w:tcBorders>
          </w:tcPr>
          <w:p w:rsidR="00250EDE" w:rsidRPr="006E0A25" w:rsidRDefault="00250EDE" w:rsidP="00A860CA">
            <w:pPr>
              <w:framePr w:w="10270" w:h="14700" w:hRule="exact" w:wrap="around" w:vAnchor="page" w:hAnchor="page" w:x="1180" w:y="381"/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250EDE" w:rsidTr="002B161D">
        <w:trPr>
          <w:cantSplit/>
          <w:trHeight w:hRule="exact" w:val="907"/>
          <w:tblHeader/>
        </w:trPr>
        <w:tc>
          <w:tcPr>
            <w:tcW w:w="851" w:type="dxa"/>
            <w:tcBorders>
              <w:top w:val="nil"/>
            </w:tcBorders>
          </w:tcPr>
          <w:p w:rsidR="00250EDE" w:rsidRPr="006E0A25" w:rsidRDefault="00250EDE" w:rsidP="00A860CA">
            <w:pPr>
              <w:framePr w:w="10270" w:h="14700" w:hRule="exact" w:wrap="around" w:vAnchor="page" w:hAnchor="page" w:x="1180" w:y="381"/>
              <w:spacing w:before="60" w:line="240" w:lineRule="auto"/>
              <w:jc w:val="center"/>
              <w:rPr>
                <w:sz w:val="24"/>
                <w:szCs w:val="24"/>
              </w:rPr>
            </w:pPr>
            <w:proofErr w:type="spellStart"/>
            <w:r w:rsidRPr="006E0A25">
              <w:rPr>
                <w:sz w:val="24"/>
                <w:szCs w:val="24"/>
              </w:rPr>
              <w:t>Изм</w:t>
            </w:r>
            <w:proofErr w:type="spellEnd"/>
          </w:p>
        </w:tc>
        <w:tc>
          <w:tcPr>
            <w:tcW w:w="992" w:type="dxa"/>
            <w:tcMar>
              <w:left w:w="0" w:type="dxa"/>
              <w:right w:w="0" w:type="dxa"/>
            </w:tcMar>
            <w:vAlign w:val="center"/>
          </w:tcPr>
          <w:p w:rsidR="00250EDE" w:rsidRPr="006E0A25" w:rsidRDefault="002B161D" w:rsidP="00A860CA">
            <w:pPr>
              <w:framePr w:w="10270" w:h="14700" w:hRule="exact" w:wrap="around" w:vAnchor="page" w:hAnchor="page" w:x="1180" w:y="381"/>
              <w:spacing w:before="60" w:line="240" w:lineRule="auto"/>
              <w:ind w:right="127"/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 w:rsidRPr="006E0A25">
              <w:rPr>
                <w:sz w:val="24"/>
                <w:szCs w:val="24"/>
              </w:rPr>
              <w:t>изме-нен</w:t>
            </w:r>
            <w:r w:rsidR="00250EDE" w:rsidRPr="006E0A25">
              <w:rPr>
                <w:sz w:val="24"/>
                <w:szCs w:val="24"/>
              </w:rPr>
              <w:t>ных</w:t>
            </w:r>
            <w:proofErr w:type="spellEnd"/>
            <w:proofErr w:type="gramEnd"/>
          </w:p>
        </w:tc>
        <w:tc>
          <w:tcPr>
            <w:tcW w:w="1134" w:type="dxa"/>
            <w:vAlign w:val="center"/>
          </w:tcPr>
          <w:p w:rsidR="00250EDE" w:rsidRPr="006E0A25" w:rsidRDefault="002B161D" w:rsidP="00A860CA">
            <w:pPr>
              <w:framePr w:w="10270" w:h="14700" w:hRule="exact" w:wrap="around" w:vAnchor="page" w:hAnchor="page" w:x="1180" w:y="381"/>
              <w:spacing w:before="60" w:line="240" w:lineRule="auto"/>
              <w:ind w:right="127"/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 w:rsidRPr="006E0A25">
              <w:rPr>
                <w:sz w:val="24"/>
                <w:szCs w:val="24"/>
              </w:rPr>
              <w:t>з</w:t>
            </w:r>
            <w:r w:rsidR="00250EDE" w:rsidRPr="006E0A25">
              <w:rPr>
                <w:sz w:val="24"/>
                <w:szCs w:val="24"/>
              </w:rPr>
              <w:t>аменен</w:t>
            </w:r>
            <w:r w:rsidRPr="006E0A25">
              <w:rPr>
                <w:sz w:val="24"/>
                <w:szCs w:val="24"/>
              </w:rPr>
              <w:t>-</w:t>
            </w:r>
            <w:r w:rsidR="00250EDE" w:rsidRPr="006E0A25">
              <w:rPr>
                <w:sz w:val="24"/>
                <w:szCs w:val="24"/>
              </w:rPr>
              <w:t>ных</w:t>
            </w:r>
            <w:proofErr w:type="spellEnd"/>
            <w:proofErr w:type="gramEnd"/>
          </w:p>
        </w:tc>
        <w:tc>
          <w:tcPr>
            <w:tcW w:w="1035" w:type="dxa"/>
            <w:vAlign w:val="center"/>
          </w:tcPr>
          <w:p w:rsidR="00250EDE" w:rsidRPr="006E0A25" w:rsidRDefault="00250EDE" w:rsidP="00A860CA">
            <w:pPr>
              <w:framePr w:w="10270" w:h="14700" w:hRule="exact" w:wrap="around" w:vAnchor="page" w:hAnchor="page" w:x="1180" w:y="381"/>
              <w:spacing w:before="60" w:line="240" w:lineRule="auto"/>
              <w:jc w:val="center"/>
              <w:rPr>
                <w:sz w:val="24"/>
                <w:szCs w:val="24"/>
              </w:rPr>
            </w:pPr>
            <w:r w:rsidRPr="006E0A25">
              <w:rPr>
                <w:sz w:val="24"/>
                <w:szCs w:val="24"/>
              </w:rPr>
              <w:t>новых</w:t>
            </w:r>
          </w:p>
        </w:tc>
        <w:tc>
          <w:tcPr>
            <w:tcW w:w="1134" w:type="dxa"/>
            <w:vAlign w:val="center"/>
          </w:tcPr>
          <w:p w:rsidR="00250EDE" w:rsidRPr="006E0A25" w:rsidRDefault="002B161D" w:rsidP="00A860CA">
            <w:pPr>
              <w:framePr w:w="10270" w:h="14700" w:hRule="exact" w:wrap="around" w:vAnchor="page" w:hAnchor="page" w:x="1180" w:y="381"/>
              <w:spacing w:before="60" w:line="240" w:lineRule="exact"/>
              <w:ind w:right="170" w:firstLine="85"/>
              <w:jc w:val="center"/>
              <w:rPr>
                <w:sz w:val="24"/>
                <w:szCs w:val="24"/>
              </w:rPr>
            </w:pPr>
            <w:proofErr w:type="spellStart"/>
            <w:r w:rsidRPr="006E0A25">
              <w:rPr>
                <w:sz w:val="24"/>
                <w:szCs w:val="24"/>
              </w:rPr>
              <w:t>а</w:t>
            </w:r>
            <w:r w:rsidR="00250EDE" w:rsidRPr="006E0A25">
              <w:rPr>
                <w:sz w:val="24"/>
                <w:szCs w:val="24"/>
              </w:rPr>
              <w:t>ннули</w:t>
            </w:r>
            <w:r w:rsidRPr="006E0A25">
              <w:rPr>
                <w:sz w:val="24"/>
                <w:szCs w:val="24"/>
              </w:rPr>
              <w:t>-</w:t>
            </w:r>
            <w:r w:rsidR="00250EDE" w:rsidRPr="006E0A25">
              <w:rPr>
                <w:sz w:val="24"/>
                <w:szCs w:val="24"/>
              </w:rPr>
              <w:t>рован</w:t>
            </w:r>
            <w:r w:rsidR="006E0A25">
              <w:rPr>
                <w:sz w:val="24"/>
                <w:szCs w:val="24"/>
              </w:rPr>
              <w:t>-</w:t>
            </w:r>
            <w:r w:rsidR="00250EDE" w:rsidRPr="006E0A25">
              <w:rPr>
                <w:sz w:val="24"/>
                <w:szCs w:val="24"/>
              </w:rPr>
              <w:t>ных</w:t>
            </w:r>
            <w:proofErr w:type="spellEnd"/>
          </w:p>
        </w:tc>
        <w:tc>
          <w:tcPr>
            <w:tcW w:w="1134" w:type="dxa"/>
            <w:vMerge/>
            <w:tcBorders>
              <w:top w:val="nil"/>
            </w:tcBorders>
          </w:tcPr>
          <w:p w:rsidR="00250EDE" w:rsidRPr="006E0A25" w:rsidRDefault="00250EDE" w:rsidP="00A860CA">
            <w:pPr>
              <w:framePr w:w="10270" w:h="14700" w:hRule="exact" w:wrap="around" w:vAnchor="page" w:hAnchor="page" w:x="1180" w:y="381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47" w:type="dxa"/>
            <w:tcBorders>
              <w:top w:val="nil"/>
            </w:tcBorders>
          </w:tcPr>
          <w:p w:rsidR="00250EDE" w:rsidRPr="006E0A25" w:rsidRDefault="00250EDE" w:rsidP="00A860CA">
            <w:pPr>
              <w:framePr w:w="10270" w:h="14700" w:hRule="exact" w:wrap="around" w:vAnchor="page" w:hAnchor="page" w:x="1180" w:y="381"/>
              <w:spacing w:line="240" w:lineRule="auto"/>
              <w:jc w:val="center"/>
              <w:rPr>
                <w:sz w:val="24"/>
                <w:szCs w:val="24"/>
              </w:rPr>
            </w:pPr>
            <w:r w:rsidRPr="006E0A25">
              <w:rPr>
                <w:sz w:val="24"/>
                <w:szCs w:val="24"/>
              </w:rPr>
              <w:t>докум.</w:t>
            </w:r>
          </w:p>
        </w:tc>
        <w:tc>
          <w:tcPr>
            <w:tcW w:w="1304" w:type="dxa"/>
            <w:vMerge/>
            <w:tcBorders>
              <w:top w:val="nil"/>
            </w:tcBorders>
          </w:tcPr>
          <w:p w:rsidR="00250EDE" w:rsidRPr="006E0A25" w:rsidRDefault="00250EDE" w:rsidP="00A860CA">
            <w:pPr>
              <w:framePr w:w="10270" w:h="14700" w:hRule="exact" w:wrap="around" w:vAnchor="page" w:hAnchor="page" w:x="1180" w:y="381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nil"/>
            </w:tcBorders>
          </w:tcPr>
          <w:p w:rsidR="00250EDE" w:rsidRPr="006E0A25" w:rsidRDefault="00250EDE" w:rsidP="00A860CA">
            <w:pPr>
              <w:framePr w:w="10270" w:h="14700" w:hRule="exact" w:wrap="around" w:vAnchor="page" w:hAnchor="page" w:x="1180" w:y="381"/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 w:rsidRPr="006E0A25">
              <w:rPr>
                <w:sz w:val="24"/>
                <w:szCs w:val="24"/>
              </w:rPr>
              <w:t>Подп</w:t>
            </w:r>
            <w:proofErr w:type="spellEnd"/>
            <w:r w:rsidRPr="006E0A25">
              <w:rPr>
                <w:sz w:val="24"/>
                <w:szCs w:val="24"/>
              </w:rPr>
              <w:t>.</w:t>
            </w:r>
          </w:p>
        </w:tc>
        <w:tc>
          <w:tcPr>
            <w:tcW w:w="808" w:type="dxa"/>
            <w:tcBorders>
              <w:top w:val="nil"/>
            </w:tcBorders>
          </w:tcPr>
          <w:p w:rsidR="00250EDE" w:rsidRPr="006E0A25" w:rsidRDefault="00250EDE" w:rsidP="00A860CA">
            <w:pPr>
              <w:framePr w:w="10270" w:h="14700" w:hRule="exact" w:wrap="around" w:vAnchor="page" w:hAnchor="page" w:x="1180" w:y="381"/>
              <w:spacing w:line="240" w:lineRule="auto"/>
              <w:jc w:val="center"/>
              <w:rPr>
                <w:sz w:val="24"/>
                <w:szCs w:val="24"/>
              </w:rPr>
            </w:pPr>
            <w:r w:rsidRPr="006E0A25">
              <w:rPr>
                <w:sz w:val="24"/>
                <w:szCs w:val="24"/>
              </w:rPr>
              <w:t>Дата</w:t>
            </w:r>
          </w:p>
        </w:tc>
      </w:tr>
      <w:tr w:rsidR="00250EDE" w:rsidTr="009E3C88">
        <w:trPr>
          <w:cantSplit/>
          <w:trHeight w:hRule="exact" w:val="454"/>
          <w:tblHeader/>
        </w:trPr>
        <w:tc>
          <w:tcPr>
            <w:tcW w:w="851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1035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1247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1304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808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</w:tr>
      <w:tr w:rsidR="00250EDE" w:rsidTr="009E3C88">
        <w:trPr>
          <w:cantSplit/>
          <w:trHeight w:hRule="exact" w:val="454"/>
          <w:tblHeader/>
        </w:trPr>
        <w:tc>
          <w:tcPr>
            <w:tcW w:w="851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1035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1247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1304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808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</w:tr>
      <w:tr w:rsidR="00250EDE" w:rsidTr="009E3C88">
        <w:trPr>
          <w:cantSplit/>
          <w:trHeight w:hRule="exact" w:val="454"/>
          <w:tblHeader/>
        </w:trPr>
        <w:tc>
          <w:tcPr>
            <w:tcW w:w="851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1035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1247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1304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808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</w:tr>
      <w:tr w:rsidR="00250EDE" w:rsidTr="009E3C88">
        <w:trPr>
          <w:cantSplit/>
          <w:trHeight w:hRule="exact" w:val="454"/>
          <w:tblHeader/>
        </w:trPr>
        <w:tc>
          <w:tcPr>
            <w:tcW w:w="851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1035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1247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1304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808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</w:tr>
      <w:tr w:rsidR="00250EDE" w:rsidTr="009E3C88">
        <w:trPr>
          <w:cantSplit/>
          <w:trHeight w:hRule="exact" w:val="454"/>
          <w:tblHeader/>
        </w:trPr>
        <w:tc>
          <w:tcPr>
            <w:tcW w:w="851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1035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1247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1304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808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</w:tr>
      <w:tr w:rsidR="00250EDE" w:rsidTr="009E3C88">
        <w:trPr>
          <w:cantSplit/>
          <w:trHeight w:hRule="exact" w:val="454"/>
          <w:tblHeader/>
        </w:trPr>
        <w:tc>
          <w:tcPr>
            <w:tcW w:w="851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1035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1247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1304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808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</w:tr>
      <w:tr w:rsidR="00250EDE" w:rsidTr="009E3C88">
        <w:trPr>
          <w:cantSplit/>
          <w:trHeight w:hRule="exact" w:val="454"/>
          <w:tblHeader/>
        </w:trPr>
        <w:tc>
          <w:tcPr>
            <w:tcW w:w="851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1035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1247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1304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808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</w:tr>
      <w:tr w:rsidR="00250EDE" w:rsidTr="009E3C88">
        <w:trPr>
          <w:cantSplit/>
          <w:trHeight w:hRule="exact" w:val="454"/>
          <w:tblHeader/>
        </w:trPr>
        <w:tc>
          <w:tcPr>
            <w:tcW w:w="851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1035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1247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1304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808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</w:tr>
      <w:tr w:rsidR="00250EDE" w:rsidTr="009E3C88">
        <w:trPr>
          <w:cantSplit/>
          <w:trHeight w:hRule="exact" w:val="454"/>
          <w:tblHeader/>
        </w:trPr>
        <w:tc>
          <w:tcPr>
            <w:tcW w:w="851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1035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1247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1304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808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</w:tr>
      <w:tr w:rsidR="00250EDE" w:rsidTr="009E3C88">
        <w:trPr>
          <w:cantSplit/>
          <w:trHeight w:hRule="exact" w:val="454"/>
          <w:tblHeader/>
        </w:trPr>
        <w:tc>
          <w:tcPr>
            <w:tcW w:w="851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1035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1247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1304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808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</w:tr>
      <w:tr w:rsidR="00250EDE" w:rsidTr="009E3C88">
        <w:trPr>
          <w:cantSplit/>
          <w:trHeight w:hRule="exact" w:val="454"/>
          <w:tblHeader/>
        </w:trPr>
        <w:tc>
          <w:tcPr>
            <w:tcW w:w="851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1035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1247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1304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808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</w:tr>
      <w:tr w:rsidR="00250EDE" w:rsidTr="009E3C88">
        <w:trPr>
          <w:cantSplit/>
          <w:trHeight w:hRule="exact" w:val="454"/>
          <w:tblHeader/>
        </w:trPr>
        <w:tc>
          <w:tcPr>
            <w:tcW w:w="851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1035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1247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1304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808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</w:tr>
      <w:tr w:rsidR="00250EDE" w:rsidTr="009E3C88">
        <w:trPr>
          <w:cantSplit/>
          <w:trHeight w:hRule="exact" w:val="454"/>
          <w:tblHeader/>
        </w:trPr>
        <w:tc>
          <w:tcPr>
            <w:tcW w:w="851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1035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1247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1304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808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</w:tr>
      <w:tr w:rsidR="00250EDE" w:rsidTr="009E3C88">
        <w:trPr>
          <w:cantSplit/>
          <w:trHeight w:hRule="exact" w:val="454"/>
          <w:tblHeader/>
        </w:trPr>
        <w:tc>
          <w:tcPr>
            <w:tcW w:w="851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1035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1247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1304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808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</w:tr>
      <w:tr w:rsidR="00250EDE" w:rsidTr="009E3C88">
        <w:trPr>
          <w:cantSplit/>
          <w:trHeight w:hRule="exact" w:val="454"/>
          <w:tblHeader/>
        </w:trPr>
        <w:tc>
          <w:tcPr>
            <w:tcW w:w="851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1035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1247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1304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808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</w:tr>
      <w:tr w:rsidR="00250EDE" w:rsidTr="009E3C88">
        <w:trPr>
          <w:cantSplit/>
          <w:trHeight w:hRule="exact" w:val="454"/>
          <w:tblHeader/>
        </w:trPr>
        <w:tc>
          <w:tcPr>
            <w:tcW w:w="851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1035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1247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1304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808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</w:tr>
      <w:tr w:rsidR="00250EDE" w:rsidTr="009E3C88">
        <w:trPr>
          <w:cantSplit/>
          <w:trHeight w:hRule="exact" w:val="454"/>
          <w:tblHeader/>
        </w:trPr>
        <w:tc>
          <w:tcPr>
            <w:tcW w:w="851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1035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1247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1304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808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</w:tr>
      <w:tr w:rsidR="00250EDE" w:rsidTr="009E3C88">
        <w:trPr>
          <w:cantSplit/>
          <w:trHeight w:hRule="exact" w:val="454"/>
          <w:tblHeader/>
        </w:trPr>
        <w:tc>
          <w:tcPr>
            <w:tcW w:w="851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1035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1247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1304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808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</w:tr>
      <w:tr w:rsidR="00250EDE" w:rsidTr="009E3C88">
        <w:trPr>
          <w:cantSplit/>
          <w:trHeight w:hRule="exact" w:val="454"/>
          <w:tblHeader/>
        </w:trPr>
        <w:tc>
          <w:tcPr>
            <w:tcW w:w="851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1035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1247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1304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808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</w:tr>
      <w:tr w:rsidR="00250EDE" w:rsidTr="009E3C88">
        <w:trPr>
          <w:cantSplit/>
          <w:trHeight w:hRule="exact" w:val="454"/>
          <w:tblHeader/>
        </w:trPr>
        <w:tc>
          <w:tcPr>
            <w:tcW w:w="851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1035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1247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1304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808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</w:tr>
      <w:tr w:rsidR="00250EDE" w:rsidTr="009E3C88">
        <w:trPr>
          <w:cantSplit/>
          <w:trHeight w:hRule="exact" w:val="454"/>
          <w:tblHeader/>
        </w:trPr>
        <w:tc>
          <w:tcPr>
            <w:tcW w:w="851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1035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1247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1304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808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</w:tr>
      <w:tr w:rsidR="00250EDE" w:rsidTr="009E3C88">
        <w:trPr>
          <w:cantSplit/>
          <w:trHeight w:hRule="exact" w:val="454"/>
          <w:tblHeader/>
        </w:trPr>
        <w:tc>
          <w:tcPr>
            <w:tcW w:w="851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1035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1247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1304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808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</w:tr>
      <w:tr w:rsidR="00250EDE" w:rsidTr="009E3C88">
        <w:trPr>
          <w:cantSplit/>
          <w:trHeight w:hRule="exact" w:val="454"/>
          <w:tblHeader/>
        </w:trPr>
        <w:tc>
          <w:tcPr>
            <w:tcW w:w="851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1035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1247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1304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808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</w:tr>
      <w:tr w:rsidR="00250EDE" w:rsidTr="009E3C88">
        <w:trPr>
          <w:cantSplit/>
          <w:trHeight w:hRule="exact" w:val="454"/>
          <w:tblHeader/>
        </w:trPr>
        <w:tc>
          <w:tcPr>
            <w:tcW w:w="851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1035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1247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1304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808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</w:tr>
      <w:tr w:rsidR="00250EDE" w:rsidTr="009E3C88">
        <w:trPr>
          <w:cantSplit/>
          <w:trHeight w:hRule="exact" w:val="454"/>
          <w:tblHeader/>
        </w:trPr>
        <w:tc>
          <w:tcPr>
            <w:tcW w:w="851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1035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1247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1304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808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</w:tr>
      <w:tr w:rsidR="00250EDE" w:rsidTr="009E3C88">
        <w:trPr>
          <w:cantSplit/>
          <w:trHeight w:hRule="exact" w:val="454"/>
          <w:tblHeader/>
        </w:trPr>
        <w:tc>
          <w:tcPr>
            <w:tcW w:w="851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1035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1247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1304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808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</w:tr>
      <w:tr w:rsidR="00250EDE" w:rsidTr="009E3C88">
        <w:trPr>
          <w:cantSplit/>
          <w:trHeight w:hRule="exact" w:val="454"/>
          <w:tblHeader/>
        </w:trPr>
        <w:tc>
          <w:tcPr>
            <w:tcW w:w="851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1035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1247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1304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808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</w:tr>
      <w:tr w:rsidR="00250EDE" w:rsidTr="009E3C88">
        <w:trPr>
          <w:cantSplit/>
          <w:trHeight w:hRule="exact" w:val="454"/>
          <w:tblHeader/>
        </w:trPr>
        <w:tc>
          <w:tcPr>
            <w:tcW w:w="851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1035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1247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1304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808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</w:tr>
    </w:tbl>
    <w:p w:rsidR="00250EDE" w:rsidRDefault="00250EDE" w:rsidP="00A860CA">
      <w:pPr>
        <w:framePr w:w="10270" w:h="14700" w:hRule="exact" w:wrap="around" w:vAnchor="page" w:hAnchor="page" w:x="1180" w:y="381"/>
        <w:rPr>
          <w:rFonts w:ascii="Arial" w:hAnsi="Arial"/>
          <w:sz w:val="24"/>
        </w:rPr>
      </w:pPr>
    </w:p>
    <w:p w:rsidR="00250EDE" w:rsidRDefault="00250EDE" w:rsidP="00250EDE">
      <w:pPr>
        <w:spacing w:line="240" w:lineRule="auto"/>
        <w:rPr>
          <w:vertAlign w:val="subscript"/>
        </w:rPr>
      </w:pPr>
    </w:p>
    <w:p w:rsidR="00250EDE" w:rsidRPr="00147781" w:rsidRDefault="00250EDE" w:rsidP="00250EDE">
      <w:pPr>
        <w:spacing w:before="120"/>
        <w:rPr>
          <w:rFonts w:ascii="Arial" w:hAnsi="Arial" w:cs="Arial"/>
          <w:sz w:val="24"/>
          <w:szCs w:val="24"/>
        </w:rPr>
      </w:pPr>
    </w:p>
    <w:sectPr w:rsidR="00250EDE" w:rsidRPr="00147781" w:rsidSect="009E3C88">
      <w:headerReference w:type="default" r:id="rId16"/>
      <w:footerReference w:type="default" r:id="rId17"/>
      <w:headerReference w:type="first" r:id="rId18"/>
      <w:footerReference w:type="first" r:id="rId19"/>
      <w:pgSz w:w="11907" w:h="16840" w:code="9"/>
      <w:pgMar w:top="851" w:right="567" w:bottom="709" w:left="1418" w:header="0" w:footer="0" w:gutter="0"/>
      <w:paperSrc w:first="1" w:other="1"/>
      <w:cols w:sep="1"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B5850" w:rsidRDefault="00FB5850">
      <w:r>
        <w:separator/>
      </w:r>
    </w:p>
  </w:endnote>
  <w:endnote w:type="continuationSeparator" w:id="0">
    <w:p w:rsidR="00FB5850" w:rsidRDefault="00FB585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ragmatic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ime New Roma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OST type B"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Autoproject  GOST Type A">
    <w:altName w:val="GOST Type AU"/>
    <w:panose1 w:val="02000406000000020004"/>
    <w:charset w:val="CC"/>
    <w:family w:val="auto"/>
    <w:pitch w:val="variable"/>
    <w:sig w:usb0="8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617F" w:rsidRPr="0051110F" w:rsidRDefault="0093617F" w:rsidP="0051110F">
    <w:pPr>
      <w:rPr>
        <w:vanish/>
      </w:rPr>
    </w:pPr>
  </w:p>
  <w:tbl>
    <w:tblPr>
      <w:tblW w:w="567" w:type="dxa"/>
      <w:tblInd w:w="8" w:type="dxa"/>
      <w:tblLayout w:type="fixed"/>
      <w:tblCellMar>
        <w:left w:w="0" w:type="dxa"/>
        <w:right w:w="0" w:type="dxa"/>
      </w:tblCellMar>
      <w:tblLook w:val="0000"/>
    </w:tblPr>
    <w:tblGrid>
      <w:gridCol w:w="567"/>
    </w:tblGrid>
    <w:tr w:rsidR="0093617F" w:rsidTr="002D63E9">
      <w:trPr>
        <w:trHeight w:hRule="exact" w:val="397"/>
      </w:trPr>
      <w:tc>
        <w:tcPr>
          <w:tcW w:w="567" w:type="dxa"/>
        </w:tcPr>
        <w:p w:rsidR="0093617F" w:rsidRPr="00386FA0" w:rsidRDefault="0089165D" w:rsidP="00211FC0">
          <w:pPr>
            <w:pStyle w:val="a6"/>
            <w:framePr w:w="567" w:h="851" w:hRule="exact" w:wrap="around" w:vAnchor="page" w:hAnchor="page" w:x="10944" w:y="15480"/>
            <w:spacing w:before="80" w:line="240" w:lineRule="auto"/>
            <w:jc w:val="left"/>
            <w:rPr>
              <w:sz w:val="24"/>
              <w:szCs w:val="24"/>
            </w:rPr>
          </w:pPr>
          <w:r>
            <w:rPr>
              <w:noProof/>
              <w:sz w:val="24"/>
              <w:szCs w:val="24"/>
            </w:rPr>
            <w:pict>
              <v:line id="Line 22" o:spid="_x0000_s2113" style="position:absolute;z-index:251596288;visibility:visible;mso-position-horizontal-relative:page;mso-position-vertical-relative:page" from="547.15pt,793.8pt" to="575.5pt,79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" o:allowincell="f" strokeweight=".5pt">
                <v:stroke startarrowwidth="narrow" startarrowlength="short" endarrowwidth="narrow" endarrowlength="short"/>
                <w10:wrap anchorx="page" anchory="page"/>
              </v:line>
            </w:pict>
          </w:r>
          <w:r w:rsidR="0093617F" w:rsidRPr="00386FA0">
            <w:rPr>
              <w:sz w:val="24"/>
              <w:szCs w:val="24"/>
            </w:rPr>
            <w:t>Лист</w:t>
          </w:r>
        </w:p>
      </w:tc>
    </w:tr>
    <w:tr w:rsidR="0093617F" w:rsidTr="002D63E9">
      <w:trPr>
        <w:trHeight w:hRule="exact" w:val="454"/>
      </w:trPr>
      <w:tc>
        <w:tcPr>
          <w:tcW w:w="567" w:type="dxa"/>
        </w:tcPr>
        <w:p w:rsidR="0093617F" w:rsidRPr="00386FA0" w:rsidRDefault="0089165D">
          <w:pPr>
            <w:pStyle w:val="a6"/>
            <w:framePr w:w="567" w:h="851" w:hRule="exact" w:wrap="around" w:vAnchor="page" w:hAnchor="page" w:x="10944" w:y="15480"/>
            <w:spacing w:before="60" w:line="240" w:lineRule="auto"/>
            <w:jc w:val="center"/>
          </w:pPr>
          <w:r w:rsidRPr="00211FC0">
            <w:rPr>
              <w:rStyle w:val="a8"/>
              <w:rFonts w:ascii="Times New Roman" w:hAnsi="Times New Roman"/>
              <w:sz w:val="24"/>
              <w:lang w:val="ru-RU"/>
            </w:rPr>
            <w:fldChar w:fldCharType="begin"/>
          </w:r>
          <w:r w:rsidR="0093617F" w:rsidRPr="00211FC0">
            <w:rPr>
              <w:rStyle w:val="a8"/>
              <w:rFonts w:ascii="Times New Roman" w:hAnsi="Times New Roman"/>
              <w:sz w:val="24"/>
              <w:lang w:val="ru-RU"/>
            </w:rPr>
            <w:instrText xml:space="preserve"> PAGE   \* MERGEFORMAT </w:instrText>
          </w:r>
          <w:r w:rsidRPr="00211FC0">
            <w:rPr>
              <w:rStyle w:val="a8"/>
              <w:rFonts w:ascii="Times New Roman" w:hAnsi="Times New Roman"/>
              <w:sz w:val="24"/>
              <w:lang w:val="ru-RU"/>
            </w:rPr>
            <w:fldChar w:fldCharType="separate"/>
          </w:r>
          <w:r w:rsidR="0038491B">
            <w:rPr>
              <w:rStyle w:val="a8"/>
              <w:rFonts w:ascii="Times New Roman" w:hAnsi="Times New Roman"/>
              <w:noProof/>
              <w:sz w:val="24"/>
              <w:lang w:val="ru-RU"/>
            </w:rPr>
            <w:t>2</w:t>
          </w:r>
          <w:r w:rsidRPr="00211FC0">
            <w:rPr>
              <w:rStyle w:val="a8"/>
              <w:rFonts w:ascii="Times New Roman" w:hAnsi="Times New Roman"/>
              <w:sz w:val="24"/>
              <w:lang w:val="ru-RU"/>
            </w:rPr>
            <w:fldChar w:fldCharType="end"/>
          </w:r>
        </w:p>
      </w:tc>
    </w:tr>
  </w:tbl>
  <w:p w:rsidR="0093617F" w:rsidRDefault="0093617F">
    <w:pPr>
      <w:framePr w:w="3969" w:h="567" w:hRule="exact" w:wrap="auto" w:vAnchor="page" w:hAnchor="page" w:x="5965" w:y="15597"/>
      <w:spacing w:before="120"/>
      <w:ind w:right="360"/>
      <w:jc w:val="center"/>
      <w:rPr>
        <w:sz w:val="36"/>
      </w:rPr>
    </w:pPr>
    <w:r w:rsidRPr="0057635A">
      <w:rPr>
        <w:sz w:val="36"/>
      </w:rPr>
      <w:t>УЭ5.</w:t>
    </w:r>
    <w:r>
      <w:rPr>
        <w:sz w:val="36"/>
      </w:rPr>
      <w:t>139</w:t>
    </w:r>
    <w:r w:rsidRPr="0057635A">
      <w:rPr>
        <w:sz w:val="36"/>
      </w:rPr>
      <w:t>.</w:t>
    </w:r>
    <w:r>
      <w:rPr>
        <w:sz w:val="36"/>
      </w:rPr>
      <w:t>428 ПЭ3</w:t>
    </w:r>
  </w:p>
  <w:tbl>
    <w:tblPr>
      <w:tblW w:w="0" w:type="auto"/>
      <w:tblInd w:w="8" w:type="dxa"/>
      <w:tblLayout w:type="fixed"/>
      <w:tblCellMar>
        <w:left w:w="0" w:type="dxa"/>
        <w:right w:w="0" w:type="dxa"/>
      </w:tblCellMar>
      <w:tblLook w:val="0000"/>
    </w:tblPr>
    <w:tblGrid>
      <w:gridCol w:w="284"/>
      <w:gridCol w:w="397"/>
    </w:tblGrid>
    <w:tr w:rsidR="0093617F">
      <w:trPr>
        <w:cantSplit/>
        <w:trHeight w:hRule="exact" w:val="1985"/>
      </w:trPr>
      <w:tc>
        <w:tcPr>
          <w:tcW w:w="284" w:type="dxa"/>
          <w:textDirection w:val="btLr"/>
        </w:tcPr>
        <w:p w:rsidR="0093617F" w:rsidRPr="00385203" w:rsidRDefault="00DB6997">
          <w:pPr>
            <w:framePr w:w="680" w:h="8222" w:hRule="exact" w:wrap="around" w:vAnchor="page" w:hAnchor="page" w:x="455" w:y="8109"/>
            <w:spacing w:line="240" w:lineRule="auto"/>
            <w:jc w:val="center"/>
            <w:rPr>
              <w:sz w:val="24"/>
              <w:szCs w:val="24"/>
            </w:rPr>
          </w:pPr>
          <w:proofErr w:type="spellStart"/>
          <w:r>
            <w:rPr>
              <w:sz w:val="24"/>
              <w:szCs w:val="24"/>
            </w:rPr>
            <w:t>Подп</w:t>
          </w:r>
          <w:proofErr w:type="spellEnd"/>
          <w:r>
            <w:rPr>
              <w:sz w:val="24"/>
              <w:szCs w:val="24"/>
            </w:rPr>
            <w:t>.</w:t>
          </w:r>
          <w:r w:rsidR="0093617F" w:rsidRPr="00385203">
            <w:rPr>
              <w:sz w:val="24"/>
              <w:szCs w:val="24"/>
            </w:rPr>
            <w:t xml:space="preserve"> и дата</w:t>
          </w:r>
        </w:p>
      </w:tc>
      <w:tc>
        <w:tcPr>
          <w:tcW w:w="397" w:type="dxa"/>
          <w:textDirection w:val="btLr"/>
        </w:tcPr>
        <w:p w:rsidR="0093617F" w:rsidRPr="00385203" w:rsidRDefault="0093617F">
          <w:pPr>
            <w:framePr w:w="680" w:h="8222" w:hRule="exact" w:wrap="around" w:vAnchor="page" w:hAnchor="page" w:x="455" w:y="8109"/>
            <w:spacing w:before="240"/>
            <w:ind w:left="113" w:right="113"/>
            <w:jc w:val="center"/>
            <w:rPr>
              <w:sz w:val="24"/>
              <w:szCs w:val="24"/>
            </w:rPr>
          </w:pPr>
        </w:p>
      </w:tc>
    </w:tr>
    <w:tr w:rsidR="0093617F">
      <w:trPr>
        <w:cantSplit/>
        <w:trHeight w:hRule="exact" w:val="1418"/>
      </w:trPr>
      <w:tc>
        <w:tcPr>
          <w:tcW w:w="284" w:type="dxa"/>
          <w:textDirection w:val="btLr"/>
        </w:tcPr>
        <w:p w:rsidR="0093617F" w:rsidRPr="00385203" w:rsidRDefault="0093617F">
          <w:pPr>
            <w:framePr w:w="680" w:h="8222" w:hRule="exact" w:wrap="around" w:vAnchor="page" w:hAnchor="page" w:x="455" w:y="8109"/>
            <w:spacing w:line="240" w:lineRule="auto"/>
            <w:jc w:val="center"/>
            <w:rPr>
              <w:sz w:val="24"/>
              <w:szCs w:val="24"/>
            </w:rPr>
          </w:pPr>
          <w:r w:rsidRPr="00385203">
            <w:rPr>
              <w:sz w:val="24"/>
              <w:szCs w:val="24"/>
            </w:rPr>
            <w:t xml:space="preserve">Инв. № </w:t>
          </w:r>
          <w:proofErr w:type="spellStart"/>
          <w:r w:rsidRPr="00385203">
            <w:rPr>
              <w:sz w:val="24"/>
              <w:szCs w:val="24"/>
            </w:rPr>
            <w:t>дубл</w:t>
          </w:r>
          <w:proofErr w:type="spellEnd"/>
          <w:r w:rsidRPr="00385203">
            <w:rPr>
              <w:sz w:val="24"/>
              <w:szCs w:val="24"/>
            </w:rPr>
            <w:t>.</w:t>
          </w:r>
        </w:p>
      </w:tc>
      <w:tc>
        <w:tcPr>
          <w:tcW w:w="397" w:type="dxa"/>
          <w:textDirection w:val="btLr"/>
        </w:tcPr>
        <w:p w:rsidR="0093617F" w:rsidRPr="00385203" w:rsidRDefault="0093617F">
          <w:pPr>
            <w:framePr w:w="680" w:h="8222" w:hRule="exact" w:wrap="around" w:vAnchor="page" w:hAnchor="page" w:x="455" w:y="8109"/>
            <w:spacing w:before="240"/>
            <w:ind w:left="113" w:right="113"/>
            <w:jc w:val="center"/>
            <w:rPr>
              <w:sz w:val="24"/>
              <w:szCs w:val="24"/>
            </w:rPr>
          </w:pPr>
        </w:p>
      </w:tc>
    </w:tr>
    <w:tr w:rsidR="0093617F">
      <w:trPr>
        <w:cantSplit/>
        <w:trHeight w:hRule="exact" w:val="1418"/>
      </w:trPr>
      <w:tc>
        <w:tcPr>
          <w:tcW w:w="284" w:type="dxa"/>
          <w:textDirection w:val="btLr"/>
          <w:vAlign w:val="center"/>
        </w:tcPr>
        <w:p w:rsidR="0093617F" w:rsidRPr="00385203" w:rsidRDefault="0093617F">
          <w:pPr>
            <w:framePr w:w="680" w:h="8222" w:hRule="exact" w:wrap="around" w:vAnchor="page" w:hAnchor="page" w:x="455" w:y="8109"/>
            <w:spacing w:line="240" w:lineRule="auto"/>
            <w:jc w:val="center"/>
            <w:rPr>
              <w:sz w:val="24"/>
              <w:szCs w:val="24"/>
            </w:rPr>
          </w:pPr>
          <w:proofErr w:type="spellStart"/>
          <w:r w:rsidRPr="00385203">
            <w:rPr>
              <w:sz w:val="24"/>
              <w:szCs w:val="24"/>
            </w:rPr>
            <w:t>Взам</w:t>
          </w:r>
          <w:proofErr w:type="spellEnd"/>
          <w:r w:rsidRPr="00385203">
            <w:rPr>
              <w:sz w:val="24"/>
              <w:szCs w:val="24"/>
            </w:rPr>
            <w:t>. инв. №</w:t>
          </w:r>
        </w:p>
      </w:tc>
      <w:tc>
        <w:tcPr>
          <w:tcW w:w="397" w:type="dxa"/>
          <w:textDirection w:val="btLr"/>
        </w:tcPr>
        <w:p w:rsidR="0093617F" w:rsidRPr="00385203" w:rsidRDefault="0093617F">
          <w:pPr>
            <w:framePr w:w="680" w:h="8222" w:hRule="exact" w:wrap="around" w:vAnchor="page" w:hAnchor="page" w:x="455" w:y="8109"/>
            <w:spacing w:before="20"/>
            <w:ind w:left="113" w:right="113"/>
            <w:jc w:val="center"/>
            <w:rPr>
              <w:sz w:val="24"/>
              <w:szCs w:val="24"/>
            </w:rPr>
          </w:pPr>
        </w:p>
      </w:tc>
    </w:tr>
    <w:tr w:rsidR="0093617F">
      <w:trPr>
        <w:cantSplit/>
        <w:trHeight w:hRule="exact" w:val="1985"/>
      </w:trPr>
      <w:tc>
        <w:tcPr>
          <w:tcW w:w="284" w:type="dxa"/>
          <w:textDirection w:val="btLr"/>
          <w:vAlign w:val="center"/>
        </w:tcPr>
        <w:p w:rsidR="0093617F" w:rsidRPr="00385203" w:rsidRDefault="00DB6997">
          <w:pPr>
            <w:framePr w:w="680" w:h="8222" w:hRule="exact" w:wrap="around" w:vAnchor="page" w:hAnchor="page" w:x="455" w:y="8109"/>
            <w:spacing w:line="240" w:lineRule="auto"/>
            <w:jc w:val="center"/>
            <w:rPr>
              <w:sz w:val="24"/>
              <w:szCs w:val="24"/>
            </w:rPr>
          </w:pPr>
          <w:proofErr w:type="spellStart"/>
          <w:r>
            <w:rPr>
              <w:sz w:val="24"/>
              <w:szCs w:val="24"/>
            </w:rPr>
            <w:t>Подп</w:t>
          </w:r>
          <w:proofErr w:type="spellEnd"/>
          <w:r>
            <w:rPr>
              <w:sz w:val="24"/>
              <w:szCs w:val="24"/>
            </w:rPr>
            <w:t>.</w:t>
          </w:r>
          <w:r w:rsidR="0093617F" w:rsidRPr="00385203">
            <w:rPr>
              <w:sz w:val="24"/>
              <w:szCs w:val="24"/>
            </w:rPr>
            <w:t xml:space="preserve"> и дата</w:t>
          </w:r>
        </w:p>
      </w:tc>
      <w:tc>
        <w:tcPr>
          <w:tcW w:w="397" w:type="dxa"/>
          <w:textDirection w:val="btLr"/>
        </w:tcPr>
        <w:p w:rsidR="0093617F" w:rsidRPr="00385203" w:rsidRDefault="0093617F">
          <w:pPr>
            <w:framePr w:w="680" w:h="8222" w:hRule="exact" w:wrap="around" w:vAnchor="page" w:hAnchor="page" w:x="455" w:y="8109"/>
            <w:spacing w:before="20"/>
            <w:ind w:left="113" w:right="113"/>
            <w:jc w:val="center"/>
            <w:rPr>
              <w:sz w:val="24"/>
              <w:szCs w:val="24"/>
            </w:rPr>
          </w:pPr>
        </w:p>
      </w:tc>
    </w:tr>
    <w:tr w:rsidR="0093617F">
      <w:trPr>
        <w:cantSplit/>
        <w:trHeight w:hRule="exact" w:val="1418"/>
      </w:trPr>
      <w:tc>
        <w:tcPr>
          <w:tcW w:w="284" w:type="dxa"/>
          <w:textDirection w:val="btLr"/>
          <w:vAlign w:val="center"/>
        </w:tcPr>
        <w:p w:rsidR="0093617F" w:rsidRPr="00385203" w:rsidRDefault="0089165D">
          <w:pPr>
            <w:framePr w:w="680" w:h="8222" w:hRule="exact" w:wrap="around" w:vAnchor="page" w:hAnchor="page" w:x="455" w:y="8109"/>
            <w:spacing w:line="240" w:lineRule="auto"/>
            <w:jc w:val="center"/>
            <w:rPr>
              <w:sz w:val="24"/>
              <w:szCs w:val="24"/>
            </w:rPr>
          </w:pPr>
          <w:r>
            <w:rPr>
              <w:noProof/>
              <w:sz w:val="24"/>
              <w:szCs w:val="24"/>
            </w:rPr>
            <w:pict>
              <v:group id="Group 14" o:spid="_x0000_s2105" style="position:absolute;left:0;text-align:left;margin-left:56.7pt;margin-top:773.95pt;width:184.35pt;height:42.55pt;z-index:251595264;mso-position-horizontal-relative:page;mso-position-vertical-relative:page" coordorigin="1176,14196" coordsize="3687,8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" o:allowincell="f">
                <v:line id="Line 15" o:spid="_x0000_s2106" style="position:absolute;visibility:visible" from="4862,14196" to="4863,150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8abRb4AAADbAAAADwAAAGRycy9kb3ducmV2LnhtbERPS4vCMBC+C/6HMMLeNFXoUrpGEUEQ&#10;PMi6wl6HZmyLzaQ004f/3hwW9vjxvbf7yTVqoC7Ung2sVwko4sLbmksD95/TMgMVBNli45kMvCjA&#10;fjefbTG3fuRvGm5SqhjCIUcDlUibax2KihyGlW+JI/fwnUOJsCu17XCM4a7RmyT51A5rjg0VtnSs&#10;qHjeemegl8eFpnuf/VLGqYzZNXXD1ZiPxXT4AiU0yb/4z322BtI4Nn6JP0Dv3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XxptFvgAAANsAAAAPAAAAAAAAAAAAAAAAAKEC&#10;AABkcnMvZG93bnJldi54bWxQSwUGAAAAAAQABAD5AAAAjAMAAAAA&#10;" strokeweight="1pt">
                  <v:stroke startarrowwidth="narrow" startarrowlength="short" endarrowwidth="narrow" endarrowlength="short"/>
                </v:line>
                <v:line id="Line 16" o:spid="_x0000_s2107" style="position:absolute;visibility:visible" from="1176,14479" to="4862,144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jZVn8UAAADbAAAADwAAAGRycy9kb3ducmV2LnhtbESPQWvCQBSE74L/YXlCL6IbCxWNboIE&#10;CoX2oq2ot0f2mQ1m36bZVdN/3y0UPA4z8w2zznvbiBt1vnasYDZNQBCXTtdcKfj6fJ0sQPiArLFx&#10;TAp+yEOeDQdrTLW785Zuu1CJCGGfogITQptK6UtDFv3UtcTRO7vOYoiyq6Tu8B7htpHPSTKXFmuO&#10;CwZbKgyVl93VKiiv5v17zOP9qZbzw4cs+qQ4bpV6GvWbFYhAfXiE/9tvWsHLEv6+xB8gs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jZVn8UAAADbAAAADwAAAAAAAAAA&#10;AAAAAAChAgAAZHJzL2Rvd25yZXYueG1sUEsFBgAAAAAEAAQA+QAAAJMDAAAAAA==&#10;" strokeweight=".5pt">
                  <v:stroke startarrowwidth="narrow" startarrowlength="short" endarrowwidth="narrow" endarrowlength="short"/>
                </v:line>
                <v:line id="Line 17" o:spid="_x0000_s2108" style="position:absolute;visibility:visible" from="1176,14763" to="4862,147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WA2v8AAAADbAAAADwAAAGRycy9kb3ducmV2LnhtbERPTYvCMBC9C/6HMIIXWVM9FKlGWQqC&#10;oBddRb0NzWxTtpnUJmr99+aw4PHxvherztbiQa2vHCuYjBMQxIXTFZcKjj/rrxkIH5A11o5JwYs8&#10;rJb93gIz7Z68p8chlCKGsM9QgQmhyaT0hSGLfuwa4sj9utZiiLAtpW7xGcNtLadJkkqLFccGgw3l&#10;hoq/w90qKO5mexvx6HStZHreybxL8steqeGg+56DCNSFj/jfvdEK0rg+fok/QC7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1gNr/AAAAA2wAAAA8AAAAAAAAAAAAAAAAA&#10;oQIAAGRycy9kb3ducmV2LnhtbFBLBQYAAAAABAAEAPkAAACOAwAAAAA=&#10;" strokeweight=".5pt">
                  <v:stroke startarrowwidth="narrow" startarrowlength="short" endarrowwidth="narrow" endarrowlength="short"/>
                </v:line>
                <v:line id="Line 18" o:spid="_x0000_s2109" style="position:absolute;visibility:visible" from="4295,14196" to="4296,150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iyTJMUAAADbAAAADwAAAGRycy9kb3ducmV2LnhtbESPQWvCQBSE7wX/w/IEL0E3eggldZUS&#10;KBTqJWml7e2RfWZDs2/T7Brjv3eFQo/DzHzDbPeT7cRIg28dK1ivUhDEtdMtNwo+3l+WjyB8QNbY&#10;OSYFV/Kw380etphrd+GSxio0IkLY56jAhNDnUvrakEW/cj1x9E5usBiiHBqpB7xEuO3kJk0zabHl&#10;uGCwp8JQ/VOdrYL6bN5+E06O363MPg+ymNLiq1RqMZ+en0AEmsJ/+K/9qhVka7h/iT9A7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iyTJMUAAADbAAAADwAAAAAAAAAA&#10;AAAAAAChAgAAZHJzL2Rvd25yZXYueG1sUEsFBgAAAAAEAAQA+QAAAJMDAAAAAA==&#10;" strokeweight=".5pt">
                  <v:stroke startarrowwidth="narrow" startarrowlength="short" endarrowwidth="narrow" endarrowlength="short"/>
                </v:line>
                <v:line id="Line 19" o:spid="_x0000_s2110" style="position:absolute;visibility:visible" from="3444,14196" to="3445,150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v4NU8UAAADbAAAADwAAAGRycy9kb3ducmV2LnhtbESPQWvCQBSE7wX/w/IEL0E35hBK6iol&#10;UBD0krTS9vbIPrOh2bdpdtX477uFQo/DzHzDbHaT7cWVRt85VrBepSCIG6c7bhW8vb4sH0H4gKyx&#10;d0wK7uRht509bLDQ7sYVXevQighhX6ACE8JQSOkbQxb9yg3E0Tu70WKIcmylHvEW4baXWZrm0mLH&#10;ccHgQKWh5qu+WAXNxRy+E05On53M34+ynNLyo1JqMZ+en0AEmsJ/+K+91wryDH6/xB8gt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v4NU8UAAADbAAAADwAAAAAAAAAA&#10;AAAAAAChAgAAZHJzL2Rvd25yZXYueG1sUEsFBgAAAAAEAAQA+QAAAJMDAAAAAA==&#10;" strokeweight=".5pt">
                  <v:stroke startarrowwidth="narrow" startarrowlength="short" endarrowwidth="narrow" endarrowlength="short"/>
                </v:line>
                <v:line id="Line 20" o:spid="_x0000_s2111" style="position:absolute;visibility:visible" from="2140,14196" to="2141,150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bKoyMQAAADbAAAADwAAAGRycy9kb3ducmV2LnhtbESPQWvCQBSE74L/YXlCL2I2VggldRUJ&#10;CEJ70Vpab4/sazaYfRuzq8Z/7woFj8PMfMPMl71txIU6XztWME1SEMSl0zVXCvZf68kbCB+QNTaO&#10;ScGNPCwXw8Ecc+2uvKXLLlQiQtjnqMCE0OZS+tKQRZ+4ljh6f66zGKLsKqk7vEa4beRrmmbSYs1x&#10;wWBLhaHyuDtbBeXZfJzGPP4+1DL7+ZRFnxa/W6VeRv3qHUSgPjzD/+2NVpDN4PEl/gC5u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9sqjIxAAAANsAAAAPAAAAAAAAAAAA&#10;AAAAAKECAABkcnMvZG93bnJldi54bWxQSwUGAAAAAAQABAD5AAAAkgMAAAAA&#10;" strokeweight=".5pt">
                  <v:stroke startarrowwidth="narrow" startarrowlength="short" endarrowwidth="narrow" endarrowlength="short"/>
                </v:line>
                <v:line id="Line 21" o:spid="_x0000_s2112" style="position:absolute;visibility:visible" from="1573,14196" to="1574,150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lswvMQAAADbAAAADwAAAGRycy9kb3ducmV2LnhtbESPQWvCQBSE74L/YXlCL2I2FgkldRUJ&#10;CEJ70Vpab4/sazaYfRuzq8Z/7woFj8PMfMPMl71txIU6XztWME1SEMSl0zVXCvZf68kbCB+QNTaO&#10;ScGNPCwXw8Ecc+2uvKXLLlQiQtjnqMCE0OZS+tKQRZ+4ljh6f66zGKLsKqk7vEa4beRrmmbSYs1x&#10;wWBLhaHyuDtbBeXZfJzGPP4+1DL7+ZRFnxa/W6VeRv3qHUSgPjzD/+2NVpDN4PEl/gC5u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yWzC8xAAAANsAAAAPAAAAAAAAAAAA&#10;AAAAAKECAABkcnMvZG93bnJldi54bWxQSwUGAAAAAAQABAD5AAAAkgMAAAAA&#10;" strokeweight=".5pt">
                  <v:stroke startarrowwidth="narrow" startarrowlength="short" endarrowwidth="narrow" endarrowlength="short"/>
                </v:line>
                <w10:wrap anchorx="page" anchory="page"/>
              </v:group>
            </w:pict>
          </w:r>
          <w:r>
            <w:rPr>
              <w:noProof/>
              <w:sz w:val="24"/>
              <w:szCs w:val="24"/>
            </w:rPr>
            <w:pict>
              <v:line id="Line 59" o:spid="_x0000_s2104" style="position:absolute;left:0;text-align:left;flip:y;z-index:251622912;visibility:visible;mso-position-horizontal-relative:page;mso-position-vertical-relative:page" from="56.7pt,773.95pt" to="575.4pt,77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" o:allowincell="f" strokeweight="1pt">
                <v:stroke startarrowwidth="narrow" startarrowlength="short" endarrowwidth="narrow" endarrowlength="short"/>
                <w10:wrap anchorx="page" anchory="page"/>
              </v:line>
            </w:pict>
          </w:r>
          <w:r w:rsidR="0093617F" w:rsidRPr="00385203">
            <w:rPr>
              <w:sz w:val="24"/>
              <w:szCs w:val="24"/>
            </w:rPr>
            <w:t>Инв. № подл.</w:t>
          </w:r>
        </w:p>
      </w:tc>
      <w:tc>
        <w:tcPr>
          <w:tcW w:w="397" w:type="dxa"/>
          <w:textDirection w:val="btLr"/>
        </w:tcPr>
        <w:p w:rsidR="0093617F" w:rsidRPr="00385203" w:rsidRDefault="0093617F">
          <w:pPr>
            <w:framePr w:w="680" w:h="8222" w:hRule="exact" w:wrap="around" w:vAnchor="page" w:hAnchor="page" w:x="455" w:y="8109"/>
            <w:spacing w:before="20"/>
            <w:ind w:left="113" w:right="113"/>
            <w:jc w:val="center"/>
            <w:rPr>
              <w:sz w:val="24"/>
              <w:szCs w:val="24"/>
            </w:rPr>
          </w:pPr>
        </w:p>
      </w:tc>
    </w:tr>
    <w:tr w:rsidR="0093617F">
      <w:trPr>
        <w:cantSplit/>
        <w:trHeight w:val="3400"/>
      </w:trPr>
      <w:tc>
        <w:tcPr>
          <w:tcW w:w="284" w:type="dxa"/>
          <w:textDirection w:val="btLr"/>
          <w:vAlign w:val="center"/>
        </w:tcPr>
        <w:p w:rsidR="0093617F" w:rsidRDefault="0093617F">
          <w:pPr>
            <w:framePr w:w="680" w:h="8222" w:hRule="exact" w:wrap="around" w:vAnchor="page" w:hAnchor="page" w:x="455" w:y="8109"/>
          </w:pPr>
        </w:p>
        <w:p w:rsidR="0093617F" w:rsidRDefault="0093617F">
          <w:pPr>
            <w:framePr w:w="680" w:h="8222" w:hRule="exact" w:wrap="around" w:vAnchor="page" w:hAnchor="page" w:x="455" w:y="8109"/>
            <w:spacing w:line="240" w:lineRule="auto"/>
            <w:jc w:val="center"/>
            <w:rPr>
              <w:rFonts w:ascii="Arial" w:hAnsi="Arial"/>
              <w:sz w:val="20"/>
            </w:rPr>
          </w:pPr>
          <w:r>
            <w:rPr>
              <w:rFonts w:ascii="Arial" w:hAnsi="Arial"/>
              <w:sz w:val="20"/>
            </w:rPr>
            <w:t>Первичное применение</w:t>
          </w:r>
        </w:p>
      </w:tc>
      <w:tc>
        <w:tcPr>
          <w:tcW w:w="397" w:type="dxa"/>
          <w:textDirection w:val="btLr"/>
          <w:vAlign w:val="center"/>
        </w:tcPr>
        <w:p w:rsidR="0093617F" w:rsidRDefault="0093617F">
          <w:pPr>
            <w:framePr w:w="680" w:h="8222" w:hRule="exact" w:wrap="around" w:vAnchor="page" w:hAnchor="page" w:x="455" w:y="8109"/>
            <w:spacing w:line="240" w:lineRule="auto"/>
            <w:ind w:left="113" w:right="113"/>
            <w:jc w:val="center"/>
            <w:rPr>
              <w:rFonts w:ascii="Arial" w:hAnsi="Arial"/>
            </w:rPr>
          </w:pPr>
          <w:r>
            <w:rPr>
              <w:rFonts w:ascii="Arial" w:hAnsi="Arial"/>
            </w:rPr>
            <w:t>УЭ</w:t>
          </w:r>
          <w:proofErr w:type="gramStart"/>
          <w:r>
            <w:rPr>
              <w:rFonts w:ascii="Arial" w:hAnsi="Arial"/>
            </w:rPr>
            <w:t>2</w:t>
          </w:r>
          <w:proofErr w:type="gramEnd"/>
          <w:r>
            <w:rPr>
              <w:rFonts w:ascii="Arial" w:hAnsi="Arial"/>
            </w:rPr>
            <w:t>.517.012-01</w:t>
          </w:r>
        </w:p>
      </w:tc>
    </w:tr>
  </w:tbl>
  <w:p w:rsidR="0093617F" w:rsidRDefault="0093617F">
    <w:pPr>
      <w:pStyle w:val="a6"/>
      <w:framePr w:w="9639" w:h="170" w:hRule="exact" w:wrap="around" w:vAnchor="page" w:hAnchor="page" w:x="1485" w:y="16325"/>
      <w:tabs>
        <w:tab w:val="clear" w:pos="4536"/>
        <w:tab w:val="center" w:pos="-1418"/>
        <w:tab w:val="left" w:pos="5103"/>
      </w:tabs>
      <w:spacing w:line="240" w:lineRule="auto"/>
      <w:jc w:val="left"/>
      <w:rPr>
        <w:rFonts w:ascii="Arial" w:hAnsi="Arial"/>
        <w:sz w:val="14"/>
      </w:rPr>
    </w:pPr>
    <w:r>
      <w:tab/>
    </w:r>
    <w:r>
      <w:rPr>
        <w:rFonts w:ascii="Arial" w:hAnsi="Arial"/>
        <w:sz w:val="14"/>
      </w:rPr>
      <w:t xml:space="preserve">Копировал:  </w:t>
    </w:r>
    <w:r>
      <w:rPr>
        <w:rFonts w:ascii="Arial" w:hAnsi="Arial"/>
        <w:sz w:val="14"/>
      </w:rPr>
      <w:tab/>
      <w:t>Формат А</w:t>
    </w:r>
    <w:proofErr w:type="gramStart"/>
    <w:r>
      <w:rPr>
        <w:rFonts w:ascii="Arial" w:hAnsi="Arial"/>
        <w:sz w:val="14"/>
      </w:rPr>
      <w:t>4</w:t>
    </w:r>
    <w:proofErr w:type="gramEnd"/>
  </w:p>
  <w:tbl>
    <w:tblPr>
      <w:tblW w:w="0" w:type="auto"/>
      <w:tblInd w:w="8" w:type="dxa"/>
      <w:tblLayout w:type="fixed"/>
      <w:tblCellMar>
        <w:left w:w="0" w:type="dxa"/>
        <w:right w:w="0" w:type="dxa"/>
      </w:tblCellMar>
      <w:tblLook w:val="0000"/>
    </w:tblPr>
    <w:tblGrid>
      <w:gridCol w:w="397"/>
      <w:gridCol w:w="567"/>
      <w:gridCol w:w="1304"/>
      <w:gridCol w:w="851"/>
      <w:gridCol w:w="567"/>
    </w:tblGrid>
    <w:tr w:rsidR="0093617F">
      <w:trPr>
        <w:trHeight w:hRule="exact" w:val="284"/>
      </w:trPr>
      <w:tc>
        <w:tcPr>
          <w:tcW w:w="397" w:type="dxa"/>
        </w:tcPr>
        <w:p w:rsidR="0093617F" w:rsidRPr="00386FA0" w:rsidRDefault="0093617F" w:rsidP="000D37E5">
          <w:pPr>
            <w:pStyle w:val="a6"/>
            <w:framePr w:w="3686" w:h="851" w:hRule="exact" w:wrap="around" w:vAnchor="page" w:hAnchor="page" w:x="1124" w:y="15466"/>
            <w:spacing w:line="240" w:lineRule="auto"/>
          </w:pPr>
        </w:p>
      </w:tc>
      <w:tc>
        <w:tcPr>
          <w:tcW w:w="567" w:type="dxa"/>
        </w:tcPr>
        <w:p w:rsidR="0093617F" w:rsidRPr="00386FA0" w:rsidRDefault="0093617F" w:rsidP="000D37E5">
          <w:pPr>
            <w:pStyle w:val="a6"/>
            <w:framePr w:w="3686" w:h="851" w:hRule="exact" w:wrap="around" w:vAnchor="page" w:hAnchor="page" w:x="1124" w:y="15466"/>
            <w:spacing w:line="240" w:lineRule="auto"/>
          </w:pPr>
        </w:p>
      </w:tc>
      <w:tc>
        <w:tcPr>
          <w:tcW w:w="1304" w:type="dxa"/>
        </w:tcPr>
        <w:p w:rsidR="0093617F" w:rsidRPr="00386FA0" w:rsidRDefault="0093617F" w:rsidP="000D37E5">
          <w:pPr>
            <w:pStyle w:val="a6"/>
            <w:framePr w:w="3686" w:h="851" w:hRule="exact" w:wrap="around" w:vAnchor="page" w:hAnchor="page" w:x="1124" w:y="15466"/>
            <w:spacing w:line="240" w:lineRule="auto"/>
          </w:pPr>
        </w:p>
      </w:tc>
      <w:tc>
        <w:tcPr>
          <w:tcW w:w="851" w:type="dxa"/>
        </w:tcPr>
        <w:p w:rsidR="0093617F" w:rsidRPr="00386FA0" w:rsidRDefault="0093617F" w:rsidP="000D37E5">
          <w:pPr>
            <w:pStyle w:val="a6"/>
            <w:framePr w:w="3686" w:h="851" w:hRule="exact" w:wrap="around" w:vAnchor="page" w:hAnchor="page" w:x="1124" w:y="15466"/>
            <w:spacing w:line="240" w:lineRule="auto"/>
          </w:pPr>
        </w:p>
      </w:tc>
      <w:tc>
        <w:tcPr>
          <w:tcW w:w="567" w:type="dxa"/>
        </w:tcPr>
        <w:p w:rsidR="0093617F" w:rsidRPr="00386FA0" w:rsidRDefault="0093617F" w:rsidP="000D37E5">
          <w:pPr>
            <w:pStyle w:val="a6"/>
            <w:framePr w:w="3686" w:h="851" w:hRule="exact" w:wrap="around" w:vAnchor="page" w:hAnchor="page" w:x="1124" w:y="15466"/>
            <w:spacing w:line="240" w:lineRule="auto"/>
          </w:pPr>
        </w:p>
      </w:tc>
    </w:tr>
    <w:tr w:rsidR="0093617F">
      <w:trPr>
        <w:trHeight w:hRule="exact" w:val="284"/>
      </w:trPr>
      <w:tc>
        <w:tcPr>
          <w:tcW w:w="397" w:type="dxa"/>
        </w:tcPr>
        <w:p w:rsidR="0093617F" w:rsidRPr="00386FA0" w:rsidRDefault="0093617F" w:rsidP="000D37E5">
          <w:pPr>
            <w:pStyle w:val="a6"/>
            <w:framePr w:w="3686" w:h="851" w:hRule="exact" w:wrap="around" w:vAnchor="page" w:hAnchor="page" w:x="1124" w:y="15466"/>
            <w:spacing w:line="240" w:lineRule="auto"/>
            <w:jc w:val="center"/>
          </w:pPr>
        </w:p>
      </w:tc>
      <w:tc>
        <w:tcPr>
          <w:tcW w:w="567" w:type="dxa"/>
        </w:tcPr>
        <w:p w:rsidR="0093617F" w:rsidRPr="00386FA0" w:rsidRDefault="0093617F" w:rsidP="000D37E5">
          <w:pPr>
            <w:pStyle w:val="a6"/>
            <w:framePr w:w="3686" w:h="851" w:hRule="exact" w:wrap="around" w:vAnchor="page" w:hAnchor="page" w:x="1124" w:y="15466"/>
            <w:jc w:val="center"/>
            <w:rPr>
              <w:sz w:val="24"/>
            </w:rPr>
          </w:pPr>
        </w:p>
      </w:tc>
      <w:tc>
        <w:tcPr>
          <w:tcW w:w="1304" w:type="dxa"/>
        </w:tcPr>
        <w:p w:rsidR="0093617F" w:rsidRPr="00386FA0" w:rsidRDefault="0093617F" w:rsidP="000D37E5">
          <w:pPr>
            <w:pStyle w:val="a6"/>
            <w:framePr w:w="3686" w:h="851" w:hRule="exact" w:wrap="around" w:vAnchor="page" w:hAnchor="page" w:x="1124" w:y="15466"/>
            <w:spacing w:line="240" w:lineRule="auto"/>
            <w:jc w:val="center"/>
          </w:pPr>
        </w:p>
      </w:tc>
      <w:tc>
        <w:tcPr>
          <w:tcW w:w="851" w:type="dxa"/>
        </w:tcPr>
        <w:p w:rsidR="0093617F" w:rsidRPr="00386FA0" w:rsidRDefault="0093617F" w:rsidP="000D37E5">
          <w:pPr>
            <w:pStyle w:val="a6"/>
            <w:framePr w:w="3686" w:h="851" w:hRule="exact" w:wrap="around" w:vAnchor="page" w:hAnchor="page" w:x="1124" w:y="15466"/>
            <w:spacing w:line="240" w:lineRule="auto"/>
            <w:jc w:val="center"/>
          </w:pPr>
        </w:p>
      </w:tc>
      <w:tc>
        <w:tcPr>
          <w:tcW w:w="567" w:type="dxa"/>
        </w:tcPr>
        <w:p w:rsidR="0093617F" w:rsidRPr="00386FA0" w:rsidRDefault="0093617F" w:rsidP="000D37E5">
          <w:pPr>
            <w:pStyle w:val="a6"/>
            <w:framePr w:w="3686" w:h="851" w:hRule="exact" w:wrap="around" w:vAnchor="page" w:hAnchor="page" w:x="1124" w:y="15466"/>
            <w:spacing w:line="240" w:lineRule="auto"/>
            <w:jc w:val="center"/>
          </w:pPr>
        </w:p>
      </w:tc>
    </w:tr>
    <w:tr w:rsidR="0093617F">
      <w:trPr>
        <w:cantSplit/>
        <w:trHeight w:hRule="exact" w:val="284"/>
      </w:trPr>
      <w:tc>
        <w:tcPr>
          <w:tcW w:w="397" w:type="dxa"/>
        </w:tcPr>
        <w:p w:rsidR="0093617F" w:rsidRPr="00386FA0" w:rsidRDefault="0093617F" w:rsidP="000D37E5">
          <w:pPr>
            <w:pStyle w:val="a6"/>
            <w:framePr w:w="3686" w:h="851" w:hRule="exact" w:wrap="around" w:vAnchor="page" w:hAnchor="page" w:x="1124" w:y="15466"/>
            <w:spacing w:before="40" w:line="240" w:lineRule="auto"/>
            <w:jc w:val="center"/>
            <w:rPr>
              <w:sz w:val="22"/>
              <w:szCs w:val="22"/>
            </w:rPr>
          </w:pPr>
          <w:proofErr w:type="spellStart"/>
          <w:r w:rsidRPr="00386FA0">
            <w:rPr>
              <w:sz w:val="22"/>
              <w:szCs w:val="22"/>
            </w:rPr>
            <w:t>Изм</w:t>
          </w:r>
          <w:proofErr w:type="spellEnd"/>
        </w:p>
      </w:tc>
      <w:tc>
        <w:tcPr>
          <w:tcW w:w="567" w:type="dxa"/>
        </w:tcPr>
        <w:p w:rsidR="0093617F" w:rsidRPr="00386FA0" w:rsidRDefault="0093617F" w:rsidP="000D37E5">
          <w:pPr>
            <w:pStyle w:val="a6"/>
            <w:framePr w:w="3686" w:h="851" w:hRule="exact" w:wrap="around" w:vAnchor="page" w:hAnchor="page" w:x="1124" w:y="15466"/>
            <w:spacing w:before="40" w:line="240" w:lineRule="auto"/>
            <w:jc w:val="center"/>
            <w:rPr>
              <w:sz w:val="22"/>
              <w:szCs w:val="22"/>
            </w:rPr>
          </w:pPr>
          <w:r w:rsidRPr="00386FA0">
            <w:rPr>
              <w:sz w:val="22"/>
              <w:szCs w:val="22"/>
            </w:rPr>
            <w:t>Лист</w:t>
          </w:r>
        </w:p>
      </w:tc>
      <w:tc>
        <w:tcPr>
          <w:tcW w:w="1304" w:type="dxa"/>
        </w:tcPr>
        <w:p w:rsidR="0093617F" w:rsidRPr="00386FA0" w:rsidRDefault="0093617F" w:rsidP="000D37E5">
          <w:pPr>
            <w:pStyle w:val="a6"/>
            <w:framePr w:w="3686" w:h="851" w:hRule="exact" w:wrap="around" w:vAnchor="page" w:hAnchor="page" w:x="1124" w:y="15466"/>
            <w:spacing w:before="40" w:line="240" w:lineRule="auto"/>
            <w:jc w:val="center"/>
            <w:rPr>
              <w:sz w:val="22"/>
              <w:szCs w:val="22"/>
            </w:rPr>
          </w:pPr>
          <w:r w:rsidRPr="00386FA0">
            <w:rPr>
              <w:sz w:val="22"/>
              <w:szCs w:val="22"/>
            </w:rPr>
            <w:t>№ докум.</w:t>
          </w:r>
        </w:p>
      </w:tc>
      <w:tc>
        <w:tcPr>
          <w:tcW w:w="851" w:type="dxa"/>
        </w:tcPr>
        <w:p w:rsidR="0093617F" w:rsidRPr="00386FA0" w:rsidRDefault="0093617F" w:rsidP="0038491B">
          <w:pPr>
            <w:pStyle w:val="a6"/>
            <w:framePr w:w="3686" w:h="851" w:hRule="exact" w:wrap="around" w:vAnchor="page" w:hAnchor="page" w:x="1124" w:y="15466"/>
            <w:spacing w:before="40" w:line="240" w:lineRule="auto"/>
            <w:jc w:val="center"/>
            <w:rPr>
              <w:sz w:val="22"/>
              <w:szCs w:val="22"/>
            </w:rPr>
          </w:pPr>
          <w:proofErr w:type="spellStart"/>
          <w:r w:rsidRPr="00386FA0">
            <w:rPr>
              <w:sz w:val="22"/>
              <w:szCs w:val="22"/>
            </w:rPr>
            <w:t>Подп</w:t>
          </w:r>
          <w:proofErr w:type="spellEnd"/>
          <w:r w:rsidR="0038491B">
            <w:rPr>
              <w:sz w:val="22"/>
              <w:szCs w:val="22"/>
            </w:rPr>
            <w:t>.</w:t>
          </w:r>
        </w:p>
      </w:tc>
      <w:tc>
        <w:tcPr>
          <w:tcW w:w="567" w:type="dxa"/>
        </w:tcPr>
        <w:p w:rsidR="0093617F" w:rsidRPr="00386FA0" w:rsidRDefault="0093617F" w:rsidP="000D37E5">
          <w:pPr>
            <w:pStyle w:val="a6"/>
            <w:framePr w:w="3686" w:h="851" w:hRule="exact" w:wrap="around" w:vAnchor="page" w:hAnchor="page" w:x="1124" w:y="15466"/>
            <w:spacing w:before="40" w:line="240" w:lineRule="auto"/>
            <w:jc w:val="center"/>
            <w:rPr>
              <w:sz w:val="22"/>
              <w:szCs w:val="22"/>
            </w:rPr>
          </w:pPr>
          <w:r w:rsidRPr="00386FA0">
            <w:rPr>
              <w:sz w:val="22"/>
              <w:szCs w:val="22"/>
            </w:rPr>
            <w:t>Дата</w:t>
          </w:r>
        </w:p>
      </w:tc>
    </w:tr>
  </w:tbl>
  <w:p w:rsidR="0093617F" w:rsidRDefault="0089165D">
    <w:pPr>
      <w:pStyle w:val="a6"/>
      <w:widowControl/>
      <w:tabs>
        <w:tab w:val="clear" w:pos="4536"/>
        <w:tab w:val="clear" w:pos="9072"/>
        <w:tab w:val="left" w:pos="5670"/>
        <w:tab w:val="right" w:pos="10065"/>
      </w:tabs>
      <w:jc w:val="left"/>
    </w:pPr>
    <w:r>
      <w:rPr>
        <w:noProof/>
      </w:rPr>
      <w:pict>
        <v:line id="Line 13" o:spid="_x0000_s2103" style="position:absolute;flip:y;z-index:251594240;visibility:visible;mso-position-horizontal-relative:page;mso-position-vertical-relative:page" from="547.15pt,773.95pt" to="547.2pt,8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" o:allowincell="f" strokeweight="1pt">
          <v:stroke startarrowwidth="narrow" startarrowlength="short" endarrowwidth="narrow" endarrowlength="short"/>
          <w10:wrap anchorx="page" anchory="page"/>
        </v:lin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617F" w:rsidRPr="009B290C" w:rsidRDefault="0093617F" w:rsidP="009B290C">
    <w:pPr>
      <w:framePr w:w="3686" w:h="1134" w:hSpace="142" w:wrap="auto" w:vAnchor="page" w:hAnchor="page" w:x="4930" w:y="15009"/>
      <w:suppressAutoHyphens/>
      <w:spacing w:before="20" w:line="240" w:lineRule="auto"/>
      <w:jc w:val="center"/>
      <w:rPr>
        <w:sz w:val="36"/>
        <w:szCs w:val="36"/>
      </w:rPr>
    </w:pPr>
    <w:r>
      <w:rPr>
        <w:sz w:val="36"/>
        <w:szCs w:val="36"/>
      </w:rPr>
      <w:t>Плата управления</w:t>
    </w:r>
  </w:p>
  <w:p w:rsidR="0093617F" w:rsidRPr="006E0A25" w:rsidRDefault="0093617F" w:rsidP="00253F9E">
    <w:pPr>
      <w:framePr w:w="3686" w:h="1134" w:hSpace="142" w:wrap="auto" w:vAnchor="page" w:hAnchor="page" w:x="4930" w:y="15009"/>
      <w:suppressAutoHyphens/>
      <w:spacing w:before="20" w:line="240" w:lineRule="auto"/>
      <w:jc w:val="center"/>
      <w:rPr>
        <w:sz w:val="36"/>
        <w:szCs w:val="36"/>
      </w:rPr>
    </w:pPr>
    <w:r w:rsidRPr="006E0A25">
      <w:rPr>
        <w:sz w:val="36"/>
        <w:szCs w:val="36"/>
      </w:rPr>
      <w:t>Перечень элементов</w:t>
    </w:r>
  </w:p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/>
    </w:tblPr>
    <w:tblGrid>
      <w:gridCol w:w="284"/>
      <w:gridCol w:w="397"/>
    </w:tblGrid>
    <w:tr w:rsidR="0093617F" w:rsidRPr="006E0A25">
      <w:trPr>
        <w:cantSplit/>
        <w:trHeight w:hRule="exact" w:val="3402"/>
        <w:jc w:val="center"/>
      </w:trPr>
      <w:tc>
        <w:tcPr>
          <w:tcW w:w="284" w:type="dxa"/>
          <w:textDirection w:val="btLr"/>
          <w:vAlign w:val="center"/>
        </w:tcPr>
        <w:p w:rsidR="0093617F" w:rsidRPr="006E0A25" w:rsidRDefault="0089165D" w:rsidP="00221E4A">
          <w:pPr>
            <w:framePr w:w="680" w:h="6804" w:hRule="exact" w:wrap="around" w:vAnchor="page" w:hAnchor="page" w:x="454" w:y="398"/>
            <w:spacing w:line="240" w:lineRule="auto"/>
            <w:jc w:val="center"/>
            <w:rPr>
              <w:sz w:val="24"/>
              <w:szCs w:val="24"/>
            </w:rPr>
          </w:pPr>
          <w:r>
            <w:rPr>
              <w:noProof/>
              <w:sz w:val="24"/>
              <w:szCs w:val="24"/>
            </w:rPr>
            <w:pict>
              <v:group id="Group 1" o:spid="_x0000_s2095" style="position:absolute;left:0;text-align:left;margin-left:34pt;margin-top:.7pt;width:518.75pt;height:42.55pt;z-index:251588096" coordorigin="1134,397" coordsize="10375,8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" o:allowincell="f">
                <v:group id="Group 2" o:spid="_x0000_s2096" style="position:absolute;left:1588;top:397;width:7655;height:851" coordsize="22965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PjhAc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o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A+OEBwwAAANsAAAAP&#10;AAAAAAAAAAAAAAAAAKoCAABkcnMvZG93bnJldi54bWxQSwUGAAAAAAQABAD6AAAAmgMAAAAA&#10;">
                  <v:line id="Line 3" o:spid="_x0000_s2097" style="position:absolute;flip:y;visibility:visible" from="0,0" to="3,20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/YcFcIAAADbAAAADwAAAGRycy9kb3ducmV2LnhtbESPQYvCMBSE74L/ITzBi6ypIqV2jSKC&#10;IHiyLuv10bxtyzYvtYm1/nsjCB6HmfmGWW16U4uOWldZVjCbRiCIc6srLhT8nPdfCQjnkTXWlknB&#10;gxxs1sPBClNt73yiLvOFCBB2KSoovW9SKV1ekkE3tQ1x8P5sa9AH2RZSt3gPcFPLeRTF0mDFYaHE&#10;hnYl5f/ZzSjIbfJ7TB6XWXw9x/OkmsisM1Kp8ajffoPw1PtP+N0+aAWLJby+hB8g10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/YcFcIAAADbAAAADwAAAAAAAAAAAAAA&#10;AAChAgAAZHJzL2Rvd25yZXYueG1sUEsFBgAAAAAEAAQA+QAAAJADAAAAAA==&#10;" strokeweight="1pt">
                    <v:stroke startarrowwidth="narrow" startarrowlength="short" endarrowwidth="narrow" endarrowlength="short"/>
                  </v:line>
                  <v:line id="Line 4" o:spid="_x0000_s2098" style="position:absolute;flip:y;visibility:visible" from="3402,0" to="3405,20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xUjVb4AAADbAAAADwAAAGRycy9kb3ducmV2LnhtbERPTYvCMBC9C/6HMIIX0VTBUmqjiCAs&#10;eNoqeh2asS02k9pka/33m4Pg8fG+s91gGtFT52rLCpaLCARxYXXNpYLL+ThPQDiPrLGxTAre5GC3&#10;HY8yTLV98S/1uS9FCGGXooLK+zaV0hUVGXQL2xIH7m47gz7ArpS6w1cIN41cRVEsDdYcGips6VBR&#10;8cj/jILCJtdT8r4t4+c5XiX1TOa9kUpNJ8N+A8LT4L/ij/tHK1iH9eFL+AFy+w8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DFSNVvgAAANsAAAAPAAAAAAAAAAAAAAAAAKEC&#10;AABkcnMvZG93bnJldi54bWxQSwUGAAAAAAQABAD5AAAAjAMAAAAA&#10;" strokeweight="1pt">
                    <v:stroke startarrowwidth="narrow" startarrowlength="short" endarrowwidth="narrow" endarrowlength="short"/>
                  </v:line>
                  <v:line id="Line 5" o:spid="_x0000_s2099" style="position:absolute;flip:y;visibility:visible" from="21261,0" to="21264,20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FmGzsEAAADbAAAADwAAAGRycy9kb3ducmV2LnhtbESPQYvCMBSE7wv+h/AEL4umFSylGkWE&#10;BcGTddHro3m2xealNtla/70RhD0OM/MNs9oMphE9da62rCCeRSCIC6trLhX8nn6mKQjnkTU2lknB&#10;kxxs1qOvFWbaPvhIfe5LESDsMlRQed9mUrqiIoNuZlvi4F1tZ9AH2ZVSd/gIcNPIeRQl0mDNYaHC&#10;lnYVFbf8zygobHo+pM9LnNxPyTytv2XeG6nUZDxslyA8Df4//GnvtYJFDO8v4QfI9Q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sWYbOwQAAANsAAAAPAAAAAAAAAAAAAAAA&#10;AKECAABkcnMvZG93bnJldi54bWxQSwUGAAAAAAQABAD5AAAAjwMAAAAA&#10;" strokeweight="1pt">
                    <v:stroke startarrowwidth="narrow" startarrowlength="short" endarrowwidth="narrow" endarrowlength="short"/>
                  </v:line>
                  <v:line id="Line 6" o:spid="_x0000_s2100" style="position:absolute;flip:y;visibility:visible" from="22962,0" to="22965,20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IsYucMAAADbAAAADwAAAGRycy9kb3ducmV2LnhtbESPzWrDMBCE74G+g9hCLqGRY6gRrpUQ&#10;CoVCT3VCel2srW1irVxL9c/bR4VCjsPMfMMUh9l2YqTBt4417LYJCOLKmZZrDefT25MC4QOywc4x&#10;aVjIw2H/sCowN27iTxrLUIsIYZ+jhiaEPpfSVw1Z9FvXE0fv2w0WQ5RDLc2AU4TbTqZJkkmLLceF&#10;Bnt6bai6lr9WQ+XU5UMtX7vs55Slqt3IcrRS6/XjfHwBEWgO9/B/+91oeE7h70v8AXJ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yLGLnDAAAA2wAAAA8AAAAAAAAAAAAA&#10;AAAAoQIAAGRycy9kb3ducmV2LnhtbFBLBQYAAAAABAAEAPkAAACRAwAAAAA=&#10;" strokeweight="1pt">
                    <v:stroke startarrowwidth="narrow" startarrowlength="short" endarrowwidth="narrow" endarrowlength="short"/>
                  </v:line>
                </v:group>
                <v:line id="Line 7" o:spid="_x0000_s2101" style="position:absolute;visibility:visible" from="1134,1247" to="11509,12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IJNMIAAADbAAAADwAAAGRycy9kb3ducmV2LnhtbESPzWrDMBCE74G+g9hAb4mcBhfjRDal&#10;UCjkEJoGcl2sjW1qrYy1/unbV4VCj8PMfMMcy8V1aqIhtJ4N7LYJKOLK25ZrA9fPt00GKgiyxc4z&#10;GfimAGXxsDpibv3MHzRdpFYRwiFHA41In2sdqoYchq3viaN394NDiXKotR1wjnDX6ackedYOW44L&#10;Dfb02lD1dRmdgVHuJ1quY3ajjFOZs3PqprMxj+vl5QBKaJH/8F/73RpI9/D7Jf4AXf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WIJNMIAAADbAAAADwAAAAAAAAAAAAAA&#10;AAChAgAAZHJzL2Rvd25yZXYueG1sUEsFBgAAAAAEAAQA+QAAAJADAAAAAA==&#10;" strokeweight="1pt">
                  <v:stroke startarrowwidth="narrow" startarrowlength="short" endarrowwidth="narrow" endarrowlength="short"/>
                </v:line>
              </v:group>
            </w:pict>
          </w:r>
          <w:r>
            <w:rPr>
              <w:noProof/>
              <w:sz w:val="24"/>
              <w:szCs w:val="24"/>
            </w:rPr>
            <w:pict>
              <v:line id="Line 65" o:spid="_x0000_s2094" style="position:absolute;left:0;text-align:left;flip:y;z-index:251629056;visibility:visible;mso-position-horizontal-relative:page;mso-position-vertical-relative:page" from="36.85pt,19.85pt" to="36.85pt,5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" o:allowincell="f" strokeweight=".5pt">
                <w10:wrap anchorx="page" anchory="page"/>
              </v:line>
            </w:pict>
          </w:r>
          <w:r>
            <w:rPr>
              <w:noProof/>
              <w:sz w:val="24"/>
              <w:szCs w:val="24"/>
            </w:rPr>
            <w:pict>
              <v:line id="Line 63" o:spid="_x0000_s2093" style="position:absolute;left:0;text-align:left;flip:x;z-index:251627008;visibility:visible;mso-position-horizontal-relative:page;mso-position-vertical-relative:page" from="22.7pt,360.05pt" to="56.7pt,36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" o:allowincell="f">
                <w10:wrap anchorx="page" anchory="page"/>
              </v:line>
            </w:pict>
          </w:r>
          <w:r>
            <w:rPr>
              <w:noProof/>
              <w:sz w:val="24"/>
              <w:szCs w:val="24"/>
            </w:rPr>
            <w:pict>
              <v:line id="Line 62" o:spid="_x0000_s2092" style="position:absolute;left:0;text-align:left;z-index:251625984;visibility:visible;mso-position-horizontal-relative:page;mso-position-vertical-relative:page" from="22.7pt,19.85pt" to="22.7pt,36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" o:allowincell="f" strokeweight="1pt">
                <w10:wrap anchorx="page" anchory="page"/>
              </v:line>
            </w:pict>
          </w:r>
          <w:r>
            <w:rPr>
              <w:noProof/>
              <w:sz w:val="24"/>
              <w:szCs w:val="24"/>
            </w:rPr>
            <w:pict>
              <v:line id="Line 61" o:spid="_x0000_s2091" style="position:absolute;left:0;text-align:left;flip:x;z-index:251624960;visibility:visible;mso-position-horizontal-relative:page;mso-position-vertical-relative:page" from="22.7pt,19.85pt" to="56.7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" o:allowincell="f">
                <w10:wrap anchorx="page" anchory="page"/>
              </v:line>
            </w:pict>
          </w:r>
          <w:r>
            <w:rPr>
              <w:noProof/>
              <w:sz w:val="24"/>
              <w:szCs w:val="24"/>
            </w:rPr>
            <w:pict>
              <v:line id="Line 60" o:spid="_x0000_s2090" style="position:absolute;left:0;text-align:left;flip:y;z-index:251623936;visibility:visible;mso-position-horizontal-relative:page;mso-position-vertical-relative:page" from="56.7pt,703.1pt" to="575.4pt,70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" o:allowincell="f" strokeweight="1pt">
                <v:stroke startarrowwidth="narrow" startarrowlength="short" endarrowwidth="narrow" endarrowlength="short"/>
                <w10:wrap anchorx="page" anchory="page"/>
              </v:line>
            </w:pict>
          </w:r>
          <w:proofErr w:type="spellStart"/>
          <w:r w:rsidR="0093617F" w:rsidRPr="006E0A25">
            <w:rPr>
              <w:sz w:val="24"/>
              <w:szCs w:val="24"/>
            </w:rPr>
            <w:t>Перв</w:t>
          </w:r>
          <w:proofErr w:type="spellEnd"/>
          <w:r w:rsidR="0093617F">
            <w:rPr>
              <w:sz w:val="24"/>
              <w:szCs w:val="24"/>
            </w:rPr>
            <w:t xml:space="preserve">. </w:t>
          </w:r>
          <w:proofErr w:type="spellStart"/>
          <w:r w:rsidR="0093617F">
            <w:rPr>
              <w:sz w:val="24"/>
              <w:szCs w:val="24"/>
            </w:rPr>
            <w:t>п</w:t>
          </w:r>
          <w:r w:rsidR="0093617F" w:rsidRPr="006E0A25">
            <w:rPr>
              <w:sz w:val="24"/>
              <w:szCs w:val="24"/>
            </w:rPr>
            <w:t>римен</w:t>
          </w:r>
          <w:proofErr w:type="spellEnd"/>
          <w:r w:rsidR="0093617F">
            <w:rPr>
              <w:sz w:val="24"/>
              <w:szCs w:val="24"/>
            </w:rPr>
            <w:t>.</w:t>
          </w:r>
        </w:p>
      </w:tc>
      <w:tc>
        <w:tcPr>
          <w:tcW w:w="397" w:type="dxa"/>
          <w:textDirection w:val="btLr"/>
          <w:vAlign w:val="center"/>
        </w:tcPr>
        <w:p w:rsidR="0093617F" w:rsidRPr="000F13E9" w:rsidRDefault="0093617F" w:rsidP="009B290C">
          <w:pPr>
            <w:pStyle w:val="ab"/>
            <w:framePr w:w="680" w:h="6804" w:hRule="exact" w:wrap="around" w:vAnchor="page" w:hAnchor="page" w:x="454" w:y="398"/>
            <w:rPr>
              <w:rFonts w:ascii="Times New Roman" w:hAnsi="Times New Roman"/>
            </w:rPr>
          </w:pPr>
          <w:r w:rsidRPr="0057635A">
            <w:rPr>
              <w:rFonts w:ascii="Times New Roman" w:hAnsi="Times New Roman"/>
            </w:rPr>
            <w:t>УЭ5.</w:t>
          </w:r>
          <w:r>
            <w:rPr>
              <w:rFonts w:ascii="Times New Roman" w:hAnsi="Times New Roman"/>
            </w:rPr>
            <w:t>139.428</w:t>
          </w:r>
        </w:p>
      </w:tc>
    </w:tr>
    <w:tr w:rsidR="0093617F" w:rsidRPr="006E0A25">
      <w:trPr>
        <w:cantSplit/>
        <w:trHeight w:hRule="exact" w:val="3402"/>
        <w:jc w:val="center"/>
      </w:trPr>
      <w:tc>
        <w:tcPr>
          <w:tcW w:w="284" w:type="dxa"/>
          <w:textDirection w:val="btLr"/>
          <w:vAlign w:val="center"/>
        </w:tcPr>
        <w:p w:rsidR="0093617F" w:rsidRPr="006E0A25" w:rsidRDefault="0089165D">
          <w:pPr>
            <w:framePr w:w="680" w:h="6804" w:hRule="exact" w:wrap="around" w:vAnchor="page" w:hAnchor="page" w:x="454" w:y="398"/>
            <w:spacing w:line="240" w:lineRule="auto"/>
            <w:jc w:val="center"/>
            <w:rPr>
              <w:sz w:val="24"/>
              <w:szCs w:val="24"/>
            </w:rPr>
          </w:pPr>
          <w:r>
            <w:rPr>
              <w:noProof/>
              <w:sz w:val="24"/>
              <w:szCs w:val="24"/>
            </w:rPr>
            <w:pict>
              <v:line id="Line 64" o:spid="_x0000_s2089" style="position:absolute;left:0;text-align:left;flip:y;z-index:251628032;visibility:visible;mso-position-horizontal-relative:page;mso-position-vertical-relative:page" from="22.7pt,189.95pt" to="56.7pt,18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" o:allowincell="f" strokeweight=".5pt">
                <w10:wrap anchorx="page" anchory="page"/>
              </v:line>
            </w:pict>
          </w:r>
          <w:r w:rsidR="00DB6997">
            <w:rPr>
              <w:sz w:val="24"/>
              <w:szCs w:val="24"/>
            </w:rPr>
            <w:t>Справ.</w:t>
          </w:r>
          <w:r w:rsidR="0093617F" w:rsidRPr="006E0A25">
            <w:rPr>
              <w:sz w:val="24"/>
              <w:szCs w:val="24"/>
            </w:rPr>
            <w:t xml:space="preserve"> №</w:t>
          </w:r>
        </w:p>
      </w:tc>
      <w:tc>
        <w:tcPr>
          <w:tcW w:w="397" w:type="dxa"/>
          <w:textDirection w:val="btLr"/>
          <w:vAlign w:val="center"/>
        </w:tcPr>
        <w:p w:rsidR="0093617F" w:rsidRPr="006E0A25" w:rsidRDefault="0093617F">
          <w:pPr>
            <w:pStyle w:val="ab"/>
            <w:framePr w:w="680" w:h="6804" w:hRule="exact" w:wrap="around" w:vAnchor="page" w:hAnchor="page" w:x="454" w:y="398"/>
            <w:ind w:left="113" w:right="113"/>
            <w:rPr>
              <w:rFonts w:ascii="Times New Roman" w:hAnsi="Times New Roman"/>
              <w:sz w:val="24"/>
              <w:szCs w:val="24"/>
            </w:rPr>
          </w:pPr>
        </w:p>
      </w:tc>
    </w:tr>
  </w:tbl>
  <w:p w:rsidR="0093617F" w:rsidRPr="006E0A25" w:rsidRDefault="0093617F">
    <w:pPr>
      <w:pStyle w:val="a6"/>
      <w:framePr w:w="9639" w:h="170" w:hRule="exact" w:wrap="around" w:vAnchor="page" w:hAnchor="page" w:x="1485" w:y="16325"/>
      <w:tabs>
        <w:tab w:val="clear" w:pos="4536"/>
        <w:tab w:val="center" w:pos="-1418"/>
        <w:tab w:val="left" w:pos="5103"/>
      </w:tabs>
      <w:spacing w:line="240" w:lineRule="auto"/>
      <w:jc w:val="left"/>
      <w:rPr>
        <w:sz w:val="18"/>
        <w:szCs w:val="18"/>
      </w:rPr>
    </w:pPr>
    <w:r>
      <w:tab/>
    </w:r>
    <w:r w:rsidRPr="006E0A25">
      <w:rPr>
        <w:sz w:val="18"/>
        <w:szCs w:val="18"/>
      </w:rPr>
      <w:t xml:space="preserve">Копировал:  </w:t>
    </w:r>
    <w:r w:rsidRPr="006E0A25">
      <w:rPr>
        <w:sz w:val="18"/>
        <w:szCs w:val="18"/>
      </w:rPr>
      <w:tab/>
      <w:t>Формат А</w:t>
    </w:r>
    <w:proofErr w:type="gramStart"/>
    <w:r w:rsidRPr="006E0A25">
      <w:rPr>
        <w:sz w:val="18"/>
        <w:szCs w:val="18"/>
      </w:rPr>
      <w:t>4</w:t>
    </w:r>
    <w:proofErr w:type="gramEnd"/>
  </w:p>
  <w:tbl>
    <w:tblPr>
      <w:tblW w:w="3693" w:type="dxa"/>
      <w:tblInd w:w="8" w:type="dxa"/>
      <w:tblLayout w:type="fixed"/>
      <w:tblCellMar>
        <w:left w:w="0" w:type="dxa"/>
        <w:right w:w="0" w:type="dxa"/>
      </w:tblCellMar>
      <w:tblLook w:val="0000"/>
    </w:tblPr>
    <w:tblGrid>
      <w:gridCol w:w="397"/>
      <w:gridCol w:w="567"/>
      <w:gridCol w:w="1304"/>
      <w:gridCol w:w="7"/>
      <w:gridCol w:w="851"/>
      <w:gridCol w:w="567"/>
    </w:tblGrid>
    <w:tr w:rsidR="0093617F" w:rsidRPr="00221E4A" w:rsidTr="002D63E9">
      <w:trPr>
        <w:cantSplit/>
        <w:trHeight w:hRule="exact" w:val="280"/>
      </w:trPr>
      <w:tc>
        <w:tcPr>
          <w:tcW w:w="397" w:type="dxa"/>
          <w:vAlign w:val="center"/>
        </w:tcPr>
        <w:p w:rsidR="0093617F" w:rsidRPr="00386FA0" w:rsidRDefault="0093617F" w:rsidP="00221E4A">
          <w:pPr>
            <w:pStyle w:val="a6"/>
            <w:framePr w:w="3686" w:h="1701" w:hRule="exact" w:wrap="around" w:vAnchor="page" w:hAnchor="page" w:x="1135" w:y="14630"/>
            <w:spacing w:before="40" w:line="240" w:lineRule="auto"/>
            <w:jc w:val="left"/>
            <w:rPr>
              <w:sz w:val="22"/>
              <w:szCs w:val="22"/>
            </w:rPr>
          </w:pPr>
          <w:proofErr w:type="spellStart"/>
          <w:r w:rsidRPr="00386FA0">
            <w:rPr>
              <w:sz w:val="22"/>
              <w:szCs w:val="22"/>
            </w:rPr>
            <w:t>Измм</w:t>
          </w:r>
          <w:proofErr w:type="gramStart"/>
          <w:r w:rsidRPr="00386FA0">
            <w:rPr>
              <w:sz w:val="22"/>
              <w:szCs w:val="22"/>
            </w:rPr>
            <w:t>.м</w:t>
          </w:r>
          <w:proofErr w:type="spellEnd"/>
          <w:proofErr w:type="gramEnd"/>
        </w:p>
      </w:tc>
      <w:tc>
        <w:tcPr>
          <w:tcW w:w="567" w:type="dxa"/>
          <w:vAlign w:val="center"/>
        </w:tcPr>
        <w:p w:rsidR="0093617F" w:rsidRPr="00386FA0" w:rsidRDefault="0093617F">
          <w:pPr>
            <w:pStyle w:val="a6"/>
            <w:framePr w:w="3686" w:h="1701" w:hRule="exact" w:wrap="around" w:vAnchor="page" w:hAnchor="page" w:x="1135" w:y="14630"/>
            <w:spacing w:before="40" w:line="240" w:lineRule="auto"/>
            <w:jc w:val="center"/>
            <w:rPr>
              <w:sz w:val="22"/>
              <w:szCs w:val="22"/>
            </w:rPr>
          </w:pPr>
          <w:r w:rsidRPr="00386FA0">
            <w:rPr>
              <w:sz w:val="22"/>
              <w:szCs w:val="22"/>
            </w:rPr>
            <w:t>Лист</w:t>
          </w:r>
        </w:p>
      </w:tc>
      <w:tc>
        <w:tcPr>
          <w:tcW w:w="1311" w:type="dxa"/>
          <w:gridSpan w:val="2"/>
          <w:vAlign w:val="center"/>
        </w:tcPr>
        <w:p w:rsidR="0093617F" w:rsidRPr="00386FA0" w:rsidRDefault="0093617F">
          <w:pPr>
            <w:pStyle w:val="a6"/>
            <w:framePr w:w="3686" w:h="1701" w:hRule="exact" w:wrap="around" w:vAnchor="page" w:hAnchor="page" w:x="1135" w:y="14630"/>
            <w:spacing w:before="40" w:line="240" w:lineRule="auto"/>
            <w:jc w:val="center"/>
            <w:rPr>
              <w:sz w:val="22"/>
              <w:szCs w:val="22"/>
            </w:rPr>
          </w:pPr>
          <w:r w:rsidRPr="00386FA0">
            <w:rPr>
              <w:sz w:val="22"/>
              <w:szCs w:val="22"/>
            </w:rPr>
            <w:t>№ докум.</w:t>
          </w:r>
        </w:p>
      </w:tc>
      <w:tc>
        <w:tcPr>
          <w:tcW w:w="851" w:type="dxa"/>
          <w:vAlign w:val="center"/>
        </w:tcPr>
        <w:p w:rsidR="0093617F" w:rsidRPr="00386FA0" w:rsidRDefault="0093617F">
          <w:pPr>
            <w:pStyle w:val="a6"/>
            <w:framePr w:w="3686" w:h="1701" w:hRule="exact" w:wrap="around" w:vAnchor="page" w:hAnchor="page" w:x="1135" w:y="14630"/>
            <w:spacing w:before="40" w:line="240" w:lineRule="auto"/>
            <w:jc w:val="center"/>
            <w:rPr>
              <w:sz w:val="22"/>
              <w:szCs w:val="22"/>
            </w:rPr>
          </w:pPr>
          <w:proofErr w:type="spellStart"/>
          <w:r w:rsidRPr="00386FA0">
            <w:rPr>
              <w:sz w:val="22"/>
              <w:szCs w:val="22"/>
            </w:rPr>
            <w:t>Подп</w:t>
          </w:r>
          <w:proofErr w:type="spellEnd"/>
          <w:r w:rsidRPr="00386FA0">
            <w:rPr>
              <w:sz w:val="22"/>
              <w:szCs w:val="22"/>
            </w:rPr>
            <w:t>.</w:t>
          </w:r>
        </w:p>
      </w:tc>
      <w:tc>
        <w:tcPr>
          <w:tcW w:w="567" w:type="dxa"/>
          <w:vAlign w:val="center"/>
        </w:tcPr>
        <w:p w:rsidR="0093617F" w:rsidRPr="00386FA0" w:rsidRDefault="0093617F">
          <w:pPr>
            <w:pStyle w:val="a6"/>
            <w:framePr w:w="3686" w:h="1701" w:hRule="exact" w:wrap="around" w:vAnchor="page" w:hAnchor="page" w:x="1135" w:y="14630"/>
            <w:spacing w:before="40" w:line="240" w:lineRule="auto"/>
            <w:jc w:val="center"/>
            <w:rPr>
              <w:sz w:val="22"/>
              <w:szCs w:val="22"/>
            </w:rPr>
          </w:pPr>
          <w:r w:rsidRPr="00386FA0">
            <w:rPr>
              <w:sz w:val="22"/>
              <w:szCs w:val="22"/>
            </w:rPr>
            <w:t>Дата</w:t>
          </w:r>
        </w:p>
      </w:tc>
    </w:tr>
    <w:tr w:rsidR="0093617F" w:rsidRPr="00221E4A" w:rsidTr="002D63E9">
      <w:trPr>
        <w:gridAfter w:val="3"/>
        <w:wAfter w:w="1425" w:type="dxa"/>
        <w:cantSplit/>
        <w:trHeight w:hRule="exact" w:val="280"/>
      </w:trPr>
      <w:tc>
        <w:tcPr>
          <w:tcW w:w="964" w:type="dxa"/>
          <w:gridSpan w:val="2"/>
          <w:vAlign w:val="center"/>
        </w:tcPr>
        <w:p w:rsidR="0093617F" w:rsidRPr="00386FA0" w:rsidRDefault="0093617F">
          <w:pPr>
            <w:pStyle w:val="a6"/>
            <w:framePr w:w="3686" w:h="1701" w:hRule="exact" w:wrap="around" w:vAnchor="page" w:hAnchor="page" w:x="1135" w:y="14630"/>
            <w:spacing w:before="40" w:line="240" w:lineRule="auto"/>
            <w:ind w:left="57"/>
            <w:jc w:val="left"/>
            <w:rPr>
              <w:sz w:val="22"/>
              <w:szCs w:val="22"/>
            </w:rPr>
          </w:pPr>
          <w:proofErr w:type="spellStart"/>
          <w:r w:rsidRPr="00386FA0">
            <w:rPr>
              <w:sz w:val="22"/>
              <w:szCs w:val="22"/>
            </w:rPr>
            <w:t>Разраб</w:t>
          </w:r>
          <w:proofErr w:type="spellEnd"/>
          <w:r w:rsidRPr="00386FA0">
            <w:rPr>
              <w:sz w:val="22"/>
              <w:szCs w:val="22"/>
            </w:rPr>
            <w:t>.</w:t>
          </w:r>
        </w:p>
      </w:tc>
      <w:tc>
        <w:tcPr>
          <w:tcW w:w="1304" w:type="dxa"/>
          <w:vAlign w:val="center"/>
        </w:tcPr>
        <w:p w:rsidR="0093617F" w:rsidRPr="00386FA0" w:rsidRDefault="0093617F" w:rsidP="00EC4B43">
          <w:pPr>
            <w:pStyle w:val="a6"/>
            <w:framePr w:w="3686" w:h="1701" w:hRule="exact" w:wrap="around" w:vAnchor="page" w:hAnchor="page" w:x="1135" w:y="14630"/>
            <w:tabs>
              <w:tab w:val="left" w:pos="-2949"/>
              <w:tab w:val="left" w:pos="-2807"/>
            </w:tabs>
            <w:spacing w:before="40" w:line="240" w:lineRule="auto"/>
            <w:ind w:left="57" w:firstLine="28"/>
            <w:jc w:val="left"/>
            <w:rPr>
              <w:sz w:val="22"/>
              <w:szCs w:val="22"/>
            </w:rPr>
          </w:pPr>
          <w:r w:rsidRPr="00386FA0">
            <w:rPr>
              <w:sz w:val="22"/>
              <w:szCs w:val="22"/>
            </w:rPr>
            <w:t>С</w:t>
          </w:r>
          <w:r>
            <w:rPr>
              <w:sz w:val="22"/>
              <w:szCs w:val="22"/>
            </w:rPr>
            <w:t>инцов</w:t>
          </w:r>
        </w:p>
      </w:tc>
    </w:tr>
    <w:tr w:rsidR="0093617F" w:rsidRPr="00221E4A" w:rsidTr="002D63E9">
      <w:trPr>
        <w:gridAfter w:val="3"/>
        <w:wAfter w:w="1425" w:type="dxa"/>
        <w:cantSplit/>
        <w:trHeight w:hRule="exact" w:val="280"/>
      </w:trPr>
      <w:tc>
        <w:tcPr>
          <w:tcW w:w="964" w:type="dxa"/>
          <w:gridSpan w:val="2"/>
          <w:vAlign w:val="center"/>
        </w:tcPr>
        <w:p w:rsidR="0093617F" w:rsidRPr="00386FA0" w:rsidRDefault="0093617F">
          <w:pPr>
            <w:pStyle w:val="a6"/>
            <w:framePr w:w="3686" w:h="1701" w:hRule="exact" w:wrap="around" w:vAnchor="page" w:hAnchor="page" w:x="1135" w:y="14630"/>
            <w:spacing w:before="40" w:line="240" w:lineRule="auto"/>
            <w:ind w:left="57"/>
            <w:jc w:val="left"/>
            <w:rPr>
              <w:sz w:val="22"/>
              <w:szCs w:val="22"/>
            </w:rPr>
          </w:pPr>
          <w:proofErr w:type="spellStart"/>
          <w:r w:rsidRPr="00386FA0">
            <w:rPr>
              <w:sz w:val="22"/>
              <w:szCs w:val="22"/>
            </w:rPr>
            <w:t>Пров</w:t>
          </w:r>
          <w:proofErr w:type="spellEnd"/>
          <w:r w:rsidRPr="00386FA0">
            <w:rPr>
              <w:sz w:val="22"/>
              <w:szCs w:val="22"/>
            </w:rPr>
            <w:t>.</w:t>
          </w:r>
        </w:p>
      </w:tc>
      <w:tc>
        <w:tcPr>
          <w:tcW w:w="1304" w:type="dxa"/>
          <w:vAlign w:val="center"/>
        </w:tcPr>
        <w:p w:rsidR="0093617F" w:rsidRPr="00386FA0" w:rsidRDefault="00BE05BC">
          <w:pPr>
            <w:pStyle w:val="a6"/>
            <w:framePr w:w="3686" w:h="1701" w:hRule="exact" w:wrap="around" w:vAnchor="page" w:hAnchor="page" w:x="1135" w:y="14630"/>
            <w:tabs>
              <w:tab w:val="left" w:pos="-2949"/>
              <w:tab w:val="left" w:pos="-2807"/>
            </w:tabs>
            <w:spacing w:before="40" w:line="240" w:lineRule="auto"/>
            <w:ind w:left="57" w:firstLine="28"/>
            <w:jc w:val="left"/>
            <w:rPr>
              <w:sz w:val="22"/>
              <w:szCs w:val="22"/>
            </w:rPr>
          </w:pPr>
          <w:r>
            <w:rPr>
              <w:sz w:val="22"/>
              <w:szCs w:val="22"/>
            </w:rPr>
            <w:t>Козлов</w:t>
          </w:r>
        </w:p>
      </w:tc>
    </w:tr>
    <w:tr w:rsidR="0093617F" w:rsidRPr="00221E4A" w:rsidTr="002D63E9">
      <w:trPr>
        <w:gridAfter w:val="3"/>
        <w:wAfter w:w="1425" w:type="dxa"/>
        <w:cantSplit/>
        <w:trHeight w:hRule="exact" w:val="280"/>
      </w:trPr>
      <w:tc>
        <w:tcPr>
          <w:tcW w:w="964" w:type="dxa"/>
          <w:gridSpan w:val="2"/>
        </w:tcPr>
        <w:p w:rsidR="0093617F" w:rsidRPr="00386FA0" w:rsidRDefault="0093617F">
          <w:pPr>
            <w:pStyle w:val="a6"/>
            <w:framePr w:w="3686" w:h="1701" w:hRule="exact" w:wrap="around" w:vAnchor="page" w:hAnchor="page" w:x="1135" w:y="14630"/>
            <w:spacing w:before="40" w:line="240" w:lineRule="auto"/>
            <w:ind w:left="57"/>
            <w:jc w:val="left"/>
            <w:rPr>
              <w:sz w:val="22"/>
              <w:szCs w:val="22"/>
            </w:rPr>
          </w:pPr>
        </w:p>
      </w:tc>
      <w:tc>
        <w:tcPr>
          <w:tcW w:w="1304" w:type="dxa"/>
        </w:tcPr>
        <w:p w:rsidR="0093617F" w:rsidRPr="00386FA0" w:rsidRDefault="0093617F">
          <w:pPr>
            <w:pStyle w:val="a6"/>
            <w:framePr w:w="3686" w:h="1701" w:hRule="exact" w:wrap="around" w:vAnchor="page" w:hAnchor="page" w:x="1135" w:y="14630"/>
            <w:spacing w:before="40" w:line="240" w:lineRule="auto"/>
            <w:ind w:left="57" w:firstLine="28"/>
            <w:jc w:val="left"/>
            <w:rPr>
              <w:sz w:val="22"/>
              <w:szCs w:val="22"/>
            </w:rPr>
          </w:pPr>
        </w:p>
      </w:tc>
    </w:tr>
    <w:tr w:rsidR="0093617F" w:rsidRPr="00221E4A" w:rsidTr="002D63E9">
      <w:trPr>
        <w:gridAfter w:val="3"/>
        <w:wAfter w:w="1425" w:type="dxa"/>
        <w:cantSplit/>
        <w:trHeight w:hRule="exact" w:val="280"/>
      </w:trPr>
      <w:tc>
        <w:tcPr>
          <w:tcW w:w="964" w:type="dxa"/>
          <w:gridSpan w:val="2"/>
          <w:vAlign w:val="center"/>
        </w:tcPr>
        <w:p w:rsidR="0093617F" w:rsidRPr="00386FA0" w:rsidRDefault="0093617F">
          <w:pPr>
            <w:pStyle w:val="a6"/>
            <w:framePr w:w="3686" w:h="1701" w:hRule="exact" w:wrap="around" w:vAnchor="page" w:hAnchor="page" w:x="1135" w:y="14630"/>
            <w:spacing w:before="40" w:line="240" w:lineRule="auto"/>
            <w:ind w:left="57"/>
            <w:jc w:val="left"/>
            <w:rPr>
              <w:sz w:val="22"/>
              <w:szCs w:val="22"/>
            </w:rPr>
          </w:pPr>
          <w:r w:rsidRPr="00386FA0">
            <w:rPr>
              <w:sz w:val="22"/>
              <w:szCs w:val="22"/>
            </w:rPr>
            <w:t>Н.контр.</w:t>
          </w:r>
        </w:p>
      </w:tc>
      <w:tc>
        <w:tcPr>
          <w:tcW w:w="1304" w:type="dxa"/>
          <w:vAlign w:val="center"/>
        </w:tcPr>
        <w:p w:rsidR="0093617F" w:rsidRPr="00386FA0" w:rsidRDefault="0093617F">
          <w:pPr>
            <w:pStyle w:val="a6"/>
            <w:framePr w:w="3686" w:h="1701" w:hRule="exact" w:wrap="around" w:vAnchor="page" w:hAnchor="page" w:x="1135" w:y="14630"/>
            <w:spacing w:before="40" w:line="240" w:lineRule="auto"/>
            <w:ind w:left="57" w:firstLine="28"/>
            <w:jc w:val="left"/>
            <w:rPr>
              <w:sz w:val="22"/>
              <w:szCs w:val="22"/>
            </w:rPr>
          </w:pPr>
          <w:r>
            <w:rPr>
              <w:sz w:val="22"/>
              <w:szCs w:val="22"/>
            </w:rPr>
            <w:t>Карелина</w:t>
          </w:r>
        </w:p>
      </w:tc>
    </w:tr>
    <w:tr w:rsidR="0093617F" w:rsidRPr="00221E4A" w:rsidTr="002D63E9">
      <w:trPr>
        <w:gridAfter w:val="3"/>
        <w:wAfter w:w="1425" w:type="dxa"/>
        <w:cantSplit/>
        <w:trHeight w:hRule="exact" w:val="280"/>
      </w:trPr>
      <w:tc>
        <w:tcPr>
          <w:tcW w:w="964" w:type="dxa"/>
          <w:gridSpan w:val="2"/>
          <w:vAlign w:val="center"/>
        </w:tcPr>
        <w:p w:rsidR="0093617F" w:rsidRPr="00386FA0" w:rsidRDefault="0093617F">
          <w:pPr>
            <w:pStyle w:val="a6"/>
            <w:framePr w:w="3686" w:h="1701" w:hRule="exact" w:wrap="around" w:vAnchor="page" w:hAnchor="page" w:x="1135" w:y="14630"/>
            <w:spacing w:before="40" w:line="240" w:lineRule="auto"/>
            <w:ind w:left="57"/>
            <w:jc w:val="left"/>
            <w:rPr>
              <w:sz w:val="22"/>
              <w:szCs w:val="22"/>
            </w:rPr>
          </w:pPr>
          <w:r w:rsidRPr="00386FA0">
            <w:rPr>
              <w:sz w:val="22"/>
              <w:szCs w:val="22"/>
            </w:rPr>
            <w:t>Утв.</w:t>
          </w:r>
        </w:p>
      </w:tc>
      <w:tc>
        <w:tcPr>
          <w:tcW w:w="1304" w:type="dxa"/>
          <w:vAlign w:val="center"/>
        </w:tcPr>
        <w:p w:rsidR="0093617F" w:rsidRPr="00386FA0" w:rsidRDefault="0093617F">
          <w:pPr>
            <w:pStyle w:val="a6"/>
            <w:framePr w:w="3686" w:h="1701" w:hRule="exact" w:wrap="around" w:vAnchor="page" w:hAnchor="page" w:x="1135" w:y="14630"/>
            <w:spacing w:before="40" w:line="240" w:lineRule="auto"/>
            <w:ind w:left="57" w:firstLine="28"/>
            <w:jc w:val="left"/>
            <w:rPr>
              <w:sz w:val="22"/>
              <w:szCs w:val="22"/>
            </w:rPr>
          </w:pPr>
          <w:r w:rsidRPr="00386FA0">
            <w:rPr>
              <w:sz w:val="22"/>
              <w:szCs w:val="22"/>
            </w:rPr>
            <w:t>Косолапов</w:t>
          </w:r>
        </w:p>
      </w:tc>
    </w:tr>
  </w:tbl>
  <w:p w:rsidR="0093617F" w:rsidRPr="0057635A" w:rsidRDefault="0093617F">
    <w:pPr>
      <w:framePr w:w="3969" w:h="567" w:hRule="exact" w:wrap="around" w:vAnchor="page" w:hAnchor="page" w:x="5853" w:y="14197"/>
      <w:spacing w:before="120" w:line="240" w:lineRule="auto"/>
      <w:jc w:val="center"/>
      <w:rPr>
        <w:sz w:val="40"/>
      </w:rPr>
    </w:pPr>
    <w:r w:rsidRPr="0057635A">
      <w:rPr>
        <w:sz w:val="40"/>
      </w:rPr>
      <w:t>УЭ5.</w:t>
    </w:r>
    <w:r>
      <w:rPr>
        <w:sz w:val="40"/>
      </w:rPr>
      <w:t>139</w:t>
    </w:r>
    <w:r w:rsidRPr="0057635A">
      <w:rPr>
        <w:sz w:val="40"/>
      </w:rPr>
      <w:t>.</w:t>
    </w:r>
    <w:r>
      <w:rPr>
        <w:sz w:val="40"/>
      </w:rPr>
      <w:t>428</w:t>
    </w:r>
    <w:r w:rsidRPr="0057635A">
      <w:rPr>
        <w:sz w:val="40"/>
      </w:rPr>
      <w:t xml:space="preserve"> ПЭ3</w:t>
    </w:r>
  </w:p>
  <w:p w:rsidR="0093617F" w:rsidRDefault="0089165D">
    <w:pPr>
      <w:pStyle w:val="a6"/>
      <w:tabs>
        <w:tab w:val="clear" w:pos="4536"/>
      </w:tabs>
      <w:jc w:val="left"/>
      <w:rPr>
        <w:rStyle w:val="a8"/>
        <w:rFonts w:ascii="Times New Roman" w:hAnsi="Times New Roman"/>
        <w:lang w:val="ru-RU"/>
      </w:rPr>
    </w:pPr>
    <w:r w:rsidRPr="0089165D">
      <w:rPr>
        <w:noProof/>
      </w:rPr>
      <w:pict>
        <v:line id="Line 45" o:spid="_x0000_s2434" style="position:absolute;z-index:251727360;visibility:visible;mso-position-horizontal-relative:page;mso-position-vertical-relative:page" from="433.75pt,759.8pt" to="575.5pt,75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" o:allowincell="f" strokeweight=".5pt">
          <v:stroke startarrowwidth="narrow" startarrowlength="short" endarrowwidth="narrow" endarrowlength="short"/>
          <w10:wrap anchorx="page" anchory="page"/>
        </v:line>
      </w:pict>
    </w:r>
    <w:r w:rsidRPr="0089165D">
      <w:rPr>
        <w:noProof/>
      </w:rPr>
      <w:pict>
        <v:line id="Line 27" o:spid="_x0000_s2063" style="position:absolute;z-index:251601408;visibility:visible;mso-position-horizontal-relative:page;mso-position-vertical-relative:page" from="77.95pt,703.1pt" to="77.95pt,7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" o:allowincell="f" strokeweight=".5pt">
          <v:stroke startarrowwidth="narrow" startarrowlength="short" endarrowwidth="narrow" endarrowlength="short"/>
          <w10:wrap anchorx="page" anchory="page"/>
        </v:line>
      </w:pict>
    </w:r>
    <w:r w:rsidRPr="0089165D">
      <w:rPr>
        <w:noProof/>
      </w:rPr>
      <w:pict>
        <v:line id="Line 46" o:spid="_x0000_s2088" style="position:absolute;z-index:251619840;visibility:visible;mso-position-horizontal-relative:page;mso-position-vertical-relative:page" from="56.7pt,717.25pt" to="240.95pt,7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" o:allowincell="f" strokeweight=".5pt">
          <v:stroke startarrowwidth="narrow" startarrowlength="short" endarrowwidth="narrow" endarrowlength="short"/>
          <w10:wrap anchorx="page" anchory="page"/>
        </v:line>
      </w:pict>
    </w:r>
    <w:r w:rsidRPr="0089165D">
      <w:rPr>
        <w:noProof/>
      </w:rPr>
      <w:pict>
        <v:line id="Line 35" o:spid="_x0000_s2087" style="position:absolute;z-index:251609600;visibility:visible;mso-position-horizontal-relative:page;mso-position-vertical-relative:page" from="428.1pt,640.7pt" to="428.15pt,68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" o:allowincell="f" strokeweight="1pt">
          <v:stroke startarrowwidth="narrow" startarrowlength="short" endarrowwidth="narrow" endarrowlength="short"/>
          <w10:wrap anchorx="page" anchory="page"/>
        </v:line>
      </w:pict>
    </w:r>
    <w:r w:rsidRPr="0089165D">
      <w:rPr>
        <w:noProof/>
      </w:rPr>
      <w:pict>
        <v:line id="Line 28" o:spid="_x0000_s2086" style="position:absolute;z-index:251602432;visibility:visible;mso-position-horizontal-relative:page;mso-position-vertical-relative:page" from="280.65pt,640.7pt" to="280.65pt,68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" o:allowincell="f" strokeweight="1pt">
          <v:stroke startarrowwidth="narrow" startarrowlength="short" endarrowwidth="narrow" endarrowlength="short"/>
          <w10:wrap anchorx="page" anchory="page"/>
        </v:line>
      </w:pict>
    </w:r>
    <w:r w:rsidRPr="0089165D">
      <w:rPr>
        <w:noProof/>
      </w:rPr>
      <w:pict>
        <v:line id="Line 43" o:spid="_x0000_s2085" style="position:absolute;z-index:251617792;visibility:visible;mso-position-horizontal-relative:page;mso-position-vertical-relative:page" from="241pt,640.7pt" to="575.5pt,64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" o:allowincell="f" strokeweight="1pt">
          <v:stroke startarrowwidth="narrow" startarrowlength="short" endarrowwidth="narrow" endarrowlength="short"/>
          <w10:wrap anchorx="page" anchory="page"/>
        </v:line>
      </w:pict>
    </w:r>
    <w:r w:rsidRPr="0089165D">
      <w:rPr>
        <w:noProof/>
      </w:rPr>
      <w:pict>
        <v:line id="Line 42" o:spid="_x0000_s2084" style="position:absolute;z-index:251616768;visibility:visible;mso-position-horizontal-relative:page;mso-position-vertical-relative:page" from="241pt,680.35pt" to="575.5pt,68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" o:allowincell="f" strokeweight="1pt">
          <v:stroke startarrowwidth="narrow" startarrowlength="short" endarrowwidth="narrow" endarrowlength="short"/>
          <w10:wrap anchorx="page" anchory="page"/>
        </v:line>
      </w:pict>
    </w:r>
    <w:r w:rsidRPr="0089165D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9" o:spid="_x0000_s2083" type="#_x0000_t202" style="position:absolute;margin-left:524.5pt;margin-top:761.2pt;width:49pt;height:11.2pt;z-index:25159014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" o:allowincell="f" stroked="f">
          <v:textbox style="mso-next-textbox:#Text Box 9" inset="0,0,0,0">
            <w:txbxContent>
              <w:p w:rsidR="0093617F" w:rsidRPr="006E0A25" w:rsidRDefault="0089165D" w:rsidP="00F311E4">
                <w:pPr>
                  <w:jc w:val="center"/>
                  <w:rPr>
                    <w:sz w:val="24"/>
                    <w:szCs w:val="24"/>
                  </w:rPr>
                </w:pPr>
                <w:r>
                  <w:fldChar w:fldCharType="begin"/>
                </w:r>
                <w:r w:rsidR="0093617F">
                  <w:instrText xml:space="preserve"> NUMPAGES   \* MERGEFORMAT </w:instrText>
                </w:r>
                <w:r>
                  <w:fldChar w:fldCharType="separate"/>
                </w:r>
                <w:r w:rsidR="0038491B" w:rsidRPr="0038491B">
                  <w:rPr>
                    <w:rStyle w:val="a8"/>
                    <w:rFonts w:ascii="Times New Roman" w:hAnsi="Times New Roman"/>
                    <w:noProof/>
                    <w:sz w:val="24"/>
                  </w:rPr>
                  <w:t>11</w:t>
                </w:r>
                <w:r>
                  <w:fldChar w:fldCharType="end"/>
                </w:r>
              </w:p>
              <w:p w:rsidR="0093617F" w:rsidRPr="00F311E4" w:rsidRDefault="0093617F" w:rsidP="00F311E4">
                <w:pPr>
                  <w:rPr>
                    <w:szCs w:val="24"/>
                  </w:rPr>
                </w:pPr>
              </w:p>
            </w:txbxContent>
          </v:textbox>
          <w10:wrap anchorx="page" anchory="page"/>
        </v:shape>
      </w:pict>
    </w:r>
    <w:r w:rsidRPr="0089165D">
      <w:rPr>
        <w:noProof/>
      </w:rPr>
      <w:pict>
        <v:shape id="Text Box 8" o:spid="_x0000_s2082" type="#_x0000_t202" style="position:absolute;margin-left:476.3pt;margin-top:761.2pt;width:46.75pt;height:11.2pt;z-index:25158912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" o:allowincell="f" stroked="f">
          <v:textbox style="mso-next-textbox:#Text Box 8" inset="0,0,0,0">
            <w:txbxContent>
              <w:p w:rsidR="0093617F" w:rsidRPr="006E0A25" w:rsidRDefault="0089165D" w:rsidP="00CA7C5F">
                <w:pPr>
                  <w:jc w:val="center"/>
                  <w:rPr>
                    <w:sz w:val="24"/>
                    <w:szCs w:val="24"/>
                  </w:rPr>
                </w:pPr>
                <w:r w:rsidRPr="006E0A25">
                  <w:rPr>
                    <w:sz w:val="24"/>
                    <w:szCs w:val="24"/>
                  </w:rPr>
                  <w:fldChar w:fldCharType="begin"/>
                </w:r>
                <w:r w:rsidR="0093617F" w:rsidRPr="006E0A25">
                  <w:rPr>
                    <w:sz w:val="24"/>
                    <w:szCs w:val="24"/>
                  </w:rPr>
                  <w:instrText xml:space="preserve"> PAGE   \* MERGEFORMAT </w:instrText>
                </w:r>
                <w:r w:rsidRPr="006E0A25">
                  <w:rPr>
                    <w:sz w:val="24"/>
                    <w:szCs w:val="24"/>
                  </w:rPr>
                  <w:fldChar w:fldCharType="separate"/>
                </w:r>
                <w:r w:rsidR="0038491B" w:rsidRPr="0038491B">
                  <w:rPr>
                    <w:noProof/>
                  </w:rPr>
                  <w:t>1</w:t>
                </w:r>
                <w:r w:rsidRPr="006E0A25">
                  <w:rPr>
                    <w:sz w:val="24"/>
                    <w:szCs w:val="24"/>
                  </w:rPr>
                  <w:fldChar w:fldCharType="end"/>
                </w:r>
              </w:p>
            </w:txbxContent>
          </v:textbox>
          <w10:wrap anchorx="page" anchory="page"/>
        </v:shape>
      </w:pict>
    </w:r>
    <w:r w:rsidRPr="0089165D">
      <w:rPr>
        <w:noProof/>
      </w:rPr>
      <w:pict>
        <v:shape id="Text Box 11" o:spid="_x0000_s2081" type="#_x0000_t202" style="position:absolute;margin-left:476.85pt;margin-top:747pt;width:46.75pt;height:11.2pt;z-index:25159219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" o:allowincell="f" stroked="f">
          <v:textbox style="mso-next-textbox:#Text Box 11" inset="0,0,0,0">
            <w:txbxContent>
              <w:p w:rsidR="0093617F" w:rsidRPr="006E0A25" w:rsidRDefault="0093617F">
                <w:pPr>
                  <w:spacing w:line="240" w:lineRule="auto"/>
                  <w:jc w:val="center"/>
                  <w:rPr>
                    <w:sz w:val="24"/>
                    <w:szCs w:val="24"/>
                  </w:rPr>
                </w:pPr>
                <w:r w:rsidRPr="006E0A25">
                  <w:rPr>
                    <w:sz w:val="24"/>
                    <w:szCs w:val="24"/>
                  </w:rPr>
                  <w:t>Лист</w:t>
                </w:r>
              </w:p>
              <w:p w:rsidR="0093617F" w:rsidRDefault="0093617F"/>
            </w:txbxContent>
          </v:textbox>
          <w10:wrap anchorx="page" anchory="page"/>
        </v:shape>
      </w:pict>
    </w:r>
    <w:r w:rsidRPr="0089165D">
      <w:rPr>
        <w:noProof/>
      </w:rPr>
      <w:pict>
        <v:shape id="Text Box 12" o:spid="_x0000_s2080" type="#_x0000_t202" style="position:absolute;margin-left:435.4pt;margin-top:747pt;width:39.2pt;height:11.2pt;z-index:25159321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" o:allowincell="f" stroked="f">
          <v:textbox style="mso-next-textbox:#Text Box 12" inset="0,0,0,0">
            <w:txbxContent>
              <w:p w:rsidR="0093617F" w:rsidRPr="006E0A25" w:rsidRDefault="0093617F">
                <w:pPr>
                  <w:spacing w:line="240" w:lineRule="auto"/>
                  <w:jc w:val="center"/>
                  <w:rPr>
                    <w:sz w:val="24"/>
                    <w:szCs w:val="24"/>
                  </w:rPr>
                </w:pPr>
                <w:r w:rsidRPr="006E0A25">
                  <w:rPr>
                    <w:sz w:val="24"/>
                    <w:szCs w:val="24"/>
                  </w:rPr>
                  <w:t>Лит.</w:t>
                </w:r>
              </w:p>
            </w:txbxContent>
          </v:textbox>
          <w10:wrap anchorx="page" anchory="page"/>
        </v:shape>
      </w:pict>
    </w:r>
    <w:r w:rsidRPr="0089165D">
      <w:rPr>
        <w:noProof/>
      </w:rPr>
      <w:pict>
        <v:line id="Line 34" o:spid="_x0000_s2079" style="position:absolute;flip:y;z-index:251608576;visibility:visible;mso-position-horizontal-relative:page;mso-position-vertical-relative:page" from="447.95pt,759.8pt" to="448.05pt,77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" o:allowincell="f" strokeweight=".5pt">
          <v:stroke startarrowwidth="narrow" startarrowlength="short" endarrowwidth="narrow" endarrowlength="short"/>
          <w10:wrap anchorx="page" anchory="page"/>
        </v:line>
      </w:pict>
    </w:r>
    <w:r w:rsidRPr="0089165D">
      <w:rPr>
        <w:noProof/>
      </w:rPr>
      <w:pict>
        <v:line id="Line 33" o:spid="_x0000_s2078" style="position:absolute;flip:y;z-index:251607552;visibility:visible;mso-position-horizontal-relative:page;mso-position-vertical-relative:page" from="462.1pt,759.8pt" to="462.15pt,77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" o:allowincell="f" strokeweight=".5pt">
          <v:stroke startarrowwidth="narrow" startarrowlength="short" endarrowwidth="narrow" endarrowlength="short"/>
          <w10:wrap anchorx="page" anchory="page"/>
        </v:line>
      </w:pict>
    </w:r>
    <w:r w:rsidRPr="0089165D">
      <w:rPr>
        <w:noProof/>
      </w:rPr>
      <w:pict>
        <v:shape id="Text Box 10" o:spid="_x0000_s2077" type="#_x0000_t202" style="position:absolute;margin-left:525pt;margin-top:747pt;width:49pt;height:11.2pt;z-index:25159116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" o:allowincell="f" stroked="f">
          <v:textbox style="mso-next-textbox:#Text Box 10" inset="0,0,0,0">
            <w:txbxContent>
              <w:p w:rsidR="0093617F" w:rsidRPr="006E0A25" w:rsidRDefault="0093617F">
                <w:pPr>
                  <w:spacing w:line="240" w:lineRule="auto"/>
                  <w:jc w:val="center"/>
                  <w:rPr>
                    <w:sz w:val="24"/>
                    <w:szCs w:val="24"/>
                  </w:rPr>
                </w:pPr>
                <w:r w:rsidRPr="006E0A25">
                  <w:rPr>
                    <w:sz w:val="24"/>
                    <w:szCs w:val="24"/>
                  </w:rPr>
                  <w:t>Листов</w:t>
                </w:r>
              </w:p>
              <w:p w:rsidR="0093617F" w:rsidRDefault="0093617F"/>
            </w:txbxContent>
          </v:textbox>
          <w10:wrap anchorx="page" anchory="page"/>
        </v:shape>
      </w:pict>
    </w:r>
    <w:r w:rsidRPr="0089165D">
      <w:rPr>
        <w:noProof/>
      </w:rPr>
      <w:pict>
        <v:line id="Line 32" o:spid="_x0000_s2076" style="position:absolute;flip:y;z-index:251606528;visibility:visible;mso-position-horizontal-relative:page;mso-position-vertical-relative:page" from="524.5pt,745.6pt" to="524.55pt,77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" o:allowincell="f" strokeweight=".5pt">
          <v:stroke startarrowwidth="narrow" startarrowlength="short" endarrowwidth="narrow" endarrowlength="short"/>
          <w10:wrap anchorx="page" anchory="page"/>
        </v:line>
      </w:pict>
    </w:r>
    <w:r w:rsidRPr="0089165D">
      <w:rPr>
        <w:noProof/>
      </w:rPr>
      <w:pict>
        <v:line id="Line 31" o:spid="_x0000_s2075" style="position:absolute;flip:y;z-index:251605504;visibility:visible;mso-position-horizontal-relative:page;mso-position-vertical-relative:page" from="476.3pt,745.6pt" to="476.3pt,77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" o:allowincell="f" strokeweight=".5pt">
          <v:stroke startarrowwidth="narrow" startarrowlength="short" endarrowwidth="narrow" endarrowlength="short"/>
          <w10:wrap anchorx="page" anchory="page"/>
        </v:line>
      </w:pict>
    </w:r>
    <w:r w:rsidRPr="0089165D">
      <w:rPr>
        <w:noProof/>
      </w:rPr>
      <w:pict>
        <v:line id="Line 23" o:spid="_x0000_s2074" style="position:absolute;flip:y;z-index:251597312;visibility:visible;mso-position-horizontal-relative:page;mso-position-vertical-relative:page" from="241pt,640.7pt" to="241.05pt,8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" o:allowincell="f" strokeweight="1pt">
          <v:stroke startarrowwidth="narrow" startarrowlength="short" endarrowwidth="narrow" endarrowlength="short"/>
          <w10:wrap anchorx="page" anchory="page"/>
        </v:line>
      </w:pict>
    </w:r>
    <w:r w:rsidRPr="0089165D">
      <w:rPr>
        <w:noProof/>
      </w:rPr>
      <w:pict>
        <v:line id="Line 24" o:spid="_x0000_s2073" style="position:absolute;z-index:251598336;visibility:visible;mso-position-horizontal-relative:page;mso-position-vertical-relative:page" from="104.9pt,703.1pt" to="104.95pt,8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" o:allowincell="f" strokeweight=".5pt">
          <v:stroke startarrowwidth="narrow" startarrowlength="short" endarrowwidth="narrow" endarrowlength="short"/>
          <w10:wrap anchorx="page" anchory="page"/>
        </v:line>
      </w:pict>
    </w:r>
    <w:r w:rsidRPr="0089165D">
      <w:rPr>
        <w:noProof/>
      </w:rPr>
      <w:pict>
        <v:line id="Line 44" o:spid="_x0000_s2072" style="position:absolute;z-index:251618816;visibility:visible;mso-position-horizontal-relative:page;mso-position-vertical-relative:page" from="56.7pt,745.6pt" to="575.4pt,74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" o:allowincell="f" strokeweight=".5pt">
          <v:stroke startarrowwidth="narrow" startarrowlength="short" endarrowwidth="narrow" endarrowlength="short"/>
          <w10:wrap anchorx="page" anchory="page"/>
        </v:line>
      </w:pict>
    </w:r>
    <w:r w:rsidRPr="0089165D">
      <w:rPr>
        <w:noProof/>
      </w:rPr>
      <w:pict>
        <v:rect id="Rectangle 41" o:spid="_x0000_s2071" style="position:absolute;margin-left:56.7pt;margin-top:19.85pt;width:518.6pt;height:796.55pt;z-index:25161574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" o:allowincell="f" filled="f" strokeweight="1pt">
          <w10:wrap anchorx="page" anchory="page"/>
        </v:rect>
      </w:pict>
    </w:r>
    <w:r w:rsidRPr="0089165D">
      <w:rPr>
        <w:noProof/>
      </w:rPr>
      <w:pict>
        <v:line id="Line 40" o:spid="_x0000_s2070" style="position:absolute;z-index:251614720;visibility:visible;mso-position-horizontal-relative:page;mso-position-vertical-relative:page" from="56.7pt,802.3pt" to="240.95pt,80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" o:allowincell="f" strokeweight=".5pt">
          <v:stroke startarrowwidth="narrow" startarrowlength="short" endarrowwidth="narrow" endarrowlength="short"/>
          <w10:wrap anchorx="page" anchory="page"/>
        </v:line>
      </w:pict>
    </w:r>
    <w:r w:rsidRPr="0089165D">
      <w:rPr>
        <w:noProof/>
      </w:rPr>
      <w:pict>
        <v:line id="Line 39" o:spid="_x0000_s2069" style="position:absolute;z-index:251613696;visibility:visible;mso-position-horizontal-relative:page;mso-position-vertical-relative:page" from="56.7pt,788.15pt" to="240.95pt,78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" o:allowincell="f" strokeweight=".5pt">
          <v:stroke startarrowwidth="narrow" startarrowlength="short" endarrowwidth="narrow" endarrowlength="short"/>
          <w10:wrap anchorx="page" anchory="page"/>
        </v:line>
      </w:pict>
    </w:r>
    <w:r w:rsidRPr="0089165D">
      <w:rPr>
        <w:noProof/>
      </w:rPr>
      <w:pict>
        <v:line id="Line 38" o:spid="_x0000_s2068" style="position:absolute;z-index:251612672;visibility:visible;mso-position-horizontal-relative:page;mso-position-vertical-relative:page" from="56.7pt,773.95pt" to="240.95pt,77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" o:allowincell="f" strokeweight=".5pt">
          <v:stroke startarrowwidth="narrow" startarrowlength="short" endarrowwidth="narrow" endarrowlength="short"/>
          <w10:wrap anchorx="page" anchory="page"/>
        </v:line>
      </w:pict>
    </w:r>
    <w:r w:rsidRPr="0089165D">
      <w:rPr>
        <w:noProof/>
      </w:rPr>
      <w:pict>
        <v:line id="Line 37" o:spid="_x0000_s2067" style="position:absolute;z-index:251611648;visibility:visible;mso-position-horizontal-relative:page;mso-position-vertical-relative:page" from="56.7pt,759.8pt" to="240.95pt,75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" o:allowincell="f" strokeweight=".5pt">
          <v:stroke startarrowwidth="narrow" startarrowlength="short" endarrowwidth="narrow" endarrowlength="short"/>
          <w10:wrap anchorx="page" anchory="page"/>
        </v:line>
      </w:pict>
    </w:r>
    <w:r w:rsidRPr="0089165D">
      <w:rPr>
        <w:noProof/>
      </w:rPr>
      <w:pict>
        <v:line id="Line 36" o:spid="_x0000_s2066" style="position:absolute;z-index:251610624;visibility:visible;mso-position-horizontal-relative:page;mso-position-vertical-relative:page" from="56.7pt,731.45pt" to="240.95pt,73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" o:allowincell="f" strokeweight="1pt">
          <v:stroke startarrowwidth="narrow" startarrowlength="short" endarrowwidth="narrow" endarrowlength="short"/>
          <w10:wrap anchorx="page" anchory="page"/>
        </v:line>
      </w:pict>
    </w:r>
    <w:r w:rsidRPr="0089165D">
      <w:rPr>
        <w:noProof/>
      </w:rPr>
      <w:pict>
        <v:line id="Line 30" o:spid="_x0000_s2065" style="position:absolute;z-index:251604480;visibility:visible;mso-position-horizontal-relative:page;mso-position-vertical-relative:page" from="433.75pt,773.95pt" to="575.5pt,77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" o:allowincell="f" strokeweight="1pt">
          <v:stroke startarrowwidth="narrow" startarrowlength="short" endarrowwidth="narrow" endarrowlength="short"/>
          <w10:wrap anchorx="page" anchory="page"/>
        </v:line>
      </w:pict>
    </w:r>
    <w:r w:rsidRPr="0089165D">
      <w:rPr>
        <w:noProof/>
      </w:rPr>
      <w:pict>
        <v:line id="Line 29" o:spid="_x0000_s2064" style="position:absolute;z-index:251603456;visibility:visible;mso-position-horizontal-relative:page;mso-position-vertical-relative:page" from="433.75pt,745.6pt" to="433.8pt,8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" o:allowincell="f" strokeweight="1pt">
          <v:stroke startarrowwidth="narrow" startarrowlength="short" endarrowwidth="narrow" endarrowlength="short"/>
          <w10:wrap anchorx="page" anchory="page"/>
        </v:line>
      </w:pict>
    </w:r>
    <w:r w:rsidRPr="0089165D">
      <w:rPr>
        <w:noProof/>
      </w:rPr>
      <w:pict>
        <v:line id="Line 26" o:spid="_x0000_s2062" style="position:absolute;z-index:251600384;visibility:visible;mso-position-horizontal-relative:page;mso-position-vertical-relative:page" from="212.65pt,703.1pt" to="212.7pt,8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" o:allowincell="f" strokeweight=".5pt">
          <v:stroke startarrowwidth="narrow" startarrowlength="short" endarrowwidth="narrow" endarrowlength="short"/>
          <w10:wrap anchorx="page" anchory="page"/>
        </v:line>
      </w:pict>
    </w:r>
    <w:r w:rsidRPr="0089165D">
      <w:rPr>
        <w:noProof/>
      </w:rPr>
      <w:pict>
        <v:line id="Line 25" o:spid="_x0000_s2061" style="position:absolute;z-index:251599360;visibility:visible;mso-position-horizontal-relative:page;mso-position-vertical-relative:page" from="170.1pt,703.1pt" to="170.1pt,8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" o:allowincell="f" strokeweight=".5pt">
          <v:stroke startarrowwidth="narrow" startarrowlength="short" endarrowwidth="narrow" endarrowlength="short"/>
          <w10:wrap anchorx="page" anchory="page"/>
        </v:line>
      </w:pict>
    </w:r>
  </w:p>
  <w:tbl>
    <w:tblPr>
      <w:tblW w:w="0" w:type="auto"/>
      <w:tblInd w:w="8" w:type="dxa"/>
      <w:tblLayout w:type="fixed"/>
      <w:tblCellMar>
        <w:left w:w="0" w:type="dxa"/>
        <w:right w:w="0" w:type="dxa"/>
      </w:tblCellMar>
      <w:tblLook w:val="0000"/>
    </w:tblPr>
    <w:tblGrid>
      <w:gridCol w:w="284"/>
      <w:gridCol w:w="397"/>
    </w:tblGrid>
    <w:tr w:rsidR="0093617F" w:rsidRPr="006E0A25">
      <w:trPr>
        <w:cantSplit/>
        <w:trHeight w:hRule="exact" w:val="1985"/>
      </w:trPr>
      <w:tc>
        <w:tcPr>
          <w:tcW w:w="284" w:type="dxa"/>
          <w:textDirection w:val="btLr"/>
          <w:vAlign w:val="center"/>
        </w:tcPr>
        <w:p w:rsidR="0093617F" w:rsidRPr="006E0A25" w:rsidRDefault="00DB6997">
          <w:pPr>
            <w:framePr w:w="680" w:h="8222" w:hRule="exact" w:wrap="around" w:vAnchor="page" w:hAnchor="page" w:x="455" w:y="8109"/>
            <w:spacing w:line="240" w:lineRule="auto"/>
            <w:jc w:val="center"/>
            <w:rPr>
              <w:sz w:val="24"/>
              <w:szCs w:val="24"/>
            </w:rPr>
          </w:pPr>
          <w:proofErr w:type="spellStart"/>
          <w:r>
            <w:rPr>
              <w:sz w:val="24"/>
              <w:szCs w:val="24"/>
            </w:rPr>
            <w:t>Подп</w:t>
          </w:r>
          <w:proofErr w:type="spellEnd"/>
          <w:r>
            <w:rPr>
              <w:sz w:val="24"/>
              <w:szCs w:val="24"/>
            </w:rPr>
            <w:t>.</w:t>
          </w:r>
          <w:r w:rsidR="0093617F" w:rsidRPr="006E0A25">
            <w:rPr>
              <w:sz w:val="24"/>
              <w:szCs w:val="24"/>
            </w:rPr>
            <w:t xml:space="preserve"> и дата</w:t>
          </w:r>
        </w:p>
      </w:tc>
      <w:tc>
        <w:tcPr>
          <w:tcW w:w="397" w:type="dxa"/>
        </w:tcPr>
        <w:p w:rsidR="0093617F" w:rsidRPr="006E0A25" w:rsidRDefault="0093617F">
          <w:pPr>
            <w:framePr w:w="680" w:h="8222" w:hRule="exact" w:wrap="around" w:vAnchor="page" w:hAnchor="page" w:x="455" w:y="8109"/>
            <w:spacing w:before="240"/>
            <w:jc w:val="right"/>
            <w:rPr>
              <w:sz w:val="24"/>
              <w:szCs w:val="24"/>
            </w:rPr>
          </w:pPr>
        </w:p>
      </w:tc>
    </w:tr>
    <w:tr w:rsidR="0093617F" w:rsidRPr="006E0A25">
      <w:trPr>
        <w:cantSplit/>
        <w:trHeight w:hRule="exact" w:val="1418"/>
      </w:trPr>
      <w:tc>
        <w:tcPr>
          <w:tcW w:w="284" w:type="dxa"/>
          <w:textDirection w:val="btLr"/>
        </w:tcPr>
        <w:p w:rsidR="0093617F" w:rsidRPr="006E0A25" w:rsidRDefault="0093617F">
          <w:pPr>
            <w:framePr w:w="680" w:h="8222" w:hRule="exact" w:wrap="around" w:vAnchor="page" w:hAnchor="page" w:x="455" w:y="8109"/>
            <w:spacing w:line="240" w:lineRule="auto"/>
            <w:jc w:val="center"/>
            <w:rPr>
              <w:sz w:val="24"/>
              <w:szCs w:val="24"/>
            </w:rPr>
          </w:pPr>
          <w:r w:rsidRPr="006E0A25">
            <w:rPr>
              <w:sz w:val="24"/>
              <w:szCs w:val="24"/>
            </w:rPr>
            <w:t xml:space="preserve">Инв. № </w:t>
          </w:r>
          <w:proofErr w:type="spellStart"/>
          <w:r w:rsidRPr="006E0A25">
            <w:rPr>
              <w:sz w:val="24"/>
              <w:szCs w:val="24"/>
            </w:rPr>
            <w:t>дубл</w:t>
          </w:r>
          <w:proofErr w:type="spellEnd"/>
          <w:r w:rsidRPr="006E0A25">
            <w:rPr>
              <w:sz w:val="24"/>
              <w:szCs w:val="24"/>
            </w:rPr>
            <w:t>.</w:t>
          </w:r>
        </w:p>
      </w:tc>
      <w:tc>
        <w:tcPr>
          <w:tcW w:w="397" w:type="dxa"/>
        </w:tcPr>
        <w:p w:rsidR="0093617F" w:rsidRPr="006E0A25" w:rsidRDefault="0093617F">
          <w:pPr>
            <w:framePr w:w="680" w:h="8222" w:hRule="exact" w:wrap="around" w:vAnchor="page" w:hAnchor="page" w:x="455" w:y="8109"/>
            <w:spacing w:before="240"/>
            <w:jc w:val="right"/>
            <w:rPr>
              <w:sz w:val="24"/>
              <w:szCs w:val="24"/>
            </w:rPr>
          </w:pPr>
        </w:p>
      </w:tc>
    </w:tr>
    <w:tr w:rsidR="0093617F" w:rsidRPr="006E0A25">
      <w:trPr>
        <w:cantSplit/>
        <w:trHeight w:hRule="exact" w:val="1418"/>
      </w:trPr>
      <w:tc>
        <w:tcPr>
          <w:tcW w:w="284" w:type="dxa"/>
          <w:textDirection w:val="btLr"/>
          <w:vAlign w:val="center"/>
        </w:tcPr>
        <w:p w:rsidR="0093617F" w:rsidRPr="006E0A25" w:rsidRDefault="0089165D">
          <w:pPr>
            <w:framePr w:w="680" w:h="8222" w:hRule="exact" w:wrap="around" w:vAnchor="page" w:hAnchor="page" w:x="455" w:y="8109"/>
            <w:spacing w:line="240" w:lineRule="auto"/>
            <w:jc w:val="center"/>
            <w:rPr>
              <w:sz w:val="24"/>
              <w:szCs w:val="24"/>
            </w:rPr>
          </w:pPr>
          <w:r>
            <w:rPr>
              <w:noProof/>
              <w:sz w:val="24"/>
              <w:szCs w:val="24"/>
            </w:rPr>
            <w:pict>
              <v:group id="Group 67" o:spid="_x0000_s2050" style="position:absolute;left:0;text-align:left;margin-left:22.7pt;margin-top:405.4pt;width:34pt;height:411.1pt;z-index:251631104;mso-position-horizontal-relative:page;mso-position-vertical-relative:page" coordsize="2176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" o:allowincell="f">
                <v:line id="Line 68" o:spid="_x0000_s2051" style="position:absolute;flip:y;visibility:visible" from="0,0" to="32,199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bti+sIAAADaAAAADwAAAGRycy9kb3ducmV2LnhtbESPwWrDMBBE74X8g9hAL6WWk4IRjmUT&#10;AoVCT3VKel2sjW1irRxLdZy/rwqFHoeZecMU1WIHMdPke8caNkkKgrhxpudWw+fx9VmB8AHZ4OCY&#10;NNzJQ1WuHgrMjbvxB811aEWEsM9RQxfCmEvpm44s+sSNxNE7u8liiHJqpZnwFuF2kNs0zaTFnuNC&#10;hyMdOmou9bfV0Dh1elf3r012PWZb1T/JerZS68f1st+BCLSE//Bf+81oeIHfK/EGyPI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bti+sIAAADaAAAADwAAAAAAAAAAAAAA&#10;AAChAgAAZHJzL2Rvd25yZXYueG1sUEsFBgAAAAAEAAQA+QAAAJADAAAAAA==&#10;" strokeweight="1pt">
                  <v:stroke startarrowwidth="narrow" startarrowlength="short" endarrowwidth="narrow" endarrowlength="short"/>
                </v:line>
                <v:group id="Group 69" o:spid="_x0000_s2052" style="position:absolute;width:21760;height:20000" coordsize="20000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line id="Line 70" o:spid="_x0000_s2053" style="position:absolute;visibility:visible" from="0,0" to="20000,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vE1zcAAAADaAAAADwAAAGRycy9kb3ducmV2LnhtbESPX2vCQBDE3wW/w7EF3/RSISVETykF&#10;QfBBagVfl9yaBHN7Ibf547f3CoU+DjPzG2a7n1yjBupC7dnA+yoBRVx4W3Np4PpzWGaggiBbbDyT&#10;gScF2O/msy3m1o/8TcNFShUhHHI0UIm0udahqMhhWPmWOHp33zmUKLtS2w7HCHeNXifJh3ZYc1yo&#10;sKWviorHpXcGermfaLr22Y0yTmXMzqkbzsYs3qbPDSihSf7Df+2jNZDC75V4A/TuB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7xNc3AAAAA2gAAAA8AAAAAAAAAAAAAAAAA&#10;oQIAAGRycy9kb3ducmV2LnhtbFBLBQYAAAAABAAEAPkAAACOAwAAAAA=&#10;" strokeweight="1pt">
                    <v:stroke startarrowwidth="narrow" startarrowlength="short" endarrowwidth="narrow" endarrowlength="short"/>
                  </v:line>
                  <v:line id="Line 71" o:spid="_x0000_s2054" style="position:absolute;visibility:visible" from="0,4827" to="20000,48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Wlt1cQAAADaAAAADwAAAGRycy9kb3ducmV2LnhtbESPQWvCQBSE7wX/w/IEL6Fu6iGU1FUk&#10;IBTqJWlL9fbIvmZDs2/T7Griv3eFQo/DzHzDrLeT7cSFBt86VvC0TEEQ10633Cj4eN8/PoPwAVlj&#10;55gUXMnDdjN7WGOu3cglXarQiAhhn6MCE0KfS+lrQxb90vXE0ft2g8UQ5dBIPeAY4baTqzTNpMWW&#10;44LBngpD9U91tgrqs3n7TTj5PLUy+zrIYkqLY6nUYj7tXkAEmsJ/+K/9qhVkcL8Sb4Dc3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aW3VxAAAANoAAAAPAAAAAAAAAAAA&#10;AAAAAKECAABkcnMvZG93bnJldi54bWxQSwUGAAAAAAQABAD5AAAAkgMAAAAA&#10;" strokeweight=".5pt">
                    <v:stroke startarrowwidth="narrow" startarrowlength="short" endarrowwidth="narrow" endarrowlength="short"/>
                  </v:line>
                  <v:line id="Line 72" o:spid="_x0000_s2055" style="position:absolute;visibility:visible" from="0,8276" to="20000,82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iXITsMAAADaAAAADwAAAGRycy9kb3ducmV2LnhtbESPT4vCMBTE74LfITxhL7Km60GlaxQp&#10;CAvuxX/o3h7N26bYvNQmav32RhA8DjPzG2Y6b20lrtT40rGCr0ECgjh3uuRCwW67/JyA8AFZY+WY&#10;FNzJw3zW7Uwx1e7Ga7puQiEihH2KCkwIdSqlzw1Z9ANXE0fv3zUWQ5RNIXWDtwi3lRwmyUhaLDku&#10;GKwpM5SfNherIL+Y1bnP/f1fKUeHX5m1SXZcK/XRaxffIAK14R1+tX+0gjE8r8QbIG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olyE7DAAAA2gAAAA8AAAAAAAAAAAAA&#10;AAAAoQIAAGRycy9kb3ducmV2LnhtbFBLBQYAAAAABAAEAPkAAACRAwAAAAA=&#10;" strokeweight=".5pt">
                    <v:stroke startarrowwidth="narrow" startarrowlength="short" endarrowwidth="narrow" endarrowlength="short"/>
                  </v:line>
                  <v:group id="Group 73" o:spid="_x0000_s2056" style="position:absolute;width:20000;height:20000" coordsize="20000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  <v:line id="Line 74" o:spid="_x0000_s2057" style="position:absolute;flip:x;visibility:visible" from="0,19998" to="20000,20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FNVEMMAAADaAAAADwAAAGRycy9kb3ducmV2LnhtbESPzWrDMBCE74G+g9hCLqGR7YNx3Mim&#10;FAqFnOqU5LpYW9vUWrmW6p+3rwKBHoeZ+YY5lovpxUSj6ywriPcRCOLa6o4bBZ/nt6cMhPPIGnvL&#10;pGAlB2XxsDliru3MHzRVvhEBwi5HBa33Qy6lq1sy6PZ2IA7elx0N+iDHRuoR5wA3vUyiKJUGOw4L&#10;LQ702lL9Xf0aBbXNLqdsvcbpzzlNsm4nq8lIpbaPy8szCE+L/w/f2+9awQFuV8INkM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BTVRDDAAAA2gAAAA8AAAAAAAAAAAAA&#10;AAAAoQIAAGRycy9kb3ducmV2LnhtbFBLBQYAAAAABAAEAPkAAACRAwAAAAA=&#10;" strokeweight="1pt">
                      <v:stroke startarrowwidth="narrow" startarrowlength="short" endarrowwidth="narrow" endarrowlength="short"/>
                    </v:line>
                    <v:line id="Line 75" o:spid="_x0000_s2058" style="position:absolute;visibility:visible" from="0,11722" to="20000,117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WZFwsQAAADbAAAADwAAAGRycy9kb3ducmV2LnhtbESPQWvCQBCF7wX/wzJCL6Kb9iAluooE&#10;hIJetBX1NmTHbDA7G7Orpv++cyj0NsN7894382XvG/WgLtaBDbxNMlDEZbA1Vwa+v9bjD1AxIVts&#10;ApOBH4qwXAxe5pjb8OQdPfapUhLCMUcDLqU21zqWjjzGSWiJRbuEzmOStau07fAp4b7R71k21R5r&#10;lgaHLRWOyuv+7g2Ud7e5jXh0ONd6etzqos+K086Y12G/moFK1Kd/89/1pxV8oZdfZAC9+A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VZkXCxAAAANsAAAAPAAAAAAAAAAAA&#10;AAAAAKECAABkcnMvZG93bnJldi54bWxQSwUGAAAAAAQABAD5AAAAkgMAAAAA&#10;" strokeweight=".5pt">
                      <v:stroke startarrowwidth="narrow" startarrowlength="short" endarrowwidth="narrow" endarrowlength="short"/>
                    </v:line>
                    <v:line id="Line 76" o:spid="_x0000_s2059" style="position:absolute;visibility:visible" from="0,16551" to="20000,165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irgWcEAAADbAAAADwAAAGRycy9kb3ducmV2LnhtbERPS4vCMBC+L/gfwgheZE31IEttlKUg&#10;LKwXX6i3oZltyjaT2kSt/94Igrf5+J6TLTpbiyu1vnKsYDxKQBAXTldcKthtl59fIHxA1lg7JgV3&#10;8rCY9z4yTLW78Zqum1CKGMI+RQUmhCaV0heGLPqRa4gj9+daiyHCtpS6xVsMt7WcJMlUWqw4Nhhs&#10;KDdU/G8uVkFxMb/nIQ/3p0pODyuZd0l+XCs16HffMxCBuvAWv9w/Os4fw/OXeICc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6KuBZwQAAANsAAAAPAAAAAAAAAAAAAAAA&#10;AKECAABkcnMvZG93bnJldi54bWxQSwUGAAAAAAQABAD5AAAAjwMAAAAA&#10;" strokeweight=".5pt">
                      <v:stroke startarrowwidth="narrow" startarrowlength="short" endarrowwidth="narrow" endarrowlength="short"/>
                    </v:line>
                    <v:line id="Line 77" o:spid="_x0000_s2060" style="position:absolute;flip:y;visibility:visible" from="8324,0" to="8353,199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Xd72sAAAADbAAAADwAAAGRycy9kb3ducmV2LnhtbERPy6rCMBDdX/AfwgjurqkKcqlG8YEg&#10;bvSqXbgbmrEtNpPSxFr/3giCuzmc50znrSlFQ7UrLCsY9CMQxKnVBWcKzqfN7x8I55E1lpZJwZMc&#10;zGednynG2j74n5qjz0QIYRejgtz7KpbSpTkZdH1bEQfuamuDPsA6k7rGRwg3pRxG0VgaLDg05FjR&#10;Kqf0drwbBc1ytFvvEzu+2KqQyeKUjNyhVKrXbRcTEJ5a/xV/3Fsd5g/h/Us4QM5e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l3e9rAAAAA2wAAAA8AAAAAAAAAAAAAAAAA&#10;oQIAAGRycy9kb3ducmV2LnhtbFBLBQYAAAAABAAEAPkAAACOAwAAAAA=&#10;" strokeweight=".5pt">
                      <v:stroke startarrowwidth="narrow" startarrowlength="short" endarrowwidth="narrow" endarrowlength="short"/>
                    </v:line>
                  </v:group>
                </v:group>
                <w10:wrap anchorx="page" anchory="page"/>
              </v:group>
            </w:pict>
          </w:r>
          <w:proofErr w:type="spellStart"/>
          <w:r w:rsidR="0093617F" w:rsidRPr="006E0A25">
            <w:rPr>
              <w:sz w:val="24"/>
              <w:szCs w:val="24"/>
            </w:rPr>
            <w:t>Взам</w:t>
          </w:r>
          <w:proofErr w:type="spellEnd"/>
          <w:r w:rsidR="0093617F" w:rsidRPr="006E0A25">
            <w:rPr>
              <w:sz w:val="24"/>
              <w:szCs w:val="24"/>
            </w:rPr>
            <w:t>. инв. №</w:t>
          </w:r>
        </w:p>
      </w:tc>
      <w:tc>
        <w:tcPr>
          <w:tcW w:w="397" w:type="dxa"/>
        </w:tcPr>
        <w:p w:rsidR="0093617F" w:rsidRPr="006E0A25" w:rsidRDefault="0093617F">
          <w:pPr>
            <w:framePr w:w="680" w:h="8222" w:hRule="exact" w:wrap="around" w:vAnchor="page" w:hAnchor="page" w:x="455" w:y="8109"/>
            <w:spacing w:before="20"/>
            <w:jc w:val="right"/>
            <w:rPr>
              <w:sz w:val="24"/>
              <w:szCs w:val="24"/>
            </w:rPr>
          </w:pPr>
        </w:p>
      </w:tc>
    </w:tr>
    <w:tr w:rsidR="0093617F" w:rsidRPr="006E0A25">
      <w:trPr>
        <w:cantSplit/>
        <w:trHeight w:hRule="exact" w:val="1985"/>
      </w:trPr>
      <w:tc>
        <w:tcPr>
          <w:tcW w:w="284" w:type="dxa"/>
          <w:textDirection w:val="btLr"/>
          <w:vAlign w:val="center"/>
        </w:tcPr>
        <w:p w:rsidR="0093617F" w:rsidRPr="006E0A25" w:rsidRDefault="0089165D">
          <w:pPr>
            <w:framePr w:w="680" w:h="8222" w:hRule="exact" w:wrap="around" w:vAnchor="page" w:hAnchor="page" w:x="455" w:y="8109"/>
            <w:spacing w:line="240" w:lineRule="auto"/>
            <w:jc w:val="center"/>
            <w:rPr>
              <w:sz w:val="24"/>
              <w:szCs w:val="24"/>
            </w:rPr>
          </w:pPr>
          <w:r>
            <w:rPr>
              <w:noProof/>
              <w:sz w:val="24"/>
              <w:szCs w:val="24"/>
            </w:rPr>
            <w:pict>
              <v:line id="Line 66" o:spid="_x0000_s2049" style="position:absolute;left:0;text-align:left;flip:y;z-index:251630080;visibility:visible;mso-position-horizontal-relative:page;mso-position-vertical-relative:page" from="56.7pt,703.1pt" to="575.4pt,70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" o:allowincell="f" strokeweight="1pt">
                <v:stroke startarrowwidth="narrow" startarrowlength="short" endarrowwidth="narrow" endarrowlength="short"/>
                <w10:wrap anchorx="page" anchory="page"/>
              </v:line>
            </w:pict>
          </w:r>
          <w:proofErr w:type="spellStart"/>
          <w:r w:rsidR="00DB6997">
            <w:rPr>
              <w:sz w:val="24"/>
              <w:szCs w:val="24"/>
            </w:rPr>
            <w:t>Подп</w:t>
          </w:r>
          <w:proofErr w:type="spellEnd"/>
          <w:r w:rsidR="00DB6997">
            <w:rPr>
              <w:sz w:val="24"/>
              <w:szCs w:val="24"/>
            </w:rPr>
            <w:t>.</w:t>
          </w:r>
          <w:r w:rsidR="0093617F" w:rsidRPr="006E0A25">
            <w:rPr>
              <w:sz w:val="24"/>
              <w:szCs w:val="24"/>
            </w:rPr>
            <w:t xml:space="preserve"> и дата</w:t>
          </w:r>
        </w:p>
      </w:tc>
      <w:tc>
        <w:tcPr>
          <w:tcW w:w="397" w:type="dxa"/>
        </w:tcPr>
        <w:p w:rsidR="0093617F" w:rsidRPr="006E0A25" w:rsidRDefault="0093617F">
          <w:pPr>
            <w:framePr w:w="680" w:h="8222" w:hRule="exact" w:wrap="around" w:vAnchor="page" w:hAnchor="page" w:x="455" w:y="8109"/>
            <w:spacing w:before="20"/>
            <w:jc w:val="right"/>
            <w:rPr>
              <w:sz w:val="24"/>
              <w:szCs w:val="24"/>
            </w:rPr>
          </w:pPr>
        </w:p>
      </w:tc>
    </w:tr>
    <w:tr w:rsidR="0093617F" w:rsidRPr="006E0A25">
      <w:trPr>
        <w:cantSplit/>
        <w:trHeight w:hRule="exact" w:val="1418"/>
      </w:trPr>
      <w:tc>
        <w:tcPr>
          <w:tcW w:w="284" w:type="dxa"/>
          <w:textDirection w:val="btLr"/>
          <w:vAlign w:val="center"/>
        </w:tcPr>
        <w:p w:rsidR="0093617F" w:rsidRPr="006E0A25" w:rsidRDefault="0093617F">
          <w:pPr>
            <w:framePr w:w="680" w:h="8222" w:hRule="exact" w:wrap="around" w:vAnchor="page" w:hAnchor="page" w:x="455" w:y="8109"/>
            <w:spacing w:line="240" w:lineRule="auto"/>
            <w:jc w:val="center"/>
            <w:rPr>
              <w:sz w:val="24"/>
              <w:szCs w:val="24"/>
            </w:rPr>
          </w:pPr>
          <w:r w:rsidRPr="006E0A25">
            <w:rPr>
              <w:sz w:val="24"/>
              <w:szCs w:val="24"/>
            </w:rPr>
            <w:t>Инв. № подл.</w:t>
          </w:r>
        </w:p>
      </w:tc>
      <w:tc>
        <w:tcPr>
          <w:tcW w:w="397" w:type="dxa"/>
        </w:tcPr>
        <w:p w:rsidR="0093617F" w:rsidRPr="006E0A25" w:rsidRDefault="0093617F">
          <w:pPr>
            <w:framePr w:w="680" w:h="8222" w:hRule="exact" w:wrap="around" w:vAnchor="page" w:hAnchor="page" w:x="455" w:y="8109"/>
            <w:spacing w:before="20"/>
            <w:jc w:val="right"/>
            <w:rPr>
              <w:sz w:val="24"/>
              <w:szCs w:val="24"/>
            </w:rPr>
          </w:pPr>
        </w:p>
      </w:tc>
    </w:tr>
  </w:tbl>
  <w:p w:rsidR="0093617F" w:rsidRPr="006E0A25" w:rsidRDefault="0093617F" w:rsidP="007A77AA">
    <w:pPr>
      <w:framePr w:w="2593" w:h="567" w:hRule="exact" w:wrap="around" w:vAnchor="page" w:hAnchor="page" w:x="8814" w:y="15565"/>
      <w:spacing w:before="120" w:line="240" w:lineRule="auto"/>
      <w:jc w:val="center"/>
      <w:rPr>
        <w:sz w:val="36"/>
      </w:rPr>
    </w:pPr>
    <w:r w:rsidRPr="006E0A25">
      <w:rPr>
        <w:sz w:val="36"/>
      </w:rPr>
      <w:t>ДЭ</w:t>
    </w:r>
  </w:p>
  <w:p w:rsidR="0093617F" w:rsidRDefault="0093617F">
    <w:pPr>
      <w:pStyle w:val="a6"/>
      <w:tabs>
        <w:tab w:val="clear" w:pos="4536"/>
        <w:tab w:val="clear" w:pos="9072"/>
        <w:tab w:val="right" w:pos="-1701"/>
      </w:tabs>
      <w:jc w:val="left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681" w:type="dxa"/>
      <w:tblLayout w:type="fixed"/>
      <w:tblCellMar>
        <w:left w:w="0" w:type="dxa"/>
        <w:right w:w="0" w:type="dxa"/>
      </w:tblCellMar>
      <w:tblLook w:val="0000"/>
    </w:tblPr>
    <w:tblGrid>
      <w:gridCol w:w="284"/>
      <w:gridCol w:w="397"/>
    </w:tblGrid>
    <w:tr w:rsidR="0093617F" w:rsidRPr="006E0A25" w:rsidTr="00C667B8">
      <w:trPr>
        <w:cantSplit/>
        <w:trHeight w:hRule="exact" w:val="1985"/>
      </w:trPr>
      <w:tc>
        <w:tcPr>
          <w:tcW w:w="284" w:type="dxa"/>
          <w:textDirection w:val="btLr"/>
        </w:tcPr>
        <w:p w:rsidR="0093617F" w:rsidRPr="006E0A25" w:rsidRDefault="00DB6997" w:rsidP="009E3C88">
          <w:pPr>
            <w:framePr w:w="680" w:h="8222" w:hRule="exact" w:wrap="around" w:vAnchor="page" w:hAnchor="page" w:x="455" w:y="8109"/>
            <w:spacing w:line="240" w:lineRule="auto"/>
            <w:jc w:val="center"/>
            <w:rPr>
              <w:sz w:val="24"/>
              <w:szCs w:val="24"/>
            </w:rPr>
          </w:pPr>
          <w:proofErr w:type="spellStart"/>
          <w:r>
            <w:rPr>
              <w:sz w:val="24"/>
              <w:szCs w:val="24"/>
            </w:rPr>
            <w:t>Подп</w:t>
          </w:r>
          <w:proofErr w:type="spellEnd"/>
          <w:r>
            <w:rPr>
              <w:sz w:val="24"/>
              <w:szCs w:val="24"/>
            </w:rPr>
            <w:t>.</w:t>
          </w:r>
          <w:r w:rsidR="0093617F" w:rsidRPr="006E0A25">
            <w:rPr>
              <w:sz w:val="24"/>
              <w:szCs w:val="24"/>
            </w:rPr>
            <w:t xml:space="preserve"> и дата</w:t>
          </w:r>
        </w:p>
      </w:tc>
      <w:tc>
        <w:tcPr>
          <w:tcW w:w="397" w:type="dxa"/>
          <w:textDirection w:val="btLr"/>
        </w:tcPr>
        <w:p w:rsidR="0093617F" w:rsidRPr="006E0A25" w:rsidRDefault="0093617F" w:rsidP="009E3C88">
          <w:pPr>
            <w:framePr w:w="680" w:h="8222" w:hRule="exact" w:wrap="around" w:vAnchor="page" w:hAnchor="page" w:x="455" w:y="8109"/>
            <w:spacing w:before="240"/>
            <w:ind w:left="113" w:right="113"/>
            <w:jc w:val="center"/>
            <w:rPr>
              <w:sz w:val="24"/>
              <w:szCs w:val="24"/>
            </w:rPr>
          </w:pPr>
        </w:p>
      </w:tc>
    </w:tr>
    <w:tr w:rsidR="0093617F" w:rsidRPr="006E0A25" w:rsidTr="00C667B8">
      <w:trPr>
        <w:cantSplit/>
        <w:trHeight w:hRule="exact" w:val="1418"/>
      </w:trPr>
      <w:tc>
        <w:tcPr>
          <w:tcW w:w="284" w:type="dxa"/>
          <w:textDirection w:val="btLr"/>
        </w:tcPr>
        <w:p w:rsidR="0093617F" w:rsidRPr="006E0A25" w:rsidRDefault="0093617F" w:rsidP="009E3C88">
          <w:pPr>
            <w:framePr w:w="680" w:h="8222" w:hRule="exact" w:wrap="around" w:vAnchor="page" w:hAnchor="page" w:x="455" w:y="8109"/>
            <w:spacing w:line="240" w:lineRule="auto"/>
            <w:jc w:val="center"/>
            <w:rPr>
              <w:sz w:val="24"/>
              <w:szCs w:val="24"/>
            </w:rPr>
          </w:pPr>
          <w:r w:rsidRPr="006E0A25">
            <w:rPr>
              <w:sz w:val="24"/>
              <w:szCs w:val="24"/>
            </w:rPr>
            <w:t xml:space="preserve">Инв. № </w:t>
          </w:r>
          <w:proofErr w:type="spellStart"/>
          <w:r w:rsidRPr="006E0A25">
            <w:rPr>
              <w:sz w:val="24"/>
              <w:szCs w:val="24"/>
            </w:rPr>
            <w:t>дубл</w:t>
          </w:r>
          <w:proofErr w:type="spellEnd"/>
          <w:r w:rsidRPr="006E0A25">
            <w:rPr>
              <w:sz w:val="24"/>
              <w:szCs w:val="24"/>
            </w:rPr>
            <w:t>.</w:t>
          </w:r>
        </w:p>
      </w:tc>
      <w:tc>
        <w:tcPr>
          <w:tcW w:w="397" w:type="dxa"/>
          <w:textDirection w:val="btLr"/>
        </w:tcPr>
        <w:p w:rsidR="0093617F" w:rsidRPr="006E0A25" w:rsidRDefault="0093617F" w:rsidP="009E3C88">
          <w:pPr>
            <w:framePr w:w="680" w:h="8222" w:hRule="exact" w:wrap="around" w:vAnchor="page" w:hAnchor="page" w:x="455" w:y="8109"/>
            <w:spacing w:before="240"/>
            <w:ind w:left="113" w:right="113"/>
            <w:jc w:val="center"/>
            <w:rPr>
              <w:sz w:val="24"/>
              <w:szCs w:val="24"/>
            </w:rPr>
          </w:pPr>
        </w:p>
      </w:tc>
    </w:tr>
    <w:tr w:rsidR="0093617F" w:rsidRPr="006E0A25" w:rsidTr="00C667B8">
      <w:trPr>
        <w:cantSplit/>
        <w:trHeight w:hRule="exact" w:val="1418"/>
      </w:trPr>
      <w:tc>
        <w:tcPr>
          <w:tcW w:w="284" w:type="dxa"/>
          <w:textDirection w:val="btLr"/>
          <w:vAlign w:val="center"/>
        </w:tcPr>
        <w:p w:rsidR="0093617F" w:rsidRPr="006E0A25" w:rsidRDefault="0093617F" w:rsidP="009E3C88">
          <w:pPr>
            <w:framePr w:w="680" w:h="8222" w:hRule="exact" w:wrap="around" w:vAnchor="page" w:hAnchor="page" w:x="455" w:y="8109"/>
            <w:spacing w:line="240" w:lineRule="auto"/>
            <w:jc w:val="center"/>
            <w:rPr>
              <w:sz w:val="24"/>
              <w:szCs w:val="24"/>
            </w:rPr>
          </w:pPr>
          <w:proofErr w:type="spellStart"/>
          <w:r w:rsidRPr="006E0A25">
            <w:rPr>
              <w:sz w:val="24"/>
              <w:szCs w:val="24"/>
            </w:rPr>
            <w:t>Взам</w:t>
          </w:r>
          <w:proofErr w:type="spellEnd"/>
          <w:r w:rsidRPr="006E0A25">
            <w:rPr>
              <w:sz w:val="24"/>
              <w:szCs w:val="24"/>
            </w:rPr>
            <w:t>. инв. №</w:t>
          </w:r>
        </w:p>
      </w:tc>
      <w:tc>
        <w:tcPr>
          <w:tcW w:w="397" w:type="dxa"/>
          <w:textDirection w:val="btLr"/>
        </w:tcPr>
        <w:p w:rsidR="0093617F" w:rsidRPr="006E0A25" w:rsidRDefault="0093617F" w:rsidP="009E3C88">
          <w:pPr>
            <w:framePr w:w="680" w:h="8222" w:hRule="exact" w:wrap="around" w:vAnchor="page" w:hAnchor="page" w:x="455" w:y="8109"/>
            <w:spacing w:before="20"/>
            <w:ind w:left="113" w:right="113"/>
            <w:jc w:val="center"/>
            <w:rPr>
              <w:sz w:val="24"/>
              <w:szCs w:val="24"/>
            </w:rPr>
          </w:pPr>
        </w:p>
      </w:tc>
    </w:tr>
    <w:tr w:rsidR="0093617F" w:rsidRPr="006E0A25" w:rsidTr="00C667B8">
      <w:trPr>
        <w:cantSplit/>
        <w:trHeight w:hRule="exact" w:val="1985"/>
      </w:trPr>
      <w:tc>
        <w:tcPr>
          <w:tcW w:w="284" w:type="dxa"/>
          <w:textDirection w:val="btLr"/>
          <w:vAlign w:val="center"/>
        </w:tcPr>
        <w:p w:rsidR="0093617F" w:rsidRPr="006E0A25" w:rsidRDefault="00DB6997" w:rsidP="009E3C88">
          <w:pPr>
            <w:framePr w:w="680" w:h="8222" w:hRule="exact" w:wrap="around" w:vAnchor="page" w:hAnchor="page" w:x="455" w:y="8109"/>
            <w:spacing w:line="240" w:lineRule="auto"/>
            <w:jc w:val="center"/>
            <w:rPr>
              <w:sz w:val="24"/>
              <w:szCs w:val="24"/>
            </w:rPr>
          </w:pPr>
          <w:proofErr w:type="spellStart"/>
          <w:r>
            <w:rPr>
              <w:sz w:val="24"/>
              <w:szCs w:val="24"/>
            </w:rPr>
            <w:t>Подп</w:t>
          </w:r>
          <w:proofErr w:type="spellEnd"/>
          <w:r>
            <w:rPr>
              <w:sz w:val="24"/>
              <w:szCs w:val="24"/>
            </w:rPr>
            <w:t>.</w:t>
          </w:r>
          <w:r w:rsidR="0093617F" w:rsidRPr="006E0A25">
            <w:rPr>
              <w:sz w:val="24"/>
              <w:szCs w:val="24"/>
            </w:rPr>
            <w:t xml:space="preserve"> и дата</w:t>
          </w:r>
        </w:p>
      </w:tc>
      <w:tc>
        <w:tcPr>
          <w:tcW w:w="397" w:type="dxa"/>
          <w:textDirection w:val="btLr"/>
        </w:tcPr>
        <w:p w:rsidR="0093617F" w:rsidRPr="006E0A25" w:rsidRDefault="0093617F" w:rsidP="009E3C88">
          <w:pPr>
            <w:framePr w:w="680" w:h="8222" w:hRule="exact" w:wrap="around" w:vAnchor="page" w:hAnchor="page" w:x="455" w:y="8109"/>
            <w:spacing w:before="20"/>
            <w:ind w:left="113" w:right="113"/>
            <w:jc w:val="center"/>
            <w:rPr>
              <w:sz w:val="24"/>
              <w:szCs w:val="24"/>
            </w:rPr>
          </w:pPr>
        </w:p>
      </w:tc>
    </w:tr>
    <w:tr w:rsidR="0093617F" w:rsidRPr="006E0A25" w:rsidTr="00C667B8">
      <w:trPr>
        <w:cantSplit/>
        <w:trHeight w:hRule="exact" w:val="1418"/>
      </w:trPr>
      <w:tc>
        <w:tcPr>
          <w:tcW w:w="284" w:type="dxa"/>
          <w:textDirection w:val="btLr"/>
          <w:vAlign w:val="center"/>
        </w:tcPr>
        <w:p w:rsidR="0093617F" w:rsidRPr="006E0A25" w:rsidRDefault="0093617F" w:rsidP="009E3C88">
          <w:pPr>
            <w:framePr w:w="680" w:h="8222" w:hRule="exact" w:wrap="around" w:vAnchor="page" w:hAnchor="page" w:x="455" w:y="8109"/>
            <w:spacing w:line="240" w:lineRule="auto"/>
            <w:jc w:val="center"/>
            <w:rPr>
              <w:sz w:val="24"/>
              <w:szCs w:val="24"/>
            </w:rPr>
          </w:pPr>
          <w:r w:rsidRPr="006E0A25">
            <w:rPr>
              <w:sz w:val="24"/>
              <w:szCs w:val="24"/>
            </w:rPr>
            <w:t>Инв. № подл.</w:t>
          </w:r>
        </w:p>
      </w:tc>
      <w:tc>
        <w:tcPr>
          <w:tcW w:w="397" w:type="dxa"/>
          <w:textDirection w:val="btLr"/>
        </w:tcPr>
        <w:p w:rsidR="0093617F" w:rsidRPr="006E0A25" w:rsidRDefault="0093617F" w:rsidP="009E3C88">
          <w:pPr>
            <w:framePr w:w="680" w:h="8222" w:hRule="exact" w:wrap="around" w:vAnchor="page" w:hAnchor="page" w:x="455" w:y="8109"/>
            <w:spacing w:before="20"/>
            <w:ind w:left="113" w:right="113"/>
            <w:jc w:val="center"/>
            <w:rPr>
              <w:sz w:val="24"/>
              <w:szCs w:val="24"/>
            </w:rPr>
          </w:pPr>
        </w:p>
      </w:tc>
    </w:tr>
    <w:tr w:rsidR="0093617F" w:rsidRPr="006E0A25" w:rsidTr="009E3C88">
      <w:trPr>
        <w:cantSplit/>
        <w:trHeight w:val="3400"/>
      </w:trPr>
      <w:tc>
        <w:tcPr>
          <w:tcW w:w="284" w:type="dxa"/>
          <w:textDirection w:val="btLr"/>
          <w:vAlign w:val="center"/>
        </w:tcPr>
        <w:p w:rsidR="0093617F" w:rsidRPr="006E0A25" w:rsidRDefault="0093617F" w:rsidP="009E3C88">
          <w:pPr>
            <w:framePr w:w="680" w:h="8222" w:hRule="exact" w:wrap="around" w:vAnchor="page" w:hAnchor="page" w:x="455" w:y="8109"/>
            <w:spacing w:line="240" w:lineRule="auto"/>
            <w:jc w:val="center"/>
            <w:rPr>
              <w:sz w:val="20"/>
            </w:rPr>
          </w:pPr>
        </w:p>
      </w:tc>
      <w:tc>
        <w:tcPr>
          <w:tcW w:w="397" w:type="dxa"/>
          <w:textDirection w:val="btLr"/>
          <w:vAlign w:val="center"/>
        </w:tcPr>
        <w:p w:rsidR="0093617F" w:rsidRPr="006E0A25" w:rsidRDefault="0093617F" w:rsidP="009E3C88">
          <w:pPr>
            <w:framePr w:w="680" w:h="8222" w:hRule="exact" w:wrap="around" w:vAnchor="page" w:hAnchor="page" w:x="455" w:y="8109"/>
            <w:spacing w:line="240" w:lineRule="auto"/>
            <w:ind w:left="113" w:right="113"/>
            <w:jc w:val="center"/>
          </w:pPr>
        </w:p>
      </w:tc>
    </w:tr>
  </w:tbl>
  <w:p w:rsidR="0093617F" w:rsidRPr="006E0A25" w:rsidRDefault="0093617F" w:rsidP="00237412">
    <w:pPr>
      <w:pStyle w:val="a6"/>
      <w:framePr w:w="9639" w:h="170" w:hRule="exact" w:wrap="around" w:vAnchor="page" w:hAnchor="page" w:x="1485" w:y="16325"/>
      <w:tabs>
        <w:tab w:val="clear" w:pos="4536"/>
        <w:tab w:val="center" w:pos="-1418"/>
        <w:tab w:val="left" w:pos="5103"/>
      </w:tabs>
      <w:spacing w:line="240" w:lineRule="auto"/>
      <w:jc w:val="left"/>
      <w:rPr>
        <w:sz w:val="16"/>
        <w:szCs w:val="16"/>
      </w:rPr>
    </w:pPr>
    <w:r>
      <w:tab/>
    </w:r>
    <w:r w:rsidRPr="006E0A25">
      <w:rPr>
        <w:sz w:val="16"/>
        <w:szCs w:val="16"/>
      </w:rPr>
      <w:t>Копировал:</w:t>
    </w:r>
    <w:r w:rsidRPr="006E0A25">
      <w:rPr>
        <w:sz w:val="16"/>
        <w:szCs w:val="16"/>
      </w:rPr>
      <w:tab/>
      <w:t>Формат А</w:t>
    </w:r>
    <w:proofErr w:type="gramStart"/>
    <w:r w:rsidRPr="006E0A25">
      <w:rPr>
        <w:sz w:val="16"/>
        <w:szCs w:val="16"/>
      </w:rPr>
      <w:t>4</w:t>
    </w:r>
    <w:proofErr w:type="gramEnd"/>
  </w:p>
  <w:p w:rsidR="0093617F" w:rsidRDefault="0089165D" w:rsidP="00237412">
    <w:pPr>
      <w:pStyle w:val="a6"/>
      <w:widowControl/>
      <w:tabs>
        <w:tab w:val="clear" w:pos="4536"/>
        <w:tab w:val="clear" w:pos="9072"/>
        <w:tab w:val="left" w:pos="5670"/>
        <w:tab w:val="right" w:pos="10065"/>
      </w:tabs>
      <w:jc w:val="left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79" type="#_x0000_t202" style="position:absolute;margin-left:-8.05pt;margin-top:20.3pt;width:172.5pt;height:19.8pt;z-index:-251645440" filled="f" stroked="f">
          <v:textbox style="mso-next-textbox:#_x0000_s2279" inset="0,0,0,0">
            <w:txbxContent>
              <w:p w:rsidR="0093617F" w:rsidRPr="0057635A" w:rsidRDefault="0093617F" w:rsidP="00237412">
                <w:pPr>
                  <w:spacing w:line="240" w:lineRule="atLeast"/>
                  <w:jc w:val="right"/>
                  <w:rPr>
                    <w:sz w:val="36"/>
                    <w:szCs w:val="32"/>
                  </w:rPr>
                </w:pPr>
                <w:r>
                  <w:rPr>
                    <w:sz w:val="36"/>
                    <w:szCs w:val="32"/>
                  </w:rPr>
                  <w:t>УЭ5.139</w:t>
                </w:r>
                <w:r w:rsidRPr="0057635A">
                  <w:rPr>
                    <w:sz w:val="36"/>
                    <w:szCs w:val="32"/>
                  </w:rPr>
                  <w:t>.</w:t>
                </w:r>
                <w:r>
                  <w:rPr>
                    <w:sz w:val="36"/>
                    <w:szCs w:val="32"/>
                  </w:rPr>
                  <w:t>428</w:t>
                </w:r>
                <w:r w:rsidRPr="0057635A">
                  <w:rPr>
                    <w:sz w:val="36"/>
                    <w:szCs w:val="32"/>
                  </w:rPr>
                  <w:t xml:space="preserve"> ПЭ3 </w:t>
                </w:r>
                <w:proofErr w:type="gramStart"/>
                <w:r w:rsidRPr="0057635A">
                  <w:rPr>
                    <w:sz w:val="36"/>
                    <w:szCs w:val="32"/>
                  </w:rPr>
                  <w:t>УЛ</w:t>
                </w:r>
                <w:proofErr w:type="gramEnd"/>
              </w:p>
            </w:txbxContent>
          </v:textbox>
        </v:shape>
      </w:pict>
    </w:r>
    <w:r>
      <w:rPr>
        <w:noProof/>
      </w:rPr>
      <w:pict>
        <v:shape id="_x0000_s2433" type="#_x0000_t202" style="position:absolute;margin-left:182.5pt;margin-top:16.75pt;width:163.25pt;height:23.35pt;z-index:-251590144" filled="f" stroked="f">
          <v:textbox style="mso-next-textbox:#_x0000_s2433" inset="0,0,0,0">
            <w:txbxContent>
              <w:p w:rsidR="0093617F" w:rsidRPr="002C7946" w:rsidRDefault="0093617F" w:rsidP="006E0A25">
                <w:pPr>
                  <w:spacing w:line="240" w:lineRule="atLeast"/>
                  <w:jc w:val="center"/>
                  <w:rPr>
                    <w:sz w:val="36"/>
                    <w:szCs w:val="36"/>
                  </w:rPr>
                </w:pPr>
              </w:p>
            </w:txbxContent>
          </v:textbox>
        </v:shape>
      </w:pict>
    </w:r>
    <w:r>
      <w:rPr>
        <w:noProof/>
      </w:rPr>
      <w:pict>
        <v:shape id="_x0000_s2305" type="#_x0000_t202" style="position:absolute;margin-left:357.65pt;margin-top:10.85pt;width:77.1pt;height:23.35pt;z-index:-251639296" filled="f" stroked="f">
          <v:textbox style="mso-next-textbox:#_x0000_s2305">
            <w:txbxContent>
              <w:p w:rsidR="0093617F" w:rsidRPr="006E0A25" w:rsidRDefault="0093617F" w:rsidP="00237412">
                <w:pPr>
                  <w:spacing w:line="240" w:lineRule="atLeast"/>
                  <w:jc w:val="center"/>
                  <w:rPr>
                    <w:sz w:val="24"/>
                    <w:szCs w:val="24"/>
                  </w:rPr>
                </w:pPr>
                <w:r w:rsidRPr="006E0A25">
                  <w:rPr>
                    <w:sz w:val="24"/>
                    <w:szCs w:val="24"/>
                  </w:rPr>
                  <w:t>Лист</w:t>
                </w:r>
              </w:p>
            </w:txbxContent>
          </v:textbox>
        </v:shape>
      </w:pict>
    </w:r>
    <w:r>
      <w:rPr>
        <w:noProof/>
      </w:rPr>
      <w:pict>
        <v:shape id="_x0000_s2306" type="#_x0000_t202" style="position:absolute;margin-left:427.3pt;margin-top:10.85pt;width:77.1pt;height:23.35pt;z-index:-251638272" filled="f" stroked="f">
          <v:textbox style="mso-next-textbox:#_x0000_s2306">
            <w:txbxContent>
              <w:p w:rsidR="0093617F" w:rsidRPr="006E0A25" w:rsidRDefault="0093617F" w:rsidP="00237412">
                <w:pPr>
                  <w:spacing w:line="240" w:lineRule="atLeast"/>
                  <w:jc w:val="center"/>
                  <w:rPr>
                    <w:sz w:val="24"/>
                    <w:szCs w:val="24"/>
                  </w:rPr>
                </w:pPr>
                <w:r w:rsidRPr="006E0A25">
                  <w:rPr>
                    <w:sz w:val="24"/>
                    <w:szCs w:val="24"/>
                  </w:rPr>
                  <w:t>Листов</w:t>
                </w:r>
              </w:p>
            </w:txbxContent>
          </v:textbox>
        </v:shape>
      </w:pict>
    </w:r>
  </w:p>
  <w:p w:rsidR="0093617F" w:rsidRDefault="0089165D" w:rsidP="00237412">
    <w:pPr>
      <w:pStyle w:val="a3"/>
      <w:tabs>
        <w:tab w:val="clear" w:pos="4536"/>
        <w:tab w:val="clear" w:pos="9072"/>
      </w:tabs>
    </w:pPr>
    <w:r>
      <w:rPr>
        <w:noProof/>
      </w:rPr>
      <w:pict>
        <v:shape id="_x0000_s2432" type="#_x0000_t202" style="position:absolute;margin-left:451.75pt;margin-top:3.6pt;width:31pt;height:26.5pt;z-index:-251591168" filled="f" stroked="f">
          <v:textbox style="mso-next-textbox:#_x0000_s2432">
            <w:txbxContent>
              <w:p w:rsidR="0093617F" w:rsidRPr="006E0A25" w:rsidRDefault="0089165D" w:rsidP="004F680F">
                <w:pPr>
                  <w:jc w:val="center"/>
                  <w:rPr>
                    <w:sz w:val="24"/>
                    <w:szCs w:val="24"/>
                  </w:rPr>
                </w:pPr>
                <w:fldSimple w:instr=" NUMPAGES   \* MERGEFORMAT ">
                  <w:r w:rsidR="0038491B" w:rsidRPr="0038491B">
                    <w:rPr>
                      <w:rStyle w:val="a8"/>
                      <w:rFonts w:ascii="Times New Roman" w:hAnsi="Times New Roman"/>
                      <w:noProof/>
                      <w:sz w:val="24"/>
                    </w:rPr>
                    <w:t>11</w:t>
                  </w:r>
                </w:fldSimple>
              </w:p>
              <w:p w:rsidR="0093617F" w:rsidRPr="004F680F" w:rsidRDefault="0093617F" w:rsidP="004F680F">
                <w:pPr>
                  <w:rPr>
                    <w:rFonts w:ascii="GOST type B" w:hAnsi="GOST type B"/>
                    <w:i/>
                    <w:sz w:val="24"/>
                    <w:szCs w:val="24"/>
                  </w:rPr>
                </w:pPr>
              </w:p>
            </w:txbxContent>
          </v:textbox>
        </v:shape>
      </w:pict>
    </w:r>
    <w:r>
      <w:rPr>
        <w:noProof/>
      </w:rPr>
      <w:pict>
        <v:shape id="_x0000_s2430" type="#_x0000_t202" style="position:absolute;margin-left:379.5pt;margin-top:4.05pt;width:31pt;height:26.5pt;z-index:-251592192" filled="f" stroked="f">
          <v:textbox style="mso-next-textbox:#_x0000_s2430">
            <w:txbxContent>
              <w:p w:rsidR="0093617F" w:rsidRPr="006E0A25" w:rsidRDefault="0089165D" w:rsidP="004F680F">
                <w:pPr>
                  <w:jc w:val="center"/>
                  <w:rPr>
                    <w:sz w:val="24"/>
                    <w:szCs w:val="24"/>
                  </w:rPr>
                </w:pPr>
                <w:r w:rsidRPr="006E0A25">
                  <w:rPr>
                    <w:sz w:val="24"/>
                    <w:szCs w:val="24"/>
                  </w:rPr>
                  <w:fldChar w:fldCharType="begin"/>
                </w:r>
                <w:r w:rsidR="0093617F" w:rsidRPr="006E0A25">
                  <w:rPr>
                    <w:sz w:val="24"/>
                    <w:szCs w:val="24"/>
                  </w:rPr>
                  <w:instrText xml:space="preserve"> PAGE   \* MERGEFORMAT </w:instrText>
                </w:r>
                <w:r w:rsidRPr="006E0A25">
                  <w:rPr>
                    <w:sz w:val="24"/>
                    <w:szCs w:val="24"/>
                  </w:rPr>
                  <w:fldChar w:fldCharType="separate"/>
                </w:r>
                <w:r w:rsidR="0038491B" w:rsidRPr="0038491B">
                  <w:rPr>
                    <w:noProof/>
                  </w:rPr>
                  <w:t>10</w:t>
                </w:r>
                <w:r w:rsidRPr="006E0A25">
                  <w:rPr>
                    <w:sz w:val="24"/>
                    <w:szCs w:val="24"/>
                  </w:rPr>
                  <w:fldChar w:fldCharType="end"/>
                </w:r>
              </w:p>
              <w:p w:rsidR="0093617F" w:rsidRPr="004F680F" w:rsidRDefault="0093617F" w:rsidP="004F680F">
                <w:pPr>
                  <w:rPr>
                    <w:rFonts w:ascii="GOST type B" w:hAnsi="GOST type B"/>
                    <w:i/>
                    <w:sz w:val="24"/>
                    <w:szCs w:val="24"/>
                  </w:rPr>
                </w:pPr>
              </w:p>
            </w:txbxContent>
          </v:textbox>
        </v:shape>
      </w:pict>
    </w:r>
    <w:r>
      <w:rPr>
        <w:noProof/>
      </w:rPr>
      <w:pict>
        <v:group id="_x0000_s2299" style="position:absolute;margin-left:-14.7pt;margin-top:-13.3pt;width:518.3pt;height:36.6pt;z-index:-251640320" coordorigin="1124,15608" coordsize="10366,732">
          <v:line id="_x0000_s2300" style="position:absolute" from="4816,15608" to="4817,16340" strokeweight="1pt"/>
          <v:line id="_x0000_s2301" style="position:absolute" from="8569,15608" to="8571,16340" strokeweight="1pt"/>
          <v:line id="_x0000_s2302" style="position:absolute;flip:x" from="10108,15608" to="10109,16331" strokeweight="1pt"/>
          <v:line id="_x0000_s2303" style="position:absolute" from="8585,15952" to="11490,15955" strokeweight="1pt"/>
          <v:line id="_x0000_s2304" style="position:absolute" from="1124,15608" to="11490,15611" strokeweight="1pt"/>
        </v:group>
      </w:pict>
    </w:r>
    <w:r>
      <w:rPr>
        <w:noProof/>
      </w:rPr>
      <w:pict>
        <v:shape id="_x0000_s2298" type="#_x0000_t202" style="position:absolute;margin-left:427.3pt;margin-top:780.4pt;width:77.1pt;height:23.35pt;z-index:-251641344" filled="f" stroked="f">
          <v:textbox style="mso-next-textbox:#_x0000_s2298">
            <w:txbxContent>
              <w:p w:rsidR="0093617F" w:rsidRPr="007F04E5" w:rsidRDefault="0093617F" w:rsidP="00237412">
                <w:pPr>
                  <w:spacing w:line="240" w:lineRule="atLeast"/>
                  <w:jc w:val="center"/>
                  <w:rPr>
                    <w:rFonts w:ascii="GOST type B" w:hAnsi="GOST type B"/>
                    <w:i/>
                    <w:sz w:val="24"/>
                    <w:szCs w:val="24"/>
                  </w:rPr>
                </w:pPr>
                <w:r w:rsidRPr="007F04E5">
                  <w:rPr>
                    <w:rFonts w:ascii="GOST type B" w:hAnsi="GOST type B"/>
                    <w:i/>
                    <w:sz w:val="24"/>
                    <w:szCs w:val="24"/>
                  </w:rPr>
                  <w:t>Лист</w:t>
                </w:r>
                <w:r>
                  <w:rPr>
                    <w:rFonts w:ascii="GOST type B" w:hAnsi="GOST type B"/>
                    <w:i/>
                    <w:sz w:val="24"/>
                    <w:szCs w:val="24"/>
                  </w:rPr>
                  <w:t>ов</w:t>
                </w:r>
              </w:p>
            </w:txbxContent>
          </v:textbox>
        </v:shape>
      </w:pict>
    </w:r>
    <w:r>
      <w:rPr>
        <w:noProof/>
      </w:rPr>
      <w:pict>
        <v:group id="_x0000_s2292" style="position:absolute;margin-left:-14.7pt;margin-top:780.4pt;width:518.3pt;height:36.6pt;z-index:-251642368" coordorigin="1124,15608" coordsize="10366,732">
          <v:line id="_x0000_s2293" style="position:absolute" from="4816,15608" to="4817,16340" strokeweight="1.5pt"/>
          <v:line id="_x0000_s2294" style="position:absolute" from="8569,15608" to="8571,16340" strokeweight="1.5pt"/>
          <v:line id="_x0000_s2295" style="position:absolute;flip:x" from="10108,15608" to="10109,16331" strokeweight="1.5pt"/>
          <v:line id="_x0000_s2296" style="position:absolute" from="8585,15952" to="11490,15955" strokeweight="1.5pt"/>
          <v:line id="_x0000_s2297" style="position:absolute" from="1124,15608" to="11490,15611" strokeweight="1.5pt"/>
        </v:group>
      </w:pict>
    </w:r>
    <w:r>
      <w:rPr>
        <w:noProof/>
      </w:rPr>
      <w:pict>
        <v:group id="_x0000_s2281" style="position:absolute;margin-left:22.7pt;margin-top:405.4pt;width:34pt;height:411.1pt;z-index:251673088;mso-position-horizontal-relative:page;mso-position-vertical-relative:page" coordsize="21760,20000" o:allowincell="f">
          <v:line id="_x0000_s2282" style="position:absolute;flip:y" from="0,0" to="32,19996" strokeweight="1pt">
            <v:stroke startarrowwidth="narrow" startarrowlength="short" endarrowwidth="narrow" endarrowlength="short"/>
          </v:line>
          <v:group id="_x0000_s2283" style="position:absolute;width:21760;height:20000" coordsize="20000,20000">
            <v:line id="_x0000_s2284" style="position:absolute" from="0,0" to="20000,2" strokeweight="1pt">
              <v:stroke startarrowwidth="narrow" startarrowlength="short" endarrowwidth="narrow" endarrowlength="short"/>
            </v:line>
            <v:line id="_x0000_s2285" style="position:absolute" from="0,4827" to="20000,4829" strokeweight="1pt">
              <v:stroke startarrowwidth="narrow" startarrowlength="short" endarrowwidth="narrow" endarrowlength="short"/>
            </v:line>
            <v:line id="_x0000_s2286" style="position:absolute" from="0,8276" to="20000,8278" strokeweight="1pt">
              <v:stroke startarrowwidth="narrow" startarrowlength="short" endarrowwidth="narrow" endarrowlength="short"/>
            </v:line>
            <v:group id="_x0000_s2287" style="position:absolute;width:20000;height:20000" coordsize="20000,20000">
              <v:line id="_x0000_s2288" style="position:absolute;flip:x" from="0,19998" to="20000,20000" strokeweight="1pt">
                <v:stroke startarrowwidth="narrow" startarrowlength="short" endarrowwidth="narrow" endarrowlength="short"/>
              </v:line>
              <v:line id="_x0000_s2289" style="position:absolute" from="0,11722" to="20000,11724" strokeweight="1pt">
                <v:stroke startarrowwidth="narrow" startarrowlength="short" endarrowwidth="narrow" endarrowlength="short"/>
              </v:line>
              <v:line id="_x0000_s2290" style="position:absolute" from="0,16551" to="20000,16553" strokeweight="1pt">
                <v:stroke startarrowwidth="narrow" startarrowlength="short" endarrowwidth="narrow" endarrowlength="short"/>
              </v:line>
              <v:line id="_x0000_s2291" style="position:absolute;flip:y" from="8324,0" to="8353,19996" strokeweight="1pt">
                <v:stroke startarrowwidth="narrow" startarrowlength="short" endarrowwidth="narrow" endarrowlength="short"/>
              </v:line>
            </v:group>
          </v:group>
          <w10:wrap anchorx="page" anchory="page"/>
        </v:group>
      </w:pict>
    </w:r>
    <w:r>
      <w:rPr>
        <w:noProof/>
      </w:rPr>
      <w:pict>
        <v:rect id="_x0000_s2280" style="position:absolute;margin-left:56.7pt;margin-top:19.85pt;width:518.6pt;height:796.55pt;z-index:251672064;mso-position-horizontal-relative:page;mso-position-vertical-relative:page" o:allowincell="f" filled="f" strokeweight="1pt">
          <w10:wrap anchorx="page" anchory="page"/>
        </v:rect>
      </w:pict>
    </w:r>
    <w:r w:rsidR="0093617F">
      <w:tab/>
    </w:r>
    <w:r w:rsidR="0093617F">
      <w:tab/>
    </w:r>
    <w:r w:rsidR="0093617F">
      <w:tab/>
    </w:r>
  </w:p>
  <w:p w:rsidR="0093617F" w:rsidRDefault="0093617F">
    <w:pPr>
      <w:pStyle w:val="a6"/>
      <w:widowControl/>
      <w:tabs>
        <w:tab w:val="clear" w:pos="4536"/>
        <w:tab w:val="clear" w:pos="9072"/>
        <w:tab w:val="left" w:pos="5670"/>
        <w:tab w:val="right" w:pos="10065"/>
      </w:tabs>
      <w:jc w:val="left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617F" w:rsidRDefault="0089165D">
    <w:pPr>
      <w:framePr w:w="3686" w:h="1134" w:hSpace="142" w:wrap="auto" w:vAnchor="page" w:hAnchor="page" w:x="4930" w:y="15009"/>
      <w:suppressAutoHyphens/>
      <w:spacing w:before="20" w:line="240" w:lineRule="auto"/>
      <w:jc w:val="center"/>
      <w:rPr>
        <w:rFonts w:ascii="Arial" w:hAnsi="Arial"/>
        <w:sz w:val="24"/>
      </w:rPr>
    </w:pPr>
    <w:r>
      <w:rPr>
        <w:rFonts w:ascii="Arial" w:hAnsi="Arial"/>
        <w:noProof/>
        <w:sz w:val="24"/>
      </w:rPr>
      <w:pict>
        <v:line id="_x0000_s2274" style="position:absolute;left:0;text-align:left;z-index:251670016" from="187.1pt,53.85pt" to="329.7pt,53.85pt" o:allowincell="f"/>
      </w:pict>
    </w:r>
    <w:r w:rsidR="0093617F">
      <w:rPr>
        <w:rFonts w:ascii="Arial" w:hAnsi="Arial"/>
        <w:sz w:val="24"/>
      </w:rPr>
      <w:t xml:space="preserve"> Прибор К211</w:t>
    </w:r>
  </w:p>
  <w:p w:rsidR="0093617F" w:rsidRDefault="0093617F">
    <w:pPr>
      <w:framePr w:w="3686" w:h="1134" w:hSpace="142" w:wrap="auto" w:vAnchor="page" w:hAnchor="page" w:x="4930" w:y="15009"/>
      <w:suppressAutoHyphens/>
      <w:spacing w:before="20" w:line="240" w:lineRule="auto"/>
      <w:jc w:val="center"/>
      <w:rPr>
        <w:sz w:val="24"/>
      </w:rPr>
    </w:pPr>
    <w:r>
      <w:rPr>
        <w:rFonts w:ascii="Arial" w:hAnsi="Arial"/>
        <w:sz w:val="24"/>
      </w:rPr>
      <w:t>Протокол предъявительских и приемосдаточных испытаний</w:t>
    </w:r>
    <w:r>
      <w:rPr>
        <w:sz w:val="24"/>
      </w:rPr>
      <w:t xml:space="preserve"> </w:t>
    </w:r>
  </w:p>
  <w:p w:rsidR="0093617F" w:rsidRDefault="0093617F">
    <w:pPr>
      <w:framePr w:w="3686" w:h="1134" w:hSpace="142" w:wrap="auto" w:vAnchor="page" w:hAnchor="page" w:x="4930" w:y="15009"/>
      <w:suppressAutoHyphens/>
      <w:spacing w:before="20" w:line="240" w:lineRule="auto"/>
      <w:jc w:val="center"/>
      <w:rPr>
        <w:sz w:val="24"/>
      </w:rPr>
    </w:pPr>
  </w:p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/>
    </w:tblPr>
    <w:tblGrid>
      <w:gridCol w:w="284"/>
      <w:gridCol w:w="397"/>
    </w:tblGrid>
    <w:tr w:rsidR="0093617F">
      <w:trPr>
        <w:cantSplit/>
        <w:trHeight w:hRule="exact" w:val="3402"/>
        <w:jc w:val="center"/>
      </w:trPr>
      <w:tc>
        <w:tcPr>
          <w:tcW w:w="284" w:type="dxa"/>
          <w:textDirection w:val="btLr"/>
          <w:vAlign w:val="center"/>
        </w:tcPr>
        <w:p w:rsidR="0093617F" w:rsidRDefault="0089165D">
          <w:pPr>
            <w:framePr w:w="680" w:h="6804" w:hRule="exact" w:wrap="around" w:vAnchor="page" w:hAnchor="page" w:x="454" w:y="398"/>
            <w:spacing w:line="240" w:lineRule="auto"/>
            <w:jc w:val="center"/>
            <w:rPr>
              <w:rFonts w:ascii="Arial" w:hAnsi="Arial"/>
              <w:sz w:val="20"/>
            </w:rPr>
          </w:pPr>
          <w:r w:rsidRPr="0089165D">
            <w:rPr>
              <w:noProof/>
              <w:sz w:val="22"/>
            </w:rPr>
            <w:pict>
              <v:line id="_x0000_s2260" style="position:absolute;left:0;text-align:left;flip:y;z-index:251666944;mso-position-horizontal-relative:page;mso-position-vertical-relative:page" from="36.85pt,19.85pt" to="36.85pt,5in" o:allowincell="f" strokeweight=".5pt">
                <w10:wrap anchorx="page" anchory="page"/>
              </v:line>
            </w:pict>
          </w:r>
          <w:r w:rsidRPr="0089165D">
            <w:rPr>
              <w:noProof/>
              <w:sz w:val="22"/>
            </w:rPr>
            <w:pict>
              <v:line id="_x0000_s2258" style="position:absolute;left:0;text-align:left;flip:x;z-index:251664896;mso-position-horizontal-relative:page;mso-position-vertical-relative:page" from="22.7pt,360.05pt" to="56.7pt,360.05pt" o:allowincell="f">
                <w10:wrap anchorx="page" anchory="page"/>
              </v:line>
            </w:pict>
          </w:r>
          <w:r w:rsidRPr="0089165D">
            <w:rPr>
              <w:noProof/>
              <w:sz w:val="22"/>
            </w:rPr>
            <w:pict>
              <v:line id="_x0000_s2257" style="position:absolute;left:0;text-align:left;z-index:251663872;mso-position-horizontal-relative:page;mso-position-vertical-relative:page" from="22.7pt,19.85pt" to="22.7pt,360.05pt" o:allowincell="f" strokeweight="1pt">
                <w10:wrap anchorx="page" anchory="page"/>
              </v:line>
            </w:pict>
          </w:r>
          <w:r w:rsidRPr="0089165D">
            <w:rPr>
              <w:noProof/>
              <w:sz w:val="22"/>
            </w:rPr>
            <w:pict>
              <v:line id="_x0000_s2256" style="position:absolute;left:0;text-align:left;flip:x;z-index:251662848;mso-position-horizontal-relative:page;mso-position-vertical-relative:page" from="22.7pt,19.85pt" to="56.7pt,19.85pt" o:allowincell="f">
                <w10:wrap anchorx="page" anchory="page"/>
              </v:line>
            </w:pict>
          </w:r>
          <w:r w:rsidRPr="0089165D">
            <w:rPr>
              <w:noProof/>
              <w:sz w:val="22"/>
            </w:rPr>
            <w:pict>
              <v:line id="_x0000_s2255" style="position:absolute;left:0;text-align:left;flip:y;z-index:251661824;mso-position-horizontal-relative:page;mso-position-vertical-relative:page" from="56.7pt,703.1pt" to="575.4pt,703.1pt" o:allowincell="f" strokeweight="1pt">
                <v:stroke startarrowwidth="narrow" startarrowlength="short" endarrowwidth="narrow" endarrowlength="short"/>
                <w10:wrap anchorx="page" anchory="page"/>
              </v:line>
            </w:pict>
          </w:r>
          <w:proofErr w:type="spellStart"/>
          <w:r w:rsidR="0093617F">
            <w:rPr>
              <w:rFonts w:ascii="Arial" w:hAnsi="Arial"/>
              <w:sz w:val="20"/>
            </w:rPr>
            <w:t>Перв</w:t>
          </w:r>
          <w:proofErr w:type="spellEnd"/>
          <w:r w:rsidR="0093617F">
            <w:rPr>
              <w:rFonts w:ascii="Arial" w:hAnsi="Arial"/>
              <w:sz w:val="20"/>
            </w:rPr>
            <w:t xml:space="preserve">. </w:t>
          </w:r>
          <w:proofErr w:type="spellStart"/>
          <w:r w:rsidR="0093617F">
            <w:rPr>
              <w:rFonts w:ascii="Arial" w:hAnsi="Arial"/>
              <w:sz w:val="20"/>
            </w:rPr>
            <w:t>примен</w:t>
          </w:r>
          <w:proofErr w:type="spellEnd"/>
        </w:p>
      </w:tc>
      <w:tc>
        <w:tcPr>
          <w:tcW w:w="397" w:type="dxa"/>
          <w:textDirection w:val="btLr"/>
          <w:vAlign w:val="center"/>
        </w:tcPr>
        <w:p w:rsidR="0093617F" w:rsidRDefault="0093617F">
          <w:pPr>
            <w:pStyle w:val="ab"/>
            <w:framePr w:w="680" w:h="6804" w:hRule="exact" w:wrap="around" w:vAnchor="page" w:hAnchor="page" w:x="454" w:y="398"/>
            <w:rPr>
              <w:sz w:val="28"/>
            </w:rPr>
          </w:pPr>
          <w:r>
            <w:rPr>
              <w:sz w:val="28"/>
            </w:rPr>
            <w:t>УЭ</w:t>
          </w:r>
          <w:proofErr w:type="gramStart"/>
          <w:r>
            <w:rPr>
              <w:sz w:val="28"/>
            </w:rPr>
            <w:t>2</w:t>
          </w:r>
          <w:proofErr w:type="gramEnd"/>
          <w:r>
            <w:rPr>
              <w:sz w:val="28"/>
            </w:rPr>
            <w:t>.248.212</w:t>
          </w:r>
        </w:p>
      </w:tc>
    </w:tr>
    <w:tr w:rsidR="0093617F">
      <w:trPr>
        <w:cantSplit/>
        <w:trHeight w:hRule="exact" w:val="3402"/>
        <w:jc w:val="center"/>
      </w:trPr>
      <w:tc>
        <w:tcPr>
          <w:tcW w:w="284" w:type="dxa"/>
          <w:textDirection w:val="btLr"/>
          <w:vAlign w:val="center"/>
        </w:tcPr>
        <w:p w:rsidR="0093617F" w:rsidRDefault="0089165D">
          <w:pPr>
            <w:framePr w:w="680" w:h="6804" w:hRule="exact" w:wrap="around" w:vAnchor="page" w:hAnchor="page" w:x="454" w:y="398"/>
            <w:spacing w:line="240" w:lineRule="auto"/>
            <w:jc w:val="center"/>
            <w:rPr>
              <w:rFonts w:ascii="Arial" w:hAnsi="Arial"/>
              <w:sz w:val="20"/>
            </w:rPr>
          </w:pPr>
          <w:r w:rsidRPr="0089165D">
            <w:rPr>
              <w:noProof/>
              <w:sz w:val="22"/>
            </w:rPr>
            <w:pict>
              <v:line id="_x0000_s2259" style="position:absolute;left:0;text-align:left;flip:y;z-index:251665920;mso-position-horizontal-relative:page;mso-position-vertical-relative:page" from="22.7pt,189.95pt" to="56.7pt,189.95pt" o:allowincell="f" strokeweight=".5pt">
                <w10:wrap anchorx="page" anchory="page"/>
              </v:line>
            </w:pict>
          </w:r>
          <w:r w:rsidR="0093617F">
            <w:rPr>
              <w:rFonts w:ascii="Arial" w:hAnsi="Arial"/>
              <w:sz w:val="20"/>
            </w:rPr>
            <w:t>Справочный №</w:t>
          </w:r>
        </w:p>
      </w:tc>
      <w:tc>
        <w:tcPr>
          <w:tcW w:w="397" w:type="dxa"/>
          <w:textDirection w:val="btLr"/>
          <w:vAlign w:val="center"/>
        </w:tcPr>
        <w:p w:rsidR="0093617F" w:rsidRDefault="0093617F">
          <w:pPr>
            <w:pStyle w:val="ab"/>
            <w:framePr w:w="680" w:h="6804" w:hRule="exact" w:wrap="around" w:vAnchor="page" w:hAnchor="page" w:x="454" w:y="398"/>
            <w:ind w:left="113" w:right="113"/>
          </w:pPr>
        </w:p>
      </w:tc>
    </w:tr>
  </w:tbl>
  <w:p w:rsidR="0093617F" w:rsidRDefault="0093617F">
    <w:pPr>
      <w:pStyle w:val="a6"/>
      <w:framePr w:w="9639" w:h="170" w:hRule="exact" w:wrap="around" w:vAnchor="page" w:hAnchor="page" w:x="1485" w:y="16325"/>
      <w:tabs>
        <w:tab w:val="clear" w:pos="4536"/>
        <w:tab w:val="center" w:pos="-1418"/>
        <w:tab w:val="left" w:pos="5103"/>
      </w:tabs>
      <w:spacing w:line="240" w:lineRule="auto"/>
      <w:jc w:val="left"/>
      <w:rPr>
        <w:rFonts w:ascii="Arial" w:hAnsi="Arial"/>
        <w:sz w:val="14"/>
      </w:rPr>
    </w:pPr>
    <w:r>
      <w:tab/>
    </w:r>
    <w:r>
      <w:rPr>
        <w:rFonts w:ascii="Arial" w:hAnsi="Arial"/>
        <w:sz w:val="14"/>
      </w:rPr>
      <w:t xml:space="preserve">Копировал:  </w:t>
    </w:r>
    <w:r>
      <w:rPr>
        <w:rFonts w:ascii="Arial" w:hAnsi="Arial"/>
        <w:sz w:val="14"/>
      </w:rPr>
      <w:tab/>
      <w:t>Формат А</w:t>
    </w:r>
    <w:proofErr w:type="gramStart"/>
    <w:r>
      <w:rPr>
        <w:rFonts w:ascii="Arial" w:hAnsi="Arial"/>
        <w:sz w:val="14"/>
      </w:rPr>
      <w:t>4</w:t>
    </w:r>
    <w:proofErr w:type="gramEnd"/>
  </w:p>
  <w:tbl>
    <w:tblPr>
      <w:tblW w:w="0" w:type="auto"/>
      <w:tblLayout w:type="fixed"/>
      <w:tblCellMar>
        <w:left w:w="0" w:type="dxa"/>
        <w:right w:w="0" w:type="dxa"/>
      </w:tblCellMar>
      <w:tblLook w:val="0000"/>
    </w:tblPr>
    <w:tblGrid>
      <w:gridCol w:w="397"/>
      <w:gridCol w:w="567"/>
      <w:gridCol w:w="1304"/>
      <w:gridCol w:w="7"/>
      <w:gridCol w:w="851"/>
      <w:gridCol w:w="567"/>
    </w:tblGrid>
    <w:tr w:rsidR="0093617F">
      <w:trPr>
        <w:cantSplit/>
        <w:trHeight w:hRule="exact" w:val="280"/>
      </w:trPr>
      <w:tc>
        <w:tcPr>
          <w:tcW w:w="397" w:type="dxa"/>
          <w:vAlign w:val="center"/>
        </w:tcPr>
        <w:p w:rsidR="0093617F" w:rsidRPr="00386FA0" w:rsidRDefault="0093617F">
          <w:pPr>
            <w:pStyle w:val="a6"/>
            <w:framePr w:w="3686" w:h="1701" w:hRule="exact" w:wrap="around" w:vAnchor="page" w:hAnchor="page" w:x="1135" w:y="14630"/>
            <w:spacing w:before="40" w:line="240" w:lineRule="auto"/>
            <w:ind w:left="28"/>
            <w:jc w:val="center"/>
            <w:rPr>
              <w:rFonts w:ascii="Arial" w:hAnsi="Arial"/>
              <w:sz w:val="18"/>
            </w:rPr>
          </w:pPr>
          <w:proofErr w:type="spellStart"/>
          <w:r w:rsidRPr="00386FA0">
            <w:rPr>
              <w:rFonts w:ascii="Arial" w:hAnsi="Arial"/>
              <w:sz w:val="18"/>
            </w:rPr>
            <w:t>Изм</w:t>
          </w:r>
          <w:proofErr w:type="spellEnd"/>
        </w:p>
      </w:tc>
      <w:tc>
        <w:tcPr>
          <w:tcW w:w="567" w:type="dxa"/>
          <w:vAlign w:val="center"/>
        </w:tcPr>
        <w:p w:rsidR="0093617F" w:rsidRPr="00386FA0" w:rsidRDefault="0093617F">
          <w:pPr>
            <w:pStyle w:val="a6"/>
            <w:framePr w:w="3686" w:h="1701" w:hRule="exact" w:wrap="around" w:vAnchor="page" w:hAnchor="page" w:x="1135" w:y="14630"/>
            <w:spacing w:before="40" w:line="240" w:lineRule="auto"/>
            <w:jc w:val="center"/>
            <w:rPr>
              <w:rFonts w:ascii="Arial" w:hAnsi="Arial"/>
              <w:sz w:val="18"/>
            </w:rPr>
          </w:pPr>
          <w:r w:rsidRPr="00386FA0">
            <w:rPr>
              <w:rFonts w:ascii="Arial" w:hAnsi="Arial"/>
              <w:sz w:val="18"/>
            </w:rPr>
            <w:t>Лист</w:t>
          </w:r>
        </w:p>
      </w:tc>
      <w:tc>
        <w:tcPr>
          <w:tcW w:w="1311" w:type="dxa"/>
          <w:gridSpan w:val="2"/>
          <w:vAlign w:val="center"/>
        </w:tcPr>
        <w:p w:rsidR="0093617F" w:rsidRPr="00386FA0" w:rsidRDefault="0093617F">
          <w:pPr>
            <w:pStyle w:val="a6"/>
            <w:framePr w:w="3686" w:h="1701" w:hRule="exact" w:wrap="around" w:vAnchor="page" w:hAnchor="page" w:x="1135" w:y="14630"/>
            <w:spacing w:before="40" w:line="240" w:lineRule="auto"/>
            <w:jc w:val="center"/>
            <w:rPr>
              <w:rFonts w:ascii="Arial" w:hAnsi="Arial"/>
              <w:sz w:val="18"/>
            </w:rPr>
          </w:pPr>
          <w:r w:rsidRPr="00386FA0">
            <w:rPr>
              <w:rFonts w:ascii="Arial" w:hAnsi="Arial"/>
              <w:sz w:val="18"/>
            </w:rPr>
            <w:t>№ докум.</w:t>
          </w:r>
        </w:p>
      </w:tc>
      <w:tc>
        <w:tcPr>
          <w:tcW w:w="851" w:type="dxa"/>
          <w:vAlign w:val="center"/>
        </w:tcPr>
        <w:p w:rsidR="0093617F" w:rsidRPr="00386FA0" w:rsidRDefault="0093617F">
          <w:pPr>
            <w:pStyle w:val="a6"/>
            <w:framePr w:w="3686" w:h="1701" w:hRule="exact" w:wrap="around" w:vAnchor="page" w:hAnchor="page" w:x="1135" w:y="14630"/>
            <w:spacing w:before="40" w:line="240" w:lineRule="auto"/>
            <w:jc w:val="center"/>
            <w:rPr>
              <w:rFonts w:ascii="Arial" w:hAnsi="Arial"/>
              <w:sz w:val="18"/>
            </w:rPr>
          </w:pPr>
          <w:proofErr w:type="spellStart"/>
          <w:r w:rsidRPr="00386FA0">
            <w:rPr>
              <w:rFonts w:ascii="Arial" w:hAnsi="Arial"/>
              <w:sz w:val="18"/>
            </w:rPr>
            <w:t>Подп</w:t>
          </w:r>
          <w:proofErr w:type="spellEnd"/>
          <w:r w:rsidRPr="00386FA0">
            <w:rPr>
              <w:rFonts w:ascii="Arial" w:hAnsi="Arial"/>
              <w:sz w:val="18"/>
            </w:rPr>
            <w:t>.</w:t>
          </w:r>
        </w:p>
      </w:tc>
      <w:tc>
        <w:tcPr>
          <w:tcW w:w="567" w:type="dxa"/>
          <w:vAlign w:val="center"/>
        </w:tcPr>
        <w:p w:rsidR="0093617F" w:rsidRPr="00386FA0" w:rsidRDefault="0093617F">
          <w:pPr>
            <w:pStyle w:val="a6"/>
            <w:framePr w:w="3686" w:h="1701" w:hRule="exact" w:wrap="around" w:vAnchor="page" w:hAnchor="page" w:x="1135" w:y="14630"/>
            <w:spacing w:before="40" w:line="240" w:lineRule="auto"/>
            <w:jc w:val="center"/>
            <w:rPr>
              <w:rFonts w:ascii="Arial" w:hAnsi="Arial"/>
              <w:sz w:val="18"/>
            </w:rPr>
          </w:pPr>
          <w:r w:rsidRPr="00386FA0">
            <w:rPr>
              <w:rFonts w:ascii="Arial" w:hAnsi="Arial"/>
              <w:sz w:val="18"/>
            </w:rPr>
            <w:t>Дата</w:t>
          </w:r>
        </w:p>
      </w:tc>
    </w:tr>
    <w:tr w:rsidR="0093617F">
      <w:trPr>
        <w:gridAfter w:val="3"/>
        <w:wAfter w:w="1425" w:type="dxa"/>
        <w:cantSplit/>
        <w:trHeight w:hRule="exact" w:val="280"/>
      </w:trPr>
      <w:tc>
        <w:tcPr>
          <w:tcW w:w="964" w:type="dxa"/>
          <w:gridSpan w:val="2"/>
          <w:vAlign w:val="center"/>
        </w:tcPr>
        <w:p w:rsidR="0093617F" w:rsidRPr="00386FA0" w:rsidRDefault="0093617F">
          <w:pPr>
            <w:pStyle w:val="a6"/>
            <w:framePr w:w="3686" w:h="1701" w:hRule="exact" w:wrap="around" w:vAnchor="page" w:hAnchor="page" w:x="1135" w:y="14630"/>
            <w:spacing w:before="40" w:line="240" w:lineRule="auto"/>
            <w:ind w:left="57"/>
            <w:jc w:val="left"/>
            <w:rPr>
              <w:rFonts w:ascii="Arial" w:hAnsi="Arial"/>
              <w:sz w:val="20"/>
            </w:rPr>
          </w:pPr>
          <w:proofErr w:type="spellStart"/>
          <w:r w:rsidRPr="00386FA0">
            <w:rPr>
              <w:rFonts w:ascii="Arial" w:hAnsi="Arial"/>
              <w:sz w:val="20"/>
            </w:rPr>
            <w:t>Разраб</w:t>
          </w:r>
          <w:proofErr w:type="spellEnd"/>
          <w:r w:rsidRPr="00386FA0">
            <w:rPr>
              <w:rFonts w:ascii="Arial" w:hAnsi="Arial"/>
              <w:sz w:val="20"/>
            </w:rPr>
            <w:t>.</w:t>
          </w:r>
        </w:p>
      </w:tc>
      <w:tc>
        <w:tcPr>
          <w:tcW w:w="1304" w:type="dxa"/>
          <w:vAlign w:val="center"/>
        </w:tcPr>
        <w:p w:rsidR="0093617F" w:rsidRPr="00386FA0" w:rsidRDefault="0093617F">
          <w:pPr>
            <w:pStyle w:val="a6"/>
            <w:framePr w:w="3686" w:h="1701" w:hRule="exact" w:wrap="around" w:vAnchor="page" w:hAnchor="page" w:x="1135" w:y="14630"/>
            <w:tabs>
              <w:tab w:val="left" w:pos="-2949"/>
              <w:tab w:val="left" w:pos="-2807"/>
            </w:tabs>
            <w:spacing w:before="40" w:line="240" w:lineRule="auto"/>
            <w:ind w:left="57" w:firstLine="28"/>
            <w:jc w:val="left"/>
            <w:rPr>
              <w:rFonts w:ascii="Arial" w:hAnsi="Arial"/>
              <w:sz w:val="20"/>
            </w:rPr>
          </w:pPr>
          <w:r w:rsidRPr="00386FA0">
            <w:rPr>
              <w:rFonts w:ascii="Arial" w:hAnsi="Arial"/>
              <w:sz w:val="20"/>
            </w:rPr>
            <w:t>Горлов</w:t>
          </w:r>
        </w:p>
      </w:tc>
    </w:tr>
    <w:tr w:rsidR="0093617F">
      <w:trPr>
        <w:gridAfter w:val="3"/>
        <w:wAfter w:w="1425" w:type="dxa"/>
        <w:cantSplit/>
        <w:trHeight w:hRule="exact" w:val="280"/>
      </w:trPr>
      <w:tc>
        <w:tcPr>
          <w:tcW w:w="964" w:type="dxa"/>
          <w:gridSpan w:val="2"/>
          <w:vAlign w:val="center"/>
        </w:tcPr>
        <w:p w:rsidR="0093617F" w:rsidRPr="00386FA0" w:rsidRDefault="0093617F">
          <w:pPr>
            <w:pStyle w:val="a6"/>
            <w:framePr w:w="3686" w:h="1701" w:hRule="exact" w:wrap="around" w:vAnchor="page" w:hAnchor="page" w:x="1135" w:y="14630"/>
            <w:spacing w:before="40" w:line="240" w:lineRule="auto"/>
            <w:ind w:left="57"/>
            <w:jc w:val="left"/>
            <w:rPr>
              <w:rFonts w:ascii="Arial" w:hAnsi="Arial"/>
              <w:sz w:val="20"/>
            </w:rPr>
          </w:pPr>
          <w:proofErr w:type="spellStart"/>
          <w:r w:rsidRPr="00386FA0">
            <w:rPr>
              <w:rFonts w:ascii="Arial" w:hAnsi="Arial"/>
              <w:sz w:val="20"/>
            </w:rPr>
            <w:t>Пров</w:t>
          </w:r>
          <w:proofErr w:type="spellEnd"/>
          <w:r w:rsidRPr="00386FA0">
            <w:rPr>
              <w:rFonts w:ascii="Arial" w:hAnsi="Arial"/>
              <w:sz w:val="20"/>
            </w:rPr>
            <w:t>.</w:t>
          </w:r>
        </w:p>
      </w:tc>
      <w:tc>
        <w:tcPr>
          <w:tcW w:w="1304" w:type="dxa"/>
          <w:vAlign w:val="center"/>
        </w:tcPr>
        <w:p w:rsidR="0093617F" w:rsidRPr="00386FA0" w:rsidRDefault="0093617F">
          <w:pPr>
            <w:pStyle w:val="a6"/>
            <w:framePr w:w="3686" w:h="1701" w:hRule="exact" w:wrap="around" w:vAnchor="page" w:hAnchor="page" w:x="1135" w:y="14630"/>
            <w:spacing w:before="40" w:line="240" w:lineRule="auto"/>
            <w:ind w:left="57" w:firstLine="28"/>
            <w:jc w:val="left"/>
            <w:rPr>
              <w:rFonts w:ascii="Arial" w:hAnsi="Arial"/>
              <w:sz w:val="20"/>
            </w:rPr>
          </w:pPr>
          <w:r w:rsidRPr="00386FA0">
            <w:rPr>
              <w:rFonts w:ascii="Arial" w:hAnsi="Arial"/>
              <w:sz w:val="20"/>
            </w:rPr>
            <w:t>Репин</w:t>
          </w:r>
        </w:p>
      </w:tc>
    </w:tr>
    <w:tr w:rsidR="0093617F">
      <w:trPr>
        <w:gridAfter w:val="3"/>
        <w:wAfter w:w="1425" w:type="dxa"/>
        <w:cantSplit/>
        <w:trHeight w:hRule="exact" w:val="280"/>
      </w:trPr>
      <w:tc>
        <w:tcPr>
          <w:tcW w:w="964" w:type="dxa"/>
          <w:gridSpan w:val="2"/>
        </w:tcPr>
        <w:p w:rsidR="0093617F" w:rsidRPr="00386FA0" w:rsidRDefault="0093617F">
          <w:pPr>
            <w:pStyle w:val="a6"/>
            <w:framePr w:w="3686" w:h="1701" w:hRule="exact" w:wrap="around" w:vAnchor="page" w:hAnchor="page" w:x="1135" w:y="14630"/>
            <w:spacing w:before="40" w:line="240" w:lineRule="auto"/>
            <w:ind w:left="57"/>
            <w:jc w:val="left"/>
            <w:rPr>
              <w:rFonts w:ascii="Arial" w:hAnsi="Arial"/>
              <w:sz w:val="20"/>
            </w:rPr>
          </w:pPr>
        </w:p>
      </w:tc>
      <w:tc>
        <w:tcPr>
          <w:tcW w:w="1304" w:type="dxa"/>
        </w:tcPr>
        <w:p w:rsidR="0093617F" w:rsidRPr="00386FA0" w:rsidRDefault="0093617F">
          <w:pPr>
            <w:pStyle w:val="a6"/>
            <w:framePr w:w="3686" w:h="1701" w:hRule="exact" w:wrap="around" w:vAnchor="page" w:hAnchor="page" w:x="1135" w:y="14630"/>
            <w:spacing w:before="40" w:line="240" w:lineRule="auto"/>
            <w:ind w:left="57" w:firstLine="28"/>
            <w:jc w:val="left"/>
            <w:rPr>
              <w:rFonts w:ascii="Arial" w:hAnsi="Arial"/>
              <w:sz w:val="20"/>
            </w:rPr>
          </w:pPr>
        </w:p>
      </w:tc>
    </w:tr>
    <w:tr w:rsidR="0093617F">
      <w:trPr>
        <w:gridAfter w:val="3"/>
        <w:wAfter w:w="1425" w:type="dxa"/>
        <w:cantSplit/>
        <w:trHeight w:hRule="exact" w:val="280"/>
      </w:trPr>
      <w:tc>
        <w:tcPr>
          <w:tcW w:w="964" w:type="dxa"/>
          <w:gridSpan w:val="2"/>
          <w:vAlign w:val="center"/>
        </w:tcPr>
        <w:p w:rsidR="0093617F" w:rsidRPr="00386FA0" w:rsidRDefault="0093617F">
          <w:pPr>
            <w:pStyle w:val="a6"/>
            <w:framePr w:w="3686" w:h="1701" w:hRule="exact" w:wrap="around" w:vAnchor="page" w:hAnchor="page" w:x="1135" w:y="14630"/>
            <w:spacing w:before="40" w:line="240" w:lineRule="auto"/>
            <w:ind w:left="57"/>
            <w:jc w:val="left"/>
            <w:rPr>
              <w:rFonts w:ascii="Arial" w:hAnsi="Arial"/>
              <w:sz w:val="20"/>
            </w:rPr>
          </w:pPr>
          <w:r w:rsidRPr="00386FA0">
            <w:rPr>
              <w:rFonts w:ascii="Arial" w:hAnsi="Arial"/>
              <w:sz w:val="20"/>
            </w:rPr>
            <w:t>Н.контр</w:t>
          </w:r>
          <w:r>
            <w:rPr>
              <w:rFonts w:ascii="Arial" w:hAnsi="Arial"/>
              <w:sz w:val="20"/>
              <w:lang w:val="en-US"/>
            </w:rPr>
            <w:t>.</w:t>
          </w:r>
        </w:p>
      </w:tc>
      <w:tc>
        <w:tcPr>
          <w:tcW w:w="1304" w:type="dxa"/>
          <w:vAlign w:val="center"/>
        </w:tcPr>
        <w:p w:rsidR="0093617F" w:rsidRPr="00386FA0" w:rsidRDefault="0093617F">
          <w:pPr>
            <w:pStyle w:val="a6"/>
            <w:framePr w:w="3686" w:h="1701" w:hRule="exact" w:wrap="around" w:vAnchor="page" w:hAnchor="page" w:x="1135" w:y="14630"/>
            <w:spacing w:before="40" w:line="240" w:lineRule="auto"/>
            <w:ind w:left="57" w:firstLine="28"/>
            <w:jc w:val="left"/>
            <w:rPr>
              <w:rFonts w:ascii="Arial" w:hAnsi="Arial"/>
              <w:sz w:val="20"/>
            </w:rPr>
          </w:pPr>
        </w:p>
      </w:tc>
    </w:tr>
    <w:tr w:rsidR="0093617F">
      <w:trPr>
        <w:gridAfter w:val="3"/>
        <w:wAfter w:w="1425" w:type="dxa"/>
        <w:cantSplit/>
        <w:trHeight w:hRule="exact" w:val="280"/>
      </w:trPr>
      <w:tc>
        <w:tcPr>
          <w:tcW w:w="964" w:type="dxa"/>
          <w:gridSpan w:val="2"/>
          <w:vAlign w:val="center"/>
        </w:tcPr>
        <w:p w:rsidR="0093617F" w:rsidRPr="00386FA0" w:rsidRDefault="0093617F">
          <w:pPr>
            <w:pStyle w:val="a6"/>
            <w:framePr w:w="3686" w:h="1701" w:hRule="exact" w:wrap="around" w:vAnchor="page" w:hAnchor="page" w:x="1135" w:y="14630"/>
            <w:spacing w:before="40" w:line="240" w:lineRule="auto"/>
            <w:ind w:left="57"/>
            <w:jc w:val="left"/>
            <w:rPr>
              <w:rFonts w:ascii="Arial" w:hAnsi="Arial"/>
              <w:sz w:val="20"/>
            </w:rPr>
          </w:pPr>
          <w:r w:rsidRPr="00386FA0">
            <w:rPr>
              <w:rFonts w:ascii="Arial" w:hAnsi="Arial"/>
              <w:sz w:val="20"/>
            </w:rPr>
            <w:t>Утв.</w:t>
          </w:r>
        </w:p>
      </w:tc>
      <w:tc>
        <w:tcPr>
          <w:tcW w:w="1304" w:type="dxa"/>
          <w:vAlign w:val="center"/>
        </w:tcPr>
        <w:p w:rsidR="0093617F" w:rsidRPr="00386FA0" w:rsidRDefault="0093617F">
          <w:pPr>
            <w:pStyle w:val="a6"/>
            <w:framePr w:w="3686" w:h="1701" w:hRule="exact" w:wrap="around" w:vAnchor="page" w:hAnchor="page" w:x="1135" w:y="14630"/>
            <w:spacing w:before="40" w:line="240" w:lineRule="auto"/>
            <w:ind w:left="57" w:firstLine="28"/>
            <w:jc w:val="left"/>
            <w:rPr>
              <w:rFonts w:ascii="Arial" w:hAnsi="Arial"/>
              <w:sz w:val="20"/>
            </w:rPr>
          </w:pPr>
          <w:proofErr w:type="spellStart"/>
          <w:r w:rsidRPr="00386FA0">
            <w:rPr>
              <w:rFonts w:ascii="Arial" w:hAnsi="Arial"/>
              <w:sz w:val="20"/>
            </w:rPr>
            <w:t>Коннов</w:t>
          </w:r>
          <w:proofErr w:type="spellEnd"/>
        </w:p>
      </w:tc>
    </w:tr>
  </w:tbl>
  <w:p w:rsidR="0093617F" w:rsidRDefault="0093617F">
    <w:pPr>
      <w:pStyle w:val="af0"/>
      <w:framePr w:wrap="around"/>
    </w:pPr>
    <w:r>
      <w:t>УЭ</w:t>
    </w:r>
    <w:proofErr w:type="gramStart"/>
    <w:r>
      <w:t>2</w:t>
    </w:r>
    <w:proofErr w:type="gramEnd"/>
    <w:r>
      <w:t>.248.212 Д11</w:t>
    </w:r>
  </w:p>
  <w:p w:rsidR="0093617F" w:rsidRDefault="0089165D">
    <w:pPr>
      <w:pStyle w:val="a6"/>
      <w:tabs>
        <w:tab w:val="clear" w:pos="4536"/>
      </w:tabs>
      <w:jc w:val="left"/>
      <w:rPr>
        <w:rStyle w:val="a8"/>
        <w:rFonts w:ascii="Times New Roman" w:hAnsi="Times New Roman"/>
      </w:rPr>
    </w:pPr>
    <w:r>
      <w:rPr>
        <w:noProof/>
        <w:sz w:val="22"/>
      </w:rPr>
      <w:pict>
        <v:line id="_x0000_s2241" style="position:absolute;z-index:251660800;mso-position-horizontal-relative:page;mso-position-vertical-relative:page" from="56.7pt,717.25pt" to="240.95pt,717.3pt" o:allowincell="f" strokeweight=".5pt">
          <v:stroke startarrowwidth="narrow" startarrowlength="short" endarrowwidth="narrow" endarrowlength="short"/>
          <w10:wrap anchorx="page" anchory="page"/>
        </v:line>
      </w:pict>
    </w:r>
    <w:r>
      <w:rPr>
        <w:noProof/>
        <w:sz w:val="22"/>
      </w:rPr>
      <w:pict>
        <v:line id="_x0000_s2231" style="position:absolute;z-index:251650560;mso-position-horizontal-relative:page;mso-position-vertical-relative:page" from="428.1pt,640.7pt" to="428.15pt,680.4pt" o:allowincell="f" strokeweight="1pt">
          <v:stroke startarrowwidth="narrow" startarrowlength="short" endarrowwidth="narrow" endarrowlength="short"/>
          <w10:wrap anchorx="page" anchory="page"/>
        </v:line>
      </w:pict>
    </w:r>
    <w:r>
      <w:rPr>
        <w:noProof/>
        <w:sz w:val="22"/>
      </w:rPr>
      <w:pict>
        <v:line id="_x0000_s2224" style="position:absolute;z-index:251643392;mso-position-horizontal-relative:page;mso-position-vertical-relative:page" from="280.65pt,640.7pt" to="280.65pt,680.4pt" o:allowincell="f" strokeweight="1pt">
          <v:stroke startarrowwidth="narrow" startarrowlength="short" endarrowwidth="narrow" endarrowlength="short"/>
          <w10:wrap anchorx="page" anchory="page"/>
        </v:line>
      </w:pict>
    </w:r>
    <w:r>
      <w:rPr>
        <w:noProof/>
        <w:sz w:val="22"/>
      </w:rPr>
      <w:pict>
        <v:line id="_x0000_s2239" style="position:absolute;z-index:251658752;mso-position-horizontal-relative:page;mso-position-vertical-relative:page" from="241pt,640.7pt" to="575.5pt,640.75pt" o:allowincell="f" strokeweight="1pt">
          <v:stroke startarrowwidth="narrow" startarrowlength="short" endarrowwidth="narrow" endarrowlength="short"/>
          <w10:wrap anchorx="page" anchory="page"/>
        </v:line>
      </w:pict>
    </w:r>
    <w:r>
      <w:rPr>
        <w:noProof/>
        <w:sz w:val="22"/>
      </w:rPr>
      <w:pict>
        <v:line id="_x0000_s2238" style="position:absolute;z-index:251657728;mso-position-horizontal-relative:page;mso-position-vertical-relative:page" from="241pt,680.35pt" to="575.5pt,680.4pt" o:allowincell="f" strokeweight="1pt">
          <v:stroke startarrowwidth="narrow" startarrowlength="short" endarrowwidth="narrow" endarrowlength="short"/>
          <w10:wrap anchorx="page" anchory="page"/>
        </v:line>
      </w:pict>
    </w:r>
    <w:r>
      <w:rPr>
        <w:noProof/>
        <w:sz w:val="22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05" type="#_x0000_t202" style="position:absolute;margin-left:524.5pt;margin-top:761.2pt;width:49pt;height:11.2pt;z-index:251634176;mso-position-horizontal-relative:page;mso-position-vertical-relative:page" o:allowincell="f" stroked="f">
          <v:textbox style="mso-next-textbox:#_x0000_s2205" inset="0,0,0,0">
            <w:txbxContent>
              <w:p w:rsidR="0093617F" w:rsidRDefault="0093617F">
                <w:pPr>
                  <w:spacing w:line="240" w:lineRule="auto"/>
                  <w:jc w:val="center"/>
                  <w:rPr>
                    <w:rFonts w:ascii="Arial" w:hAnsi="Arial"/>
                    <w:sz w:val="20"/>
                  </w:rPr>
                </w:pPr>
              </w:p>
              <w:p w:rsidR="0093617F" w:rsidRDefault="0093617F"/>
            </w:txbxContent>
          </v:textbox>
          <w10:wrap anchorx="page" anchory="page"/>
        </v:shape>
      </w:pict>
    </w:r>
    <w:r>
      <w:rPr>
        <w:noProof/>
        <w:sz w:val="22"/>
      </w:rPr>
      <w:pict>
        <v:shape id="_x0000_s2204" type="#_x0000_t202" style="position:absolute;margin-left:476.3pt;margin-top:761.2pt;width:46.75pt;height:11.2pt;z-index:251633152;mso-position-horizontal-relative:page;mso-position-vertical-relative:page" o:allowincell="f" stroked="f">
          <v:textbox style="mso-next-textbox:#_x0000_s2204" inset="0,0,0,0">
            <w:txbxContent>
              <w:p w:rsidR="0093617F" w:rsidRDefault="0093617F">
                <w:pPr>
                  <w:spacing w:line="240" w:lineRule="auto"/>
                  <w:jc w:val="center"/>
                  <w:rPr>
                    <w:rFonts w:ascii="Arial" w:hAnsi="Arial"/>
                    <w:sz w:val="20"/>
                  </w:rPr>
                </w:pPr>
                <w:r>
                  <w:rPr>
                    <w:rFonts w:ascii="Arial" w:hAnsi="Arial"/>
                    <w:sz w:val="20"/>
                  </w:rPr>
                  <w:t>1</w:t>
                </w:r>
              </w:p>
              <w:p w:rsidR="0093617F" w:rsidRDefault="0093617F"/>
            </w:txbxContent>
          </v:textbox>
          <w10:wrap anchorx="page" anchory="page"/>
        </v:shape>
      </w:pict>
    </w:r>
    <w:r>
      <w:rPr>
        <w:noProof/>
        <w:sz w:val="22"/>
      </w:rPr>
      <w:pict>
        <v:shape id="_x0000_s2207" type="#_x0000_t202" style="position:absolute;margin-left:476.85pt;margin-top:747pt;width:46.75pt;height:11.2pt;z-index:251636224;mso-position-horizontal-relative:page;mso-position-vertical-relative:page" o:allowincell="f" stroked="f">
          <v:textbox style="mso-next-textbox:#_x0000_s2207" inset="0,0,0,0">
            <w:txbxContent>
              <w:p w:rsidR="0093617F" w:rsidRDefault="0093617F">
                <w:pPr>
                  <w:spacing w:line="240" w:lineRule="auto"/>
                  <w:jc w:val="center"/>
                  <w:rPr>
                    <w:rFonts w:ascii="Arial" w:hAnsi="Arial"/>
                    <w:sz w:val="20"/>
                  </w:rPr>
                </w:pPr>
                <w:r>
                  <w:rPr>
                    <w:rFonts w:ascii="Arial" w:hAnsi="Arial"/>
                    <w:sz w:val="20"/>
                  </w:rPr>
                  <w:t>Лист</w:t>
                </w:r>
              </w:p>
              <w:p w:rsidR="0093617F" w:rsidRDefault="0093617F"/>
            </w:txbxContent>
          </v:textbox>
          <w10:wrap anchorx="page" anchory="page"/>
        </v:shape>
      </w:pict>
    </w:r>
    <w:r>
      <w:rPr>
        <w:noProof/>
        <w:sz w:val="22"/>
      </w:rPr>
      <w:pict>
        <v:shape id="_x0000_s2208" type="#_x0000_t202" style="position:absolute;margin-left:435.4pt;margin-top:747pt;width:39.2pt;height:11.2pt;z-index:251637248;mso-position-horizontal-relative:page;mso-position-vertical-relative:page" o:allowincell="f" stroked="f">
          <v:textbox style="mso-next-textbox:#_x0000_s2208" inset="0,0,0,0">
            <w:txbxContent>
              <w:p w:rsidR="0093617F" w:rsidRDefault="0093617F">
                <w:pPr>
                  <w:spacing w:line="240" w:lineRule="auto"/>
                  <w:jc w:val="center"/>
                  <w:rPr>
                    <w:rFonts w:ascii="Arial" w:hAnsi="Arial"/>
                    <w:sz w:val="20"/>
                  </w:rPr>
                </w:pPr>
                <w:r>
                  <w:rPr>
                    <w:rFonts w:ascii="Arial" w:hAnsi="Arial"/>
                    <w:sz w:val="20"/>
                  </w:rPr>
                  <w:t>Лит.</w:t>
                </w:r>
              </w:p>
            </w:txbxContent>
          </v:textbox>
          <w10:wrap anchorx="page" anchory="page"/>
        </v:shape>
      </w:pict>
    </w:r>
    <w:r>
      <w:rPr>
        <w:noProof/>
        <w:sz w:val="22"/>
      </w:rPr>
      <w:pict>
        <v:line id="_x0000_s2230" style="position:absolute;flip:y;z-index:251649536;mso-position-horizontal-relative:page;mso-position-vertical-relative:page" from="447.95pt,759.8pt" to="448.05pt,773.85pt" o:allowincell="f" strokeweight=".5pt">
          <v:stroke startarrowwidth="narrow" startarrowlength="short" endarrowwidth="narrow" endarrowlength="short"/>
          <w10:wrap anchorx="page" anchory="page"/>
        </v:line>
      </w:pict>
    </w:r>
    <w:r>
      <w:rPr>
        <w:noProof/>
        <w:sz w:val="22"/>
      </w:rPr>
      <w:pict>
        <v:line id="_x0000_s2229" style="position:absolute;flip:y;z-index:251648512;mso-position-horizontal-relative:page;mso-position-vertical-relative:page" from="462.1pt,759.8pt" to="462.15pt,773.85pt" o:allowincell="f" strokeweight=".5pt">
          <v:stroke startarrowwidth="narrow" startarrowlength="short" endarrowwidth="narrow" endarrowlength="short"/>
          <w10:wrap anchorx="page" anchory="page"/>
        </v:line>
      </w:pict>
    </w:r>
    <w:r>
      <w:rPr>
        <w:noProof/>
        <w:sz w:val="22"/>
      </w:rPr>
      <w:pict>
        <v:shape id="_x0000_s2206" type="#_x0000_t202" style="position:absolute;margin-left:525pt;margin-top:747pt;width:49pt;height:11.2pt;z-index:251635200;mso-position-horizontal-relative:page;mso-position-vertical-relative:page" o:allowincell="f" stroked="f">
          <v:textbox style="mso-next-textbox:#_x0000_s2206" inset="0,0,0,0">
            <w:txbxContent>
              <w:p w:rsidR="0093617F" w:rsidRDefault="0093617F">
                <w:pPr>
                  <w:spacing w:line="240" w:lineRule="auto"/>
                  <w:jc w:val="center"/>
                  <w:rPr>
                    <w:rFonts w:ascii="Arial" w:hAnsi="Arial"/>
                    <w:sz w:val="20"/>
                  </w:rPr>
                </w:pPr>
                <w:r>
                  <w:rPr>
                    <w:rFonts w:ascii="Arial" w:hAnsi="Arial"/>
                    <w:sz w:val="20"/>
                  </w:rPr>
                  <w:t>Листов</w:t>
                </w:r>
              </w:p>
              <w:p w:rsidR="0093617F" w:rsidRDefault="0093617F"/>
            </w:txbxContent>
          </v:textbox>
          <w10:wrap anchorx="page" anchory="page"/>
        </v:shape>
      </w:pict>
    </w:r>
    <w:r>
      <w:rPr>
        <w:noProof/>
        <w:sz w:val="22"/>
      </w:rPr>
      <w:pict>
        <v:line id="_x0000_s2228" style="position:absolute;flip:y;z-index:251647488;mso-position-horizontal-relative:page;mso-position-vertical-relative:page" from="524.5pt,745.6pt" to="524.55pt,773.55pt" o:allowincell="f" strokeweight=".5pt">
          <v:stroke startarrowwidth="narrow" startarrowlength="short" endarrowwidth="narrow" endarrowlength="short"/>
          <w10:wrap anchorx="page" anchory="page"/>
        </v:line>
      </w:pict>
    </w:r>
    <w:r>
      <w:rPr>
        <w:noProof/>
        <w:sz w:val="22"/>
      </w:rPr>
      <w:pict>
        <v:line id="_x0000_s2227" style="position:absolute;flip:y;z-index:251646464;mso-position-horizontal-relative:page;mso-position-vertical-relative:page" from="476.3pt,745.6pt" to="476.3pt,773.25pt" o:allowincell="f" strokeweight=".5pt">
          <v:stroke startarrowwidth="narrow" startarrowlength="short" endarrowwidth="narrow" endarrowlength="short"/>
          <w10:wrap anchorx="page" anchory="page"/>
        </v:line>
      </w:pict>
    </w:r>
    <w:r>
      <w:rPr>
        <w:noProof/>
        <w:sz w:val="22"/>
      </w:rPr>
      <w:pict>
        <v:line id="_x0000_s2219" style="position:absolute;flip:y;z-index:251638272;mso-position-horizontal-relative:page;mso-position-vertical-relative:page" from="241pt,640.7pt" to="241.05pt,816.45pt" o:allowincell="f" strokeweight="1pt">
          <v:stroke startarrowwidth="narrow" startarrowlength="short" endarrowwidth="narrow" endarrowlength="short"/>
          <w10:wrap anchorx="page" anchory="page"/>
        </v:line>
      </w:pict>
    </w:r>
    <w:r>
      <w:rPr>
        <w:noProof/>
        <w:sz w:val="22"/>
      </w:rPr>
      <w:pict>
        <v:line id="_x0000_s2220" style="position:absolute;z-index:251639296;mso-position-horizontal-relative:page;mso-position-vertical-relative:page" from="104.9pt,703.1pt" to="104.95pt,816.5pt" o:allowincell="f" strokeweight=".5pt">
          <v:stroke startarrowwidth="narrow" startarrowlength="short" endarrowwidth="narrow" endarrowlength="short"/>
          <w10:wrap anchorx="page" anchory="page"/>
        </v:line>
      </w:pict>
    </w:r>
    <w:r>
      <w:rPr>
        <w:noProof/>
        <w:sz w:val="22"/>
      </w:rPr>
      <w:pict>
        <v:line id="_x0000_s2240" style="position:absolute;z-index:251659776;mso-position-horizontal-relative:page;mso-position-vertical-relative:page" from="56.7pt,745.6pt" to="575.4pt,745.65pt" o:allowincell="f" strokeweight=".5pt">
          <v:stroke startarrowwidth="narrow" startarrowlength="short" endarrowwidth="narrow" endarrowlength="short"/>
          <w10:wrap anchorx="page" anchory="page"/>
        </v:line>
      </w:pict>
    </w:r>
    <w:r>
      <w:rPr>
        <w:noProof/>
        <w:sz w:val="22"/>
      </w:rPr>
      <w:pict>
        <v:rect id="_x0000_s2237" style="position:absolute;margin-left:56.7pt;margin-top:19.85pt;width:518.6pt;height:796.55pt;z-index:251656704;mso-position-horizontal-relative:page;mso-position-vertical-relative:page" o:allowincell="f" filled="f" strokeweight="1pt">
          <w10:wrap anchorx="page" anchory="page"/>
        </v:rect>
      </w:pict>
    </w:r>
    <w:r>
      <w:rPr>
        <w:noProof/>
        <w:sz w:val="22"/>
      </w:rPr>
      <w:pict>
        <v:line id="_x0000_s2236" style="position:absolute;z-index:251655680;mso-position-horizontal-relative:page;mso-position-vertical-relative:page" from="56.7pt,802.3pt" to="240.95pt,802.35pt" o:allowincell="f" strokeweight=".5pt">
          <v:stroke startarrowwidth="narrow" startarrowlength="short" endarrowwidth="narrow" endarrowlength="short"/>
          <w10:wrap anchorx="page" anchory="page"/>
        </v:line>
      </w:pict>
    </w:r>
    <w:r>
      <w:rPr>
        <w:noProof/>
        <w:sz w:val="22"/>
      </w:rPr>
      <w:pict>
        <v:line id="_x0000_s2235" style="position:absolute;z-index:251654656;mso-position-horizontal-relative:page;mso-position-vertical-relative:page" from="56.7pt,788.15pt" to="240.95pt,788.2pt" o:allowincell="f" strokeweight=".5pt">
          <v:stroke startarrowwidth="narrow" startarrowlength="short" endarrowwidth="narrow" endarrowlength="short"/>
          <w10:wrap anchorx="page" anchory="page"/>
        </v:line>
      </w:pict>
    </w:r>
    <w:r>
      <w:rPr>
        <w:noProof/>
        <w:sz w:val="22"/>
      </w:rPr>
      <w:pict>
        <v:line id="_x0000_s2234" style="position:absolute;z-index:251653632;mso-position-horizontal-relative:page;mso-position-vertical-relative:page" from="56.7pt,773.95pt" to="240.95pt,774pt" o:allowincell="f" strokeweight=".5pt">
          <v:stroke startarrowwidth="narrow" startarrowlength="short" endarrowwidth="narrow" endarrowlength="short"/>
          <w10:wrap anchorx="page" anchory="page"/>
        </v:line>
      </w:pict>
    </w:r>
    <w:r>
      <w:rPr>
        <w:noProof/>
        <w:sz w:val="22"/>
      </w:rPr>
      <w:pict>
        <v:line id="_x0000_s2233" style="position:absolute;z-index:251652608;mso-position-horizontal-relative:page;mso-position-vertical-relative:page" from="56.7pt,759.8pt" to="240.95pt,759.85pt" o:allowincell="f" strokeweight=".5pt">
          <v:stroke startarrowwidth="narrow" startarrowlength="short" endarrowwidth="narrow" endarrowlength="short"/>
          <w10:wrap anchorx="page" anchory="page"/>
        </v:line>
      </w:pict>
    </w:r>
    <w:r>
      <w:rPr>
        <w:noProof/>
        <w:sz w:val="22"/>
      </w:rPr>
      <w:pict>
        <v:line id="_x0000_s2232" style="position:absolute;z-index:251651584;mso-position-horizontal-relative:page;mso-position-vertical-relative:page" from="56.7pt,731.45pt" to="240.95pt,731.5pt" o:allowincell="f" strokeweight="1pt">
          <v:stroke startarrowwidth="narrow" startarrowlength="short" endarrowwidth="narrow" endarrowlength="short"/>
          <w10:wrap anchorx="page" anchory="page"/>
        </v:line>
      </w:pict>
    </w:r>
    <w:r>
      <w:rPr>
        <w:noProof/>
        <w:sz w:val="22"/>
      </w:rPr>
      <w:pict>
        <v:line id="_x0000_s2226" style="position:absolute;z-index:251645440;mso-position-horizontal-relative:page;mso-position-vertical-relative:page" from="433.75pt,773.95pt" to="575.5pt,774pt" o:allowincell="f" strokeweight="1pt">
          <v:stroke startarrowwidth="narrow" startarrowlength="short" endarrowwidth="narrow" endarrowlength="short"/>
          <w10:wrap anchorx="page" anchory="page"/>
        </v:line>
      </w:pict>
    </w:r>
    <w:r>
      <w:rPr>
        <w:noProof/>
        <w:sz w:val="22"/>
      </w:rPr>
      <w:pict>
        <v:line id="_x0000_s2225" style="position:absolute;z-index:251644416;mso-position-horizontal-relative:page;mso-position-vertical-relative:page" from="433.75pt,745.6pt" to="433.8pt,816.45pt" o:allowincell="f" strokeweight="1pt">
          <v:stroke startarrowwidth="narrow" startarrowlength="short" endarrowwidth="narrow" endarrowlength="short"/>
          <w10:wrap anchorx="page" anchory="page"/>
        </v:line>
      </w:pict>
    </w:r>
    <w:r>
      <w:rPr>
        <w:noProof/>
        <w:sz w:val="22"/>
      </w:rPr>
      <w:pict>
        <v:line id="_x0000_s2223" style="position:absolute;z-index:251642368;mso-position-horizontal-relative:page;mso-position-vertical-relative:page" from="76.55pt,703.1pt" to="76.55pt,745pt" o:allowincell="f" strokeweight=".5pt">
          <v:stroke startarrowwidth="narrow" startarrowlength="short" endarrowwidth="narrow" endarrowlength="short"/>
          <w10:wrap anchorx="page" anchory="page"/>
        </v:line>
      </w:pict>
    </w:r>
    <w:r>
      <w:rPr>
        <w:noProof/>
        <w:sz w:val="22"/>
      </w:rPr>
      <w:pict>
        <v:line id="_x0000_s2222" style="position:absolute;z-index:251641344;mso-position-horizontal-relative:page;mso-position-vertical-relative:page" from="212.65pt,703.1pt" to="212.7pt,816.5pt" o:allowincell="f" strokeweight=".5pt">
          <v:stroke startarrowwidth="narrow" startarrowlength="short" endarrowwidth="narrow" endarrowlength="short"/>
          <w10:wrap anchorx="page" anchory="page"/>
        </v:line>
      </w:pict>
    </w:r>
    <w:r>
      <w:rPr>
        <w:noProof/>
        <w:sz w:val="22"/>
      </w:rPr>
      <w:pict>
        <v:line id="_x0000_s2221" style="position:absolute;z-index:251640320;mso-position-horizontal-relative:page;mso-position-vertical-relative:page" from="170.1pt,703.1pt" to="170.1pt,816.5pt" o:allowincell="f" strokeweight=".5pt">
          <v:stroke startarrowwidth="narrow" startarrowlength="short" endarrowwidth="narrow" endarrowlength="short"/>
          <w10:wrap anchorx="page" anchory="page"/>
        </v:line>
      </w:pict>
    </w:r>
  </w:p>
  <w:tbl>
    <w:tblPr>
      <w:tblW w:w="0" w:type="auto"/>
      <w:tblLayout w:type="fixed"/>
      <w:tblCellMar>
        <w:left w:w="0" w:type="dxa"/>
        <w:right w:w="0" w:type="dxa"/>
      </w:tblCellMar>
      <w:tblLook w:val="0000"/>
    </w:tblPr>
    <w:tblGrid>
      <w:gridCol w:w="284"/>
      <w:gridCol w:w="397"/>
    </w:tblGrid>
    <w:tr w:rsidR="0093617F">
      <w:trPr>
        <w:cantSplit/>
        <w:trHeight w:hRule="exact" w:val="1985"/>
      </w:trPr>
      <w:tc>
        <w:tcPr>
          <w:tcW w:w="284" w:type="dxa"/>
          <w:textDirection w:val="btLr"/>
          <w:vAlign w:val="center"/>
        </w:tcPr>
        <w:p w:rsidR="0093617F" w:rsidRDefault="0093617F">
          <w:pPr>
            <w:framePr w:w="680" w:h="8222" w:hRule="exact" w:wrap="around" w:vAnchor="page" w:hAnchor="page" w:x="455" w:y="8109"/>
            <w:spacing w:line="240" w:lineRule="auto"/>
            <w:jc w:val="center"/>
            <w:rPr>
              <w:rFonts w:ascii="Arial" w:hAnsi="Arial"/>
              <w:sz w:val="20"/>
            </w:rPr>
          </w:pPr>
          <w:r>
            <w:rPr>
              <w:rFonts w:ascii="Arial" w:hAnsi="Arial"/>
              <w:sz w:val="20"/>
            </w:rPr>
            <w:t>Подпись и дата</w:t>
          </w:r>
        </w:p>
      </w:tc>
      <w:tc>
        <w:tcPr>
          <w:tcW w:w="397" w:type="dxa"/>
        </w:tcPr>
        <w:p w:rsidR="0093617F" w:rsidRDefault="0093617F">
          <w:pPr>
            <w:framePr w:w="680" w:h="8222" w:hRule="exact" w:wrap="around" w:vAnchor="page" w:hAnchor="page" w:x="455" w:y="8109"/>
            <w:spacing w:before="240"/>
            <w:jc w:val="right"/>
          </w:pPr>
        </w:p>
      </w:tc>
    </w:tr>
    <w:tr w:rsidR="0093617F">
      <w:trPr>
        <w:cantSplit/>
        <w:trHeight w:hRule="exact" w:val="1418"/>
      </w:trPr>
      <w:tc>
        <w:tcPr>
          <w:tcW w:w="284" w:type="dxa"/>
          <w:textDirection w:val="btLr"/>
        </w:tcPr>
        <w:p w:rsidR="0093617F" w:rsidRDefault="0093617F">
          <w:pPr>
            <w:framePr w:w="680" w:h="8222" w:hRule="exact" w:wrap="around" w:vAnchor="page" w:hAnchor="page" w:x="455" w:y="8109"/>
            <w:spacing w:line="240" w:lineRule="auto"/>
            <w:jc w:val="center"/>
            <w:rPr>
              <w:rFonts w:ascii="Arial" w:hAnsi="Arial"/>
              <w:sz w:val="20"/>
            </w:rPr>
          </w:pPr>
          <w:r>
            <w:rPr>
              <w:rFonts w:ascii="Arial" w:hAnsi="Arial"/>
              <w:sz w:val="20"/>
            </w:rPr>
            <w:t xml:space="preserve">Инв. № </w:t>
          </w:r>
          <w:proofErr w:type="spellStart"/>
          <w:r>
            <w:rPr>
              <w:rFonts w:ascii="Arial" w:hAnsi="Arial"/>
              <w:sz w:val="20"/>
            </w:rPr>
            <w:t>дубл</w:t>
          </w:r>
          <w:proofErr w:type="spellEnd"/>
          <w:r>
            <w:rPr>
              <w:rFonts w:ascii="Arial" w:hAnsi="Arial"/>
              <w:sz w:val="20"/>
            </w:rPr>
            <w:t>.</w:t>
          </w:r>
        </w:p>
      </w:tc>
      <w:tc>
        <w:tcPr>
          <w:tcW w:w="397" w:type="dxa"/>
        </w:tcPr>
        <w:p w:rsidR="0093617F" w:rsidRDefault="0093617F">
          <w:pPr>
            <w:framePr w:w="680" w:h="8222" w:hRule="exact" w:wrap="around" w:vAnchor="page" w:hAnchor="page" w:x="455" w:y="8109"/>
            <w:spacing w:before="240"/>
            <w:jc w:val="right"/>
          </w:pPr>
        </w:p>
      </w:tc>
    </w:tr>
    <w:tr w:rsidR="0093617F">
      <w:trPr>
        <w:cantSplit/>
        <w:trHeight w:hRule="exact" w:val="1418"/>
      </w:trPr>
      <w:tc>
        <w:tcPr>
          <w:tcW w:w="284" w:type="dxa"/>
          <w:textDirection w:val="btLr"/>
          <w:vAlign w:val="center"/>
        </w:tcPr>
        <w:p w:rsidR="0093617F" w:rsidRDefault="0089165D">
          <w:pPr>
            <w:framePr w:w="680" w:h="8222" w:hRule="exact" w:wrap="around" w:vAnchor="page" w:hAnchor="page" w:x="455" w:y="8109"/>
            <w:spacing w:line="240" w:lineRule="auto"/>
            <w:jc w:val="center"/>
            <w:rPr>
              <w:rFonts w:ascii="Arial" w:hAnsi="Arial"/>
              <w:sz w:val="20"/>
            </w:rPr>
          </w:pPr>
          <w:r>
            <w:rPr>
              <w:rFonts w:ascii="Arial" w:hAnsi="Arial"/>
              <w:noProof/>
              <w:sz w:val="20"/>
            </w:rPr>
            <w:pict>
              <v:group id="_x0000_s2262" style="position:absolute;left:0;text-align:left;margin-left:22.7pt;margin-top:405.4pt;width:34pt;height:411.1pt;z-index:251668992;mso-position-horizontal-relative:page;mso-position-vertical-relative:page" coordsize="21760,20000" o:allowincell="f">
                <v:line id="_x0000_s2263" style="position:absolute;flip:y" from="0,0" to="32,19996" strokeweight="1pt">
                  <v:stroke startarrowwidth="narrow" startarrowlength="short" endarrowwidth="narrow" endarrowlength="short"/>
                </v:line>
                <v:group id="_x0000_s2264" style="position:absolute;width:21760;height:20000" coordsize="20000,20000">
                  <v:line id="_x0000_s2265" style="position:absolute" from="0,0" to="20000,2" strokeweight="1pt">
                    <v:stroke startarrowwidth="narrow" startarrowlength="short" endarrowwidth="narrow" endarrowlength="short"/>
                  </v:line>
                  <v:line id="_x0000_s2266" style="position:absolute" from="0,4827" to="20000,4829" strokeweight=".5pt">
                    <v:stroke startarrowwidth="narrow" startarrowlength="short" endarrowwidth="narrow" endarrowlength="short"/>
                  </v:line>
                  <v:line id="_x0000_s2267" style="position:absolute" from="0,8276" to="20000,8278" strokeweight=".5pt">
                    <v:stroke startarrowwidth="narrow" startarrowlength="short" endarrowwidth="narrow" endarrowlength="short"/>
                  </v:line>
                  <v:group id="_x0000_s2268" style="position:absolute;width:20000;height:20000" coordsize="20000,20000">
                    <v:line id="_x0000_s2269" style="position:absolute;flip:x" from="0,19998" to="20000,20000" strokeweight="1pt">
                      <v:stroke startarrowwidth="narrow" startarrowlength="short" endarrowwidth="narrow" endarrowlength="short"/>
                    </v:line>
                    <v:line id="_x0000_s2270" style="position:absolute" from="0,11722" to="20000,11724" strokeweight=".5pt">
                      <v:stroke startarrowwidth="narrow" startarrowlength="short" endarrowwidth="narrow" endarrowlength="short"/>
                    </v:line>
                    <v:line id="_x0000_s2271" style="position:absolute" from="0,16551" to="20000,16553" strokeweight=".5pt">
                      <v:stroke startarrowwidth="narrow" startarrowlength="short" endarrowwidth="narrow" endarrowlength="short"/>
                    </v:line>
                    <v:line id="_x0000_s2272" style="position:absolute;flip:y" from="8324,0" to="8353,19996" strokeweight=".5pt">
                      <v:stroke startarrowwidth="narrow" startarrowlength="short" endarrowwidth="narrow" endarrowlength="short"/>
                    </v:line>
                  </v:group>
                </v:group>
                <w10:wrap anchorx="page" anchory="page"/>
              </v:group>
            </w:pict>
          </w:r>
          <w:proofErr w:type="spellStart"/>
          <w:r w:rsidR="0093617F">
            <w:rPr>
              <w:rFonts w:ascii="Arial" w:hAnsi="Arial"/>
              <w:sz w:val="20"/>
            </w:rPr>
            <w:t>Взам</w:t>
          </w:r>
          <w:proofErr w:type="spellEnd"/>
          <w:r w:rsidR="0093617F">
            <w:rPr>
              <w:rFonts w:ascii="Arial" w:hAnsi="Arial"/>
              <w:sz w:val="20"/>
            </w:rPr>
            <w:t>. инв. №</w:t>
          </w:r>
        </w:p>
      </w:tc>
      <w:tc>
        <w:tcPr>
          <w:tcW w:w="397" w:type="dxa"/>
        </w:tcPr>
        <w:p w:rsidR="0093617F" w:rsidRDefault="0093617F">
          <w:pPr>
            <w:framePr w:w="680" w:h="8222" w:hRule="exact" w:wrap="around" w:vAnchor="page" w:hAnchor="page" w:x="455" w:y="8109"/>
            <w:spacing w:before="20"/>
            <w:jc w:val="right"/>
          </w:pPr>
        </w:p>
      </w:tc>
    </w:tr>
    <w:tr w:rsidR="0093617F">
      <w:trPr>
        <w:cantSplit/>
        <w:trHeight w:hRule="exact" w:val="1985"/>
      </w:trPr>
      <w:tc>
        <w:tcPr>
          <w:tcW w:w="284" w:type="dxa"/>
          <w:textDirection w:val="btLr"/>
          <w:vAlign w:val="center"/>
        </w:tcPr>
        <w:p w:rsidR="0093617F" w:rsidRDefault="0089165D">
          <w:pPr>
            <w:framePr w:w="680" w:h="8222" w:hRule="exact" w:wrap="around" w:vAnchor="page" w:hAnchor="page" w:x="455" w:y="8109"/>
            <w:spacing w:line="240" w:lineRule="auto"/>
            <w:jc w:val="center"/>
            <w:rPr>
              <w:rFonts w:ascii="Arial" w:hAnsi="Arial"/>
              <w:sz w:val="20"/>
            </w:rPr>
          </w:pPr>
          <w:r w:rsidRPr="0089165D">
            <w:rPr>
              <w:noProof/>
              <w:sz w:val="22"/>
            </w:rPr>
            <w:pict>
              <v:line id="_x0000_s2261" style="position:absolute;left:0;text-align:left;flip:y;z-index:251667968;mso-position-horizontal-relative:page;mso-position-vertical-relative:page" from="56.7pt,703.1pt" to="575.4pt,703.1pt" o:allowincell="f" strokeweight="1pt">
                <v:stroke startarrowwidth="narrow" startarrowlength="short" endarrowwidth="narrow" endarrowlength="short"/>
                <w10:wrap anchorx="page" anchory="page"/>
              </v:line>
            </w:pict>
          </w:r>
          <w:r w:rsidR="0093617F">
            <w:rPr>
              <w:rFonts w:ascii="Arial" w:hAnsi="Arial"/>
              <w:sz w:val="20"/>
            </w:rPr>
            <w:t>Подпись и дата</w:t>
          </w:r>
        </w:p>
      </w:tc>
      <w:tc>
        <w:tcPr>
          <w:tcW w:w="397" w:type="dxa"/>
        </w:tcPr>
        <w:p w:rsidR="0093617F" w:rsidRDefault="0093617F">
          <w:pPr>
            <w:framePr w:w="680" w:h="8222" w:hRule="exact" w:wrap="around" w:vAnchor="page" w:hAnchor="page" w:x="455" w:y="8109"/>
            <w:spacing w:before="20"/>
            <w:jc w:val="right"/>
          </w:pPr>
        </w:p>
      </w:tc>
    </w:tr>
    <w:tr w:rsidR="0093617F">
      <w:trPr>
        <w:cantSplit/>
        <w:trHeight w:hRule="exact" w:val="1418"/>
      </w:trPr>
      <w:tc>
        <w:tcPr>
          <w:tcW w:w="284" w:type="dxa"/>
          <w:textDirection w:val="btLr"/>
          <w:vAlign w:val="center"/>
        </w:tcPr>
        <w:p w:rsidR="0093617F" w:rsidRDefault="0093617F">
          <w:pPr>
            <w:framePr w:w="680" w:h="8222" w:hRule="exact" w:wrap="around" w:vAnchor="page" w:hAnchor="page" w:x="455" w:y="8109"/>
            <w:spacing w:line="240" w:lineRule="auto"/>
            <w:jc w:val="center"/>
            <w:rPr>
              <w:rFonts w:ascii="Arial" w:hAnsi="Arial"/>
              <w:sz w:val="20"/>
            </w:rPr>
          </w:pPr>
          <w:r>
            <w:rPr>
              <w:rFonts w:ascii="Arial" w:hAnsi="Arial"/>
              <w:sz w:val="20"/>
            </w:rPr>
            <w:t>Инв. № подл.</w:t>
          </w:r>
        </w:p>
      </w:tc>
      <w:tc>
        <w:tcPr>
          <w:tcW w:w="397" w:type="dxa"/>
        </w:tcPr>
        <w:p w:rsidR="0093617F" w:rsidRDefault="0093617F">
          <w:pPr>
            <w:framePr w:w="680" w:h="8222" w:hRule="exact" w:wrap="around" w:vAnchor="page" w:hAnchor="page" w:x="455" w:y="8109"/>
            <w:spacing w:before="20"/>
            <w:jc w:val="right"/>
          </w:pPr>
        </w:p>
      </w:tc>
    </w:tr>
  </w:tbl>
  <w:p w:rsidR="0093617F" w:rsidRDefault="0093617F">
    <w:pPr>
      <w:pStyle w:val="a6"/>
      <w:tabs>
        <w:tab w:val="clear" w:pos="4536"/>
        <w:tab w:val="clear" w:pos="9072"/>
        <w:tab w:val="right" w:pos="-1701"/>
      </w:tabs>
      <w:jc w:val="left"/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ayout w:type="fixed"/>
      <w:tblCellMar>
        <w:left w:w="0" w:type="dxa"/>
        <w:right w:w="0" w:type="dxa"/>
      </w:tblCellMar>
      <w:tblLook w:val="0000"/>
    </w:tblPr>
    <w:tblGrid>
      <w:gridCol w:w="397"/>
      <w:gridCol w:w="567"/>
      <w:gridCol w:w="1304"/>
      <w:gridCol w:w="851"/>
      <w:gridCol w:w="567"/>
    </w:tblGrid>
    <w:tr w:rsidR="0093617F" w:rsidRPr="006E0A25" w:rsidTr="00B97AD6">
      <w:trPr>
        <w:trHeight w:hRule="exact" w:val="284"/>
      </w:trPr>
      <w:tc>
        <w:tcPr>
          <w:tcW w:w="397" w:type="dxa"/>
        </w:tcPr>
        <w:p w:rsidR="0093617F" w:rsidRPr="00386FA0" w:rsidRDefault="0093617F">
          <w:pPr>
            <w:pStyle w:val="a6"/>
            <w:framePr w:w="3686" w:h="851" w:hRule="exact" w:wrap="around" w:vAnchor="page" w:hAnchor="page" w:x="1135" w:y="15508"/>
            <w:spacing w:line="240" w:lineRule="auto"/>
            <w:rPr>
              <w:sz w:val="22"/>
              <w:szCs w:val="22"/>
            </w:rPr>
          </w:pPr>
        </w:p>
      </w:tc>
      <w:tc>
        <w:tcPr>
          <w:tcW w:w="567" w:type="dxa"/>
        </w:tcPr>
        <w:p w:rsidR="0093617F" w:rsidRPr="00386FA0" w:rsidRDefault="0093617F">
          <w:pPr>
            <w:pStyle w:val="a6"/>
            <w:framePr w:w="3686" w:h="851" w:hRule="exact" w:wrap="around" w:vAnchor="page" w:hAnchor="page" w:x="1135" w:y="15508"/>
            <w:spacing w:line="240" w:lineRule="auto"/>
            <w:rPr>
              <w:sz w:val="22"/>
              <w:szCs w:val="22"/>
            </w:rPr>
          </w:pPr>
        </w:p>
      </w:tc>
      <w:tc>
        <w:tcPr>
          <w:tcW w:w="1304" w:type="dxa"/>
        </w:tcPr>
        <w:p w:rsidR="0093617F" w:rsidRPr="00386FA0" w:rsidRDefault="0093617F">
          <w:pPr>
            <w:pStyle w:val="a6"/>
            <w:framePr w:w="3686" w:h="851" w:hRule="exact" w:wrap="around" w:vAnchor="page" w:hAnchor="page" w:x="1135" w:y="15508"/>
            <w:spacing w:line="240" w:lineRule="auto"/>
            <w:rPr>
              <w:sz w:val="22"/>
              <w:szCs w:val="22"/>
            </w:rPr>
          </w:pPr>
        </w:p>
      </w:tc>
      <w:tc>
        <w:tcPr>
          <w:tcW w:w="851" w:type="dxa"/>
        </w:tcPr>
        <w:p w:rsidR="0093617F" w:rsidRPr="00386FA0" w:rsidRDefault="0093617F">
          <w:pPr>
            <w:pStyle w:val="a6"/>
            <w:framePr w:w="3686" w:h="851" w:hRule="exact" w:wrap="around" w:vAnchor="page" w:hAnchor="page" w:x="1135" w:y="15508"/>
            <w:spacing w:line="240" w:lineRule="auto"/>
            <w:rPr>
              <w:sz w:val="22"/>
              <w:szCs w:val="22"/>
            </w:rPr>
          </w:pPr>
        </w:p>
      </w:tc>
      <w:tc>
        <w:tcPr>
          <w:tcW w:w="567" w:type="dxa"/>
        </w:tcPr>
        <w:p w:rsidR="0093617F" w:rsidRPr="00386FA0" w:rsidRDefault="0093617F">
          <w:pPr>
            <w:pStyle w:val="a6"/>
            <w:framePr w:w="3686" w:h="851" w:hRule="exact" w:wrap="around" w:vAnchor="page" w:hAnchor="page" w:x="1135" w:y="15508"/>
            <w:spacing w:line="240" w:lineRule="auto"/>
            <w:rPr>
              <w:sz w:val="22"/>
              <w:szCs w:val="22"/>
            </w:rPr>
          </w:pPr>
        </w:p>
      </w:tc>
    </w:tr>
    <w:tr w:rsidR="0093617F" w:rsidRPr="006E0A25" w:rsidTr="00B84B20">
      <w:trPr>
        <w:trHeight w:hRule="exact" w:val="141"/>
      </w:trPr>
      <w:tc>
        <w:tcPr>
          <w:tcW w:w="397" w:type="dxa"/>
        </w:tcPr>
        <w:p w:rsidR="0093617F" w:rsidRPr="00386FA0" w:rsidRDefault="0093617F">
          <w:pPr>
            <w:pStyle w:val="a6"/>
            <w:framePr w:w="3686" w:h="851" w:hRule="exact" w:wrap="around" w:vAnchor="page" w:hAnchor="page" w:x="1135" w:y="15508"/>
            <w:spacing w:line="240" w:lineRule="auto"/>
            <w:jc w:val="center"/>
            <w:rPr>
              <w:sz w:val="22"/>
              <w:szCs w:val="22"/>
            </w:rPr>
          </w:pPr>
        </w:p>
      </w:tc>
      <w:tc>
        <w:tcPr>
          <w:tcW w:w="567" w:type="dxa"/>
        </w:tcPr>
        <w:p w:rsidR="0093617F" w:rsidRPr="00386FA0" w:rsidRDefault="0093617F">
          <w:pPr>
            <w:pStyle w:val="a6"/>
            <w:framePr w:w="3686" w:h="851" w:hRule="exact" w:wrap="around" w:vAnchor="page" w:hAnchor="page" w:x="1135" w:y="15508"/>
            <w:spacing w:line="240" w:lineRule="auto"/>
            <w:jc w:val="center"/>
            <w:rPr>
              <w:sz w:val="22"/>
              <w:szCs w:val="22"/>
            </w:rPr>
          </w:pPr>
        </w:p>
      </w:tc>
      <w:tc>
        <w:tcPr>
          <w:tcW w:w="1304" w:type="dxa"/>
        </w:tcPr>
        <w:p w:rsidR="0093617F" w:rsidRPr="00386FA0" w:rsidRDefault="0093617F">
          <w:pPr>
            <w:pStyle w:val="a6"/>
            <w:framePr w:w="3686" w:h="851" w:hRule="exact" w:wrap="around" w:vAnchor="page" w:hAnchor="page" w:x="1135" w:y="15508"/>
            <w:spacing w:line="240" w:lineRule="auto"/>
            <w:jc w:val="center"/>
            <w:rPr>
              <w:sz w:val="22"/>
              <w:szCs w:val="22"/>
            </w:rPr>
          </w:pPr>
        </w:p>
      </w:tc>
      <w:tc>
        <w:tcPr>
          <w:tcW w:w="851" w:type="dxa"/>
        </w:tcPr>
        <w:p w:rsidR="0093617F" w:rsidRPr="00386FA0" w:rsidRDefault="0093617F">
          <w:pPr>
            <w:pStyle w:val="a6"/>
            <w:framePr w:w="3686" w:h="851" w:hRule="exact" w:wrap="around" w:vAnchor="page" w:hAnchor="page" w:x="1135" w:y="15508"/>
            <w:spacing w:line="240" w:lineRule="auto"/>
            <w:jc w:val="center"/>
            <w:rPr>
              <w:sz w:val="22"/>
              <w:szCs w:val="22"/>
            </w:rPr>
          </w:pPr>
        </w:p>
      </w:tc>
      <w:tc>
        <w:tcPr>
          <w:tcW w:w="567" w:type="dxa"/>
        </w:tcPr>
        <w:p w:rsidR="0093617F" w:rsidRPr="00386FA0" w:rsidRDefault="0093617F">
          <w:pPr>
            <w:pStyle w:val="a6"/>
            <w:framePr w:w="3686" w:h="851" w:hRule="exact" w:wrap="around" w:vAnchor="page" w:hAnchor="page" w:x="1135" w:y="15508"/>
            <w:spacing w:line="240" w:lineRule="auto"/>
            <w:jc w:val="center"/>
            <w:rPr>
              <w:sz w:val="22"/>
              <w:szCs w:val="22"/>
            </w:rPr>
          </w:pPr>
        </w:p>
      </w:tc>
    </w:tr>
    <w:tr w:rsidR="0093617F" w:rsidRPr="006E0A25" w:rsidTr="00B84B20">
      <w:trPr>
        <w:trHeight w:hRule="exact" w:val="426"/>
      </w:trPr>
      <w:tc>
        <w:tcPr>
          <w:tcW w:w="397" w:type="dxa"/>
          <w:tcMar>
            <w:top w:w="113" w:type="dxa"/>
            <w:bottom w:w="0" w:type="dxa"/>
          </w:tcMar>
        </w:tcPr>
        <w:p w:rsidR="0093617F" w:rsidRPr="00386FA0" w:rsidRDefault="0093617F">
          <w:pPr>
            <w:pStyle w:val="a6"/>
            <w:framePr w:w="3686" w:h="851" w:hRule="exact" w:wrap="around" w:vAnchor="page" w:hAnchor="page" w:x="1135" w:y="15508"/>
            <w:spacing w:before="40" w:line="240" w:lineRule="auto"/>
            <w:jc w:val="center"/>
            <w:rPr>
              <w:sz w:val="22"/>
              <w:szCs w:val="22"/>
            </w:rPr>
          </w:pPr>
          <w:proofErr w:type="spellStart"/>
          <w:r w:rsidRPr="00386FA0">
            <w:rPr>
              <w:sz w:val="22"/>
              <w:szCs w:val="22"/>
            </w:rPr>
            <w:t>Изм</w:t>
          </w:r>
          <w:proofErr w:type="spellEnd"/>
        </w:p>
      </w:tc>
      <w:tc>
        <w:tcPr>
          <w:tcW w:w="567" w:type="dxa"/>
          <w:tcMar>
            <w:top w:w="113" w:type="dxa"/>
            <w:bottom w:w="0" w:type="dxa"/>
          </w:tcMar>
        </w:tcPr>
        <w:p w:rsidR="0093617F" w:rsidRPr="00386FA0" w:rsidRDefault="0093617F">
          <w:pPr>
            <w:pStyle w:val="a6"/>
            <w:framePr w:w="3686" w:h="851" w:hRule="exact" w:wrap="around" w:vAnchor="page" w:hAnchor="page" w:x="1135" w:y="15508"/>
            <w:spacing w:before="40" w:line="240" w:lineRule="auto"/>
            <w:jc w:val="center"/>
            <w:rPr>
              <w:sz w:val="22"/>
              <w:szCs w:val="22"/>
            </w:rPr>
          </w:pPr>
          <w:r w:rsidRPr="00386FA0">
            <w:rPr>
              <w:sz w:val="22"/>
              <w:szCs w:val="22"/>
            </w:rPr>
            <w:t>Лист</w:t>
          </w:r>
        </w:p>
      </w:tc>
      <w:tc>
        <w:tcPr>
          <w:tcW w:w="1304" w:type="dxa"/>
          <w:tcMar>
            <w:top w:w="113" w:type="dxa"/>
            <w:bottom w:w="0" w:type="dxa"/>
          </w:tcMar>
        </w:tcPr>
        <w:p w:rsidR="0093617F" w:rsidRPr="00386FA0" w:rsidRDefault="0093617F">
          <w:pPr>
            <w:pStyle w:val="a6"/>
            <w:framePr w:w="3686" w:h="851" w:hRule="exact" w:wrap="around" w:vAnchor="page" w:hAnchor="page" w:x="1135" w:y="15508"/>
            <w:spacing w:before="40" w:line="240" w:lineRule="auto"/>
            <w:jc w:val="center"/>
            <w:rPr>
              <w:sz w:val="22"/>
              <w:szCs w:val="22"/>
            </w:rPr>
          </w:pPr>
          <w:r w:rsidRPr="00386FA0">
            <w:rPr>
              <w:sz w:val="22"/>
              <w:szCs w:val="22"/>
            </w:rPr>
            <w:t xml:space="preserve">№ </w:t>
          </w:r>
          <w:proofErr w:type="spellStart"/>
          <w:r w:rsidRPr="00386FA0">
            <w:rPr>
              <w:sz w:val="22"/>
              <w:szCs w:val="22"/>
            </w:rPr>
            <w:t>докум</w:t>
          </w:r>
          <w:proofErr w:type="spellEnd"/>
          <w:r w:rsidRPr="006E0A25">
            <w:rPr>
              <w:sz w:val="22"/>
              <w:szCs w:val="22"/>
              <w:lang w:val="en-US"/>
            </w:rPr>
            <w:t>.</w:t>
          </w:r>
        </w:p>
      </w:tc>
      <w:tc>
        <w:tcPr>
          <w:tcW w:w="851" w:type="dxa"/>
          <w:tcMar>
            <w:top w:w="113" w:type="dxa"/>
            <w:bottom w:w="0" w:type="dxa"/>
          </w:tcMar>
        </w:tcPr>
        <w:p w:rsidR="0093617F" w:rsidRPr="00386FA0" w:rsidRDefault="0093617F" w:rsidP="0038491B">
          <w:pPr>
            <w:pStyle w:val="a6"/>
            <w:framePr w:w="3686" w:h="851" w:hRule="exact" w:wrap="around" w:vAnchor="page" w:hAnchor="page" w:x="1135" w:y="15508"/>
            <w:spacing w:before="40" w:line="240" w:lineRule="auto"/>
            <w:jc w:val="center"/>
            <w:rPr>
              <w:sz w:val="22"/>
              <w:szCs w:val="22"/>
            </w:rPr>
          </w:pPr>
          <w:proofErr w:type="spellStart"/>
          <w:r w:rsidRPr="00386FA0">
            <w:rPr>
              <w:sz w:val="22"/>
              <w:szCs w:val="22"/>
            </w:rPr>
            <w:t>Подп</w:t>
          </w:r>
          <w:proofErr w:type="spellEnd"/>
          <w:r w:rsidR="0038491B">
            <w:rPr>
              <w:sz w:val="22"/>
              <w:szCs w:val="22"/>
            </w:rPr>
            <w:t>.</w:t>
          </w:r>
        </w:p>
      </w:tc>
      <w:tc>
        <w:tcPr>
          <w:tcW w:w="567" w:type="dxa"/>
          <w:tcMar>
            <w:top w:w="113" w:type="dxa"/>
            <w:bottom w:w="0" w:type="dxa"/>
          </w:tcMar>
        </w:tcPr>
        <w:p w:rsidR="0093617F" w:rsidRPr="00386FA0" w:rsidRDefault="0093617F">
          <w:pPr>
            <w:pStyle w:val="a6"/>
            <w:framePr w:w="3686" w:h="851" w:hRule="exact" w:wrap="around" w:vAnchor="page" w:hAnchor="page" w:x="1135" w:y="15508"/>
            <w:spacing w:before="40" w:line="240" w:lineRule="auto"/>
            <w:jc w:val="center"/>
            <w:rPr>
              <w:sz w:val="22"/>
              <w:szCs w:val="22"/>
            </w:rPr>
          </w:pPr>
          <w:r w:rsidRPr="00386FA0">
            <w:rPr>
              <w:sz w:val="22"/>
              <w:szCs w:val="22"/>
            </w:rPr>
            <w:t>Дата</w:t>
          </w:r>
        </w:p>
      </w:tc>
    </w:tr>
  </w:tbl>
  <w:p w:rsidR="0093617F" w:rsidRPr="00B939DF" w:rsidRDefault="0093617F" w:rsidP="00B939DF">
    <w:pPr>
      <w:rPr>
        <w:vanish/>
      </w:rPr>
    </w:pPr>
  </w:p>
  <w:tbl>
    <w:tblPr>
      <w:tblW w:w="0" w:type="auto"/>
      <w:tblLayout w:type="fixed"/>
      <w:tblCellMar>
        <w:top w:w="57" w:type="dxa"/>
        <w:left w:w="0" w:type="dxa"/>
        <w:right w:w="0" w:type="dxa"/>
      </w:tblCellMar>
      <w:tblLook w:val="0000"/>
    </w:tblPr>
    <w:tblGrid>
      <w:gridCol w:w="567"/>
    </w:tblGrid>
    <w:tr w:rsidR="0093617F" w:rsidTr="00B97AD6">
      <w:trPr>
        <w:trHeight w:hRule="exact" w:val="397"/>
      </w:trPr>
      <w:tc>
        <w:tcPr>
          <w:tcW w:w="567" w:type="dxa"/>
        </w:tcPr>
        <w:p w:rsidR="0093617F" w:rsidRPr="00386FA0" w:rsidRDefault="0089165D">
          <w:pPr>
            <w:pStyle w:val="a6"/>
            <w:framePr w:w="567" w:h="851" w:hRule="exact" w:wrap="around" w:vAnchor="page" w:hAnchor="page" w:x="10944" w:y="15480"/>
            <w:spacing w:before="80" w:line="240" w:lineRule="auto"/>
            <w:jc w:val="center"/>
            <w:rPr>
              <w:sz w:val="24"/>
              <w:szCs w:val="24"/>
            </w:rPr>
          </w:pPr>
          <w:r>
            <w:rPr>
              <w:noProof/>
              <w:sz w:val="24"/>
              <w:szCs w:val="24"/>
            </w:rPr>
            <w:pict>
              <v:line id="_x0000_s2373" style="position:absolute;left:0;text-align:left;z-index:251686400;mso-position-horizontal-relative:page;mso-position-vertical-relative:page" from="547.15pt,793.8pt" to="575.5pt,793.85pt" o:allowincell="f" strokeweight=".5pt">
                <v:stroke startarrowwidth="narrow" startarrowlength="short" endarrowwidth="narrow" endarrowlength="short"/>
                <w10:wrap anchorx="page" anchory="page"/>
              </v:line>
            </w:pict>
          </w:r>
          <w:r w:rsidR="0093617F" w:rsidRPr="00386FA0">
            <w:rPr>
              <w:sz w:val="24"/>
              <w:szCs w:val="24"/>
            </w:rPr>
            <w:t>Лист</w:t>
          </w:r>
        </w:p>
      </w:tc>
    </w:tr>
    <w:tr w:rsidR="0093617F" w:rsidTr="00B97AD6">
      <w:trPr>
        <w:trHeight w:hRule="exact" w:val="454"/>
      </w:trPr>
      <w:tc>
        <w:tcPr>
          <w:tcW w:w="567" w:type="dxa"/>
        </w:tcPr>
        <w:p w:rsidR="0093617F" w:rsidRPr="006E0A25" w:rsidRDefault="0089165D" w:rsidP="009E3C88">
          <w:pPr>
            <w:framePr w:w="567" w:h="851" w:hRule="exact" w:wrap="around" w:vAnchor="page" w:hAnchor="page" w:x="10944" w:y="15480"/>
            <w:jc w:val="center"/>
            <w:rPr>
              <w:sz w:val="24"/>
              <w:szCs w:val="24"/>
            </w:rPr>
          </w:pPr>
          <w:fldSimple w:instr=" NUMPAGES   \* MERGEFORMAT ">
            <w:r w:rsidR="0038491B" w:rsidRPr="0038491B">
              <w:rPr>
                <w:rStyle w:val="a8"/>
                <w:rFonts w:ascii="Times New Roman" w:hAnsi="Times New Roman"/>
                <w:noProof/>
                <w:sz w:val="24"/>
              </w:rPr>
              <w:t>11</w:t>
            </w:r>
          </w:fldSimple>
        </w:p>
        <w:p w:rsidR="0093617F" w:rsidRPr="00386FA0" w:rsidRDefault="0093617F" w:rsidP="009E3C88">
          <w:pPr>
            <w:pStyle w:val="a6"/>
            <w:framePr w:w="567" w:h="851" w:hRule="exact" w:wrap="around" w:vAnchor="page" w:hAnchor="page" w:x="10944" w:y="15480"/>
            <w:spacing w:before="60" w:line="240" w:lineRule="auto"/>
            <w:jc w:val="center"/>
          </w:pPr>
        </w:p>
      </w:tc>
    </w:tr>
  </w:tbl>
  <w:p w:rsidR="0093617F" w:rsidRPr="00B939DF" w:rsidRDefault="0093617F" w:rsidP="00B939DF">
    <w:pPr>
      <w:rPr>
        <w:vanish/>
      </w:rPr>
    </w:pPr>
  </w:p>
  <w:tbl>
    <w:tblPr>
      <w:tblW w:w="0" w:type="auto"/>
      <w:tblLayout w:type="fixed"/>
      <w:tblCellMar>
        <w:left w:w="0" w:type="dxa"/>
        <w:right w:w="0" w:type="dxa"/>
      </w:tblCellMar>
      <w:tblLook w:val="0000"/>
    </w:tblPr>
    <w:tblGrid>
      <w:gridCol w:w="284"/>
      <w:gridCol w:w="397"/>
    </w:tblGrid>
    <w:tr w:rsidR="0093617F" w:rsidRPr="006E0A25">
      <w:trPr>
        <w:cantSplit/>
        <w:trHeight w:hRule="exact" w:val="1985"/>
      </w:trPr>
      <w:tc>
        <w:tcPr>
          <w:tcW w:w="284" w:type="dxa"/>
          <w:textDirection w:val="btLr"/>
        </w:tcPr>
        <w:p w:rsidR="0093617F" w:rsidRPr="006E0A25" w:rsidRDefault="00DB6997">
          <w:pPr>
            <w:framePr w:w="680" w:h="8222" w:hRule="exact" w:wrap="around" w:vAnchor="page" w:hAnchor="page" w:x="455" w:y="8109"/>
            <w:spacing w:line="240" w:lineRule="auto"/>
            <w:jc w:val="center"/>
            <w:rPr>
              <w:sz w:val="24"/>
              <w:szCs w:val="24"/>
            </w:rPr>
          </w:pPr>
          <w:proofErr w:type="spellStart"/>
          <w:r>
            <w:rPr>
              <w:sz w:val="24"/>
              <w:szCs w:val="24"/>
            </w:rPr>
            <w:t>Подп</w:t>
          </w:r>
          <w:proofErr w:type="spellEnd"/>
          <w:r>
            <w:rPr>
              <w:sz w:val="24"/>
              <w:szCs w:val="24"/>
            </w:rPr>
            <w:t>.</w:t>
          </w:r>
          <w:r w:rsidR="0093617F" w:rsidRPr="006E0A25">
            <w:rPr>
              <w:sz w:val="24"/>
              <w:szCs w:val="24"/>
            </w:rPr>
            <w:t xml:space="preserve"> и дата</w:t>
          </w:r>
        </w:p>
      </w:tc>
      <w:tc>
        <w:tcPr>
          <w:tcW w:w="397" w:type="dxa"/>
          <w:textDirection w:val="btLr"/>
        </w:tcPr>
        <w:p w:rsidR="0093617F" w:rsidRPr="006E0A25" w:rsidRDefault="0093617F">
          <w:pPr>
            <w:framePr w:w="680" w:h="8222" w:hRule="exact" w:wrap="around" w:vAnchor="page" w:hAnchor="page" w:x="455" w:y="8109"/>
            <w:spacing w:before="240"/>
            <w:ind w:left="113" w:right="113"/>
            <w:jc w:val="center"/>
            <w:rPr>
              <w:sz w:val="24"/>
              <w:szCs w:val="24"/>
            </w:rPr>
          </w:pPr>
        </w:p>
      </w:tc>
    </w:tr>
    <w:tr w:rsidR="0093617F" w:rsidRPr="006E0A25">
      <w:trPr>
        <w:cantSplit/>
        <w:trHeight w:hRule="exact" w:val="1418"/>
      </w:trPr>
      <w:tc>
        <w:tcPr>
          <w:tcW w:w="284" w:type="dxa"/>
          <w:textDirection w:val="btLr"/>
        </w:tcPr>
        <w:p w:rsidR="0093617F" w:rsidRPr="006E0A25" w:rsidRDefault="0093617F">
          <w:pPr>
            <w:framePr w:w="680" w:h="8222" w:hRule="exact" w:wrap="around" w:vAnchor="page" w:hAnchor="page" w:x="455" w:y="8109"/>
            <w:spacing w:line="240" w:lineRule="auto"/>
            <w:jc w:val="center"/>
            <w:rPr>
              <w:sz w:val="24"/>
              <w:szCs w:val="24"/>
            </w:rPr>
          </w:pPr>
          <w:r w:rsidRPr="006E0A25">
            <w:rPr>
              <w:sz w:val="24"/>
              <w:szCs w:val="24"/>
            </w:rPr>
            <w:t xml:space="preserve">Инв. № </w:t>
          </w:r>
          <w:proofErr w:type="spellStart"/>
          <w:r w:rsidRPr="006E0A25">
            <w:rPr>
              <w:sz w:val="24"/>
              <w:szCs w:val="24"/>
            </w:rPr>
            <w:t>дубл</w:t>
          </w:r>
          <w:proofErr w:type="spellEnd"/>
          <w:r w:rsidRPr="006E0A25">
            <w:rPr>
              <w:sz w:val="24"/>
              <w:szCs w:val="24"/>
            </w:rPr>
            <w:t>.</w:t>
          </w:r>
        </w:p>
      </w:tc>
      <w:tc>
        <w:tcPr>
          <w:tcW w:w="397" w:type="dxa"/>
          <w:textDirection w:val="btLr"/>
        </w:tcPr>
        <w:p w:rsidR="0093617F" w:rsidRPr="006E0A25" w:rsidRDefault="0093617F">
          <w:pPr>
            <w:framePr w:w="680" w:h="8222" w:hRule="exact" w:wrap="around" w:vAnchor="page" w:hAnchor="page" w:x="455" w:y="8109"/>
            <w:spacing w:before="240"/>
            <w:ind w:left="113" w:right="113"/>
            <w:jc w:val="center"/>
            <w:rPr>
              <w:sz w:val="24"/>
              <w:szCs w:val="24"/>
            </w:rPr>
          </w:pPr>
        </w:p>
      </w:tc>
    </w:tr>
    <w:tr w:rsidR="0093617F" w:rsidRPr="006E0A25">
      <w:trPr>
        <w:cantSplit/>
        <w:trHeight w:hRule="exact" w:val="1418"/>
      </w:trPr>
      <w:tc>
        <w:tcPr>
          <w:tcW w:w="284" w:type="dxa"/>
          <w:textDirection w:val="btLr"/>
          <w:vAlign w:val="center"/>
        </w:tcPr>
        <w:p w:rsidR="0093617F" w:rsidRPr="006E0A25" w:rsidRDefault="0093617F">
          <w:pPr>
            <w:framePr w:w="680" w:h="8222" w:hRule="exact" w:wrap="around" w:vAnchor="page" w:hAnchor="page" w:x="455" w:y="8109"/>
            <w:spacing w:line="240" w:lineRule="auto"/>
            <w:jc w:val="center"/>
            <w:rPr>
              <w:sz w:val="24"/>
              <w:szCs w:val="24"/>
            </w:rPr>
          </w:pPr>
          <w:proofErr w:type="spellStart"/>
          <w:r w:rsidRPr="006E0A25">
            <w:rPr>
              <w:sz w:val="24"/>
              <w:szCs w:val="24"/>
            </w:rPr>
            <w:t>Взам</w:t>
          </w:r>
          <w:proofErr w:type="spellEnd"/>
          <w:r w:rsidRPr="006E0A25">
            <w:rPr>
              <w:sz w:val="24"/>
              <w:szCs w:val="24"/>
            </w:rPr>
            <w:t>. инв. №</w:t>
          </w:r>
        </w:p>
      </w:tc>
      <w:tc>
        <w:tcPr>
          <w:tcW w:w="397" w:type="dxa"/>
          <w:textDirection w:val="btLr"/>
        </w:tcPr>
        <w:p w:rsidR="0093617F" w:rsidRPr="006E0A25" w:rsidRDefault="0093617F">
          <w:pPr>
            <w:framePr w:w="680" w:h="8222" w:hRule="exact" w:wrap="around" w:vAnchor="page" w:hAnchor="page" w:x="455" w:y="8109"/>
            <w:spacing w:before="20"/>
            <w:ind w:left="113" w:right="113"/>
            <w:jc w:val="center"/>
            <w:rPr>
              <w:sz w:val="24"/>
              <w:szCs w:val="24"/>
            </w:rPr>
          </w:pPr>
        </w:p>
      </w:tc>
    </w:tr>
    <w:tr w:rsidR="0093617F" w:rsidRPr="006E0A25">
      <w:trPr>
        <w:cantSplit/>
        <w:trHeight w:hRule="exact" w:val="1985"/>
      </w:trPr>
      <w:tc>
        <w:tcPr>
          <w:tcW w:w="284" w:type="dxa"/>
          <w:textDirection w:val="btLr"/>
          <w:vAlign w:val="center"/>
        </w:tcPr>
        <w:p w:rsidR="0093617F" w:rsidRPr="006E0A25" w:rsidRDefault="00DB6997">
          <w:pPr>
            <w:framePr w:w="680" w:h="8222" w:hRule="exact" w:wrap="around" w:vAnchor="page" w:hAnchor="page" w:x="455" w:y="8109"/>
            <w:spacing w:line="240" w:lineRule="auto"/>
            <w:jc w:val="center"/>
            <w:rPr>
              <w:sz w:val="24"/>
              <w:szCs w:val="24"/>
            </w:rPr>
          </w:pPr>
          <w:proofErr w:type="spellStart"/>
          <w:r>
            <w:rPr>
              <w:sz w:val="24"/>
              <w:szCs w:val="24"/>
            </w:rPr>
            <w:t>Подп</w:t>
          </w:r>
          <w:proofErr w:type="spellEnd"/>
          <w:r>
            <w:rPr>
              <w:sz w:val="24"/>
              <w:szCs w:val="24"/>
            </w:rPr>
            <w:t>.</w:t>
          </w:r>
          <w:r w:rsidR="0093617F" w:rsidRPr="006E0A25">
            <w:rPr>
              <w:sz w:val="24"/>
              <w:szCs w:val="24"/>
            </w:rPr>
            <w:t xml:space="preserve"> и дата</w:t>
          </w:r>
        </w:p>
      </w:tc>
      <w:tc>
        <w:tcPr>
          <w:tcW w:w="397" w:type="dxa"/>
          <w:textDirection w:val="btLr"/>
        </w:tcPr>
        <w:p w:rsidR="0093617F" w:rsidRPr="006E0A25" w:rsidRDefault="0093617F">
          <w:pPr>
            <w:framePr w:w="680" w:h="8222" w:hRule="exact" w:wrap="around" w:vAnchor="page" w:hAnchor="page" w:x="455" w:y="8109"/>
            <w:spacing w:before="20"/>
            <w:ind w:left="113" w:right="113"/>
            <w:jc w:val="center"/>
            <w:rPr>
              <w:sz w:val="24"/>
              <w:szCs w:val="24"/>
            </w:rPr>
          </w:pPr>
        </w:p>
      </w:tc>
    </w:tr>
    <w:tr w:rsidR="0093617F" w:rsidRPr="006E0A25">
      <w:trPr>
        <w:cantSplit/>
        <w:trHeight w:hRule="exact" w:val="1418"/>
      </w:trPr>
      <w:tc>
        <w:tcPr>
          <w:tcW w:w="284" w:type="dxa"/>
          <w:textDirection w:val="btLr"/>
          <w:vAlign w:val="center"/>
        </w:tcPr>
        <w:p w:rsidR="0093617F" w:rsidRPr="006E0A25" w:rsidRDefault="0089165D">
          <w:pPr>
            <w:framePr w:w="680" w:h="8222" w:hRule="exact" w:wrap="around" w:vAnchor="page" w:hAnchor="page" w:x="455" w:y="8109"/>
            <w:spacing w:line="240" w:lineRule="auto"/>
            <w:jc w:val="center"/>
            <w:rPr>
              <w:sz w:val="24"/>
              <w:szCs w:val="24"/>
            </w:rPr>
          </w:pPr>
          <w:r>
            <w:rPr>
              <w:noProof/>
              <w:sz w:val="24"/>
              <w:szCs w:val="24"/>
            </w:rPr>
            <w:pict>
              <v:group id="_x0000_s2365" style="position:absolute;left:0;text-align:left;margin-left:56.7pt;margin-top:773.95pt;width:184.35pt;height:42.55pt;z-index:251685376;mso-position-horizontal-relative:page;mso-position-vertical-relative:page" coordorigin="1176,14196" coordsize="3687,851" o:allowincell="f">
                <v:line id="_x0000_s2366" style="position:absolute" from="4862,14196" to="4863,15047" strokeweight="1pt">
                  <v:stroke startarrowwidth="narrow" startarrowlength="short" endarrowwidth="narrow" endarrowlength="short"/>
                </v:line>
                <v:line id="_x0000_s2367" style="position:absolute" from="1176,14479" to="4862,14480" strokeweight=".5pt">
                  <v:stroke startarrowwidth="narrow" startarrowlength="short" endarrowwidth="narrow" endarrowlength="short"/>
                </v:line>
                <v:line id="_x0000_s2368" style="position:absolute" from="1176,14763" to="4862,14764" strokeweight=".5pt">
                  <v:stroke startarrowwidth="narrow" startarrowlength="short" endarrowwidth="narrow" endarrowlength="short"/>
                </v:line>
                <v:line id="_x0000_s2369" style="position:absolute" from="4295,14196" to="4296,15047" strokeweight=".5pt">
                  <v:stroke startarrowwidth="narrow" startarrowlength="short" endarrowwidth="narrow" endarrowlength="short"/>
                </v:line>
                <v:line id="_x0000_s2370" style="position:absolute" from="3444,14196" to="3445,15047" strokeweight=".5pt">
                  <v:stroke startarrowwidth="narrow" startarrowlength="short" endarrowwidth="narrow" endarrowlength="short"/>
                </v:line>
                <v:line id="_x0000_s2371" style="position:absolute" from="2140,14196" to="2141,15047" strokeweight=".5pt">
                  <v:stroke startarrowwidth="narrow" startarrowlength="short" endarrowwidth="narrow" endarrowlength="short"/>
                </v:line>
                <v:line id="_x0000_s2372" style="position:absolute" from="1573,14196" to="1574,15047" strokeweight=".5pt">
                  <v:stroke startarrowwidth="narrow" startarrowlength="short" endarrowwidth="narrow" endarrowlength="short"/>
                </v:line>
                <w10:wrap anchorx="page" anchory="page"/>
              </v:group>
            </w:pict>
          </w:r>
          <w:r>
            <w:rPr>
              <w:noProof/>
              <w:sz w:val="24"/>
              <w:szCs w:val="24"/>
            </w:rPr>
            <w:pict>
              <v:line id="_x0000_s2409" style="position:absolute;left:0;text-align:left;flip:y;z-index:251713024;mso-position-horizontal-relative:page;mso-position-vertical-relative:page" from="56.7pt,773.95pt" to="575.4pt,773.95pt" o:allowincell="f" strokeweight="1pt">
                <v:stroke startarrowwidth="narrow" startarrowlength="short" endarrowwidth="narrow" endarrowlength="short"/>
                <w10:wrap anchorx="page" anchory="page"/>
              </v:line>
            </w:pict>
          </w:r>
          <w:r w:rsidR="0093617F" w:rsidRPr="006E0A25">
            <w:rPr>
              <w:sz w:val="24"/>
              <w:szCs w:val="24"/>
            </w:rPr>
            <w:t>Инв. № подл.</w:t>
          </w:r>
        </w:p>
      </w:tc>
      <w:tc>
        <w:tcPr>
          <w:tcW w:w="397" w:type="dxa"/>
          <w:textDirection w:val="btLr"/>
        </w:tcPr>
        <w:p w:rsidR="0093617F" w:rsidRPr="006E0A25" w:rsidRDefault="0093617F">
          <w:pPr>
            <w:framePr w:w="680" w:h="8222" w:hRule="exact" w:wrap="around" w:vAnchor="page" w:hAnchor="page" w:x="455" w:y="8109"/>
            <w:spacing w:before="20"/>
            <w:ind w:left="113" w:right="113"/>
            <w:jc w:val="center"/>
            <w:rPr>
              <w:sz w:val="24"/>
              <w:szCs w:val="24"/>
            </w:rPr>
          </w:pPr>
        </w:p>
      </w:tc>
    </w:tr>
    <w:tr w:rsidR="0093617F" w:rsidRPr="006E0A25">
      <w:trPr>
        <w:cantSplit/>
        <w:trHeight w:val="3400"/>
      </w:trPr>
      <w:tc>
        <w:tcPr>
          <w:tcW w:w="284" w:type="dxa"/>
          <w:textDirection w:val="btLr"/>
          <w:vAlign w:val="center"/>
        </w:tcPr>
        <w:p w:rsidR="0093617F" w:rsidRPr="006E0A25" w:rsidRDefault="0093617F">
          <w:pPr>
            <w:framePr w:w="680" w:h="8222" w:hRule="exact" w:wrap="around" w:vAnchor="page" w:hAnchor="page" w:x="455" w:y="8109"/>
            <w:rPr>
              <w:sz w:val="24"/>
              <w:szCs w:val="24"/>
            </w:rPr>
          </w:pPr>
        </w:p>
        <w:p w:rsidR="0093617F" w:rsidRPr="006E0A25" w:rsidRDefault="0093617F">
          <w:pPr>
            <w:framePr w:w="680" w:h="8222" w:hRule="exact" w:wrap="around" w:vAnchor="page" w:hAnchor="page" w:x="455" w:y="8109"/>
            <w:spacing w:line="240" w:lineRule="auto"/>
            <w:jc w:val="center"/>
            <w:rPr>
              <w:sz w:val="24"/>
              <w:szCs w:val="24"/>
            </w:rPr>
          </w:pPr>
          <w:r w:rsidRPr="006E0A25">
            <w:rPr>
              <w:sz w:val="24"/>
              <w:szCs w:val="24"/>
            </w:rPr>
            <w:t>Первичное применение</w:t>
          </w:r>
        </w:p>
      </w:tc>
      <w:tc>
        <w:tcPr>
          <w:tcW w:w="397" w:type="dxa"/>
          <w:textDirection w:val="btLr"/>
          <w:vAlign w:val="center"/>
        </w:tcPr>
        <w:p w:rsidR="0093617F" w:rsidRPr="006E0A25" w:rsidRDefault="0093617F">
          <w:pPr>
            <w:framePr w:w="680" w:h="8222" w:hRule="exact" w:wrap="around" w:vAnchor="page" w:hAnchor="page" w:x="455" w:y="8109"/>
            <w:spacing w:line="240" w:lineRule="auto"/>
            <w:ind w:left="113" w:right="113"/>
            <w:jc w:val="center"/>
            <w:rPr>
              <w:sz w:val="24"/>
              <w:szCs w:val="24"/>
            </w:rPr>
          </w:pPr>
          <w:r w:rsidRPr="006E0A25">
            <w:rPr>
              <w:sz w:val="24"/>
              <w:szCs w:val="24"/>
            </w:rPr>
            <w:t>УЭ</w:t>
          </w:r>
          <w:proofErr w:type="gramStart"/>
          <w:r w:rsidRPr="006E0A25">
            <w:rPr>
              <w:sz w:val="24"/>
              <w:szCs w:val="24"/>
            </w:rPr>
            <w:t>2</w:t>
          </w:r>
          <w:proofErr w:type="gramEnd"/>
          <w:r w:rsidRPr="006E0A25">
            <w:rPr>
              <w:sz w:val="24"/>
              <w:szCs w:val="24"/>
            </w:rPr>
            <w:t>.517.012-01</w:t>
          </w:r>
        </w:p>
      </w:tc>
    </w:tr>
  </w:tbl>
  <w:p w:rsidR="0093617F" w:rsidRPr="006E0A25" w:rsidRDefault="0093617F">
    <w:pPr>
      <w:pStyle w:val="a6"/>
      <w:framePr w:w="9639" w:h="170" w:hRule="exact" w:wrap="around" w:vAnchor="page" w:hAnchor="page" w:x="1485" w:y="16325"/>
      <w:tabs>
        <w:tab w:val="clear" w:pos="4536"/>
        <w:tab w:val="center" w:pos="-1418"/>
        <w:tab w:val="left" w:pos="5103"/>
      </w:tabs>
      <w:spacing w:line="240" w:lineRule="auto"/>
      <w:jc w:val="left"/>
      <w:rPr>
        <w:sz w:val="16"/>
        <w:szCs w:val="16"/>
      </w:rPr>
    </w:pPr>
    <w:r>
      <w:tab/>
    </w:r>
    <w:r w:rsidRPr="006E0A25">
      <w:rPr>
        <w:sz w:val="16"/>
        <w:szCs w:val="16"/>
      </w:rPr>
      <w:t xml:space="preserve">Копировал:  </w:t>
    </w:r>
    <w:r w:rsidRPr="006E0A25">
      <w:rPr>
        <w:sz w:val="16"/>
        <w:szCs w:val="16"/>
      </w:rPr>
      <w:tab/>
      <w:t>Формат А</w:t>
    </w:r>
    <w:proofErr w:type="gramStart"/>
    <w:r w:rsidRPr="006E0A25">
      <w:rPr>
        <w:sz w:val="16"/>
        <w:szCs w:val="16"/>
      </w:rPr>
      <w:t>4</w:t>
    </w:r>
    <w:proofErr w:type="gramEnd"/>
  </w:p>
  <w:p w:rsidR="0093617F" w:rsidRDefault="0089165D">
    <w:pPr>
      <w:pStyle w:val="a6"/>
      <w:widowControl/>
      <w:tabs>
        <w:tab w:val="clear" w:pos="4536"/>
        <w:tab w:val="clear" w:pos="9072"/>
        <w:tab w:val="left" w:pos="5670"/>
        <w:tab w:val="right" w:pos="10065"/>
      </w:tabs>
      <w:jc w:val="left"/>
    </w:pPr>
    <w:r w:rsidRPr="0089165D">
      <w:rPr>
        <w:rFonts w:ascii="Arial" w:hAnsi="Arial"/>
        <w:noProof/>
        <w:sz w:val="36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429" type="#_x0000_t202" style="position:absolute;margin-left:228.7pt;margin-top:-34pt;width:201.6pt;height:36pt;z-index:-251593216;mso-wrap-edited:f" wrapcoords="0 0 21600 0 21600 21600 0 21600 0 0" o:allowincell="f" filled="f" stroked="f">
          <v:textbox style="mso-next-textbox:#_x0000_s2429">
            <w:txbxContent>
              <w:p w:rsidR="0093617F" w:rsidRPr="0057635A" w:rsidRDefault="0093617F">
                <w:pPr>
                  <w:rPr>
                    <w:sz w:val="44"/>
                    <w:szCs w:val="36"/>
                  </w:rPr>
                </w:pPr>
                <w:r>
                  <w:rPr>
                    <w:sz w:val="44"/>
                    <w:szCs w:val="36"/>
                  </w:rPr>
                  <w:t>УЭ5.139</w:t>
                </w:r>
                <w:r w:rsidRPr="0057635A">
                  <w:rPr>
                    <w:sz w:val="44"/>
                    <w:szCs w:val="36"/>
                  </w:rPr>
                  <w:t>.</w:t>
                </w:r>
                <w:r>
                  <w:rPr>
                    <w:sz w:val="44"/>
                    <w:szCs w:val="36"/>
                  </w:rPr>
                  <w:t>428</w:t>
                </w:r>
                <w:r w:rsidRPr="0057635A">
                  <w:rPr>
                    <w:sz w:val="44"/>
                    <w:szCs w:val="36"/>
                  </w:rPr>
                  <w:t xml:space="preserve"> ПЭ3</w:t>
                </w:r>
              </w:p>
            </w:txbxContent>
          </v:textbox>
          <w10:wrap type="through"/>
        </v:shape>
      </w:pict>
    </w:r>
    <w:r>
      <w:rPr>
        <w:noProof/>
      </w:rPr>
      <w:pict>
        <v:line id="_x0000_s2364" style="position:absolute;flip:y;z-index:251684352;mso-position-horizontal-relative:page;mso-position-vertical-relative:page" from="547.15pt,773.95pt" to="547.2pt,816.5pt" o:allowincell="f" strokeweight="1pt">
          <v:stroke startarrowwidth="narrow" startarrowlength="short" endarrowwidth="narrow" endarrowlength="short"/>
          <w10:wrap anchorx="page" anchory="page"/>
        </v:lin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617F" w:rsidRDefault="0089165D">
    <w:pPr>
      <w:framePr w:w="3686" w:h="1134" w:hSpace="142" w:wrap="auto" w:vAnchor="page" w:hAnchor="page" w:x="4930" w:y="15009"/>
      <w:suppressAutoHyphens/>
      <w:spacing w:before="20" w:line="240" w:lineRule="auto"/>
      <w:jc w:val="center"/>
      <w:rPr>
        <w:rFonts w:ascii="Arial" w:hAnsi="Arial"/>
        <w:sz w:val="24"/>
      </w:rPr>
    </w:pPr>
    <w:r>
      <w:rPr>
        <w:rFonts w:ascii="Arial" w:hAnsi="Arial"/>
        <w:noProof/>
        <w:sz w:val="24"/>
      </w:rPr>
      <w:pict>
        <v:line id="_x0000_s2428" style="position:absolute;left:0;text-align:left;z-index:251722240" from="187.1pt,53.85pt" to="329.7pt,53.85pt" o:allowincell="f"/>
      </w:pict>
    </w:r>
    <w:r w:rsidR="0093617F">
      <w:rPr>
        <w:rFonts w:ascii="Arial" w:hAnsi="Arial"/>
        <w:sz w:val="24"/>
      </w:rPr>
      <w:t xml:space="preserve"> Прибор К211</w:t>
    </w:r>
  </w:p>
  <w:p w:rsidR="0093617F" w:rsidRDefault="0093617F">
    <w:pPr>
      <w:framePr w:w="3686" w:h="1134" w:hSpace="142" w:wrap="auto" w:vAnchor="page" w:hAnchor="page" w:x="4930" w:y="15009"/>
      <w:suppressAutoHyphens/>
      <w:spacing w:before="20" w:line="240" w:lineRule="auto"/>
      <w:jc w:val="center"/>
      <w:rPr>
        <w:sz w:val="24"/>
      </w:rPr>
    </w:pPr>
    <w:r>
      <w:rPr>
        <w:rFonts w:ascii="Arial" w:hAnsi="Arial"/>
        <w:sz w:val="24"/>
      </w:rPr>
      <w:t>Протокол предъявительских и приемосдаточных испытаний</w:t>
    </w:r>
    <w:r>
      <w:rPr>
        <w:sz w:val="24"/>
      </w:rPr>
      <w:t xml:space="preserve"> </w:t>
    </w:r>
  </w:p>
  <w:p w:rsidR="0093617F" w:rsidRDefault="0093617F">
    <w:pPr>
      <w:framePr w:w="3686" w:h="1134" w:hSpace="142" w:wrap="auto" w:vAnchor="page" w:hAnchor="page" w:x="4930" w:y="15009"/>
      <w:suppressAutoHyphens/>
      <w:spacing w:before="20" w:line="240" w:lineRule="auto"/>
      <w:jc w:val="center"/>
      <w:rPr>
        <w:sz w:val="24"/>
      </w:rPr>
    </w:pPr>
  </w:p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/>
    </w:tblPr>
    <w:tblGrid>
      <w:gridCol w:w="284"/>
      <w:gridCol w:w="397"/>
    </w:tblGrid>
    <w:tr w:rsidR="0093617F">
      <w:trPr>
        <w:cantSplit/>
        <w:trHeight w:hRule="exact" w:val="3402"/>
        <w:jc w:val="center"/>
      </w:trPr>
      <w:tc>
        <w:tcPr>
          <w:tcW w:w="284" w:type="dxa"/>
          <w:textDirection w:val="btLr"/>
          <w:vAlign w:val="center"/>
        </w:tcPr>
        <w:p w:rsidR="0093617F" w:rsidRDefault="0089165D">
          <w:pPr>
            <w:framePr w:w="680" w:h="6804" w:hRule="exact" w:wrap="around" w:vAnchor="page" w:hAnchor="page" w:x="454" w:y="398"/>
            <w:spacing w:line="240" w:lineRule="auto"/>
            <w:jc w:val="center"/>
            <w:rPr>
              <w:rFonts w:ascii="Arial" w:hAnsi="Arial"/>
              <w:sz w:val="20"/>
            </w:rPr>
          </w:pPr>
          <w:r w:rsidRPr="0089165D">
            <w:rPr>
              <w:noProof/>
              <w:sz w:val="22"/>
            </w:rPr>
            <w:pict>
              <v:line id="_x0000_s2415" style="position:absolute;left:0;text-align:left;flip:y;z-index:251719168;mso-position-horizontal-relative:page;mso-position-vertical-relative:page" from="36.85pt,19.85pt" to="36.85pt,5in" o:allowincell="f" strokeweight=".5pt">
                <w10:wrap anchorx="page" anchory="page"/>
              </v:line>
            </w:pict>
          </w:r>
          <w:r w:rsidRPr="0089165D">
            <w:rPr>
              <w:noProof/>
              <w:sz w:val="22"/>
            </w:rPr>
            <w:pict>
              <v:line id="_x0000_s2413" style="position:absolute;left:0;text-align:left;flip:x;z-index:251717120;mso-position-horizontal-relative:page;mso-position-vertical-relative:page" from="22.7pt,360.05pt" to="56.7pt,360.05pt" o:allowincell="f">
                <w10:wrap anchorx="page" anchory="page"/>
              </v:line>
            </w:pict>
          </w:r>
          <w:r w:rsidRPr="0089165D">
            <w:rPr>
              <w:noProof/>
              <w:sz w:val="22"/>
            </w:rPr>
            <w:pict>
              <v:line id="_x0000_s2412" style="position:absolute;left:0;text-align:left;z-index:251716096;mso-position-horizontal-relative:page;mso-position-vertical-relative:page" from="22.7pt,19.85pt" to="22.7pt,360.05pt" o:allowincell="f" strokeweight="1pt">
                <w10:wrap anchorx="page" anchory="page"/>
              </v:line>
            </w:pict>
          </w:r>
          <w:r w:rsidRPr="0089165D">
            <w:rPr>
              <w:noProof/>
              <w:sz w:val="22"/>
            </w:rPr>
            <w:pict>
              <v:line id="_x0000_s2411" style="position:absolute;left:0;text-align:left;flip:x;z-index:251715072;mso-position-horizontal-relative:page;mso-position-vertical-relative:page" from="22.7pt,19.85pt" to="56.7pt,19.85pt" o:allowincell="f">
                <w10:wrap anchorx="page" anchory="page"/>
              </v:line>
            </w:pict>
          </w:r>
          <w:r w:rsidRPr="0089165D">
            <w:rPr>
              <w:noProof/>
              <w:sz w:val="22"/>
            </w:rPr>
            <w:pict>
              <v:line id="_x0000_s2410" style="position:absolute;left:0;text-align:left;flip:y;z-index:251714048;mso-position-horizontal-relative:page;mso-position-vertical-relative:page" from="56.7pt,703.1pt" to="575.4pt,703.1pt" o:allowincell="f" strokeweight="1pt">
                <v:stroke startarrowwidth="narrow" startarrowlength="short" endarrowwidth="narrow" endarrowlength="short"/>
                <w10:wrap anchorx="page" anchory="page"/>
              </v:line>
            </w:pict>
          </w:r>
          <w:proofErr w:type="spellStart"/>
          <w:r w:rsidR="0093617F">
            <w:rPr>
              <w:rFonts w:ascii="Arial" w:hAnsi="Arial"/>
              <w:sz w:val="20"/>
            </w:rPr>
            <w:t>Перв</w:t>
          </w:r>
          <w:proofErr w:type="spellEnd"/>
          <w:r w:rsidR="0093617F">
            <w:rPr>
              <w:rFonts w:ascii="Arial" w:hAnsi="Arial"/>
              <w:sz w:val="20"/>
            </w:rPr>
            <w:t xml:space="preserve">. </w:t>
          </w:r>
          <w:proofErr w:type="spellStart"/>
          <w:r w:rsidR="0093617F">
            <w:rPr>
              <w:rFonts w:ascii="Arial" w:hAnsi="Arial"/>
              <w:sz w:val="20"/>
            </w:rPr>
            <w:t>примен</w:t>
          </w:r>
          <w:proofErr w:type="spellEnd"/>
        </w:p>
      </w:tc>
      <w:tc>
        <w:tcPr>
          <w:tcW w:w="397" w:type="dxa"/>
          <w:textDirection w:val="btLr"/>
          <w:vAlign w:val="center"/>
        </w:tcPr>
        <w:p w:rsidR="0093617F" w:rsidRDefault="0093617F">
          <w:pPr>
            <w:pStyle w:val="ab"/>
            <w:framePr w:w="680" w:h="6804" w:hRule="exact" w:wrap="around" w:vAnchor="page" w:hAnchor="page" w:x="454" w:y="398"/>
            <w:rPr>
              <w:sz w:val="28"/>
            </w:rPr>
          </w:pPr>
          <w:r>
            <w:rPr>
              <w:sz w:val="28"/>
            </w:rPr>
            <w:t>УЭ</w:t>
          </w:r>
          <w:proofErr w:type="gramStart"/>
          <w:r>
            <w:rPr>
              <w:sz w:val="28"/>
            </w:rPr>
            <w:t>2</w:t>
          </w:r>
          <w:proofErr w:type="gramEnd"/>
          <w:r>
            <w:rPr>
              <w:sz w:val="28"/>
            </w:rPr>
            <w:t>.248.212</w:t>
          </w:r>
        </w:p>
      </w:tc>
    </w:tr>
    <w:tr w:rsidR="0093617F">
      <w:trPr>
        <w:cantSplit/>
        <w:trHeight w:hRule="exact" w:val="3402"/>
        <w:jc w:val="center"/>
      </w:trPr>
      <w:tc>
        <w:tcPr>
          <w:tcW w:w="284" w:type="dxa"/>
          <w:textDirection w:val="btLr"/>
          <w:vAlign w:val="center"/>
        </w:tcPr>
        <w:p w:rsidR="0093617F" w:rsidRDefault="0089165D">
          <w:pPr>
            <w:framePr w:w="680" w:h="6804" w:hRule="exact" w:wrap="around" w:vAnchor="page" w:hAnchor="page" w:x="454" w:y="398"/>
            <w:spacing w:line="240" w:lineRule="auto"/>
            <w:jc w:val="center"/>
            <w:rPr>
              <w:rFonts w:ascii="Arial" w:hAnsi="Arial"/>
              <w:sz w:val="20"/>
            </w:rPr>
          </w:pPr>
          <w:r w:rsidRPr="0089165D">
            <w:rPr>
              <w:noProof/>
              <w:sz w:val="22"/>
            </w:rPr>
            <w:pict>
              <v:line id="_x0000_s2414" style="position:absolute;left:0;text-align:left;flip:y;z-index:251718144;mso-position-horizontal-relative:page;mso-position-vertical-relative:page" from="22.7pt,189.95pt" to="56.7pt,189.95pt" o:allowincell="f" strokeweight=".5pt">
                <w10:wrap anchorx="page" anchory="page"/>
              </v:line>
            </w:pict>
          </w:r>
          <w:r w:rsidR="0093617F">
            <w:rPr>
              <w:rFonts w:ascii="Arial" w:hAnsi="Arial"/>
              <w:sz w:val="20"/>
            </w:rPr>
            <w:t>Справочный №</w:t>
          </w:r>
        </w:p>
      </w:tc>
      <w:tc>
        <w:tcPr>
          <w:tcW w:w="397" w:type="dxa"/>
          <w:textDirection w:val="btLr"/>
          <w:vAlign w:val="center"/>
        </w:tcPr>
        <w:p w:rsidR="0093617F" w:rsidRDefault="0093617F">
          <w:pPr>
            <w:pStyle w:val="ab"/>
            <w:framePr w:w="680" w:h="6804" w:hRule="exact" w:wrap="around" w:vAnchor="page" w:hAnchor="page" w:x="454" w:y="398"/>
            <w:ind w:left="113" w:right="113"/>
          </w:pPr>
        </w:p>
      </w:tc>
    </w:tr>
  </w:tbl>
  <w:p w:rsidR="0093617F" w:rsidRDefault="0093617F">
    <w:pPr>
      <w:pStyle w:val="a6"/>
      <w:framePr w:w="9639" w:h="170" w:hRule="exact" w:wrap="around" w:vAnchor="page" w:hAnchor="page" w:x="1485" w:y="16325"/>
      <w:tabs>
        <w:tab w:val="clear" w:pos="4536"/>
        <w:tab w:val="center" w:pos="-1418"/>
        <w:tab w:val="left" w:pos="5103"/>
      </w:tabs>
      <w:spacing w:line="240" w:lineRule="auto"/>
      <w:jc w:val="left"/>
      <w:rPr>
        <w:rFonts w:ascii="Arial" w:hAnsi="Arial"/>
        <w:sz w:val="14"/>
      </w:rPr>
    </w:pPr>
    <w:r>
      <w:tab/>
    </w:r>
    <w:r>
      <w:rPr>
        <w:rFonts w:ascii="Arial" w:hAnsi="Arial"/>
        <w:sz w:val="14"/>
      </w:rPr>
      <w:t xml:space="preserve">Копировал:  </w:t>
    </w:r>
    <w:r>
      <w:rPr>
        <w:rFonts w:ascii="Arial" w:hAnsi="Arial"/>
        <w:sz w:val="14"/>
      </w:rPr>
      <w:tab/>
      <w:t>Формат А</w:t>
    </w:r>
    <w:proofErr w:type="gramStart"/>
    <w:r>
      <w:rPr>
        <w:rFonts w:ascii="Arial" w:hAnsi="Arial"/>
        <w:sz w:val="14"/>
      </w:rPr>
      <w:t>4</w:t>
    </w:r>
    <w:proofErr w:type="gramEnd"/>
  </w:p>
  <w:tbl>
    <w:tblPr>
      <w:tblW w:w="0" w:type="auto"/>
      <w:tblLayout w:type="fixed"/>
      <w:tblCellMar>
        <w:left w:w="0" w:type="dxa"/>
        <w:right w:w="0" w:type="dxa"/>
      </w:tblCellMar>
      <w:tblLook w:val="0000"/>
    </w:tblPr>
    <w:tblGrid>
      <w:gridCol w:w="397"/>
      <w:gridCol w:w="567"/>
      <w:gridCol w:w="1304"/>
      <w:gridCol w:w="7"/>
      <w:gridCol w:w="851"/>
      <w:gridCol w:w="567"/>
    </w:tblGrid>
    <w:tr w:rsidR="0093617F">
      <w:trPr>
        <w:cantSplit/>
        <w:trHeight w:hRule="exact" w:val="280"/>
      </w:trPr>
      <w:tc>
        <w:tcPr>
          <w:tcW w:w="397" w:type="dxa"/>
          <w:vAlign w:val="center"/>
        </w:tcPr>
        <w:p w:rsidR="0093617F" w:rsidRPr="00386FA0" w:rsidRDefault="0093617F">
          <w:pPr>
            <w:pStyle w:val="a6"/>
            <w:framePr w:w="3686" w:h="1701" w:hRule="exact" w:wrap="around" w:vAnchor="page" w:hAnchor="page" w:x="1135" w:y="14630"/>
            <w:spacing w:before="40" w:line="240" w:lineRule="auto"/>
            <w:ind w:left="28"/>
            <w:jc w:val="center"/>
            <w:rPr>
              <w:rFonts w:ascii="Arial" w:hAnsi="Arial"/>
              <w:sz w:val="18"/>
            </w:rPr>
          </w:pPr>
          <w:proofErr w:type="spellStart"/>
          <w:r w:rsidRPr="00386FA0">
            <w:rPr>
              <w:rFonts w:ascii="Arial" w:hAnsi="Arial"/>
              <w:sz w:val="18"/>
            </w:rPr>
            <w:t>Изм</w:t>
          </w:r>
          <w:proofErr w:type="spellEnd"/>
        </w:p>
      </w:tc>
      <w:tc>
        <w:tcPr>
          <w:tcW w:w="567" w:type="dxa"/>
          <w:vAlign w:val="center"/>
        </w:tcPr>
        <w:p w:rsidR="0093617F" w:rsidRPr="00386FA0" w:rsidRDefault="0093617F">
          <w:pPr>
            <w:pStyle w:val="a6"/>
            <w:framePr w:w="3686" w:h="1701" w:hRule="exact" w:wrap="around" w:vAnchor="page" w:hAnchor="page" w:x="1135" w:y="14630"/>
            <w:spacing w:before="40" w:line="240" w:lineRule="auto"/>
            <w:jc w:val="center"/>
            <w:rPr>
              <w:rFonts w:ascii="Arial" w:hAnsi="Arial"/>
              <w:sz w:val="18"/>
            </w:rPr>
          </w:pPr>
          <w:r w:rsidRPr="00386FA0">
            <w:rPr>
              <w:rFonts w:ascii="Arial" w:hAnsi="Arial"/>
              <w:sz w:val="18"/>
            </w:rPr>
            <w:t>Лист</w:t>
          </w:r>
        </w:p>
      </w:tc>
      <w:tc>
        <w:tcPr>
          <w:tcW w:w="1311" w:type="dxa"/>
          <w:gridSpan w:val="2"/>
          <w:vAlign w:val="center"/>
        </w:tcPr>
        <w:p w:rsidR="0093617F" w:rsidRPr="00386FA0" w:rsidRDefault="0093617F">
          <w:pPr>
            <w:pStyle w:val="a6"/>
            <w:framePr w:w="3686" w:h="1701" w:hRule="exact" w:wrap="around" w:vAnchor="page" w:hAnchor="page" w:x="1135" w:y="14630"/>
            <w:spacing w:before="40" w:line="240" w:lineRule="auto"/>
            <w:jc w:val="center"/>
            <w:rPr>
              <w:rFonts w:ascii="Arial" w:hAnsi="Arial"/>
              <w:sz w:val="18"/>
            </w:rPr>
          </w:pPr>
          <w:r w:rsidRPr="00386FA0">
            <w:rPr>
              <w:rFonts w:ascii="Arial" w:hAnsi="Arial"/>
              <w:sz w:val="18"/>
            </w:rPr>
            <w:t>№ докум.</w:t>
          </w:r>
        </w:p>
      </w:tc>
      <w:tc>
        <w:tcPr>
          <w:tcW w:w="851" w:type="dxa"/>
          <w:vAlign w:val="center"/>
        </w:tcPr>
        <w:p w:rsidR="0093617F" w:rsidRPr="00386FA0" w:rsidRDefault="0093617F">
          <w:pPr>
            <w:pStyle w:val="a6"/>
            <w:framePr w:w="3686" w:h="1701" w:hRule="exact" w:wrap="around" w:vAnchor="page" w:hAnchor="page" w:x="1135" w:y="14630"/>
            <w:spacing w:before="40" w:line="240" w:lineRule="auto"/>
            <w:jc w:val="center"/>
            <w:rPr>
              <w:rFonts w:ascii="Arial" w:hAnsi="Arial"/>
              <w:sz w:val="18"/>
            </w:rPr>
          </w:pPr>
          <w:proofErr w:type="spellStart"/>
          <w:r w:rsidRPr="00386FA0">
            <w:rPr>
              <w:rFonts w:ascii="Arial" w:hAnsi="Arial"/>
              <w:sz w:val="18"/>
            </w:rPr>
            <w:t>Подп</w:t>
          </w:r>
          <w:proofErr w:type="spellEnd"/>
          <w:r w:rsidRPr="00386FA0">
            <w:rPr>
              <w:rFonts w:ascii="Arial" w:hAnsi="Arial"/>
              <w:sz w:val="18"/>
            </w:rPr>
            <w:t>.</w:t>
          </w:r>
        </w:p>
      </w:tc>
      <w:tc>
        <w:tcPr>
          <w:tcW w:w="567" w:type="dxa"/>
          <w:vAlign w:val="center"/>
        </w:tcPr>
        <w:p w:rsidR="0093617F" w:rsidRPr="00386FA0" w:rsidRDefault="0093617F">
          <w:pPr>
            <w:pStyle w:val="a6"/>
            <w:framePr w:w="3686" w:h="1701" w:hRule="exact" w:wrap="around" w:vAnchor="page" w:hAnchor="page" w:x="1135" w:y="14630"/>
            <w:spacing w:before="40" w:line="240" w:lineRule="auto"/>
            <w:jc w:val="center"/>
            <w:rPr>
              <w:rFonts w:ascii="Arial" w:hAnsi="Arial"/>
              <w:sz w:val="18"/>
            </w:rPr>
          </w:pPr>
          <w:r w:rsidRPr="00386FA0">
            <w:rPr>
              <w:rFonts w:ascii="Arial" w:hAnsi="Arial"/>
              <w:sz w:val="18"/>
            </w:rPr>
            <w:t>Дата</w:t>
          </w:r>
        </w:p>
      </w:tc>
    </w:tr>
    <w:tr w:rsidR="0093617F">
      <w:trPr>
        <w:gridAfter w:val="3"/>
        <w:wAfter w:w="1425" w:type="dxa"/>
        <w:cantSplit/>
        <w:trHeight w:hRule="exact" w:val="280"/>
      </w:trPr>
      <w:tc>
        <w:tcPr>
          <w:tcW w:w="964" w:type="dxa"/>
          <w:gridSpan w:val="2"/>
          <w:vAlign w:val="center"/>
        </w:tcPr>
        <w:p w:rsidR="0093617F" w:rsidRPr="00386FA0" w:rsidRDefault="0093617F">
          <w:pPr>
            <w:pStyle w:val="a6"/>
            <w:framePr w:w="3686" w:h="1701" w:hRule="exact" w:wrap="around" w:vAnchor="page" w:hAnchor="page" w:x="1135" w:y="14630"/>
            <w:spacing w:before="40" w:line="240" w:lineRule="auto"/>
            <w:ind w:left="57"/>
            <w:jc w:val="left"/>
            <w:rPr>
              <w:rFonts w:ascii="Arial" w:hAnsi="Arial"/>
              <w:sz w:val="20"/>
            </w:rPr>
          </w:pPr>
          <w:proofErr w:type="spellStart"/>
          <w:r w:rsidRPr="00386FA0">
            <w:rPr>
              <w:rFonts w:ascii="Arial" w:hAnsi="Arial"/>
              <w:sz w:val="20"/>
            </w:rPr>
            <w:t>Разраб</w:t>
          </w:r>
          <w:proofErr w:type="spellEnd"/>
          <w:r w:rsidRPr="00386FA0">
            <w:rPr>
              <w:rFonts w:ascii="Arial" w:hAnsi="Arial"/>
              <w:sz w:val="20"/>
            </w:rPr>
            <w:t>.</w:t>
          </w:r>
        </w:p>
      </w:tc>
      <w:tc>
        <w:tcPr>
          <w:tcW w:w="1304" w:type="dxa"/>
          <w:vAlign w:val="center"/>
        </w:tcPr>
        <w:p w:rsidR="0093617F" w:rsidRPr="00386FA0" w:rsidRDefault="0093617F">
          <w:pPr>
            <w:pStyle w:val="a6"/>
            <w:framePr w:w="3686" w:h="1701" w:hRule="exact" w:wrap="around" w:vAnchor="page" w:hAnchor="page" w:x="1135" w:y="14630"/>
            <w:tabs>
              <w:tab w:val="left" w:pos="-2949"/>
              <w:tab w:val="left" w:pos="-2807"/>
            </w:tabs>
            <w:spacing w:before="40" w:line="240" w:lineRule="auto"/>
            <w:ind w:left="57" w:firstLine="28"/>
            <w:jc w:val="left"/>
            <w:rPr>
              <w:rFonts w:ascii="Arial" w:hAnsi="Arial"/>
              <w:sz w:val="20"/>
            </w:rPr>
          </w:pPr>
          <w:r w:rsidRPr="00386FA0">
            <w:rPr>
              <w:rFonts w:ascii="Arial" w:hAnsi="Arial"/>
              <w:sz w:val="20"/>
            </w:rPr>
            <w:t>Горлов</w:t>
          </w:r>
        </w:p>
      </w:tc>
    </w:tr>
    <w:tr w:rsidR="0093617F">
      <w:trPr>
        <w:gridAfter w:val="3"/>
        <w:wAfter w:w="1425" w:type="dxa"/>
        <w:cantSplit/>
        <w:trHeight w:hRule="exact" w:val="280"/>
      </w:trPr>
      <w:tc>
        <w:tcPr>
          <w:tcW w:w="964" w:type="dxa"/>
          <w:gridSpan w:val="2"/>
          <w:vAlign w:val="center"/>
        </w:tcPr>
        <w:p w:rsidR="0093617F" w:rsidRPr="00386FA0" w:rsidRDefault="0093617F">
          <w:pPr>
            <w:pStyle w:val="a6"/>
            <w:framePr w:w="3686" w:h="1701" w:hRule="exact" w:wrap="around" w:vAnchor="page" w:hAnchor="page" w:x="1135" w:y="14630"/>
            <w:spacing w:before="40" w:line="240" w:lineRule="auto"/>
            <w:ind w:left="57"/>
            <w:jc w:val="left"/>
            <w:rPr>
              <w:rFonts w:ascii="Arial" w:hAnsi="Arial"/>
              <w:sz w:val="20"/>
            </w:rPr>
          </w:pPr>
          <w:proofErr w:type="spellStart"/>
          <w:r w:rsidRPr="00386FA0">
            <w:rPr>
              <w:rFonts w:ascii="Arial" w:hAnsi="Arial"/>
              <w:sz w:val="20"/>
            </w:rPr>
            <w:t>Пров</w:t>
          </w:r>
          <w:proofErr w:type="spellEnd"/>
          <w:r w:rsidRPr="00386FA0">
            <w:rPr>
              <w:rFonts w:ascii="Arial" w:hAnsi="Arial"/>
              <w:sz w:val="20"/>
            </w:rPr>
            <w:t>.</w:t>
          </w:r>
        </w:p>
      </w:tc>
      <w:tc>
        <w:tcPr>
          <w:tcW w:w="1304" w:type="dxa"/>
          <w:vAlign w:val="center"/>
        </w:tcPr>
        <w:p w:rsidR="0093617F" w:rsidRPr="00386FA0" w:rsidRDefault="0093617F">
          <w:pPr>
            <w:pStyle w:val="a6"/>
            <w:framePr w:w="3686" w:h="1701" w:hRule="exact" w:wrap="around" w:vAnchor="page" w:hAnchor="page" w:x="1135" w:y="14630"/>
            <w:spacing w:before="40" w:line="240" w:lineRule="auto"/>
            <w:ind w:left="57" w:firstLine="28"/>
            <w:jc w:val="left"/>
            <w:rPr>
              <w:rFonts w:ascii="Arial" w:hAnsi="Arial"/>
              <w:sz w:val="20"/>
            </w:rPr>
          </w:pPr>
          <w:r w:rsidRPr="00386FA0">
            <w:rPr>
              <w:rFonts w:ascii="Arial" w:hAnsi="Arial"/>
              <w:sz w:val="20"/>
            </w:rPr>
            <w:t>Репин</w:t>
          </w:r>
        </w:p>
      </w:tc>
    </w:tr>
    <w:tr w:rsidR="0093617F">
      <w:trPr>
        <w:gridAfter w:val="3"/>
        <w:wAfter w:w="1425" w:type="dxa"/>
        <w:cantSplit/>
        <w:trHeight w:hRule="exact" w:val="280"/>
      </w:trPr>
      <w:tc>
        <w:tcPr>
          <w:tcW w:w="964" w:type="dxa"/>
          <w:gridSpan w:val="2"/>
        </w:tcPr>
        <w:p w:rsidR="0093617F" w:rsidRPr="00386FA0" w:rsidRDefault="0093617F">
          <w:pPr>
            <w:pStyle w:val="a6"/>
            <w:framePr w:w="3686" w:h="1701" w:hRule="exact" w:wrap="around" w:vAnchor="page" w:hAnchor="page" w:x="1135" w:y="14630"/>
            <w:spacing w:before="40" w:line="240" w:lineRule="auto"/>
            <w:ind w:left="57"/>
            <w:jc w:val="left"/>
            <w:rPr>
              <w:rFonts w:ascii="Arial" w:hAnsi="Arial"/>
              <w:sz w:val="20"/>
            </w:rPr>
          </w:pPr>
        </w:p>
      </w:tc>
      <w:tc>
        <w:tcPr>
          <w:tcW w:w="1304" w:type="dxa"/>
        </w:tcPr>
        <w:p w:rsidR="0093617F" w:rsidRPr="00386FA0" w:rsidRDefault="0093617F">
          <w:pPr>
            <w:pStyle w:val="a6"/>
            <w:framePr w:w="3686" w:h="1701" w:hRule="exact" w:wrap="around" w:vAnchor="page" w:hAnchor="page" w:x="1135" w:y="14630"/>
            <w:spacing w:before="40" w:line="240" w:lineRule="auto"/>
            <w:ind w:left="57" w:firstLine="28"/>
            <w:jc w:val="left"/>
            <w:rPr>
              <w:rFonts w:ascii="Arial" w:hAnsi="Arial"/>
              <w:sz w:val="20"/>
            </w:rPr>
          </w:pPr>
        </w:p>
      </w:tc>
    </w:tr>
    <w:tr w:rsidR="0093617F">
      <w:trPr>
        <w:gridAfter w:val="3"/>
        <w:wAfter w:w="1425" w:type="dxa"/>
        <w:cantSplit/>
        <w:trHeight w:hRule="exact" w:val="280"/>
      </w:trPr>
      <w:tc>
        <w:tcPr>
          <w:tcW w:w="964" w:type="dxa"/>
          <w:gridSpan w:val="2"/>
          <w:vAlign w:val="center"/>
        </w:tcPr>
        <w:p w:rsidR="0093617F" w:rsidRPr="00386FA0" w:rsidRDefault="0093617F">
          <w:pPr>
            <w:pStyle w:val="a6"/>
            <w:framePr w:w="3686" w:h="1701" w:hRule="exact" w:wrap="around" w:vAnchor="page" w:hAnchor="page" w:x="1135" w:y="14630"/>
            <w:spacing w:before="40" w:line="240" w:lineRule="auto"/>
            <w:ind w:left="57"/>
            <w:jc w:val="left"/>
            <w:rPr>
              <w:rFonts w:ascii="Arial" w:hAnsi="Arial"/>
              <w:sz w:val="20"/>
            </w:rPr>
          </w:pPr>
          <w:r w:rsidRPr="00386FA0">
            <w:rPr>
              <w:rFonts w:ascii="Arial" w:hAnsi="Arial"/>
              <w:sz w:val="20"/>
            </w:rPr>
            <w:t>Н.контр</w:t>
          </w:r>
          <w:r>
            <w:rPr>
              <w:rFonts w:ascii="Arial" w:hAnsi="Arial"/>
              <w:sz w:val="20"/>
              <w:lang w:val="en-US"/>
            </w:rPr>
            <w:t>.</w:t>
          </w:r>
        </w:p>
      </w:tc>
      <w:tc>
        <w:tcPr>
          <w:tcW w:w="1304" w:type="dxa"/>
          <w:vAlign w:val="center"/>
        </w:tcPr>
        <w:p w:rsidR="0093617F" w:rsidRPr="00386FA0" w:rsidRDefault="0093617F">
          <w:pPr>
            <w:pStyle w:val="a6"/>
            <w:framePr w:w="3686" w:h="1701" w:hRule="exact" w:wrap="around" w:vAnchor="page" w:hAnchor="page" w:x="1135" w:y="14630"/>
            <w:spacing w:before="40" w:line="240" w:lineRule="auto"/>
            <w:ind w:left="57" w:firstLine="28"/>
            <w:jc w:val="left"/>
            <w:rPr>
              <w:rFonts w:ascii="Arial" w:hAnsi="Arial"/>
              <w:sz w:val="20"/>
            </w:rPr>
          </w:pPr>
        </w:p>
      </w:tc>
    </w:tr>
    <w:tr w:rsidR="0093617F">
      <w:trPr>
        <w:gridAfter w:val="3"/>
        <w:wAfter w:w="1425" w:type="dxa"/>
        <w:cantSplit/>
        <w:trHeight w:hRule="exact" w:val="280"/>
      </w:trPr>
      <w:tc>
        <w:tcPr>
          <w:tcW w:w="964" w:type="dxa"/>
          <w:gridSpan w:val="2"/>
          <w:vAlign w:val="center"/>
        </w:tcPr>
        <w:p w:rsidR="0093617F" w:rsidRPr="00386FA0" w:rsidRDefault="0093617F">
          <w:pPr>
            <w:pStyle w:val="a6"/>
            <w:framePr w:w="3686" w:h="1701" w:hRule="exact" w:wrap="around" w:vAnchor="page" w:hAnchor="page" w:x="1135" w:y="14630"/>
            <w:spacing w:before="40" w:line="240" w:lineRule="auto"/>
            <w:ind w:left="57"/>
            <w:jc w:val="left"/>
            <w:rPr>
              <w:rFonts w:ascii="Arial" w:hAnsi="Arial"/>
              <w:sz w:val="20"/>
            </w:rPr>
          </w:pPr>
          <w:r w:rsidRPr="00386FA0">
            <w:rPr>
              <w:rFonts w:ascii="Arial" w:hAnsi="Arial"/>
              <w:sz w:val="20"/>
            </w:rPr>
            <w:t>Утв.</w:t>
          </w:r>
        </w:p>
      </w:tc>
      <w:tc>
        <w:tcPr>
          <w:tcW w:w="1304" w:type="dxa"/>
          <w:vAlign w:val="center"/>
        </w:tcPr>
        <w:p w:rsidR="0093617F" w:rsidRPr="00386FA0" w:rsidRDefault="0093617F">
          <w:pPr>
            <w:pStyle w:val="a6"/>
            <w:framePr w:w="3686" w:h="1701" w:hRule="exact" w:wrap="around" w:vAnchor="page" w:hAnchor="page" w:x="1135" w:y="14630"/>
            <w:spacing w:before="40" w:line="240" w:lineRule="auto"/>
            <w:ind w:left="57" w:firstLine="28"/>
            <w:jc w:val="left"/>
            <w:rPr>
              <w:rFonts w:ascii="Arial" w:hAnsi="Arial"/>
              <w:sz w:val="20"/>
            </w:rPr>
          </w:pPr>
          <w:proofErr w:type="spellStart"/>
          <w:r w:rsidRPr="00386FA0">
            <w:rPr>
              <w:rFonts w:ascii="Arial" w:hAnsi="Arial"/>
              <w:sz w:val="20"/>
            </w:rPr>
            <w:t>Коннов</w:t>
          </w:r>
          <w:proofErr w:type="spellEnd"/>
        </w:p>
      </w:tc>
    </w:tr>
  </w:tbl>
  <w:p w:rsidR="0093617F" w:rsidRDefault="0093617F">
    <w:pPr>
      <w:pStyle w:val="af0"/>
      <w:framePr w:wrap="around"/>
    </w:pPr>
    <w:r>
      <w:t>УЭ</w:t>
    </w:r>
    <w:proofErr w:type="gramStart"/>
    <w:r>
      <w:t>2</w:t>
    </w:r>
    <w:proofErr w:type="gramEnd"/>
    <w:r>
      <w:t>.248.212 Д11</w:t>
    </w:r>
  </w:p>
  <w:p w:rsidR="0093617F" w:rsidRDefault="0089165D">
    <w:pPr>
      <w:pStyle w:val="a6"/>
      <w:tabs>
        <w:tab w:val="clear" w:pos="4536"/>
      </w:tabs>
      <w:jc w:val="left"/>
      <w:rPr>
        <w:rStyle w:val="a8"/>
        <w:rFonts w:ascii="Times New Roman" w:hAnsi="Times New Roman"/>
      </w:rPr>
    </w:pPr>
    <w:r>
      <w:rPr>
        <w:noProof/>
        <w:sz w:val="22"/>
      </w:rPr>
      <w:pict>
        <v:line id="_x0000_s2396" style="position:absolute;z-index:251709952;mso-position-horizontal-relative:page;mso-position-vertical-relative:page" from="56.7pt,717.25pt" to="240.95pt,717.3pt" o:allowincell="f" strokeweight=".5pt">
          <v:stroke startarrowwidth="narrow" startarrowlength="short" endarrowwidth="narrow" endarrowlength="short"/>
          <w10:wrap anchorx="page" anchory="page"/>
        </v:line>
      </w:pict>
    </w:r>
    <w:r>
      <w:rPr>
        <w:noProof/>
        <w:sz w:val="22"/>
      </w:rPr>
      <w:pict>
        <v:line id="_x0000_s2386" style="position:absolute;z-index:251699712;mso-position-horizontal-relative:page;mso-position-vertical-relative:page" from="428.1pt,640.7pt" to="428.15pt,680.4pt" o:allowincell="f" strokeweight="1pt">
          <v:stroke startarrowwidth="narrow" startarrowlength="short" endarrowwidth="narrow" endarrowlength="short"/>
          <w10:wrap anchorx="page" anchory="page"/>
        </v:line>
      </w:pict>
    </w:r>
    <w:r>
      <w:rPr>
        <w:noProof/>
        <w:sz w:val="22"/>
      </w:rPr>
      <w:pict>
        <v:line id="_x0000_s2379" style="position:absolute;z-index:251692544;mso-position-horizontal-relative:page;mso-position-vertical-relative:page" from="280.65pt,640.7pt" to="280.65pt,680.4pt" o:allowincell="f" strokeweight="1pt">
          <v:stroke startarrowwidth="narrow" startarrowlength="short" endarrowwidth="narrow" endarrowlength="short"/>
          <w10:wrap anchorx="page" anchory="page"/>
        </v:line>
      </w:pict>
    </w:r>
    <w:r>
      <w:rPr>
        <w:noProof/>
        <w:sz w:val="22"/>
      </w:rPr>
      <w:pict>
        <v:line id="_x0000_s2394" style="position:absolute;z-index:251707904;mso-position-horizontal-relative:page;mso-position-vertical-relative:page" from="241pt,640.7pt" to="575.5pt,640.75pt" o:allowincell="f" strokeweight="1pt">
          <v:stroke startarrowwidth="narrow" startarrowlength="short" endarrowwidth="narrow" endarrowlength="short"/>
          <w10:wrap anchorx="page" anchory="page"/>
        </v:line>
      </w:pict>
    </w:r>
    <w:r>
      <w:rPr>
        <w:noProof/>
        <w:sz w:val="22"/>
      </w:rPr>
      <w:pict>
        <v:line id="_x0000_s2393" style="position:absolute;z-index:251706880;mso-position-horizontal-relative:page;mso-position-vertical-relative:page" from="241pt,680.35pt" to="575.5pt,680.4pt" o:allowincell="f" strokeweight="1pt">
          <v:stroke startarrowwidth="narrow" startarrowlength="short" endarrowwidth="narrow" endarrowlength="short"/>
          <w10:wrap anchorx="page" anchory="page"/>
        </v:line>
      </w:pict>
    </w:r>
    <w:r>
      <w:rPr>
        <w:noProof/>
        <w:sz w:val="22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360" type="#_x0000_t202" style="position:absolute;margin-left:524.5pt;margin-top:761.2pt;width:49pt;height:11.2pt;z-index:251680256;mso-position-horizontal-relative:page;mso-position-vertical-relative:page" o:allowincell="f" stroked="f">
          <v:textbox style="mso-next-textbox:#_x0000_s2360" inset="0,0,0,0">
            <w:txbxContent>
              <w:p w:rsidR="0093617F" w:rsidRDefault="0093617F">
                <w:pPr>
                  <w:spacing w:line="240" w:lineRule="auto"/>
                  <w:jc w:val="center"/>
                  <w:rPr>
                    <w:rFonts w:ascii="Arial" w:hAnsi="Arial"/>
                    <w:sz w:val="20"/>
                  </w:rPr>
                </w:pPr>
              </w:p>
              <w:p w:rsidR="0093617F" w:rsidRDefault="0093617F"/>
            </w:txbxContent>
          </v:textbox>
          <w10:wrap anchorx="page" anchory="page"/>
        </v:shape>
      </w:pict>
    </w:r>
    <w:r>
      <w:rPr>
        <w:noProof/>
        <w:sz w:val="22"/>
      </w:rPr>
      <w:pict>
        <v:shape id="_x0000_s2359" type="#_x0000_t202" style="position:absolute;margin-left:476.3pt;margin-top:761.2pt;width:46.75pt;height:11.2pt;z-index:251679232;mso-position-horizontal-relative:page;mso-position-vertical-relative:page" o:allowincell="f" stroked="f">
          <v:textbox style="mso-next-textbox:#_x0000_s2359" inset="0,0,0,0">
            <w:txbxContent>
              <w:p w:rsidR="0093617F" w:rsidRDefault="0093617F">
                <w:pPr>
                  <w:spacing w:line="240" w:lineRule="auto"/>
                  <w:jc w:val="center"/>
                  <w:rPr>
                    <w:rFonts w:ascii="Arial" w:hAnsi="Arial"/>
                    <w:sz w:val="20"/>
                  </w:rPr>
                </w:pPr>
                <w:r>
                  <w:rPr>
                    <w:rFonts w:ascii="Arial" w:hAnsi="Arial"/>
                    <w:sz w:val="20"/>
                  </w:rPr>
                  <w:t>1</w:t>
                </w:r>
              </w:p>
              <w:p w:rsidR="0093617F" w:rsidRDefault="0093617F"/>
            </w:txbxContent>
          </v:textbox>
          <w10:wrap anchorx="page" anchory="page"/>
        </v:shape>
      </w:pict>
    </w:r>
    <w:r>
      <w:rPr>
        <w:noProof/>
        <w:sz w:val="22"/>
      </w:rPr>
      <w:pict>
        <v:shape id="_x0000_s2362" type="#_x0000_t202" style="position:absolute;margin-left:476.85pt;margin-top:747pt;width:46.75pt;height:11.2pt;z-index:251682304;mso-position-horizontal-relative:page;mso-position-vertical-relative:page" o:allowincell="f" stroked="f">
          <v:textbox style="mso-next-textbox:#_x0000_s2362" inset="0,0,0,0">
            <w:txbxContent>
              <w:p w:rsidR="0093617F" w:rsidRDefault="0093617F">
                <w:pPr>
                  <w:spacing w:line="240" w:lineRule="auto"/>
                  <w:jc w:val="center"/>
                  <w:rPr>
                    <w:rFonts w:ascii="Arial" w:hAnsi="Arial"/>
                    <w:sz w:val="20"/>
                  </w:rPr>
                </w:pPr>
                <w:r>
                  <w:rPr>
                    <w:rFonts w:ascii="Arial" w:hAnsi="Arial"/>
                    <w:sz w:val="20"/>
                  </w:rPr>
                  <w:t>Лист</w:t>
                </w:r>
              </w:p>
              <w:p w:rsidR="0093617F" w:rsidRDefault="0093617F"/>
            </w:txbxContent>
          </v:textbox>
          <w10:wrap anchorx="page" anchory="page"/>
        </v:shape>
      </w:pict>
    </w:r>
    <w:r>
      <w:rPr>
        <w:noProof/>
        <w:sz w:val="22"/>
      </w:rPr>
      <w:pict>
        <v:shape id="_x0000_s2363" type="#_x0000_t202" style="position:absolute;margin-left:435.4pt;margin-top:747pt;width:39.2pt;height:11.2pt;z-index:251683328;mso-position-horizontal-relative:page;mso-position-vertical-relative:page" o:allowincell="f" stroked="f">
          <v:textbox style="mso-next-textbox:#_x0000_s2363" inset="0,0,0,0">
            <w:txbxContent>
              <w:p w:rsidR="0093617F" w:rsidRDefault="0093617F">
                <w:pPr>
                  <w:spacing w:line="240" w:lineRule="auto"/>
                  <w:jc w:val="center"/>
                  <w:rPr>
                    <w:rFonts w:ascii="Arial" w:hAnsi="Arial"/>
                    <w:sz w:val="20"/>
                  </w:rPr>
                </w:pPr>
                <w:r>
                  <w:rPr>
                    <w:rFonts w:ascii="Arial" w:hAnsi="Arial"/>
                    <w:sz w:val="20"/>
                  </w:rPr>
                  <w:t>Лит.</w:t>
                </w:r>
              </w:p>
            </w:txbxContent>
          </v:textbox>
          <w10:wrap anchorx="page" anchory="page"/>
        </v:shape>
      </w:pict>
    </w:r>
    <w:r>
      <w:rPr>
        <w:noProof/>
        <w:sz w:val="22"/>
      </w:rPr>
      <w:pict>
        <v:line id="_x0000_s2385" style="position:absolute;flip:y;z-index:251698688;mso-position-horizontal-relative:page;mso-position-vertical-relative:page" from="447.95pt,759.8pt" to="448.05pt,773.85pt" o:allowincell="f" strokeweight=".5pt">
          <v:stroke startarrowwidth="narrow" startarrowlength="short" endarrowwidth="narrow" endarrowlength="short"/>
          <w10:wrap anchorx="page" anchory="page"/>
        </v:line>
      </w:pict>
    </w:r>
    <w:r>
      <w:rPr>
        <w:noProof/>
        <w:sz w:val="22"/>
      </w:rPr>
      <w:pict>
        <v:line id="_x0000_s2384" style="position:absolute;flip:y;z-index:251697664;mso-position-horizontal-relative:page;mso-position-vertical-relative:page" from="462.1pt,759.8pt" to="462.15pt,773.85pt" o:allowincell="f" strokeweight=".5pt">
          <v:stroke startarrowwidth="narrow" startarrowlength="short" endarrowwidth="narrow" endarrowlength="short"/>
          <w10:wrap anchorx="page" anchory="page"/>
        </v:line>
      </w:pict>
    </w:r>
    <w:r>
      <w:rPr>
        <w:noProof/>
        <w:sz w:val="22"/>
      </w:rPr>
      <w:pict>
        <v:shape id="_x0000_s2361" type="#_x0000_t202" style="position:absolute;margin-left:525pt;margin-top:747pt;width:49pt;height:11.2pt;z-index:251681280;mso-position-horizontal-relative:page;mso-position-vertical-relative:page" o:allowincell="f" stroked="f">
          <v:textbox style="mso-next-textbox:#_x0000_s2361" inset="0,0,0,0">
            <w:txbxContent>
              <w:p w:rsidR="0093617F" w:rsidRDefault="0093617F">
                <w:pPr>
                  <w:spacing w:line="240" w:lineRule="auto"/>
                  <w:jc w:val="center"/>
                  <w:rPr>
                    <w:rFonts w:ascii="Arial" w:hAnsi="Arial"/>
                    <w:sz w:val="20"/>
                  </w:rPr>
                </w:pPr>
                <w:r>
                  <w:rPr>
                    <w:rFonts w:ascii="Arial" w:hAnsi="Arial"/>
                    <w:sz w:val="20"/>
                  </w:rPr>
                  <w:t>Листов</w:t>
                </w:r>
              </w:p>
              <w:p w:rsidR="0093617F" w:rsidRDefault="0093617F"/>
            </w:txbxContent>
          </v:textbox>
          <w10:wrap anchorx="page" anchory="page"/>
        </v:shape>
      </w:pict>
    </w:r>
    <w:r>
      <w:rPr>
        <w:noProof/>
        <w:sz w:val="22"/>
      </w:rPr>
      <w:pict>
        <v:line id="_x0000_s2383" style="position:absolute;flip:y;z-index:251696640;mso-position-horizontal-relative:page;mso-position-vertical-relative:page" from="524.5pt,745.6pt" to="524.55pt,773.55pt" o:allowincell="f" strokeweight=".5pt">
          <v:stroke startarrowwidth="narrow" startarrowlength="short" endarrowwidth="narrow" endarrowlength="short"/>
          <w10:wrap anchorx="page" anchory="page"/>
        </v:line>
      </w:pict>
    </w:r>
    <w:r>
      <w:rPr>
        <w:noProof/>
        <w:sz w:val="22"/>
      </w:rPr>
      <w:pict>
        <v:line id="_x0000_s2382" style="position:absolute;flip:y;z-index:251695616;mso-position-horizontal-relative:page;mso-position-vertical-relative:page" from="476.3pt,745.6pt" to="476.3pt,773.25pt" o:allowincell="f" strokeweight=".5pt">
          <v:stroke startarrowwidth="narrow" startarrowlength="short" endarrowwidth="narrow" endarrowlength="short"/>
          <w10:wrap anchorx="page" anchory="page"/>
        </v:line>
      </w:pict>
    </w:r>
    <w:r>
      <w:rPr>
        <w:noProof/>
        <w:sz w:val="22"/>
      </w:rPr>
      <w:pict>
        <v:line id="_x0000_s2374" style="position:absolute;flip:y;z-index:251687424;mso-position-horizontal-relative:page;mso-position-vertical-relative:page" from="241pt,640.7pt" to="241.05pt,816.45pt" o:allowincell="f" strokeweight="1pt">
          <v:stroke startarrowwidth="narrow" startarrowlength="short" endarrowwidth="narrow" endarrowlength="short"/>
          <w10:wrap anchorx="page" anchory="page"/>
        </v:line>
      </w:pict>
    </w:r>
    <w:r>
      <w:rPr>
        <w:noProof/>
        <w:sz w:val="22"/>
      </w:rPr>
      <w:pict>
        <v:line id="_x0000_s2375" style="position:absolute;z-index:251688448;mso-position-horizontal-relative:page;mso-position-vertical-relative:page" from="104.9pt,703.1pt" to="104.95pt,816.5pt" o:allowincell="f" strokeweight=".5pt">
          <v:stroke startarrowwidth="narrow" startarrowlength="short" endarrowwidth="narrow" endarrowlength="short"/>
          <w10:wrap anchorx="page" anchory="page"/>
        </v:line>
      </w:pict>
    </w:r>
    <w:r>
      <w:rPr>
        <w:noProof/>
        <w:sz w:val="22"/>
      </w:rPr>
      <w:pict>
        <v:line id="_x0000_s2395" style="position:absolute;z-index:251708928;mso-position-horizontal-relative:page;mso-position-vertical-relative:page" from="56.7pt,745.6pt" to="575.4pt,745.65pt" o:allowincell="f" strokeweight=".5pt">
          <v:stroke startarrowwidth="narrow" startarrowlength="short" endarrowwidth="narrow" endarrowlength="short"/>
          <w10:wrap anchorx="page" anchory="page"/>
        </v:line>
      </w:pict>
    </w:r>
    <w:r>
      <w:rPr>
        <w:noProof/>
        <w:sz w:val="22"/>
      </w:rPr>
      <w:pict>
        <v:rect id="_x0000_s2392" style="position:absolute;margin-left:56.7pt;margin-top:19.85pt;width:518.6pt;height:796.55pt;z-index:251705856;mso-position-horizontal-relative:page;mso-position-vertical-relative:page" o:allowincell="f" filled="f" strokeweight="1pt">
          <w10:wrap anchorx="page" anchory="page"/>
        </v:rect>
      </w:pict>
    </w:r>
    <w:r>
      <w:rPr>
        <w:noProof/>
        <w:sz w:val="22"/>
      </w:rPr>
      <w:pict>
        <v:line id="_x0000_s2391" style="position:absolute;z-index:251704832;mso-position-horizontal-relative:page;mso-position-vertical-relative:page" from="56.7pt,802.3pt" to="240.95pt,802.35pt" o:allowincell="f" strokeweight=".5pt">
          <v:stroke startarrowwidth="narrow" startarrowlength="short" endarrowwidth="narrow" endarrowlength="short"/>
          <w10:wrap anchorx="page" anchory="page"/>
        </v:line>
      </w:pict>
    </w:r>
    <w:r>
      <w:rPr>
        <w:noProof/>
        <w:sz w:val="22"/>
      </w:rPr>
      <w:pict>
        <v:line id="_x0000_s2390" style="position:absolute;z-index:251703808;mso-position-horizontal-relative:page;mso-position-vertical-relative:page" from="56.7pt,788.15pt" to="240.95pt,788.2pt" o:allowincell="f" strokeweight=".5pt">
          <v:stroke startarrowwidth="narrow" startarrowlength="short" endarrowwidth="narrow" endarrowlength="short"/>
          <w10:wrap anchorx="page" anchory="page"/>
        </v:line>
      </w:pict>
    </w:r>
    <w:r>
      <w:rPr>
        <w:noProof/>
        <w:sz w:val="22"/>
      </w:rPr>
      <w:pict>
        <v:line id="_x0000_s2389" style="position:absolute;z-index:251702784;mso-position-horizontal-relative:page;mso-position-vertical-relative:page" from="56.7pt,773.95pt" to="240.95pt,774pt" o:allowincell="f" strokeweight=".5pt">
          <v:stroke startarrowwidth="narrow" startarrowlength="short" endarrowwidth="narrow" endarrowlength="short"/>
          <w10:wrap anchorx="page" anchory="page"/>
        </v:line>
      </w:pict>
    </w:r>
    <w:r>
      <w:rPr>
        <w:noProof/>
        <w:sz w:val="22"/>
      </w:rPr>
      <w:pict>
        <v:line id="_x0000_s2388" style="position:absolute;z-index:251701760;mso-position-horizontal-relative:page;mso-position-vertical-relative:page" from="56.7pt,759.8pt" to="240.95pt,759.85pt" o:allowincell="f" strokeweight=".5pt">
          <v:stroke startarrowwidth="narrow" startarrowlength="short" endarrowwidth="narrow" endarrowlength="short"/>
          <w10:wrap anchorx="page" anchory="page"/>
        </v:line>
      </w:pict>
    </w:r>
    <w:r>
      <w:rPr>
        <w:noProof/>
        <w:sz w:val="22"/>
      </w:rPr>
      <w:pict>
        <v:line id="_x0000_s2387" style="position:absolute;z-index:251700736;mso-position-horizontal-relative:page;mso-position-vertical-relative:page" from="56.7pt,731.45pt" to="240.95pt,731.5pt" o:allowincell="f" strokeweight="1pt">
          <v:stroke startarrowwidth="narrow" startarrowlength="short" endarrowwidth="narrow" endarrowlength="short"/>
          <w10:wrap anchorx="page" anchory="page"/>
        </v:line>
      </w:pict>
    </w:r>
    <w:r>
      <w:rPr>
        <w:noProof/>
        <w:sz w:val="22"/>
      </w:rPr>
      <w:pict>
        <v:line id="_x0000_s2381" style="position:absolute;z-index:251694592;mso-position-horizontal-relative:page;mso-position-vertical-relative:page" from="433.75pt,773.95pt" to="575.5pt,774pt" o:allowincell="f" strokeweight="1pt">
          <v:stroke startarrowwidth="narrow" startarrowlength="short" endarrowwidth="narrow" endarrowlength="short"/>
          <w10:wrap anchorx="page" anchory="page"/>
        </v:line>
      </w:pict>
    </w:r>
    <w:r>
      <w:rPr>
        <w:noProof/>
        <w:sz w:val="22"/>
      </w:rPr>
      <w:pict>
        <v:line id="_x0000_s2380" style="position:absolute;z-index:251693568;mso-position-horizontal-relative:page;mso-position-vertical-relative:page" from="433.75pt,745.6pt" to="433.8pt,816.45pt" o:allowincell="f" strokeweight="1pt">
          <v:stroke startarrowwidth="narrow" startarrowlength="short" endarrowwidth="narrow" endarrowlength="short"/>
          <w10:wrap anchorx="page" anchory="page"/>
        </v:line>
      </w:pict>
    </w:r>
    <w:r>
      <w:rPr>
        <w:noProof/>
        <w:sz w:val="22"/>
      </w:rPr>
      <w:pict>
        <v:line id="_x0000_s2378" style="position:absolute;z-index:251691520;mso-position-horizontal-relative:page;mso-position-vertical-relative:page" from="76.55pt,703.1pt" to="76.55pt,745pt" o:allowincell="f" strokeweight=".5pt">
          <v:stroke startarrowwidth="narrow" startarrowlength="short" endarrowwidth="narrow" endarrowlength="short"/>
          <w10:wrap anchorx="page" anchory="page"/>
        </v:line>
      </w:pict>
    </w:r>
    <w:r>
      <w:rPr>
        <w:noProof/>
        <w:sz w:val="22"/>
      </w:rPr>
      <w:pict>
        <v:line id="_x0000_s2377" style="position:absolute;z-index:251690496;mso-position-horizontal-relative:page;mso-position-vertical-relative:page" from="212.65pt,703.1pt" to="212.7pt,816.5pt" o:allowincell="f" strokeweight=".5pt">
          <v:stroke startarrowwidth="narrow" startarrowlength="short" endarrowwidth="narrow" endarrowlength="short"/>
          <w10:wrap anchorx="page" anchory="page"/>
        </v:line>
      </w:pict>
    </w:r>
    <w:r>
      <w:rPr>
        <w:noProof/>
        <w:sz w:val="22"/>
      </w:rPr>
      <w:pict>
        <v:line id="_x0000_s2376" style="position:absolute;z-index:251689472;mso-position-horizontal-relative:page;mso-position-vertical-relative:page" from="170.1pt,703.1pt" to="170.1pt,816.5pt" o:allowincell="f" strokeweight=".5pt">
          <v:stroke startarrowwidth="narrow" startarrowlength="short" endarrowwidth="narrow" endarrowlength="short"/>
          <w10:wrap anchorx="page" anchory="page"/>
        </v:line>
      </w:pict>
    </w:r>
  </w:p>
  <w:tbl>
    <w:tblPr>
      <w:tblW w:w="0" w:type="auto"/>
      <w:tblLayout w:type="fixed"/>
      <w:tblCellMar>
        <w:left w:w="0" w:type="dxa"/>
        <w:right w:w="0" w:type="dxa"/>
      </w:tblCellMar>
      <w:tblLook w:val="0000"/>
    </w:tblPr>
    <w:tblGrid>
      <w:gridCol w:w="284"/>
      <w:gridCol w:w="397"/>
    </w:tblGrid>
    <w:tr w:rsidR="0093617F">
      <w:trPr>
        <w:cantSplit/>
        <w:trHeight w:hRule="exact" w:val="1985"/>
      </w:trPr>
      <w:tc>
        <w:tcPr>
          <w:tcW w:w="284" w:type="dxa"/>
          <w:textDirection w:val="btLr"/>
          <w:vAlign w:val="center"/>
        </w:tcPr>
        <w:p w:rsidR="0093617F" w:rsidRDefault="0093617F">
          <w:pPr>
            <w:framePr w:w="680" w:h="8222" w:hRule="exact" w:wrap="around" w:vAnchor="page" w:hAnchor="page" w:x="455" w:y="8109"/>
            <w:spacing w:line="240" w:lineRule="auto"/>
            <w:jc w:val="center"/>
            <w:rPr>
              <w:rFonts w:ascii="Arial" w:hAnsi="Arial"/>
              <w:sz w:val="20"/>
            </w:rPr>
          </w:pPr>
          <w:r>
            <w:rPr>
              <w:rFonts w:ascii="Arial" w:hAnsi="Arial"/>
              <w:sz w:val="20"/>
            </w:rPr>
            <w:t>Подпись и дата</w:t>
          </w:r>
        </w:p>
      </w:tc>
      <w:tc>
        <w:tcPr>
          <w:tcW w:w="397" w:type="dxa"/>
        </w:tcPr>
        <w:p w:rsidR="0093617F" w:rsidRDefault="0093617F">
          <w:pPr>
            <w:framePr w:w="680" w:h="8222" w:hRule="exact" w:wrap="around" w:vAnchor="page" w:hAnchor="page" w:x="455" w:y="8109"/>
            <w:spacing w:before="240"/>
            <w:jc w:val="right"/>
          </w:pPr>
        </w:p>
      </w:tc>
    </w:tr>
    <w:tr w:rsidR="0093617F">
      <w:trPr>
        <w:cantSplit/>
        <w:trHeight w:hRule="exact" w:val="1418"/>
      </w:trPr>
      <w:tc>
        <w:tcPr>
          <w:tcW w:w="284" w:type="dxa"/>
          <w:textDirection w:val="btLr"/>
        </w:tcPr>
        <w:p w:rsidR="0093617F" w:rsidRDefault="0093617F">
          <w:pPr>
            <w:framePr w:w="680" w:h="8222" w:hRule="exact" w:wrap="around" w:vAnchor="page" w:hAnchor="page" w:x="455" w:y="8109"/>
            <w:spacing w:line="240" w:lineRule="auto"/>
            <w:jc w:val="center"/>
            <w:rPr>
              <w:rFonts w:ascii="Arial" w:hAnsi="Arial"/>
              <w:sz w:val="20"/>
            </w:rPr>
          </w:pPr>
          <w:r>
            <w:rPr>
              <w:rFonts w:ascii="Arial" w:hAnsi="Arial"/>
              <w:sz w:val="20"/>
            </w:rPr>
            <w:t xml:space="preserve">Инв. № </w:t>
          </w:r>
          <w:proofErr w:type="spellStart"/>
          <w:r>
            <w:rPr>
              <w:rFonts w:ascii="Arial" w:hAnsi="Arial"/>
              <w:sz w:val="20"/>
            </w:rPr>
            <w:t>дубл</w:t>
          </w:r>
          <w:proofErr w:type="spellEnd"/>
          <w:r>
            <w:rPr>
              <w:rFonts w:ascii="Arial" w:hAnsi="Arial"/>
              <w:sz w:val="20"/>
            </w:rPr>
            <w:t>.</w:t>
          </w:r>
        </w:p>
      </w:tc>
      <w:tc>
        <w:tcPr>
          <w:tcW w:w="397" w:type="dxa"/>
        </w:tcPr>
        <w:p w:rsidR="0093617F" w:rsidRDefault="0093617F">
          <w:pPr>
            <w:framePr w:w="680" w:h="8222" w:hRule="exact" w:wrap="around" w:vAnchor="page" w:hAnchor="page" w:x="455" w:y="8109"/>
            <w:spacing w:before="240"/>
            <w:jc w:val="right"/>
          </w:pPr>
        </w:p>
      </w:tc>
    </w:tr>
    <w:tr w:rsidR="0093617F">
      <w:trPr>
        <w:cantSplit/>
        <w:trHeight w:hRule="exact" w:val="1418"/>
      </w:trPr>
      <w:tc>
        <w:tcPr>
          <w:tcW w:w="284" w:type="dxa"/>
          <w:textDirection w:val="btLr"/>
          <w:vAlign w:val="center"/>
        </w:tcPr>
        <w:p w:rsidR="0093617F" w:rsidRDefault="0089165D">
          <w:pPr>
            <w:framePr w:w="680" w:h="8222" w:hRule="exact" w:wrap="around" w:vAnchor="page" w:hAnchor="page" w:x="455" w:y="8109"/>
            <w:spacing w:line="240" w:lineRule="auto"/>
            <w:jc w:val="center"/>
            <w:rPr>
              <w:rFonts w:ascii="Arial" w:hAnsi="Arial"/>
              <w:sz w:val="20"/>
            </w:rPr>
          </w:pPr>
          <w:r>
            <w:rPr>
              <w:rFonts w:ascii="Arial" w:hAnsi="Arial"/>
              <w:noProof/>
              <w:sz w:val="20"/>
            </w:rPr>
            <w:pict>
              <v:group id="_x0000_s2417" style="position:absolute;left:0;text-align:left;margin-left:22.7pt;margin-top:405.4pt;width:34pt;height:411.1pt;z-index:251721216;mso-position-horizontal-relative:page;mso-position-vertical-relative:page" coordsize="21760,20000" o:allowincell="f">
                <v:line id="_x0000_s2418" style="position:absolute;flip:y" from="0,0" to="32,19996" strokeweight="1pt">
                  <v:stroke startarrowwidth="narrow" startarrowlength="short" endarrowwidth="narrow" endarrowlength="short"/>
                </v:line>
                <v:group id="_x0000_s2419" style="position:absolute;width:21760;height:20000" coordsize="20000,20000">
                  <v:line id="_x0000_s2420" style="position:absolute" from="0,0" to="20000,2" strokeweight="1pt">
                    <v:stroke startarrowwidth="narrow" startarrowlength="short" endarrowwidth="narrow" endarrowlength="short"/>
                  </v:line>
                  <v:line id="_x0000_s2421" style="position:absolute" from="0,4827" to="20000,4829" strokeweight=".5pt">
                    <v:stroke startarrowwidth="narrow" startarrowlength="short" endarrowwidth="narrow" endarrowlength="short"/>
                  </v:line>
                  <v:line id="_x0000_s2422" style="position:absolute" from="0,8276" to="20000,8278" strokeweight=".5pt">
                    <v:stroke startarrowwidth="narrow" startarrowlength="short" endarrowwidth="narrow" endarrowlength="short"/>
                  </v:line>
                  <v:group id="_x0000_s2423" style="position:absolute;width:20000;height:20000" coordsize="20000,20000">
                    <v:line id="_x0000_s2424" style="position:absolute;flip:x" from="0,19998" to="20000,20000" strokeweight="1pt">
                      <v:stroke startarrowwidth="narrow" startarrowlength="short" endarrowwidth="narrow" endarrowlength="short"/>
                    </v:line>
                    <v:line id="_x0000_s2425" style="position:absolute" from="0,11722" to="20000,11724" strokeweight=".5pt">
                      <v:stroke startarrowwidth="narrow" startarrowlength="short" endarrowwidth="narrow" endarrowlength="short"/>
                    </v:line>
                    <v:line id="_x0000_s2426" style="position:absolute" from="0,16551" to="20000,16553" strokeweight=".5pt">
                      <v:stroke startarrowwidth="narrow" startarrowlength="short" endarrowwidth="narrow" endarrowlength="short"/>
                    </v:line>
                    <v:line id="_x0000_s2427" style="position:absolute;flip:y" from="8324,0" to="8353,19996" strokeweight=".5pt">
                      <v:stroke startarrowwidth="narrow" startarrowlength="short" endarrowwidth="narrow" endarrowlength="short"/>
                    </v:line>
                  </v:group>
                </v:group>
                <w10:wrap anchorx="page" anchory="page"/>
              </v:group>
            </w:pict>
          </w:r>
          <w:proofErr w:type="spellStart"/>
          <w:r w:rsidR="0093617F">
            <w:rPr>
              <w:rFonts w:ascii="Arial" w:hAnsi="Arial"/>
              <w:sz w:val="20"/>
            </w:rPr>
            <w:t>Взам</w:t>
          </w:r>
          <w:proofErr w:type="spellEnd"/>
          <w:r w:rsidR="0093617F">
            <w:rPr>
              <w:rFonts w:ascii="Arial" w:hAnsi="Arial"/>
              <w:sz w:val="20"/>
            </w:rPr>
            <w:t>. инв. №</w:t>
          </w:r>
        </w:p>
      </w:tc>
      <w:tc>
        <w:tcPr>
          <w:tcW w:w="397" w:type="dxa"/>
        </w:tcPr>
        <w:p w:rsidR="0093617F" w:rsidRDefault="0093617F">
          <w:pPr>
            <w:framePr w:w="680" w:h="8222" w:hRule="exact" w:wrap="around" w:vAnchor="page" w:hAnchor="page" w:x="455" w:y="8109"/>
            <w:spacing w:before="20"/>
            <w:jc w:val="right"/>
          </w:pPr>
        </w:p>
      </w:tc>
    </w:tr>
    <w:tr w:rsidR="0093617F">
      <w:trPr>
        <w:cantSplit/>
        <w:trHeight w:hRule="exact" w:val="1985"/>
      </w:trPr>
      <w:tc>
        <w:tcPr>
          <w:tcW w:w="284" w:type="dxa"/>
          <w:textDirection w:val="btLr"/>
          <w:vAlign w:val="center"/>
        </w:tcPr>
        <w:p w:rsidR="0093617F" w:rsidRDefault="0089165D">
          <w:pPr>
            <w:framePr w:w="680" w:h="8222" w:hRule="exact" w:wrap="around" w:vAnchor="page" w:hAnchor="page" w:x="455" w:y="8109"/>
            <w:spacing w:line="240" w:lineRule="auto"/>
            <w:jc w:val="center"/>
            <w:rPr>
              <w:rFonts w:ascii="Arial" w:hAnsi="Arial"/>
              <w:sz w:val="20"/>
            </w:rPr>
          </w:pPr>
          <w:r w:rsidRPr="0089165D">
            <w:rPr>
              <w:noProof/>
              <w:sz w:val="22"/>
            </w:rPr>
            <w:pict>
              <v:line id="_x0000_s2416" style="position:absolute;left:0;text-align:left;flip:y;z-index:251720192;mso-position-horizontal-relative:page;mso-position-vertical-relative:page" from="56.7pt,703.1pt" to="575.4pt,703.1pt" o:allowincell="f" strokeweight="1pt">
                <v:stroke startarrowwidth="narrow" startarrowlength="short" endarrowwidth="narrow" endarrowlength="short"/>
                <w10:wrap anchorx="page" anchory="page"/>
              </v:line>
            </w:pict>
          </w:r>
          <w:r w:rsidR="0093617F">
            <w:rPr>
              <w:rFonts w:ascii="Arial" w:hAnsi="Arial"/>
              <w:sz w:val="20"/>
            </w:rPr>
            <w:t>Подпись и дата</w:t>
          </w:r>
        </w:p>
      </w:tc>
      <w:tc>
        <w:tcPr>
          <w:tcW w:w="397" w:type="dxa"/>
        </w:tcPr>
        <w:p w:rsidR="0093617F" w:rsidRDefault="0093617F">
          <w:pPr>
            <w:framePr w:w="680" w:h="8222" w:hRule="exact" w:wrap="around" w:vAnchor="page" w:hAnchor="page" w:x="455" w:y="8109"/>
            <w:spacing w:before="20"/>
            <w:jc w:val="right"/>
          </w:pPr>
        </w:p>
      </w:tc>
    </w:tr>
    <w:tr w:rsidR="0093617F">
      <w:trPr>
        <w:cantSplit/>
        <w:trHeight w:hRule="exact" w:val="1418"/>
      </w:trPr>
      <w:tc>
        <w:tcPr>
          <w:tcW w:w="284" w:type="dxa"/>
          <w:textDirection w:val="btLr"/>
          <w:vAlign w:val="center"/>
        </w:tcPr>
        <w:p w:rsidR="0093617F" w:rsidRDefault="0093617F">
          <w:pPr>
            <w:framePr w:w="680" w:h="8222" w:hRule="exact" w:wrap="around" w:vAnchor="page" w:hAnchor="page" w:x="455" w:y="8109"/>
            <w:spacing w:line="240" w:lineRule="auto"/>
            <w:jc w:val="center"/>
            <w:rPr>
              <w:rFonts w:ascii="Arial" w:hAnsi="Arial"/>
              <w:sz w:val="20"/>
            </w:rPr>
          </w:pPr>
          <w:r>
            <w:rPr>
              <w:rFonts w:ascii="Arial" w:hAnsi="Arial"/>
              <w:sz w:val="20"/>
            </w:rPr>
            <w:t>Инв. № подл.</w:t>
          </w:r>
        </w:p>
      </w:tc>
      <w:tc>
        <w:tcPr>
          <w:tcW w:w="397" w:type="dxa"/>
        </w:tcPr>
        <w:p w:rsidR="0093617F" w:rsidRDefault="0093617F">
          <w:pPr>
            <w:framePr w:w="680" w:h="8222" w:hRule="exact" w:wrap="around" w:vAnchor="page" w:hAnchor="page" w:x="455" w:y="8109"/>
            <w:spacing w:before="20"/>
            <w:jc w:val="right"/>
          </w:pPr>
        </w:p>
      </w:tc>
    </w:tr>
  </w:tbl>
  <w:p w:rsidR="0093617F" w:rsidRDefault="0093617F">
    <w:pPr>
      <w:pStyle w:val="a6"/>
      <w:tabs>
        <w:tab w:val="clear" w:pos="4536"/>
        <w:tab w:val="clear" w:pos="9072"/>
        <w:tab w:val="right" w:pos="-1701"/>
      </w:tabs>
      <w:jc w:val="lef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B5850" w:rsidRDefault="00FB5850">
      <w:r>
        <w:separator/>
      </w:r>
    </w:p>
  </w:footnote>
  <w:footnote w:type="continuationSeparator" w:id="0">
    <w:p w:rsidR="00FB5850" w:rsidRDefault="00FB585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617F" w:rsidRPr="00385203" w:rsidRDefault="0093617F">
    <w:pPr>
      <w:pStyle w:val="20"/>
      <w:framePr w:wrap="around"/>
      <w:rPr>
        <w:rFonts w:ascii="Times New Roman" w:hAnsi="Times New Roman"/>
      </w:rPr>
    </w:pPr>
    <w:r w:rsidRPr="00385203">
      <w:rPr>
        <w:rFonts w:ascii="Times New Roman" w:hAnsi="Times New Roman"/>
      </w:rPr>
      <w:t>Зона</w:t>
    </w:r>
  </w:p>
  <w:p w:rsidR="0093617F" w:rsidRPr="00385203" w:rsidRDefault="0093617F">
    <w:pPr>
      <w:framePr w:w="1134" w:h="851" w:hRule="exact" w:wrap="around" w:vAnchor="page" w:hAnchor="page" w:x="1589" w:y="398"/>
      <w:spacing w:before="80" w:line="168" w:lineRule="auto"/>
      <w:jc w:val="center"/>
      <w:rPr>
        <w:sz w:val="24"/>
      </w:rPr>
    </w:pPr>
    <w:r w:rsidRPr="00385203">
      <w:rPr>
        <w:sz w:val="24"/>
      </w:rPr>
      <w:t>Поз.</w:t>
    </w:r>
  </w:p>
  <w:p w:rsidR="0093617F" w:rsidRPr="00385203" w:rsidRDefault="0093617F">
    <w:pPr>
      <w:framePr w:w="1134" w:h="851" w:hRule="exact" w:wrap="around" w:vAnchor="page" w:hAnchor="page" w:x="1589" w:y="398"/>
      <w:spacing w:before="80" w:line="168" w:lineRule="auto"/>
      <w:jc w:val="center"/>
      <w:rPr>
        <w:sz w:val="24"/>
      </w:rPr>
    </w:pPr>
    <w:proofErr w:type="spellStart"/>
    <w:r w:rsidRPr="00385203">
      <w:rPr>
        <w:sz w:val="24"/>
      </w:rPr>
      <w:t>обозна</w:t>
    </w:r>
    <w:proofErr w:type="spellEnd"/>
    <w:r w:rsidRPr="00385203">
      <w:rPr>
        <w:sz w:val="24"/>
      </w:rPr>
      <w:t>-</w:t>
    </w:r>
  </w:p>
  <w:p w:rsidR="0093617F" w:rsidRDefault="0093617F">
    <w:pPr>
      <w:framePr w:w="1134" w:h="851" w:hRule="exact" w:wrap="around" w:vAnchor="page" w:hAnchor="page" w:x="1589" w:y="398"/>
      <w:spacing w:before="80" w:line="168" w:lineRule="auto"/>
      <w:jc w:val="center"/>
      <w:rPr>
        <w:rFonts w:ascii="Arial" w:hAnsi="Arial"/>
        <w:sz w:val="24"/>
      </w:rPr>
    </w:pPr>
    <w:proofErr w:type="spellStart"/>
    <w:r w:rsidRPr="00385203">
      <w:rPr>
        <w:sz w:val="24"/>
      </w:rPr>
      <w:t>чение</w:t>
    </w:r>
    <w:proofErr w:type="spellEnd"/>
  </w:p>
  <w:p w:rsidR="0093617F" w:rsidRPr="00385203" w:rsidRDefault="0093617F">
    <w:pPr>
      <w:framePr w:w="5954" w:h="851" w:hRule="exact" w:wrap="around" w:vAnchor="page" w:hAnchor="page" w:x="2723" w:y="398"/>
      <w:spacing w:before="240" w:line="240" w:lineRule="auto"/>
      <w:jc w:val="center"/>
      <w:rPr>
        <w:sz w:val="24"/>
      </w:rPr>
    </w:pPr>
    <w:r w:rsidRPr="00385203">
      <w:rPr>
        <w:sz w:val="24"/>
      </w:rPr>
      <w:t>Наименование</w:t>
    </w:r>
  </w:p>
  <w:p w:rsidR="0093617F" w:rsidRPr="00385203" w:rsidRDefault="0093617F">
    <w:pPr>
      <w:pStyle w:val="20"/>
      <w:framePr w:w="567" w:wrap="around" w:x="8676"/>
      <w:spacing w:before="240"/>
      <w:textDirection w:val="lrTb"/>
      <w:rPr>
        <w:rFonts w:ascii="Times New Roman" w:hAnsi="Times New Roman"/>
      </w:rPr>
    </w:pPr>
    <w:r w:rsidRPr="00385203">
      <w:rPr>
        <w:rFonts w:ascii="Times New Roman" w:hAnsi="Times New Roman"/>
      </w:rPr>
      <w:t>Кол.</w:t>
    </w:r>
  </w:p>
  <w:p w:rsidR="0093617F" w:rsidRPr="00385203" w:rsidRDefault="0093617F">
    <w:pPr>
      <w:framePr w:w="2268" w:h="851" w:hRule="exact" w:wrap="around" w:vAnchor="page" w:hAnchor="page" w:x="9243" w:y="398"/>
      <w:spacing w:before="240" w:line="240" w:lineRule="auto"/>
      <w:jc w:val="center"/>
      <w:rPr>
        <w:sz w:val="24"/>
      </w:rPr>
    </w:pPr>
    <w:r w:rsidRPr="00385203">
      <w:rPr>
        <w:sz w:val="24"/>
      </w:rPr>
      <w:t>Примечание</w:t>
    </w:r>
  </w:p>
  <w:p w:rsidR="0093617F" w:rsidRDefault="0089165D">
    <w:pPr>
      <w:pStyle w:val="a3"/>
      <w:tabs>
        <w:tab w:val="clear" w:pos="4536"/>
        <w:tab w:val="clear" w:pos="9072"/>
      </w:tabs>
    </w:pPr>
    <w:r>
      <w:rPr>
        <w:noProof/>
      </w:rPr>
      <w:pict>
        <v:group id="Group 78" o:spid="_x0000_s2126" style="position:absolute;margin-left:56.7pt;margin-top:19.85pt;width:518.75pt;height:42.55pt;z-index:251632128;mso-position-horizontal-relative:page;mso-position-vertical-relative:page" coordorigin="1134,397" coordsize="10375,8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" o:allowincell="f">
          <v:group id="Group 79" o:spid="_x0000_s2127" style="position:absolute;left:1588;top:397;width:7655;height:851" coordsize="22965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diOJ8YAAADbAAAADwAAAGRycy9kb3ducmV2LnhtbESPW2vCQBSE3wv+h+UI&#10;faubWFo1ZhURW/ogghcQ3w7Zkwtmz4bsNon/vlso9HGYmW+YdD2YWnTUusqygngSgSDOrK64UHA5&#10;f7zMQTiPrLG2TAoe5GC9Gj2lmGjb85G6ky9EgLBLUEHpfZNI6bKSDLqJbYiDl9vWoA+yLaRusQ9w&#10;U8tpFL1LgxWHhRIb2paU3U/fRsFnj/3mNd51+3u+fdzOb4frPialnsfDZgnC0+D/w3/tL61g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h2I4nxgAAANsA&#10;AAAPAAAAAAAAAAAAAAAAAKoCAABkcnMvZG93bnJldi54bWxQSwUGAAAAAAQABAD6AAAAnQMAAAAA&#10;">
            <v:line id="Line 80" o:spid="_x0000_s2128" style="position:absolute;flip:y;visibility:visible" from="0,0" to="3,20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XUPEsAAAADbAAAADwAAAGRycy9kb3ducmV2LnhtbERPu2rDMBTdC/kHcQNdSiLbgxFOlBAC&#10;gUKnOqVZL9atbWpdOZbqx99XQyDj4bz3x9l2YqTBt441pNsEBHHlTMu1hq/rZaNA+IBssHNMGhby&#10;cDysXvZYGDfxJ41lqEUMYV+ghiaEvpDSVw1Z9FvXE0fuxw0WQ4RDLc2AUwy3ncySJJcWW44NDfZ0&#10;bqj6Lf+shsqp7w+13NL8fs0z1b7JcrRS69f1fNqBCDSHp/jhfjcaVFwfv8QfIA/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11DxLAAAAA2wAAAA8AAAAAAAAAAAAAAAAA&#10;oQIAAGRycy9kb3ducmV2LnhtbFBLBQYAAAAABAAEAPkAAACOAwAAAAA=&#10;" strokeweight="1pt">
              <v:stroke startarrowwidth="narrow" startarrowlength="short" endarrowwidth="narrow" endarrowlength="short"/>
            </v:line>
            <v:line id="Line 81" o:spid="_x0000_s2129" style="position:absolute;flip:y;visibility:visible" from="3402,0" to="3405,20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jmqicMAAADbAAAADwAAAGRycy9kb3ducmV2LnhtbESPQWuDQBSE74X8h+UFcil11YMs1k0o&#10;gUChp2hprw/3VaXuW+NujPn33UKhx2FmvmGqw2pHsdDsB8casiQFQdw6M3Cn4b05PSkQPiAbHB2T&#10;hjt5OOw3DxWWxt34TEsdOhEh7EvU0IcwlVL6tieLPnETcfS+3GwxRDl30sx4i3A7yjxNC2lx4LjQ&#10;40THntrv+mo1tE59vKn7Z1ZcmiJXw6OsFyu13m3Xl2cQgdbwH/5rvxoNKoPfL/EHyP0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I5qonDAAAA2wAAAA8AAAAAAAAAAAAA&#10;AAAAoQIAAGRycy9kb3ducmV2LnhtbFBLBQYAAAAABAAEAPkAAACRAwAAAAA=&#10;" strokeweight="1pt">
              <v:stroke startarrowwidth="narrow" startarrowlength="short" endarrowwidth="narrow" endarrowlength="short"/>
            </v:line>
            <v:line id="Line 82" o:spid="_x0000_s2130" style="position:absolute;flip:y;visibility:visible" from="21261,0" to="21264,20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us0/sIAAADbAAAADwAAAGRycy9kb3ducmV2LnhtbESPQYvCMBSE78L+h/AW9iKa2kMJ1Siy&#10;sCB42ip6fTTPtti8dJtsrf/eCILHYWa+YVab0bZioN43jjUs5gkI4tKZhisNx8PPTIHwAdlg65g0&#10;3MnDZv0xWWFu3I1/aShCJSKEfY4a6hC6XEpf1mTRz11HHL2L6y2GKPtKmh5vEW5bmSZJJi02HBdq&#10;7Oi7pvJa/FsNpVOnvbqfF9nfIUtVM5XFYKXWX5/jdgki0Bje4Vd7ZzSoFJ5f4g+Q6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us0/sIAAADbAAAADwAAAAAAAAAAAAAA&#10;AAChAgAAZHJzL2Rvd25yZXYueG1sUEsFBgAAAAAEAAQA+QAAAJADAAAAAA==&#10;" strokeweight="1pt">
              <v:stroke startarrowwidth="narrow" startarrowlength="short" endarrowwidth="narrow" endarrowlength="short"/>
            </v:line>
            <v:line id="Line 83" o:spid="_x0000_s2131" style="position:absolute;flip:y;visibility:visible" from="22962,0" to="22965,20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eRZcMAAADbAAAADwAAAGRycy9kb3ducmV2LnhtbESPwWrDMBBE74X8g9hALyWW44IRrpVQ&#10;AoVCT3FKcl2srW1qrRxLdey/rwKFHoeZecOU+9n2YqLRd441bJMUBHHtTMeNhs/T20aB8AHZYO+Y&#10;NCzkYb9bPZRYGHfjI01VaESEsC9QQxvCUEjp65Ys+sQNxNH7cqPFEOXYSDPiLcJtL7M0zaXFjuNC&#10;iwMdWqq/qx+roXbq/KGWyza/nvJMdU+ymqzU+nE9v76ACDSH//Bf+91oUM9w/xJ/gNz9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2nkWXDAAAA2wAAAA8AAAAAAAAAAAAA&#10;AAAAoQIAAGRycy9kb3ducmV2LnhtbFBLBQYAAAAABAAEAPkAAACRAwAAAAA=&#10;" strokeweight="1pt">
              <v:stroke startarrowwidth="narrow" startarrowlength="short" endarrowwidth="narrow" endarrowlength="short"/>
            </v:line>
          </v:group>
          <v:line id="Line 84" o:spid="_x0000_s2132" style="position:absolute;visibility:visible" from="1134,1247" to="11509,12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Ou9B8IAAADbAAAADwAAAGRycy9kb3ducmV2LnhtbESPX2vCQBDE3wv9DscW+lYvlVqO6ClS&#10;EAp9EK3g65Jbk2BuL+Q2f/rte4Lg4zAzv2FWm8k3aqAu1oEtvM8yUMRFcDWXFk6/uzcDKgqywyYw&#10;WfijCJv189MKcxdGPtBwlFIlCMccLVQiba51LCryGGehJU7eJXQeJcmu1K7DMcF9o+dZ9qk91pwW&#10;Kmzpq6Lieuy9hV4uPzSdenMmwwsZzX7hh721ry/TdglKaJJH+N7+dhbMB9y+pB+g1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Ou9B8IAAADbAAAADwAAAAAAAAAAAAAA&#10;AAChAgAAZHJzL2Rvd25yZXYueG1sUEsFBgAAAAAEAAQA+QAAAJADAAAAAA==&#10;" strokeweight="1pt">
            <v:stroke startarrowwidth="narrow" startarrowlength="short" endarrowwidth="narrow" endarrowlength="short"/>
          </v:line>
          <w10:wrap anchorx="page" anchory="page"/>
        </v:group>
      </w:pict>
    </w:r>
    <w:r>
      <w:rPr>
        <w:noProof/>
      </w:rPr>
      <w:pict>
        <v:group id="Group 48" o:spid="_x0000_s2115" style="position:absolute;margin-left:22.7pt;margin-top:405.4pt;width:34pt;height:411.1pt;z-index:251621888;mso-position-horizontal-relative:page;mso-position-vertical-relative:page" coordsize="2176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" o:allowincell="f">
          <v:line id="Line 49" o:spid="_x0000_s2116" style="position:absolute;flip:y;visibility:visible" from="0,0" to="32,199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w/l7rwAAADbAAAADwAAAGRycy9kb3ducmV2LnhtbERPvQrCMBDeBd8hnOAimupQSjWKCILg&#10;ZBVdj+Zsi82lNrHWtzeD4Pjx/a82valFR62rLCuYzyIQxLnVFRcKLuf9NAHhPLLG2jIp+JCDzXo4&#10;WGGq7ZtP1GW+ECGEXYoKSu+bVEqXl2TQzWxDHLi7bQ36ANtC6hbfIdzUchFFsTRYcWgosaFdSfkj&#10;exkFuU2ux+Rzm8fPc7xIqonMOiOVGo/67RKEp97/xT/3QSuIw9jwJfwAuf4C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cw/l7rwAAADbAAAADwAAAAAAAAAAAAAAAAChAgAA&#10;ZHJzL2Rvd25yZXYueG1sUEsFBgAAAAAEAAQA+QAAAIoDAAAAAA==&#10;" strokeweight="1pt">
            <v:stroke startarrowwidth="narrow" startarrowlength="short" endarrowwidth="narrow" endarrowlength="short"/>
          </v:line>
          <v:group id="Group 50" o:spid="_x0000_s2117" style="position:absolute;width:21760;height:20000" coordsize="20000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AEY+sUAAADbAAAADwAAAGRycy9kb3ducmV2LnhtbESPT2vCQBTE74V+h+UV&#10;ejObtCg1ZhWRtvQQBLUg3h7ZZxLMvg3Zbf58e7dQ6HGYmd8w2WY0jeipc7VlBUkUgyAurK65VPB9&#10;+pi9gXAeWWNjmRRM5GCzfnzIMNV24AP1R1+KAGGXooLK+zaV0hUVGXSRbYmDd7WdQR9kV0rd4RDg&#10;ppEvcbyQBmsOCxW2tKuouB1/jILPAYfta/Le57frbrqc5vtznpBSz0/jdgXC0+j/w3/tL61gsYT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QBGPrFAAAA2wAA&#10;AA8AAAAAAAAAAAAAAAAAqgIAAGRycy9kb3ducmV2LnhtbFBLBQYAAAAABAAEAPoAAACcAwAAAAA=&#10;">
            <v:line id="Line 51" o:spid="_x0000_s2118" style="position:absolute;visibility:visible" from="0,0" to="20000,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gXLI74AAADbAAAADwAAAGRycy9kb3ducmV2LnhtbERPS4vCMBC+L/gfwgh7W1MF11KNIoIg&#10;eJBVwevQjG2xmZRm+vDfbw4Le/z43pvd6GrVUxsqzwbmswQUce5txYWB++34lYIKgmyx9kwG3hRg&#10;t518bDCzfuAf6q9SqBjCIUMDpUiTaR3ykhyGmW+II/f0rUOJsC20bXGI4a7WiyT51g4rjg0lNnQo&#10;KX9dO2egk+eZxnuXPijlpQzpZen6izGf03G/BiU0yr/4z32yBlZxffwSf4De/gI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iBcsjvgAAANsAAAAPAAAAAAAAAAAAAAAAAKEC&#10;AABkcnMvZG93bnJldi54bWxQSwUGAAAAAAQABAD5AAAAjAMAAAAA&#10;" strokeweight="1pt">
              <v:stroke startarrowwidth="narrow" startarrowlength="short" endarrowwidth="narrow" endarrowlength="short"/>
            </v:line>
            <v:line id="Line 52" o:spid="_x0000_s2119" style="position:absolute;visibility:visible" from="0,4827" to="20000,48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/UF+cUAAADbAAAADwAAAGRycy9kb3ducmV2LnhtbESPQWvCQBSE7wX/w/IKXkLdpActqWso&#10;AUGoF2NL29sj+5oNzb6N2VXjv3cFocdhZr5hlsVoO3GiwbeOFWSzFARx7XTLjYKP/frpBYQPyBo7&#10;x6TgQh6K1eRhibl2Z97RqQqNiBD2OSowIfS5lL42ZNHPXE8cvV83WAxRDo3UA54j3HbyOU3n0mLL&#10;ccFgT6Wh+q86WgX10bwfEk4+f1o5/9rKckzL751S08fx7RVEoDH8h+/tjVawyOD2Jf4Aubo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/UF+cUAAADbAAAADwAAAAAAAAAA&#10;AAAAAAChAgAAZHJzL2Rvd25yZXYueG1sUEsFBgAAAAAEAAQA+QAAAJMDAAAAAA==&#10;" strokeweight=".5pt">
              <v:stroke startarrowwidth="narrow" startarrowlength="short" endarrowwidth="narrow" endarrowlength="short"/>
            </v:line>
            <v:line id="Line 53" o:spid="_x0000_s2120" style="position:absolute;visibility:visible" from="0,8276" to="20000,82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yebjsUAAADbAAAADwAAAGRycy9kb3ducmV2LnhtbESPQWvCQBSE7wX/w/IKXqTZmIOWNKuU&#10;gCDoRW1pe3tkX7Oh2bcxu5r4791CocdhZr5hivVoW3Gl3jeOFcyTFARx5XTDtYK30+bpGYQPyBpb&#10;x6TgRh7Wq8lDgbl2Ax/oegy1iBD2OSowIXS5lL4yZNEnriOO3rfrLYYo+1rqHocIt63M0nQhLTYc&#10;Fwx2VBqqfo4Xq6C6mN15xrP3r0YuPvayHNPy86DU9HF8fQERaAz/4b/2VitYZvD7Jf4Aubo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yebjsUAAADbAAAADwAAAAAAAAAA&#10;AAAAAAChAgAAZHJzL2Rvd25yZXYueG1sUEsFBgAAAAAEAAQA+QAAAJMDAAAAAA==&#10;" strokeweight=".5pt">
              <v:stroke startarrowwidth="narrow" startarrowlength="short" endarrowwidth="narrow" endarrowlength="short"/>
            </v:line>
            <v:group id="Group 54" o:spid="_x0000_s2121" style="position:absolute;width:20000;height:20000" coordsize="20000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DC5zc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UzH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DC5zcQAAADbAAAA&#10;DwAAAAAAAAAAAAAAAACqAgAAZHJzL2Rvd25yZXYueG1sUEsFBgAAAAAEAAQA+gAAAJsDAAAAAA==&#10;">
              <v:line id="Line 55" o:spid="_x0000_s2122" style="position:absolute;flip:x;visibility:visible" from="0,19998" to="20000,20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5t5NsIAAADbAAAADwAAAGRycy9kb3ducmV2LnhtbESPQYvCMBSE74L/ITzBi6ypIrV0jSKC&#10;IHiyLuv10bxtyzYvtYm1/nsjCB6HmfmGWW16U4uOWldZVjCbRiCIc6srLhT8nPdfCQjnkTXWlknB&#10;gxxs1sPBClNt73yiLvOFCBB2KSoovW9SKV1ekkE3tQ1x8P5sa9AH2RZSt3gPcFPLeRTF0mDFYaHE&#10;hnYl5f/ZzSjIbfJ7TB6XWXw9x/OkmsisM1Kp8ajffoPw1PtP+N0+aAXLBby+hB8g10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5t5NsIAAADbAAAADwAAAAAAAAAAAAAA&#10;AAChAgAAZHJzL2Rvd25yZXYueG1sUEsFBgAAAAAEAAQA+QAAAJADAAAAAA==&#10;" strokeweight="1pt">
                <v:stroke startarrowwidth="narrow" startarrowlength="short" endarrowwidth="narrow" endarrowlength="short"/>
              </v:line>
              <v:line id="Line 56" o:spid="_x0000_s2123" style="position:absolute;visibility:visible" from="0,11722" to="20000,117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M4D+sUAAADbAAAADwAAAGRycy9kb3ducmV2LnhtbESPQWvCQBSE74L/YXlCL6IbC1WJboIE&#10;CoX2oq2ot0f2mQ1m36bZVdN/3y0UPA4z8w2zznvbiBt1vnasYDZNQBCXTtdcKfj6fJ0sQfiArLFx&#10;TAp+yEOeDQdrTLW785Zuu1CJCGGfogITQptK6UtDFv3UtcTRO7vOYoiyq6Tu8B7htpHPSTKXFmuO&#10;CwZbKgyVl93VKiiv5v17zOP9qZbzw4cs+qQ4bpV6GvWbFYhAfXiE/9tvWsHiBf6+xB8gs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M4D+sUAAADbAAAADwAAAAAAAAAA&#10;AAAAAAChAgAAZHJzL2Rvd25yZXYueG1sUEsFBgAAAAAEAAQA+QAAAJMDAAAAAA==&#10;" strokeweight=".5pt">
                <v:stroke startarrowwidth="narrow" startarrowlength="short" endarrowwidth="narrow" endarrowlength="short"/>
              </v:line>
              <v:line id="Line 57" o:spid="_x0000_s2124" style="position:absolute;visibility:visible" from="0,16551" to="20000,165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BydjcUAAADbAAAADwAAAGRycy9kb3ducmV2LnhtbESPT2vCQBTE74LfYXlCL2I27SGW1FUk&#10;IBTai39K6+2Rfc0Gs29jdtX47V1B8DjMzG+Y2aK3jThT52vHCl6TFARx6XTNlYLddjV5B+EDssbG&#10;MSm4kofFfDiYYa7dhdd03oRKRAj7HBWYENpcSl8asugT1xJH7991FkOUXSV1h5cIt418S9NMWqw5&#10;LhhsqTBUHjYnq6A8ma/jmMc/+1pmv9+y6NPib63Uy6hffoAI1Idn+NH+1AqmGdy/xB8g5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BydjcUAAADbAAAADwAAAAAAAAAA&#10;AAAAAAChAgAAZHJzL2Rvd25yZXYueG1sUEsFBgAAAAAEAAQA+QAAAJMDAAAAAA==&#10;" strokeweight=".5pt">
                <v:stroke startarrowwidth="narrow" startarrowlength="short" endarrowwidth="narrow" endarrowlength="short"/>
              </v:line>
              <v:line id="Line 58" o:spid="_x0000_s2125" style="position:absolute;flip:y;visibility:visible" from="8324,0" to="8353,199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N894sMAAADbAAAADwAAAGRycy9kb3ducmV2LnhtbESPS4vCQBCE7wv+h6GFvelEBZXoKD4Q&#10;Fi8+c/DWZNokmOkJmTHGf+8sLOyxqKqvqPmyNaVoqHaFZQWDfgSCOLW64EzB9bLrTUE4j6yxtEwK&#10;3uRgueh8zTHW9sUnas4+EwHCLkYFufdVLKVLczLo+rYiDt7d1gZ9kHUmdY2vADelHEbRWBosOCzk&#10;WNEmp/RxfhoFzXq03x4SO77ZqpDJ6pKM3LFU6rvbrmYgPLX+P/zX/tEKJhP4/RJ+gFx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TfPeLDAAAA2wAAAA8AAAAAAAAAAAAA&#10;AAAAoQIAAGRycy9kb3ducmV2LnhtbFBLBQYAAAAABAAEAPkAAACRAwAAAAA=&#10;" strokeweight=".5pt">
                <v:stroke startarrowwidth="narrow" startarrowlength="short" endarrowwidth="narrow" endarrowlength="short"/>
              </v:line>
            </v:group>
          </v:group>
          <w10:wrap anchorx="page" anchory="page"/>
        </v:group>
      </w:pict>
    </w:r>
    <w:r>
      <w:rPr>
        <w:noProof/>
      </w:rPr>
      <w:pict>
        <v:rect id="Rectangle 47" o:spid="_x0000_s2114" style="position:absolute;margin-left:56.7pt;margin-top:19.85pt;width:518.6pt;height:796.55pt;z-index:25162086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" o:allowincell="f" filled="f" strokeweight="1pt">
          <w10:wrap anchorx="page" anchory="page"/>
        </v:rect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617F" w:rsidRPr="006E0A25" w:rsidRDefault="0093617F">
    <w:pPr>
      <w:framePr w:w="1134" w:h="851" w:hRule="exact" w:wrap="around" w:vAnchor="page" w:hAnchor="page" w:x="1589" w:y="398"/>
      <w:spacing w:before="80" w:line="168" w:lineRule="auto"/>
      <w:jc w:val="center"/>
      <w:rPr>
        <w:sz w:val="24"/>
      </w:rPr>
    </w:pPr>
    <w:r w:rsidRPr="006E0A25">
      <w:rPr>
        <w:sz w:val="24"/>
      </w:rPr>
      <w:t>Поз.</w:t>
    </w:r>
  </w:p>
  <w:p w:rsidR="0093617F" w:rsidRPr="006E0A25" w:rsidRDefault="0093617F">
    <w:pPr>
      <w:framePr w:w="1134" w:h="851" w:hRule="exact" w:wrap="around" w:vAnchor="page" w:hAnchor="page" w:x="1589" w:y="398"/>
      <w:spacing w:before="80" w:line="168" w:lineRule="auto"/>
      <w:jc w:val="center"/>
      <w:rPr>
        <w:sz w:val="24"/>
      </w:rPr>
    </w:pPr>
    <w:proofErr w:type="spellStart"/>
    <w:r w:rsidRPr="006E0A25">
      <w:rPr>
        <w:sz w:val="24"/>
      </w:rPr>
      <w:t>обозна</w:t>
    </w:r>
    <w:proofErr w:type="spellEnd"/>
    <w:r w:rsidRPr="006E0A25">
      <w:rPr>
        <w:sz w:val="24"/>
      </w:rPr>
      <w:t>-</w:t>
    </w:r>
  </w:p>
  <w:p w:rsidR="0093617F" w:rsidRPr="006E0A25" w:rsidRDefault="0093617F">
    <w:pPr>
      <w:framePr w:w="1134" w:h="851" w:hRule="exact" w:wrap="around" w:vAnchor="page" w:hAnchor="page" w:x="1589" w:y="398"/>
      <w:spacing w:before="80" w:line="168" w:lineRule="auto"/>
      <w:jc w:val="center"/>
      <w:rPr>
        <w:sz w:val="24"/>
      </w:rPr>
    </w:pPr>
    <w:proofErr w:type="spellStart"/>
    <w:r w:rsidRPr="006E0A25">
      <w:rPr>
        <w:sz w:val="24"/>
      </w:rPr>
      <w:t>чение</w:t>
    </w:r>
    <w:proofErr w:type="spellEnd"/>
  </w:p>
  <w:p w:rsidR="0093617F" w:rsidRPr="006E0A25" w:rsidRDefault="0093617F">
    <w:pPr>
      <w:pStyle w:val="20"/>
      <w:framePr w:wrap="around"/>
      <w:rPr>
        <w:rFonts w:ascii="Times New Roman" w:hAnsi="Times New Roman"/>
      </w:rPr>
    </w:pPr>
    <w:r w:rsidRPr="006E0A25">
      <w:rPr>
        <w:rFonts w:ascii="Times New Roman" w:hAnsi="Times New Roman"/>
      </w:rPr>
      <w:t>Зона</w:t>
    </w:r>
  </w:p>
  <w:p w:rsidR="0093617F" w:rsidRPr="00CA2FB3" w:rsidRDefault="0093617F">
    <w:pPr>
      <w:pStyle w:val="20"/>
      <w:framePr w:w="567" w:wrap="around" w:x="8676"/>
      <w:spacing w:before="240"/>
      <w:textDirection w:val="lrTb"/>
      <w:rPr>
        <w:rFonts w:ascii="GOST type B" w:hAnsi="GOST type B"/>
        <w:i/>
      </w:rPr>
    </w:pPr>
    <w:r w:rsidRPr="006E0A25">
      <w:rPr>
        <w:rFonts w:ascii="Times New Roman" w:hAnsi="Times New Roman"/>
      </w:rPr>
      <w:t>Кол</w:t>
    </w:r>
    <w:r w:rsidRPr="00CA2FB3">
      <w:rPr>
        <w:rFonts w:ascii="GOST type B" w:hAnsi="GOST type B"/>
        <w:i/>
      </w:rPr>
      <w:t>.</w:t>
    </w:r>
  </w:p>
  <w:p w:rsidR="0093617F" w:rsidRPr="006E0A25" w:rsidRDefault="0093617F">
    <w:pPr>
      <w:framePr w:w="2268" w:h="851" w:hRule="exact" w:wrap="around" w:vAnchor="page" w:hAnchor="page" w:x="9243" w:y="398"/>
      <w:spacing w:before="240" w:line="240" w:lineRule="auto"/>
      <w:jc w:val="center"/>
      <w:rPr>
        <w:sz w:val="24"/>
      </w:rPr>
    </w:pPr>
    <w:r w:rsidRPr="006E0A25">
      <w:rPr>
        <w:sz w:val="24"/>
      </w:rPr>
      <w:t>Примечание</w:t>
    </w:r>
  </w:p>
  <w:p w:rsidR="0093617F" w:rsidRPr="006E0A25" w:rsidRDefault="0093617F" w:rsidP="002C7946">
    <w:pPr>
      <w:framePr w:w="5611" w:h="851" w:hRule="exact" w:wrap="around" w:vAnchor="page" w:hAnchor="page" w:x="2956" w:y="398"/>
      <w:spacing w:before="240" w:line="240" w:lineRule="auto"/>
      <w:jc w:val="center"/>
      <w:rPr>
        <w:sz w:val="24"/>
      </w:rPr>
    </w:pPr>
    <w:r w:rsidRPr="006E0A25">
      <w:rPr>
        <w:sz w:val="24"/>
      </w:rPr>
      <w:t>Наименование</w:t>
    </w:r>
  </w:p>
  <w:p w:rsidR="0093617F" w:rsidRDefault="0093617F">
    <w:pPr>
      <w:pStyle w:val="a3"/>
      <w:tabs>
        <w:tab w:val="clear" w:pos="4536"/>
        <w:tab w:val="center" w:pos="-1560"/>
      </w:tabs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617F" w:rsidRDefault="0093617F">
    <w:pPr>
      <w:pStyle w:val="a3"/>
      <w:tabs>
        <w:tab w:val="clear" w:pos="4536"/>
        <w:tab w:val="clear" w:pos="9072"/>
      </w:tabs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617F" w:rsidRDefault="0093617F">
    <w:pPr>
      <w:pStyle w:val="a3"/>
      <w:tabs>
        <w:tab w:val="clear" w:pos="4536"/>
        <w:tab w:val="center" w:pos="-1560"/>
      </w:tabs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617F" w:rsidRDefault="0089165D">
    <w:pPr>
      <w:pStyle w:val="a3"/>
      <w:tabs>
        <w:tab w:val="clear" w:pos="4536"/>
        <w:tab w:val="clear" w:pos="9072"/>
      </w:tabs>
    </w:pPr>
    <w:r>
      <w:rPr>
        <w:noProof/>
      </w:rPr>
      <w:pict>
        <v:group id="_x0000_s2398" style="position:absolute;margin-left:22.7pt;margin-top:405.4pt;width:34pt;height:411.1pt;z-index:251712000;mso-position-horizontal-relative:page;mso-position-vertical-relative:page" coordsize="21760,20000" o:allowincell="f">
          <v:line id="_x0000_s2399" style="position:absolute;flip:y" from="0,0" to="32,19996" strokeweight="1pt">
            <v:stroke startarrowwidth="narrow" startarrowlength="short" endarrowwidth="narrow" endarrowlength="short"/>
          </v:line>
          <v:group id="_x0000_s2400" style="position:absolute;width:21760;height:20000" coordsize="20000,20000">
            <v:line id="_x0000_s2401" style="position:absolute" from="0,0" to="20000,2" strokeweight="1pt">
              <v:stroke startarrowwidth="narrow" startarrowlength="short" endarrowwidth="narrow" endarrowlength="short"/>
            </v:line>
            <v:line id="_x0000_s2402" style="position:absolute" from="0,4827" to="20000,4829" strokeweight=".5pt">
              <v:stroke startarrowwidth="narrow" startarrowlength="short" endarrowwidth="narrow" endarrowlength="short"/>
            </v:line>
            <v:line id="_x0000_s2403" style="position:absolute" from="0,8276" to="20000,8278" strokeweight=".5pt">
              <v:stroke startarrowwidth="narrow" startarrowlength="short" endarrowwidth="narrow" endarrowlength="short"/>
            </v:line>
            <v:group id="_x0000_s2404" style="position:absolute;width:20000;height:20000" coordsize="20000,20000">
              <v:line id="_x0000_s2405" style="position:absolute;flip:x" from="0,19998" to="20000,20000" strokeweight="1pt">
                <v:stroke startarrowwidth="narrow" startarrowlength="short" endarrowwidth="narrow" endarrowlength="short"/>
              </v:line>
              <v:line id="_x0000_s2406" style="position:absolute" from="0,11722" to="20000,11724" strokeweight=".5pt">
                <v:stroke startarrowwidth="narrow" startarrowlength="short" endarrowwidth="narrow" endarrowlength="short"/>
              </v:line>
              <v:line id="_x0000_s2407" style="position:absolute" from="0,16551" to="20000,16553" strokeweight=".5pt">
                <v:stroke startarrowwidth="narrow" startarrowlength="short" endarrowwidth="narrow" endarrowlength="short"/>
              </v:line>
              <v:line id="_x0000_s2408" style="position:absolute;flip:y" from="8324,0" to="8353,19996" strokeweight=".5pt">
                <v:stroke startarrowwidth="narrow" startarrowlength="short" endarrowwidth="narrow" endarrowlength="short"/>
              </v:line>
            </v:group>
          </v:group>
          <w10:wrap anchorx="page" anchory="page"/>
        </v:group>
      </w:pict>
    </w:r>
    <w:r>
      <w:rPr>
        <w:noProof/>
      </w:rPr>
      <w:pict>
        <v:rect id="_x0000_s2397" style="position:absolute;margin-left:56.7pt;margin-top:19.85pt;width:518.6pt;height:796.55pt;z-index:251710976;mso-position-horizontal-relative:page;mso-position-vertical-relative:page" o:allowincell="f" filled="f" strokeweight="1pt">
          <w10:wrap anchorx="page" anchory="page"/>
        </v:rect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617F" w:rsidRDefault="0093617F">
    <w:pPr>
      <w:pStyle w:val="a3"/>
      <w:tabs>
        <w:tab w:val="clear" w:pos="4536"/>
        <w:tab w:val="center" w:pos="-1560"/>
      </w:tabs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13" w:legacyIndent="0"/>
      <w:lvlJc w:val="left"/>
    </w:lvl>
    <w:lvl w:ilvl="1">
      <w:start w:val="1"/>
      <w:numFmt w:val="decimal"/>
      <w:pStyle w:val="2"/>
      <w:lvlText w:val="%1.%2."/>
      <w:legacy w:legacy="1" w:legacySpace="113" w:legacyIndent="0"/>
      <w:lvlJc w:val="left"/>
    </w:lvl>
    <w:lvl w:ilvl="2">
      <w:start w:val="1"/>
      <w:numFmt w:val="decimal"/>
      <w:pStyle w:val="3"/>
      <w:lvlText w:val="%1.%2.%3."/>
      <w:legacy w:legacy="1" w:legacySpace="113" w:legacyIndent="0"/>
      <w:lvlJc w:val="left"/>
    </w:lvl>
    <w:lvl w:ilvl="3">
      <w:start w:val="1"/>
      <w:numFmt w:val="decimal"/>
      <w:pStyle w:val="4"/>
      <w:lvlText w:val="%1.%2.%3.%4."/>
      <w:legacy w:legacy="1" w:legacySpace="0" w:legacyIndent="708"/>
      <w:lvlJc w:val="left"/>
      <w:pPr>
        <w:ind w:left="708" w:hanging="708"/>
      </w:pPr>
    </w:lvl>
    <w:lvl w:ilvl="4">
      <w:start w:val="1"/>
      <w:numFmt w:val="decimal"/>
      <w:pStyle w:val="5"/>
      <w:lvlText w:val="%1.%2.%3.%4.%5."/>
      <w:legacy w:legacy="1" w:legacySpace="0" w:legacyIndent="708"/>
      <w:lvlJc w:val="left"/>
      <w:pPr>
        <w:ind w:left="1416" w:hanging="708"/>
      </w:pPr>
    </w:lvl>
    <w:lvl w:ilvl="5">
      <w:start w:val="1"/>
      <w:numFmt w:val="decimal"/>
      <w:pStyle w:val="6"/>
      <w:lvlText w:val="%1.%2.%3.%4.%5.%6."/>
      <w:legacy w:legacy="1" w:legacySpace="0" w:legacyIndent="708"/>
      <w:lvlJc w:val="left"/>
      <w:pPr>
        <w:ind w:left="2124" w:hanging="708"/>
      </w:pPr>
    </w:lvl>
    <w:lvl w:ilvl="6">
      <w:start w:val="1"/>
      <w:numFmt w:val="decimal"/>
      <w:pStyle w:val="7"/>
      <w:lvlText w:val="%1.%2.%3.%4.%5.%6.%7."/>
      <w:legacy w:legacy="1" w:legacySpace="0" w:legacyIndent="708"/>
      <w:lvlJc w:val="left"/>
      <w:pPr>
        <w:ind w:left="2832" w:hanging="708"/>
      </w:pPr>
    </w:lvl>
    <w:lvl w:ilvl="7">
      <w:start w:val="1"/>
      <w:numFmt w:val="decimal"/>
      <w:pStyle w:val="8"/>
      <w:lvlText w:val="%1.%2.%3.%4.%5.%6.%7.%8."/>
      <w:legacy w:legacy="1" w:legacySpace="0" w:legacyIndent="708"/>
      <w:lvlJc w:val="left"/>
      <w:pPr>
        <w:ind w:left="3540" w:hanging="708"/>
      </w:pPr>
    </w:lvl>
    <w:lvl w:ilvl="8">
      <w:start w:val="1"/>
      <w:numFmt w:val="decimal"/>
      <w:pStyle w:val="9"/>
      <w:lvlText w:val="%1.%2.%3.%4.%5.%6.%7.%8.%9."/>
      <w:legacy w:legacy="1" w:legacySpace="0" w:legacyIndent="708"/>
      <w:lvlJc w:val="left"/>
      <w:pPr>
        <w:ind w:left="4248" w:hanging="708"/>
      </w:pPr>
    </w:lvl>
  </w:abstractNum>
  <w:abstractNum w:abstractNumId="1">
    <w:nsid w:val="1ECB0902"/>
    <w:multiLevelType w:val="hybridMultilevel"/>
    <w:tmpl w:val="B4A837D8"/>
    <w:lvl w:ilvl="0" w:tplc="5C0EE382">
      <w:numFmt w:val="bullet"/>
      <w:lvlText w:val=""/>
      <w:lvlJc w:val="left"/>
      <w:pPr>
        <w:ind w:left="389" w:hanging="360"/>
      </w:pPr>
      <w:rPr>
        <w:rFonts w:ascii="Symbol" w:eastAsia="Times New Roman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11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49" w:hanging="360"/>
      </w:pPr>
      <w:rPr>
        <w:rFonts w:ascii="Wingdings" w:hAnsi="Wingdings" w:hint="default"/>
      </w:rPr>
    </w:lvl>
  </w:abstractNum>
  <w:abstractNum w:abstractNumId="2">
    <w:nsid w:val="548E1B72"/>
    <w:multiLevelType w:val="hybridMultilevel"/>
    <w:tmpl w:val="569617B4"/>
    <w:lvl w:ilvl="0" w:tplc="2EDE4D56">
      <w:numFmt w:val="bullet"/>
      <w:lvlText w:val=""/>
      <w:lvlJc w:val="left"/>
      <w:pPr>
        <w:ind w:left="389" w:hanging="360"/>
      </w:pPr>
      <w:rPr>
        <w:rFonts w:ascii="Symbol" w:eastAsia="Times New Roman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11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4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embedSystemFonts/>
  <w:proofState w:spelling="clean" w:grammar="clean"/>
  <w:attachedTemplate r:id="rId1"/>
  <w:stylePaneFormatFilter w:val="3F01"/>
  <w:defaultTabStop w:val="709"/>
  <w:hyphenationZone w:val="142"/>
  <w:doNotHyphenateCaps/>
  <w:drawingGridHorizontalSpacing w:val="14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109570"/>
    <o:shapelayout v:ext="edit">
      <o:idmap v:ext="edit" data="2"/>
      <o:rules v:ext="edit">
        <o:r id="V:Rule1" type="connector" idref="#Line 7"/>
        <o:r id="V:Rule2" type="connector" idref="#Line 49"/>
        <o:r id="V:Rule3" type="connector" idref="#Line 70"/>
        <o:r id="V:Rule4" type="connector" idref="#Line 15"/>
        <o:r id="V:Rule5" type="connector" idref="#Line 76"/>
        <o:r id="V:Rule6" type="connector" idref="#Line 21"/>
        <o:r id="V:Rule7" type="connector" idref="#Line 18"/>
        <o:r id="V:Rule8" type="connector" idref="#Line 74"/>
        <o:r id="V:Rule9" type="connector" idref="#Line 55"/>
        <o:r id="V:Rule10" type="connector" idref="#Line 56"/>
        <o:r id="V:Rule11" type="connector" idref="#Line 19"/>
        <o:r id="V:Rule12" type="connector" idref="#Line 17"/>
        <o:r id="V:Rule13" type="connector" idref="#Line 75"/>
        <o:r id="V:Rule14" type="connector" idref="#Line 81"/>
        <o:r id="V:Rule15" type="connector" idref="#Line 3"/>
        <o:r id="V:Rule16" type="connector" idref="#Line 53"/>
        <o:r id="V:Rule17" type="connector" idref="#Line 20"/>
        <o:r id="V:Rule18" type="connector" idref="#Line 77"/>
        <o:r id="V:Rule19" type="connector" idref="#Line 4"/>
        <o:r id="V:Rule20" type="connector" idref="#Line 80"/>
        <o:r id="V:Rule21" type="connector" idref="#Line 5"/>
        <o:r id="V:Rule22" type="connector" idref="#Line 57"/>
        <o:r id="V:Rule23" type="connector" idref="#Line 52"/>
        <o:r id="V:Rule24" type="connector" idref="#Line 84"/>
        <o:r id="V:Rule25" type="connector" idref="#Line 6"/>
        <o:r id="V:Rule26" type="connector" idref="#Line 16"/>
        <o:r id="V:Rule27" type="connector" idref="#Line 83"/>
        <o:r id="V:Rule28" type="connector" idref="#Line 82"/>
        <o:r id="V:Rule29" type="connector" idref="#Line 71"/>
        <o:r id="V:Rule30" type="connector" idref="#Line 72"/>
        <o:r id="V:Rule31" type="connector" idref="#Line 51"/>
        <o:r id="V:Rule32" type="connector" idref="#Line 68"/>
        <o:r id="V:Rule33" type="connector" idref="#Line 58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CA7C5F"/>
    <w:rsid w:val="00000B51"/>
    <w:rsid w:val="00000FD2"/>
    <w:rsid w:val="000021EC"/>
    <w:rsid w:val="00002610"/>
    <w:rsid w:val="00003E20"/>
    <w:rsid w:val="000044F9"/>
    <w:rsid w:val="00005784"/>
    <w:rsid w:val="00005C6C"/>
    <w:rsid w:val="00010410"/>
    <w:rsid w:val="0001410B"/>
    <w:rsid w:val="000177AD"/>
    <w:rsid w:val="00020122"/>
    <w:rsid w:val="00022278"/>
    <w:rsid w:val="0002396F"/>
    <w:rsid w:val="00030225"/>
    <w:rsid w:val="00031B7B"/>
    <w:rsid w:val="000325C9"/>
    <w:rsid w:val="00032AB0"/>
    <w:rsid w:val="00035A65"/>
    <w:rsid w:val="000377C4"/>
    <w:rsid w:val="00037DF1"/>
    <w:rsid w:val="00037E53"/>
    <w:rsid w:val="00040DF2"/>
    <w:rsid w:val="00042FB7"/>
    <w:rsid w:val="00046B9E"/>
    <w:rsid w:val="00046E82"/>
    <w:rsid w:val="00051ED4"/>
    <w:rsid w:val="00052C39"/>
    <w:rsid w:val="000535F4"/>
    <w:rsid w:val="00053F37"/>
    <w:rsid w:val="000564C9"/>
    <w:rsid w:val="0005701C"/>
    <w:rsid w:val="00062163"/>
    <w:rsid w:val="000623D7"/>
    <w:rsid w:val="0006537F"/>
    <w:rsid w:val="000655BA"/>
    <w:rsid w:val="000715EC"/>
    <w:rsid w:val="000718A4"/>
    <w:rsid w:val="00071ADA"/>
    <w:rsid w:val="00072300"/>
    <w:rsid w:val="00072CEE"/>
    <w:rsid w:val="00074F00"/>
    <w:rsid w:val="000809A0"/>
    <w:rsid w:val="00080F6E"/>
    <w:rsid w:val="00081890"/>
    <w:rsid w:val="00081BAA"/>
    <w:rsid w:val="00082248"/>
    <w:rsid w:val="00086DDC"/>
    <w:rsid w:val="00090630"/>
    <w:rsid w:val="0009296A"/>
    <w:rsid w:val="00092D9F"/>
    <w:rsid w:val="00093E53"/>
    <w:rsid w:val="00095454"/>
    <w:rsid w:val="0009679F"/>
    <w:rsid w:val="00097D1A"/>
    <w:rsid w:val="000A0285"/>
    <w:rsid w:val="000A1C19"/>
    <w:rsid w:val="000A41C3"/>
    <w:rsid w:val="000A4672"/>
    <w:rsid w:val="000A572D"/>
    <w:rsid w:val="000B13CD"/>
    <w:rsid w:val="000B2D4B"/>
    <w:rsid w:val="000B7F31"/>
    <w:rsid w:val="000C24C9"/>
    <w:rsid w:val="000C2C66"/>
    <w:rsid w:val="000C3C42"/>
    <w:rsid w:val="000C5E82"/>
    <w:rsid w:val="000C60D8"/>
    <w:rsid w:val="000C6869"/>
    <w:rsid w:val="000D23D5"/>
    <w:rsid w:val="000D37E5"/>
    <w:rsid w:val="000D6C5B"/>
    <w:rsid w:val="000E0816"/>
    <w:rsid w:val="000E09BE"/>
    <w:rsid w:val="000E0DFA"/>
    <w:rsid w:val="000E1B18"/>
    <w:rsid w:val="000E24B1"/>
    <w:rsid w:val="000E350E"/>
    <w:rsid w:val="000E4000"/>
    <w:rsid w:val="000E5043"/>
    <w:rsid w:val="000F13E9"/>
    <w:rsid w:val="000F1C3C"/>
    <w:rsid w:val="000F27FB"/>
    <w:rsid w:val="000F299A"/>
    <w:rsid w:val="000F2BE1"/>
    <w:rsid w:val="000F3653"/>
    <w:rsid w:val="000F7304"/>
    <w:rsid w:val="001003F5"/>
    <w:rsid w:val="00100C2E"/>
    <w:rsid w:val="00101078"/>
    <w:rsid w:val="00102660"/>
    <w:rsid w:val="00103AB9"/>
    <w:rsid w:val="00104074"/>
    <w:rsid w:val="0011031C"/>
    <w:rsid w:val="0011042F"/>
    <w:rsid w:val="0011147C"/>
    <w:rsid w:val="00111C3A"/>
    <w:rsid w:val="00111CEA"/>
    <w:rsid w:val="00115D50"/>
    <w:rsid w:val="00117E0F"/>
    <w:rsid w:val="00120C8E"/>
    <w:rsid w:val="00120F30"/>
    <w:rsid w:val="00121B0F"/>
    <w:rsid w:val="00122322"/>
    <w:rsid w:val="001245D0"/>
    <w:rsid w:val="001327AB"/>
    <w:rsid w:val="00133F6C"/>
    <w:rsid w:val="00134359"/>
    <w:rsid w:val="0013481C"/>
    <w:rsid w:val="0013734D"/>
    <w:rsid w:val="001375B9"/>
    <w:rsid w:val="001404D1"/>
    <w:rsid w:val="00140F3E"/>
    <w:rsid w:val="0014465D"/>
    <w:rsid w:val="001458C3"/>
    <w:rsid w:val="00147332"/>
    <w:rsid w:val="00147781"/>
    <w:rsid w:val="001478C0"/>
    <w:rsid w:val="0015057B"/>
    <w:rsid w:val="00152A7D"/>
    <w:rsid w:val="0015675D"/>
    <w:rsid w:val="001574E0"/>
    <w:rsid w:val="001622B7"/>
    <w:rsid w:val="0016304F"/>
    <w:rsid w:val="00163840"/>
    <w:rsid w:val="00163B4A"/>
    <w:rsid w:val="001647CB"/>
    <w:rsid w:val="001660FE"/>
    <w:rsid w:val="00167062"/>
    <w:rsid w:val="00172F76"/>
    <w:rsid w:val="001743BA"/>
    <w:rsid w:val="00174EB1"/>
    <w:rsid w:val="0017564E"/>
    <w:rsid w:val="001802D6"/>
    <w:rsid w:val="001814E9"/>
    <w:rsid w:val="00183F2D"/>
    <w:rsid w:val="00185C4B"/>
    <w:rsid w:val="00186FA8"/>
    <w:rsid w:val="001951DF"/>
    <w:rsid w:val="001951F5"/>
    <w:rsid w:val="00196188"/>
    <w:rsid w:val="00197BD1"/>
    <w:rsid w:val="001A7EE2"/>
    <w:rsid w:val="001B2F5A"/>
    <w:rsid w:val="001B40DE"/>
    <w:rsid w:val="001B4A6C"/>
    <w:rsid w:val="001B5F37"/>
    <w:rsid w:val="001B664E"/>
    <w:rsid w:val="001B6B84"/>
    <w:rsid w:val="001B7F2C"/>
    <w:rsid w:val="001C286A"/>
    <w:rsid w:val="001C2CD8"/>
    <w:rsid w:val="001C3B43"/>
    <w:rsid w:val="001C46D4"/>
    <w:rsid w:val="001C47F2"/>
    <w:rsid w:val="001C516A"/>
    <w:rsid w:val="001C7B90"/>
    <w:rsid w:val="001D1653"/>
    <w:rsid w:val="001D3010"/>
    <w:rsid w:val="001D33DC"/>
    <w:rsid w:val="001D3C55"/>
    <w:rsid w:val="001D528C"/>
    <w:rsid w:val="001D60CC"/>
    <w:rsid w:val="001E014E"/>
    <w:rsid w:val="001E07F9"/>
    <w:rsid w:val="001E0A2E"/>
    <w:rsid w:val="001E18F6"/>
    <w:rsid w:val="001E1D4C"/>
    <w:rsid w:val="001E41D2"/>
    <w:rsid w:val="001E507D"/>
    <w:rsid w:val="001E51F9"/>
    <w:rsid w:val="001E5626"/>
    <w:rsid w:val="001E7A22"/>
    <w:rsid w:val="001F1B4E"/>
    <w:rsid w:val="001F1FE5"/>
    <w:rsid w:val="001F2BB9"/>
    <w:rsid w:val="001F4648"/>
    <w:rsid w:val="001F4D97"/>
    <w:rsid w:val="001F537B"/>
    <w:rsid w:val="001F706F"/>
    <w:rsid w:val="001F787E"/>
    <w:rsid w:val="00201036"/>
    <w:rsid w:val="00201658"/>
    <w:rsid w:val="00206D4C"/>
    <w:rsid w:val="00211A67"/>
    <w:rsid w:val="00211FC0"/>
    <w:rsid w:val="002122BF"/>
    <w:rsid w:val="00214326"/>
    <w:rsid w:val="00215631"/>
    <w:rsid w:val="00215A45"/>
    <w:rsid w:val="00216047"/>
    <w:rsid w:val="00217657"/>
    <w:rsid w:val="00220750"/>
    <w:rsid w:val="00221E4A"/>
    <w:rsid w:val="00224567"/>
    <w:rsid w:val="00224F56"/>
    <w:rsid w:val="00234AF2"/>
    <w:rsid w:val="00234C8F"/>
    <w:rsid w:val="002366C0"/>
    <w:rsid w:val="00236CCA"/>
    <w:rsid w:val="002371A7"/>
    <w:rsid w:val="00237394"/>
    <w:rsid w:val="00237412"/>
    <w:rsid w:val="00237FCC"/>
    <w:rsid w:val="002415FA"/>
    <w:rsid w:val="00241785"/>
    <w:rsid w:val="00241DC6"/>
    <w:rsid w:val="00243108"/>
    <w:rsid w:val="002431C7"/>
    <w:rsid w:val="00244A7F"/>
    <w:rsid w:val="00244C57"/>
    <w:rsid w:val="002468CA"/>
    <w:rsid w:val="00247090"/>
    <w:rsid w:val="00250EDE"/>
    <w:rsid w:val="002510D5"/>
    <w:rsid w:val="00253F9E"/>
    <w:rsid w:val="0025602E"/>
    <w:rsid w:val="00260767"/>
    <w:rsid w:val="00260D45"/>
    <w:rsid w:val="0026402D"/>
    <w:rsid w:val="00264942"/>
    <w:rsid w:val="002661AC"/>
    <w:rsid w:val="002662EF"/>
    <w:rsid w:val="002666D6"/>
    <w:rsid w:val="00270B5C"/>
    <w:rsid w:val="00270D06"/>
    <w:rsid w:val="00271231"/>
    <w:rsid w:val="00274B24"/>
    <w:rsid w:val="00280E8C"/>
    <w:rsid w:val="002827E5"/>
    <w:rsid w:val="00283518"/>
    <w:rsid w:val="00284968"/>
    <w:rsid w:val="00284E3B"/>
    <w:rsid w:val="00286D86"/>
    <w:rsid w:val="00287113"/>
    <w:rsid w:val="002920F0"/>
    <w:rsid w:val="00292480"/>
    <w:rsid w:val="00293B9B"/>
    <w:rsid w:val="00295AF0"/>
    <w:rsid w:val="002A00F0"/>
    <w:rsid w:val="002A24F9"/>
    <w:rsid w:val="002A2A72"/>
    <w:rsid w:val="002A4099"/>
    <w:rsid w:val="002A57B3"/>
    <w:rsid w:val="002B161D"/>
    <w:rsid w:val="002B1F0A"/>
    <w:rsid w:val="002B7A04"/>
    <w:rsid w:val="002C24E9"/>
    <w:rsid w:val="002C7946"/>
    <w:rsid w:val="002D06C8"/>
    <w:rsid w:val="002D2C37"/>
    <w:rsid w:val="002D5CF1"/>
    <w:rsid w:val="002D61D1"/>
    <w:rsid w:val="002D63E9"/>
    <w:rsid w:val="002E1360"/>
    <w:rsid w:val="002E1FC1"/>
    <w:rsid w:val="002E2E86"/>
    <w:rsid w:val="002E3F3F"/>
    <w:rsid w:val="002E3F40"/>
    <w:rsid w:val="002E3FF2"/>
    <w:rsid w:val="002E5F46"/>
    <w:rsid w:val="002E693E"/>
    <w:rsid w:val="002E6D0B"/>
    <w:rsid w:val="002F0EAC"/>
    <w:rsid w:val="002F3AE3"/>
    <w:rsid w:val="002F53FE"/>
    <w:rsid w:val="00301288"/>
    <w:rsid w:val="003021C4"/>
    <w:rsid w:val="003026D7"/>
    <w:rsid w:val="003046D1"/>
    <w:rsid w:val="003114CA"/>
    <w:rsid w:val="003119E0"/>
    <w:rsid w:val="003120E3"/>
    <w:rsid w:val="00312633"/>
    <w:rsid w:val="00312B65"/>
    <w:rsid w:val="0031423A"/>
    <w:rsid w:val="00314820"/>
    <w:rsid w:val="00314C44"/>
    <w:rsid w:val="00314E55"/>
    <w:rsid w:val="0031589D"/>
    <w:rsid w:val="0031658F"/>
    <w:rsid w:val="003206A3"/>
    <w:rsid w:val="00321DDD"/>
    <w:rsid w:val="003225B6"/>
    <w:rsid w:val="00325620"/>
    <w:rsid w:val="00326D86"/>
    <w:rsid w:val="0032709D"/>
    <w:rsid w:val="00327F3C"/>
    <w:rsid w:val="00330A14"/>
    <w:rsid w:val="003313C8"/>
    <w:rsid w:val="00331580"/>
    <w:rsid w:val="00333F9C"/>
    <w:rsid w:val="003350CC"/>
    <w:rsid w:val="0033677A"/>
    <w:rsid w:val="00337D32"/>
    <w:rsid w:val="00340A04"/>
    <w:rsid w:val="00340A95"/>
    <w:rsid w:val="003441DF"/>
    <w:rsid w:val="00344403"/>
    <w:rsid w:val="00344423"/>
    <w:rsid w:val="00344A09"/>
    <w:rsid w:val="00350BEB"/>
    <w:rsid w:val="00351820"/>
    <w:rsid w:val="00352361"/>
    <w:rsid w:val="00353574"/>
    <w:rsid w:val="00353763"/>
    <w:rsid w:val="00355B1D"/>
    <w:rsid w:val="0035604B"/>
    <w:rsid w:val="00356875"/>
    <w:rsid w:val="00356EF6"/>
    <w:rsid w:val="00357157"/>
    <w:rsid w:val="003623F2"/>
    <w:rsid w:val="00362D9A"/>
    <w:rsid w:val="00364C43"/>
    <w:rsid w:val="00365C76"/>
    <w:rsid w:val="00365C8C"/>
    <w:rsid w:val="0036735A"/>
    <w:rsid w:val="00367743"/>
    <w:rsid w:val="003707B9"/>
    <w:rsid w:val="0037110C"/>
    <w:rsid w:val="00372CB9"/>
    <w:rsid w:val="003738A6"/>
    <w:rsid w:val="00374802"/>
    <w:rsid w:val="00375E16"/>
    <w:rsid w:val="0037767B"/>
    <w:rsid w:val="00377D92"/>
    <w:rsid w:val="0038017F"/>
    <w:rsid w:val="003817AF"/>
    <w:rsid w:val="00381841"/>
    <w:rsid w:val="00382268"/>
    <w:rsid w:val="00382B2D"/>
    <w:rsid w:val="00382FA5"/>
    <w:rsid w:val="00383817"/>
    <w:rsid w:val="0038491B"/>
    <w:rsid w:val="00385203"/>
    <w:rsid w:val="00386FA0"/>
    <w:rsid w:val="003873BB"/>
    <w:rsid w:val="00393CC0"/>
    <w:rsid w:val="0039492E"/>
    <w:rsid w:val="00395409"/>
    <w:rsid w:val="003968D7"/>
    <w:rsid w:val="00397DB1"/>
    <w:rsid w:val="003A0744"/>
    <w:rsid w:val="003A07AD"/>
    <w:rsid w:val="003A1972"/>
    <w:rsid w:val="003A34B2"/>
    <w:rsid w:val="003A3BE9"/>
    <w:rsid w:val="003A3F61"/>
    <w:rsid w:val="003A6205"/>
    <w:rsid w:val="003A6BF9"/>
    <w:rsid w:val="003A7218"/>
    <w:rsid w:val="003B098C"/>
    <w:rsid w:val="003B3A96"/>
    <w:rsid w:val="003B741D"/>
    <w:rsid w:val="003B796F"/>
    <w:rsid w:val="003C0F9E"/>
    <w:rsid w:val="003C1263"/>
    <w:rsid w:val="003C1EDA"/>
    <w:rsid w:val="003C2BF6"/>
    <w:rsid w:val="003C34B9"/>
    <w:rsid w:val="003C460E"/>
    <w:rsid w:val="003C4C97"/>
    <w:rsid w:val="003C4FC6"/>
    <w:rsid w:val="003C6629"/>
    <w:rsid w:val="003D041A"/>
    <w:rsid w:val="003D2E77"/>
    <w:rsid w:val="003D36BA"/>
    <w:rsid w:val="003D3ECB"/>
    <w:rsid w:val="003D43DE"/>
    <w:rsid w:val="003D4891"/>
    <w:rsid w:val="003D4A89"/>
    <w:rsid w:val="003D57BA"/>
    <w:rsid w:val="003D5F2F"/>
    <w:rsid w:val="003D6162"/>
    <w:rsid w:val="003E5CF8"/>
    <w:rsid w:val="003E6393"/>
    <w:rsid w:val="003E68A7"/>
    <w:rsid w:val="003E7CFC"/>
    <w:rsid w:val="003F2DAA"/>
    <w:rsid w:val="003F65B4"/>
    <w:rsid w:val="003F6F82"/>
    <w:rsid w:val="003F75C3"/>
    <w:rsid w:val="003F7C4B"/>
    <w:rsid w:val="00400A74"/>
    <w:rsid w:val="004024B3"/>
    <w:rsid w:val="004025DB"/>
    <w:rsid w:val="00405074"/>
    <w:rsid w:val="00405B12"/>
    <w:rsid w:val="00405DCF"/>
    <w:rsid w:val="00407F44"/>
    <w:rsid w:val="00410641"/>
    <w:rsid w:val="00411C4E"/>
    <w:rsid w:val="00412E7A"/>
    <w:rsid w:val="00413818"/>
    <w:rsid w:val="00414026"/>
    <w:rsid w:val="0041630B"/>
    <w:rsid w:val="00416CCC"/>
    <w:rsid w:val="004211FB"/>
    <w:rsid w:val="00422497"/>
    <w:rsid w:val="00425978"/>
    <w:rsid w:val="004267E7"/>
    <w:rsid w:val="00433C86"/>
    <w:rsid w:val="00435C53"/>
    <w:rsid w:val="00435F6D"/>
    <w:rsid w:val="0043673F"/>
    <w:rsid w:val="00437527"/>
    <w:rsid w:val="00444D57"/>
    <w:rsid w:val="00450404"/>
    <w:rsid w:val="00451BF0"/>
    <w:rsid w:val="00451C72"/>
    <w:rsid w:val="0045251E"/>
    <w:rsid w:val="004525D4"/>
    <w:rsid w:val="004528E9"/>
    <w:rsid w:val="00452CFF"/>
    <w:rsid w:val="00452D5C"/>
    <w:rsid w:val="0045354C"/>
    <w:rsid w:val="00455046"/>
    <w:rsid w:val="00455620"/>
    <w:rsid w:val="004623FC"/>
    <w:rsid w:val="00462E06"/>
    <w:rsid w:val="00465405"/>
    <w:rsid w:val="004658F9"/>
    <w:rsid w:val="00470230"/>
    <w:rsid w:val="00470C71"/>
    <w:rsid w:val="00473A95"/>
    <w:rsid w:val="0047462F"/>
    <w:rsid w:val="00480AA4"/>
    <w:rsid w:val="00480CD2"/>
    <w:rsid w:val="00481DE7"/>
    <w:rsid w:val="00481E5D"/>
    <w:rsid w:val="00482DA3"/>
    <w:rsid w:val="004838B9"/>
    <w:rsid w:val="004851A4"/>
    <w:rsid w:val="00485FA5"/>
    <w:rsid w:val="00486774"/>
    <w:rsid w:val="00487042"/>
    <w:rsid w:val="00487913"/>
    <w:rsid w:val="00490AA9"/>
    <w:rsid w:val="00491515"/>
    <w:rsid w:val="00491D58"/>
    <w:rsid w:val="0049362C"/>
    <w:rsid w:val="00493B45"/>
    <w:rsid w:val="00494E18"/>
    <w:rsid w:val="004958D7"/>
    <w:rsid w:val="00497DDE"/>
    <w:rsid w:val="004A0AC4"/>
    <w:rsid w:val="004A1A56"/>
    <w:rsid w:val="004A2424"/>
    <w:rsid w:val="004A46BD"/>
    <w:rsid w:val="004A5465"/>
    <w:rsid w:val="004B011E"/>
    <w:rsid w:val="004B0565"/>
    <w:rsid w:val="004B0696"/>
    <w:rsid w:val="004B1211"/>
    <w:rsid w:val="004B3407"/>
    <w:rsid w:val="004B3746"/>
    <w:rsid w:val="004C0825"/>
    <w:rsid w:val="004C2339"/>
    <w:rsid w:val="004C2341"/>
    <w:rsid w:val="004C3E28"/>
    <w:rsid w:val="004C56A2"/>
    <w:rsid w:val="004C6632"/>
    <w:rsid w:val="004C7FD0"/>
    <w:rsid w:val="004D0EC0"/>
    <w:rsid w:val="004D1167"/>
    <w:rsid w:val="004D23DA"/>
    <w:rsid w:val="004D23FC"/>
    <w:rsid w:val="004D2A93"/>
    <w:rsid w:val="004D546A"/>
    <w:rsid w:val="004D7054"/>
    <w:rsid w:val="004E1655"/>
    <w:rsid w:val="004E172B"/>
    <w:rsid w:val="004E3641"/>
    <w:rsid w:val="004E38D0"/>
    <w:rsid w:val="004E4830"/>
    <w:rsid w:val="004E4AE1"/>
    <w:rsid w:val="004E55F4"/>
    <w:rsid w:val="004F1081"/>
    <w:rsid w:val="004F2E19"/>
    <w:rsid w:val="004F3C31"/>
    <w:rsid w:val="004F452E"/>
    <w:rsid w:val="004F4E5D"/>
    <w:rsid w:val="004F4E60"/>
    <w:rsid w:val="004F555D"/>
    <w:rsid w:val="004F680F"/>
    <w:rsid w:val="00500BFB"/>
    <w:rsid w:val="00502C8D"/>
    <w:rsid w:val="0050466C"/>
    <w:rsid w:val="0050583A"/>
    <w:rsid w:val="00506747"/>
    <w:rsid w:val="00506917"/>
    <w:rsid w:val="0050701C"/>
    <w:rsid w:val="00507DC1"/>
    <w:rsid w:val="0051110F"/>
    <w:rsid w:val="00511841"/>
    <w:rsid w:val="00513355"/>
    <w:rsid w:val="005142EC"/>
    <w:rsid w:val="00515BB9"/>
    <w:rsid w:val="00515BD2"/>
    <w:rsid w:val="00515C23"/>
    <w:rsid w:val="00515DFA"/>
    <w:rsid w:val="0051678C"/>
    <w:rsid w:val="00516B3A"/>
    <w:rsid w:val="00520212"/>
    <w:rsid w:val="00521411"/>
    <w:rsid w:val="00522036"/>
    <w:rsid w:val="005267A5"/>
    <w:rsid w:val="00526840"/>
    <w:rsid w:val="005269BC"/>
    <w:rsid w:val="00527302"/>
    <w:rsid w:val="00530BC1"/>
    <w:rsid w:val="005316CE"/>
    <w:rsid w:val="00533E37"/>
    <w:rsid w:val="00535EAB"/>
    <w:rsid w:val="005372F6"/>
    <w:rsid w:val="00541DA2"/>
    <w:rsid w:val="0054217E"/>
    <w:rsid w:val="0054261D"/>
    <w:rsid w:val="00542EA9"/>
    <w:rsid w:val="005436AD"/>
    <w:rsid w:val="00544069"/>
    <w:rsid w:val="005444AB"/>
    <w:rsid w:val="00545B2E"/>
    <w:rsid w:val="00546178"/>
    <w:rsid w:val="00546F7C"/>
    <w:rsid w:val="00547468"/>
    <w:rsid w:val="00547FC2"/>
    <w:rsid w:val="0055028E"/>
    <w:rsid w:val="005503DE"/>
    <w:rsid w:val="00552221"/>
    <w:rsid w:val="00553491"/>
    <w:rsid w:val="005555F1"/>
    <w:rsid w:val="005563CB"/>
    <w:rsid w:val="00556CD3"/>
    <w:rsid w:val="0056012A"/>
    <w:rsid w:val="00561D99"/>
    <w:rsid w:val="005674C1"/>
    <w:rsid w:val="005719AD"/>
    <w:rsid w:val="0057221C"/>
    <w:rsid w:val="005727DF"/>
    <w:rsid w:val="00572C74"/>
    <w:rsid w:val="005739F9"/>
    <w:rsid w:val="00573EE7"/>
    <w:rsid w:val="0057451E"/>
    <w:rsid w:val="00575922"/>
    <w:rsid w:val="0057635A"/>
    <w:rsid w:val="0057747D"/>
    <w:rsid w:val="0058120F"/>
    <w:rsid w:val="00581B41"/>
    <w:rsid w:val="005829E0"/>
    <w:rsid w:val="00582F3C"/>
    <w:rsid w:val="005851DE"/>
    <w:rsid w:val="00590772"/>
    <w:rsid w:val="00592075"/>
    <w:rsid w:val="00592095"/>
    <w:rsid w:val="00592B99"/>
    <w:rsid w:val="00596A51"/>
    <w:rsid w:val="005970CF"/>
    <w:rsid w:val="005A1ED3"/>
    <w:rsid w:val="005A2827"/>
    <w:rsid w:val="005A3999"/>
    <w:rsid w:val="005A39B0"/>
    <w:rsid w:val="005A4E1C"/>
    <w:rsid w:val="005A5C41"/>
    <w:rsid w:val="005A5C6F"/>
    <w:rsid w:val="005A75E5"/>
    <w:rsid w:val="005B115C"/>
    <w:rsid w:val="005B131E"/>
    <w:rsid w:val="005B14B6"/>
    <w:rsid w:val="005B4547"/>
    <w:rsid w:val="005B4E0E"/>
    <w:rsid w:val="005B6AF4"/>
    <w:rsid w:val="005B6C56"/>
    <w:rsid w:val="005C33B2"/>
    <w:rsid w:val="005C4740"/>
    <w:rsid w:val="005C5F12"/>
    <w:rsid w:val="005D14A4"/>
    <w:rsid w:val="005D18C0"/>
    <w:rsid w:val="005D28C9"/>
    <w:rsid w:val="005D444B"/>
    <w:rsid w:val="005D7636"/>
    <w:rsid w:val="005D764D"/>
    <w:rsid w:val="005D7F00"/>
    <w:rsid w:val="005E3558"/>
    <w:rsid w:val="005E4BB6"/>
    <w:rsid w:val="005E4C99"/>
    <w:rsid w:val="005E5688"/>
    <w:rsid w:val="005E5E26"/>
    <w:rsid w:val="005E6C84"/>
    <w:rsid w:val="005E708B"/>
    <w:rsid w:val="005E7A14"/>
    <w:rsid w:val="005E7B7F"/>
    <w:rsid w:val="005F4353"/>
    <w:rsid w:val="005F4C36"/>
    <w:rsid w:val="005F59F4"/>
    <w:rsid w:val="005F6C89"/>
    <w:rsid w:val="006003F4"/>
    <w:rsid w:val="00602696"/>
    <w:rsid w:val="00603541"/>
    <w:rsid w:val="00603B54"/>
    <w:rsid w:val="00606E4C"/>
    <w:rsid w:val="0060730E"/>
    <w:rsid w:val="00610B8A"/>
    <w:rsid w:val="00610EB2"/>
    <w:rsid w:val="00611E42"/>
    <w:rsid w:val="006137D0"/>
    <w:rsid w:val="00613B5D"/>
    <w:rsid w:val="00613C4E"/>
    <w:rsid w:val="00620885"/>
    <w:rsid w:val="00620AEF"/>
    <w:rsid w:val="00620F3F"/>
    <w:rsid w:val="00621BF5"/>
    <w:rsid w:val="00621CA2"/>
    <w:rsid w:val="0062226C"/>
    <w:rsid w:val="00625287"/>
    <w:rsid w:val="00627DBA"/>
    <w:rsid w:val="00630DC7"/>
    <w:rsid w:val="00631FB8"/>
    <w:rsid w:val="00635901"/>
    <w:rsid w:val="00637A4C"/>
    <w:rsid w:val="006426AC"/>
    <w:rsid w:val="00643783"/>
    <w:rsid w:val="00645713"/>
    <w:rsid w:val="00645B5F"/>
    <w:rsid w:val="00646118"/>
    <w:rsid w:val="006503B2"/>
    <w:rsid w:val="00651268"/>
    <w:rsid w:val="00651D7B"/>
    <w:rsid w:val="00651E1E"/>
    <w:rsid w:val="006539F6"/>
    <w:rsid w:val="0065563C"/>
    <w:rsid w:val="00656BF5"/>
    <w:rsid w:val="00663DA7"/>
    <w:rsid w:val="00666EA4"/>
    <w:rsid w:val="00670A84"/>
    <w:rsid w:val="006710E6"/>
    <w:rsid w:val="006712D1"/>
    <w:rsid w:val="00674B95"/>
    <w:rsid w:val="006751C8"/>
    <w:rsid w:val="00675259"/>
    <w:rsid w:val="0067550E"/>
    <w:rsid w:val="00676377"/>
    <w:rsid w:val="0067755D"/>
    <w:rsid w:val="00677EBA"/>
    <w:rsid w:val="00680445"/>
    <w:rsid w:val="00680520"/>
    <w:rsid w:val="00681263"/>
    <w:rsid w:val="006820F7"/>
    <w:rsid w:val="00683AEF"/>
    <w:rsid w:val="00683D87"/>
    <w:rsid w:val="0068401F"/>
    <w:rsid w:val="00684FF5"/>
    <w:rsid w:val="0068650A"/>
    <w:rsid w:val="00686766"/>
    <w:rsid w:val="00686D5C"/>
    <w:rsid w:val="00692145"/>
    <w:rsid w:val="00693458"/>
    <w:rsid w:val="00695BB3"/>
    <w:rsid w:val="00696034"/>
    <w:rsid w:val="00696837"/>
    <w:rsid w:val="00696EFF"/>
    <w:rsid w:val="006977CE"/>
    <w:rsid w:val="006A3F2A"/>
    <w:rsid w:val="006A414B"/>
    <w:rsid w:val="006B0EFC"/>
    <w:rsid w:val="006B1100"/>
    <w:rsid w:val="006B2A35"/>
    <w:rsid w:val="006B2A3F"/>
    <w:rsid w:val="006B2DC8"/>
    <w:rsid w:val="006B3A4E"/>
    <w:rsid w:val="006B5746"/>
    <w:rsid w:val="006B61C0"/>
    <w:rsid w:val="006C0D2D"/>
    <w:rsid w:val="006C2B38"/>
    <w:rsid w:val="006C36AD"/>
    <w:rsid w:val="006C47D3"/>
    <w:rsid w:val="006C5E5D"/>
    <w:rsid w:val="006C7790"/>
    <w:rsid w:val="006D3A5E"/>
    <w:rsid w:val="006D603D"/>
    <w:rsid w:val="006E0A25"/>
    <w:rsid w:val="006E16DA"/>
    <w:rsid w:val="006E50F3"/>
    <w:rsid w:val="006E6673"/>
    <w:rsid w:val="006E78D7"/>
    <w:rsid w:val="006F18ED"/>
    <w:rsid w:val="006F27B4"/>
    <w:rsid w:val="006F2B03"/>
    <w:rsid w:val="006F61D1"/>
    <w:rsid w:val="006F71B9"/>
    <w:rsid w:val="007018B6"/>
    <w:rsid w:val="007043EB"/>
    <w:rsid w:val="007053E2"/>
    <w:rsid w:val="00705651"/>
    <w:rsid w:val="007057E6"/>
    <w:rsid w:val="0070793D"/>
    <w:rsid w:val="0071122A"/>
    <w:rsid w:val="0071127B"/>
    <w:rsid w:val="0071405A"/>
    <w:rsid w:val="007146AB"/>
    <w:rsid w:val="0071697E"/>
    <w:rsid w:val="0071700E"/>
    <w:rsid w:val="00721224"/>
    <w:rsid w:val="007226A3"/>
    <w:rsid w:val="007230B7"/>
    <w:rsid w:val="00723801"/>
    <w:rsid w:val="0072445C"/>
    <w:rsid w:val="00724943"/>
    <w:rsid w:val="00726C46"/>
    <w:rsid w:val="0072758C"/>
    <w:rsid w:val="0073187B"/>
    <w:rsid w:val="0073267D"/>
    <w:rsid w:val="00732FE3"/>
    <w:rsid w:val="0073461C"/>
    <w:rsid w:val="0074391C"/>
    <w:rsid w:val="00743D02"/>
    <w:rsid w:val="00743F8C"/>
    <w:rsid w:val="00744090"/>
    <w:rsid w:val="007460FC"/>
    <w:rsid w:val="00751B8D"/>
    <w:rsid w:val="00753CE3"/>
    <w:rsid w:val="00755229"/>
    <w:rsid w:val="0075675D"/>
    <w:rsid w:val="00756F5E"/>
    <w:rsid w:val="00757397"/>
    <w:rsid w:val="00757F1D"/>
    <w:rsid w:val="00760560"/>
    <w:rsid w:val="00761D1F"/>
    <w:rsid w:val="007634D0"/>
    <w:rsid w:val="00765D4E"/>
    <w:rsid w:val="0076678C"/>
    <w:rsid w:val="0076771E"/>
    <w:rsid w:val="00767FFC"/>
    <w:rsid w:val="007717AD"/>
    <w:rsid w:val="007756D7"/>
    <w:rsid w:val="00775770"/>
    <w:rsid w:val="00776313"/>
    <w:rsid w:val="00780559"/>
    <w:rsid w:val="00781D62"/>
    <w:rsid w:val="00783D24"/>
    <w:rsid w:val="00785693"/>
    <w:rsid w:val="00786374"/>
    <w:rsid w:val="007864C8"/>
    <w:rsid w:val="007873F2"/>
    <w:rsid w:val="00787471"/>
    <w:rsid w:val="00791C2E"/>
    <w:rsid w:val="0079509D"/>
    <w:rsid w:val="00796D0E"/>
    <w:rsid w:val="00797422"/>
    <w:rsid w:val="007A00A5"/>
    <w:rsid w:val="007A0292"/>
    <w:rsid w:val="007A0CB4"/>
    <w:rsid w:val="007A2B92"/>
    <w:rsid w:val="007A4680"/>
    <w:rsid w:val="007A4E7C"/>
    <w:rsid w:val="007A604B"/>
    <w:rsid w:val="007A77AA"/>
    <w:rsid w:val="007B08EB"/>
    <w:rsid w:val="007B12AE"/>
    <w:rsid w:val="007B1788"/>
    <w:rsid w:val="007B2C0D"/>
    <w:rsid w:val="007B4A68"/>
    <w:rsid w:val="007B4D3C"/>
    <w:rsid w:val="007B54BA"/>
    <w:rsid w:val="007B54C8"/>
    <w:rsid w:val="007B5D8C"/>
    <w:rsid w:val="007B6303"/>
    <w:rsid w:val="007C0BCA"/>
    <w:rsid w:val="007C40B3"/>
    <w:rsid w:val="007C6C9E"/>
    <w:rsid w:val="007C7454"/>
    <w:rsid w:val="007C7DFE"/>
    <w:rsid w:val="007D014B"/>
    <w:rsid w:val="007D196C"/>
    <w:rsid w:val="007D1A19"/>
    <w:rsid w:val="007D2D9F"/>
    <w:rsid w:val="007D3CCA"/>
    <w:rsid w:val="007D5DAC"/>
    <w:rsid w:val="007E07E0"/>
    <w:rsid w:val="007E1A27"/>
    <w:rsid w:val="007E23D1"/>
    <w:rsid w:val="007E4A59"/>
    <w:rsid w:val="007E77D4"/>
    <w:rsid w:val="007F4CE5"/>
    <w:rsid w:val="007F72AD"/>
    <w:rsid w:val="00801D89"/>
    <w:rsid w:val="008031C2"/>
    <w:rsid w:val="00804D57"/>
    <w:rsid w:val="0080521A"/>
    <w:rsid w:val="00805BC4"/>
    <w:rsid w:val="008129D5"/>
    <w:rsid w:val="00816D76"/>
    <w:rsid w:val="008170B0"/>
    <w:rsid w:val="008170F6"/>
    <w:rsid w:val="0082359E"/>
    <w:rsid w:val="0082397D"/>
    <w:rsid w:val="00823D45"/>
    <w:rsid w:val="00823EDF"/>
    <w:rsid w:val="00824339"/>
    <w:rsid w:val="00824C44"/>
    <w:rsid w:val="00824CB6"/>
    <w:rsid w:val="0082524B"/>
    <w:rsid w:val="00830F15"/>
    <w:rsid w:val="008316E7"/>
    <w:rsid w:val="008317A2"/>
    <w:rsid w:val="00832119"/>
    <w:rsid w:val="0083267C"/>
    <w:rsid w:val="008363AD"/>
    <w:rsid w:val="008364EE"/>
    <w:rsid w:val="00837CE8"/>
    <w:rsid w:val="00840823"/>
    <w:rsid w:val="00841B84"/>
    <w:rsid w:val="00842962"/>
    <w:rsid w:val="00843666"/>
    <w:rsid w:val="0084705C"/>
    <w:rsid w:val="008473BF"/>
    <w:rsid w:val="008502C2"/>
    <w:rsid w:val="00850D9B"/>
    <w:rsid w:val="00851521"/>
    <w:rsid w:val="00852227"/>
    <w:rsid w:val="0085290D"/>
    <w:rsid w:val="00853E7C"/>
    <w:rsid w:val="00855478"/>
    <w:rsid w:val="00855E79"/>
    <w:rsid w:val="008569CC"/>
    <w:rsid w:val="00857FB9"/>
    <w:rsid w:val="008602A5"/>
    <w:rsid w:val="00860784"/>
    <w:rsid w:val="00860A08"/>
    <w:rsid w:val="00860CB2"/>
    <w:rsid w:val="008631E7"/>
    <w:rsid w:val="00863727"/>
    <w:rsid w:val="00864098"/>
    <w:rsid w:val="00865973"/>
    <w:rsid w:val="008662A7"/>
    <w:rsid w:val="00871E39"/>
    <w:rsid w:val="00873557"/>
    <w:rsid w:val="00875DE1"/>
    <w:rsid w:val="00880A77"/>
    <w:rsid w:val="00883023"/>
    <w:rsid w:val="00883D9F"/>
    <w:rsid w:val="00887E8E"/>
    <w:rsid w:val="0089165D"/>
    <w:rsid w:val="008918FB"/>
    <w:rsid w:val="00892951"/>
    <w:rsid w:val="00893C50"/>
    <w:rsid w:val="008950AC"/>
    <w:rsid w:val="00896742"/>
    <w:rsid w:val="008A2154"/>
    <w:rsid w:val="008A2C3D"/>
    <w:rsid w:val="008A35EE"/>
    <w:rsid w:val="008A40F6"/>
    <w:rsid w:val="008A4A51"/>
    <w:rsid w:val="008A751D"/>
    <w:rsid w:val="008B0774"/>
    <w:rsid w:val="008B290B"/>
    <w:rsid w:val="008B3615"/>
    <w:rsid w:val="008B639A"/>
    <w:rsid w:val="008C0C03"/>
    <w:rsid w:val="008C3A64"/>
    <w:rsid w:val="008C57B9"/>
    <w:rsid w:val="008D146F"/>
    <w:rsid w:val="008D204D"/>
    <w:rsid w:val="008D2F34"/>
    <w:rsid w:val="008D485A"/>
    <w:rsid w:val="008D78D0"/>
    <w:rsid w:val="008E0C09"/>
    <w:rsid w:val="008E0D5E"/>
    <w:rsid w:val="008E17D5"/>
    <w:rsid w:val="008E4EA8"/>
    <w:rsid w:val="008E74CF"/>
    <w:rsid w:val="008E7B3E"/>
    <w:rsid w:val="008E7B99"/>
    <w:rsid w:val="008E7DCC"/>
    <w:rsid w:val="008F1C64"/>
    <w:rsid w:val="008F34C1"/>
    <w:rsid w:val="008F43B7"/>
    <w:rsid w:val="008F5F2F"/>
    <w:rsid w:val="009000C4"/>
    <w:rsid w:val="00900BA4"/>
    <w:rsid w:val="0090130A"/>
    <w:rsid w:val="00901D76"/>
    <w:rsid w:val="00903434"/>
    <w:rsid w:val="00906D3B"/>
    <w:rsid w:val="00906DD1"/>
    <w:rsid w:val="00907EF6"/>
    <w:rsid w:val="00911BF9"/>
    <w:rsid w:val="00914A5B"/>
    <w:rsid w:val="00914CB9"/>
    <w:rsid w:val="009156C2"/>
    <w:rsid w:val="00916B5A"/>
    <w:rsid w:val="009220F3"/>
    <w:rsid w:val="009224AE"/>
    <w:rsid w:val="00923C07"/>
    <w:rsid w:val="00930934"/>
    <w:rsid w:val="0093617F"/>
    <w:rsid w:val="0093774A"/>
    <w:rsid w:val="00937840"/>
    <w:rsid w:val="00940F35"/>
    <w:rsid w:val="00941046"/>
    <w:rsid w:val="00942F23"/>
    <w:rsid w:val="009434A7"/>
    <w:rsid w:val="00943816"/>
    <w:rsid w:val="00943F07"/>
    <w:rsid w:val="009456DF"/>
    <w:rsid w:val="00947752"/>
    <w:rsid w:val="00951E26"/>
    <w:rsid w:val="00951F5F"/>
    <w:rsid w:val="00952104"/>
    <w:rsid w:val="009534A4"/>
    <w:rsid w:val="00955338"/>
    <w:rsid w:val="00955B05"/>
    <w:rsid w:val="009568AD"/>
    <w:rsid w:val="00961579"/>
    <w:rsid w:val="00962141"/>
    <w:rsid w:val="009622B4"/>
    <w:rsid w:val="009672C6"/>
    <w:rsid w:val="00971373"/>
    <w:rsid w:val="009723D2"/>
    <w:rsid w:val="00973804"/>
    <w:rsid w:val="0097385A"/>
    <w:rsid w:val="00974461"/>
    <w:rsid w:val="00976A75"/>
    <w:rsid w:val="00976C3E"/>
    <w:rsid w:val="0098253A"/>
    <w:rsid w:val="0098300B"/>
    <w:rsid w:val="0098620D"/>
    <w:rsid w:val="00990FA0"/>
    <w:rsid w:val="00991249"/>
    <w:rsid w:val="00992AE2"/>
    <w:rsid w:val="009930E8"/>
    <w:rsid w:val="00993195"/>
    <w:rsid w:val="0099338F"/>
    <w:rsid w:val="009A15C4"/>
    <w:rsid w:val="009A3C9E"/>
    <w:rsid w:val="009A3DDC"/>
    <w:rsid w:val="009A4E84"/>
    <w:rsid w:val="009A60C9"/>
    <w:rsid w:val="009A65B1"/>
    <w:rsid w:val="009A6863"/>
    <w:rsid w:val="009A7703"/>
    <w:rsid w:val="009B08C5"/>
    <w:rsid w:val="009B290C"/>
    <w:rsid w:val="009B364C"/>
    <w:rsid w:val="009B3A55"/>
    <w:rsid w:val="009B3CE0"/>
    <w:rsid w:val="009B4866"/>
    <w:rsid w:val="009B6458"/>
    <w:rsid w:val="009B6B6A"/>
    <w:rsid w:val="009C1691"/>
    <w:rsid w:val="009C3E63"/>
    <w:rsid w:val="009D0A88"/>
    <w:rsid w:val="009D0C67"/>
    <w:rsid w:val="009D3D11"/>
    <w:rsid w:val="009D42E2"/>
    <w:rsid w:val="009D47BC"/>
    <w:rsid w:val="009D6390"/>
    <w:rsid w:val="009E0205"/>
    <w:rsid w:val="009E0B70"/>
    <w:rsid w:val="009E3C88"/>
    <w:rsid w:val="009E3FD3"/>
    <w:rsid w:val="009F3930"/>
    <w:rsid w:val="009F5667"/>
    <w:rsid w:val="009F5736"/>
    <w:rsid w:val="009F5803"/>
    <w:rsid w:val="009F6502"/>
    <w:rsid w:val="009F728A"/>
    <w:rsid w:val="009F7521"/>
    <w:rsid w:val="00A03ECA"/>
    <w:rsid w:val="00A04B9D"/>
    <w:rsid w:val="00A060E2"/>
    <w:rsid w:val="00A0648D"/>
    <w:rsid w:val="00A07E92"/>
    <w:rsid w:val="00A10C0F"/>
    <w:rsid w:val="00A11D32"/>
    <w:rsid w:val="00A11EEB"/>
    <w:rsid w:val="00A147AD"/>
    <w:rsid w:val="00A15FBD"/>
    <w:rsid w:val="00A215FF"/>
    <w:rsid w:val="00A25223"/>
    <w:rsid w:val="00A274E9"/>
    <w:rsid w:val="00A32110"/>
    <w:rsid w:val="00A37F83"/>
    <w:rsid w:val="00A40259"/>
    <w:rsid w:val="00A413EE"/>
    <w:rsid w:val="00A4352C"/>
    <w:rsid w:val="00A43D74"/>
    <w:rsid w:val="00A44747"/>
    <w:rsid w:val="00A44D72"/>
    <w:rsid w:val="00A4509E"/>
    <w:rsid w:val="00A46063"/>
    <w:rsid w:val="00A46AA4"/>
    <w:rsid w:val="00A51557"/>
    <w:rsid w:val="00A537B0"/>
    <w:rsid w:val="00A53B65"/>
    <w:rsid w:val="00A540B8"/>
    <w:rsid w:val="00A56402"/>
    <w:rsid w:val="00A60717"/>
    <w:rsid w:val="00A61D60"/>
    <w:rsid w:val="00A63220"/>
    <w:rsid w:val="00A63A87"/>
    <w:rsid w:val="00A63B1E"/>
    <w:rsid w:val="00A63DD6"/>
    <w:rsid w:val="00A641E4"/>
    <w:rsid w:val="00A64CBF"/>
    <w:rsid w:val="00A7054E"/>
    <w:rsid w:val="00A73213"/>
    <w:rsid w:val="00A73ABC"/>
    <w:rsid w:val="00A77397"/>
    <w:rsid w:val="00A812AF"/>
    <w:rsid w:val="00A82392"/>
    <w:rsid w:val="00A827BD"/>
    <w:rsid w:val="00A831F7"/>
    <w:rsid w:val="00A83BC2"/>
    <w:rsid w:val="00A85091"/>
    <w:rsid w:val="00A8539E"/>
    <w:rsid w:val="00A860CA"/>
    <w:rsid w:val="00A864A6"/>
    <w:rsid w:val="00A869FB"/>
    <w:rsid w:val="00A9091F"/>
    <w:rsid w:val="00A91B0B"/>
    <w:rsid w:val="00A92763"/>
    <w:rsid w:val="00A931F5"/>
    <w:rsid w:val="00A93902"/>
    <w:rsid w:val="00A93CF9"/>
    <w:rsid w:val="00A96540"/>
    <w:rsid w:val="00AA0A57"/>
    <w:rsid w:val="00AA1A0B"/>
    <w:rsid w:val="00AA311C"/>
    <w:rsid w:val="00AA3B9B"/>
    <w:rsid w:val="00AA4442"/>
    <w:rsid w:val="00AA62E0"/>
    <w:rsid w:val="00AA6A35"/>
    <w:rsid w:val="00AA71FF"/>
    <w:rsid w:val="00AA7F58"/>
    <w:rsid w:val="00AB0D2C"/>
    <w:rsid w:val="00AB2264"/>
    <w:rsid w:val="00AB2660"/>
    <w:rsid w:val="00AB4DE6"/>
    <w:rsid w:val="00AB4FC1"/>
    <w:rsid w:val="00AB5F76"/>
    <w:rsid w:val="00AB7947"/>
    <w:rsid w:val="00AC0872"/>
    <w:rsid w:val="00AC2B36"/>
    <w:rsid w:val="00AC3333"/>
    <w:rsid w:val="00AC3AF7"/>
    <w:rsid w:val="00AC4399"/>
    <w:rsid w:val="00AC4B54"/>
    <w:rsid w:val="00AC5FB5"/>
    <w:rsid w:val="00AD1D2D"/>
    <w:rsid w:val="00AD4E36"/>
    <w:rsid w:val="00AD7E9A"/>
    <w:rsid w:val="00AE0006"/>
    <w:rsid w:val="00AE19FF"/>
    <w:rsid w:val="00AE4372"/>
    <w:rsid w:val="00AE4512"/>
    <w:rsid w:val="00AE619B"/>
    <w:rsid w:val="00AE64CA"/>
    <w:rsid w:val="00AE6FB8"/>
    <w:rsid w:val="00AE7AEE"/>
    <w:rsid w:val="00AE7CEE"/>
    <w:rsid w:val="00AF034D"/>
    <w:rsid w:val="00AF0CA4"/>
    <w:rsid w:val="00AF1BCF"/>
    <w:rsid w:val="00AF473D"/>
    <w:rsid w:val="00AF6493"/>
    <w:rsid w:val="00B014AF"/>
    <w:rsid w:val="00B01E8B"/>
    <w:rsid w:val="00B0288A"/>
    <w:rsid w:val="00B02925"/>
    <w:rsid w:val="00B031AC"/>
    <w:rsid w:val="00B05EC6"/>
    <w:rsid w:val="00B07573"/>
    <w:rsid w:val="00B12E68"/>
    <w:rsid w:val="00B132C3"/>
    <w:rsid w:val="00B14CFE"/>
    <w:rsid w:val="00B16221"/>
    <w:rsid w:val="00B2102A"/>
    <w:rsid w:val="00B21558"/>
    <w:rsid w:val="00B220EC"/>
    <w:rsid w:val="00B31022"/>
    <w:rsid w:val="00B33265"/>
    <w:rsid w:val="00B33CB4"/>
    <w:rsid w:val="00B367CD"/>
    <w:rsid w:val="00B37FA0"/>
    <w:rsid w:val="00B40A73"/>
    <w:rsid w:val="00B43C85"/>
    <w:rsid w:val="00B47126"/>
    <w:rsid w:val="00B54A6F"/>
    <w:rsid w:val="00B60FE7"/>
    <w:rsid w:val="00B62802"/>
    <w:rsid w:val="00B63E1E"/>
    <w:rsid w:val="00B67389"/>
    <w:rsid w:val="00B67FA3"/>
    <w:rsid w:val="00B718CB"/>
    <w:rsid w:val="00B72AD0"/>
    <w:rsid w:val="00B73003"/>
    <w:rsid w:val="00B730C4"/>
    <w:rsid w:val="00B734E1"/>
    <w:rsid w:val="00B74ABA"/>
    <w:rsid w:val="00B75E45"/>
    <w:rsid w:val="00B769A9"/>
    <w:rsid w:val="00B7705C"/>
    <w:rsid w:val="00B772CD"/>
    <w:rsid w:val="00B82106"/>
    <w:rsid w:val="00B847EC"/>
    <w:rsid w:val="00B84951"/>
    <w:rsid w:val="00B84B20"/>
    <w:rsid w:val="00B84DE9"/>
    <w:rsid w:val="00B85D20"/>
    <w:rsid w:val="00B9287B"/>
    <w:rsid w:val="00B936A5"/>
    <w:rsid w:val="00B939AC"/>
    <w:rsid w:val="00B939DF"/>
    <w:rsid w:val="00B97021"/>
    <w:rsid w:val="00B977F2"/>
    <w:rsid w:val="00B97AD6"/>
    <w:rsid w:val="00BA079B"/>
    <w:rsid w:val="00BA0D04"/>
    <w:rsid w:val="00BA1E2A"/>
    <w:rsid w:val="00BA29E9"/>
    <w:rsid w:val="00BA4584"/>
    <w:rsid w:val="00BA5B5E"/>
    <w:rsid w:val="00BA6287"/>
    <w:rsid w:val="00BA7030"/>
    <w:rsid w:val="00BB0F48"/>
    <w:rsid w:val="00BB1DF3"/>
    <w:rsid w:val="00BB237E"/>
    <w:rsid w:val="00BB4F07"/>
    <w:rsid w:val="00BB6760"/>
    <w:rsid w:val="00BB75FE"/>
    <w:rsid w:val="00BC0D9E"/>
    <w:rsid w:val="00BC546D"/>
    <w:rsid w:val="00BC5709"/>
    <w:rsid w:val="00BC6DC9"/>
    <w:rsid w:val="00BD3C25"/>
    <w:rsid w:val="00BD493D"/>
    <w:rsid w:val="00BD50EF"/>
    <w:rsid w:val="00BD5BA6"/>
    <w:rsid w:val="00BD787A"/>
    <w:rsid w:val="00BE05BC"/>
    <w:rsid w:val="00BE0885"/>
    <w:rsid w:val="00BE1924"/>
    <w:rsid w:val="00BE215C"/>
    <w:rsid w:val="00BE4684"/>
    <w:rsid w:val="00BF2897"/>
    <w:rsid w:val="00BF57D3"/>
    <w:rsid w:val="00BF6755"/>
    <w:rsid w:val="00BF7B2F"/>
    <w:rsid w:val="00C0424D"/>
    <w:rsid w:val="00C04705"/>
    <w:rsid w:val="00C050B0"/>
    <w:rsid w:val="00C10DE7"/>
    <w:rsid w:val="00C11445"/>
    <w:rsid w:val="00C136AE"/>
    <w:rsid w:val="00C15526"/>
    <w:rsid w:val="00C16564"/>
    <w:rsid w:val="00C171F7"/>
    <w:rsid w:val="00C2061F"/>
    <w:rsid w:val="00C23F2D"/>
    <w:rsid w:val="00C266B2"/>
    <w:rsid w:val="00C30041"/>
    <w:rsid w:val="00C309DE"/>
    <w:rsid w:val="00C31D9A"/>
    <w:rsid w:val="00C32297"/>
    <w:rsid w:val="00C333B4"/>
    <w:rsid w:val="00C3507F"/>
    <w:rsid w:val="00C35C7E"/>
    <w:rsid w:val="00C379F3"/>
    <w:rsid w:val="00C405E2"/>
    <w:rsid w:val="00C4081B"/>
    <w:rsid w:val="00C4103A"/>
    <w:rsid w:val="00C425E1"/>
    <w:rsid w:val="00C43DA4"/>
    <w:rsid w:val="00C459D5"/>
    <w:rsid w:val="00C502BA"/>
    <w:rsid w:val="00C53660"/>
    <w:rsid w:val="00C53A09"/>
    <w:rsid w:val="00C545CE"/>
    <w:rsid w:val="00C55770"/>
    <w:rsid w:val="00C5647F"/>
    <w:rsid w:val="00C62B40"/>
    <w:rsid w:val="00C652AD"/>
    <w:rsid w:val="00C662C3"/>
    <w:rsid w:val="00C667B8"/>
    <w:rsid w:val="00C70235"/>
    <w:rsid w:val="00C73A5F"/>
    <w:rsid w:val="00C74625"/>
    <w:rsid w:val="00C76864"/>
    <w:rsid w:val="00C76CDC"/>
    <w:rsid w:val="00C7716B"/>
    <w:rsid w:val="00C80726"/>
    <w:rsid w:val="00C80EBA"/>
    <w:rsid w:val="00C81C49"/>
    <w:rsid w:val="00C81D89"/>
    <w:rsid w:val="00C82CAB"/>
    <w:rsid w:val="00C8375B"/>
    <w:rsid w:val="00C85590"/>
    <w:rsid w:val="00C863AE"/>
    <w:rsid w:val="00C87587"/>
    <w:rsid w:val="00C91445"/>
    <w:rsid w:val="00C929F8"/>
    <w:rsid w:val="00C93D07"/>
    <w:rsid w:val="00C964A9"/>
    <w:rsid w:val="00CA097F"/>
    <w:rsid w:val="00CA2FB3"/>
    <w:rsid w:val="00CA3D12"/>
    <w:rsid w:val="00CA3D90"/>
    <w:rsid w:val="00CA4A74"/>
    <w:rsid w:val="00CA7462"/>
    <w:rsid w:val="00CA7C5F"/>
    <w:rsid w:val="00CB1389"/>
    <w:rsid w:val="00CB1A31"/>
    <w:rsid w:val="00CB535A"/>
    <w:rsid w:val="00CB56B6"/>
    <w:rsid w:val="00CB6CDF"/>
    <w:rsid w:val="00CB7385"/>
    <w:rsid w:val="00CC1630"/>
    <w:rsid w:val="00CC214F"/>
    <w:rsid w:val="00CC231F"/>
    <w:rsid w:val="00CC27F8"/>
    <w:rsid w:val="00CC319B"/>
    <w:rsid w:val="00CC3393"/>
    <w:rsid w:val="00CC4CB9"/>
    <w:rsid w:val="00CC5378"/>
    <w:rsid w:val="00CC6AA7"/>
    <w:rsid w:val="00CC6AC4"/>
    <w:rsid w:val="00CC7331"/>
    <w:rsid w:val="00CD1214"/>
    <w:rsid w:val="00CD3F5A"/>
    <w:rsid w:val="00CD5744"/>
    <w:rsid w:val="00CD7F06"/>
    <w:rsid w:val="00CE0463"/>
    <w:rsid w:val="00CE55C2"/>
    <w:rsid w:val="00CE57ED"/>
    <w:rsid w:val="00CE645B"/>
    <w:rsid w:val="00CF16CC"/>
    <w:rsid w:val="00CF45AB"/>
    <w:rsid w:val="00CF49B2"/>
    <w:rsid w:val="00D005F2"/>
    <w:rsid w:val="00D01A90"/>
    <w:rsid w:val="00D035EA"/>
    <w:rsid w:val="00D06013"/>
    <w:rsid w:val="00D10168"/>
    <w:rsid w:val="00D10702"/>
    <w:rsid w:val="00D12029"/>
    <w:rsid w:val="00D15841"/>
    <w:rsid w:val="00D16DDF"/>
    <w:rsid w:val="00D1760B"/>
    <w:rsid w:val="00D21740"/>
    <w:rsid w:val="00D2206B"/>
    <w:rsid w:val="00D2314F"/>
    <w:rsid w:val="00D2559A"/>
    <w:rsid w:val="00D26171"/>
    <w:rsid w:val="00D27442"/>
    <w:rsid w:val="00D27821"/>
    <w:rsid w:val="00D27A5B"/>
    <w:rsid w:val="00D310A1"/>
    <w:rsid w:val="00D3199B"/>
    <w:rsid w:val="00D33E8B"/>
    <w:rsid w:val="00D34A28"/>
    <w:rsid w:val="00D34E6A"/>
    <w:rsid w:val="00D35F98"/>
    <w:rsid w:val="00D36714"/>
    <w:rsid w:val="00D36844"/>
    <w:rsid w:val="00D378C9"/>
    <w:rsid w:val="00D37946"/>
    <w:rsid w:val="00D40482"/>
    <w:rsid w:val="00D42FA8"/>
    <w:rsid w:val="00D435E9"/>
    <w:rsid w:val="00D441ED"/>
    <w:rsid w:val="00D46775"/>
    <w:rsid w:val="00D53502"/>
    <w:rsid w:val="00D549CD"/>
    <w:rsid w:val="00D57665"/>
    <w:rsid w:val="00D613E7"/>
    <w:rsid w:val="00D6157D"/>
    <w:rsid w:val="00D61E9F"/>
    <w:rsid w:val="00D63923"/>
    <w:rsid w:val="00D63C48"/>
    <w:rsid w:val="00D65F9F"/>
    <w:rsid w:val="00D67DB9"/>
    <w:rsid w:val="00D726B2"/>
    <w:rsid w:val="00D731E7"/>
    <w:rsid w:val="00D737C6"/>
    <w:rsid w:val="00D7464C"/>
    <w:rsid w:val="00D80BC9"/>
    <w:rsid w:val="00D81337"/>
    <w:rsid w:val="00D82B6C"/>
    <w:rsid w:val="00D83996"/>
    <w:rsid w:val="00D84E1C"/>
    <w:rsid w:val="00D851C6"/>
    <w:rsid w:val="00D85678"/>
    <w:rsid w:val="00D85BF7"/>
    <w:rsid w:val="00D92288"/>
    <w:rsid w:val="00D931C2"/>
    <w:rsid w:val="00D93754"/>
    <w:rsid w:val="00D93B29"/>
    <w:rsid w:val="00D940B4"/>
    <w:rsid w:val="00D95317"/>
    <w:rsid w:val="00D96B9F"/>
    <w:rsid w:val="00D97BFF"/>
    <w:rsid w:val="00DA0423"/>
    <w:rsid w:val="00DA059D"/>
    <w:rsid w:val="00DA0CB8"/>
    <w:rsid w:val="00DA2E9E"/>
    <w:rsid w:val="00DA33CF"/>
    <w:rsid w:val="00DA4689"/>
    <w:rsid w:val="00DA520B"/>
    <w:rsid w:val="00DA5539"/>
    <w:rsid w:val="00DA5859"/>
    <w:rsid w:val="00DB01B4"/>
    <w:rsid w:val="00DB022B"/>
    <w:rsid w:val="00DB4C01"/>
    <w:rsid w:val="00DB4D34"/>
    <w:rsid w:val="00DB642A"/>
    <w:rsid w:val="00DB6997"/>
    <w:rsid w:val="00DC11DA"/>
    <w:rsid w:val="00DC1289"/>
    <w:rsid w:val="00DC2C85"/>
    <w:rsid w:val="00DC351B"/>
    <w:rsid w:val="00DC435A"/>
    <w:rsid w:val="00DC5A4C"/>
    <w:rsid w:val="00DC6DE9"/>
    <w:rsid w:val="00DD1702"/>
    <w:rsid w:val="00DD2E35"/>
    <w:rsid w:val="00DD4812"/>
    <w:rsid w:val="00DD66DF"/>
    <w:rsid w:val="00DD6B13"/>
    <w:rsid w:val="00DD758B"/>
    <w:rsid w:val="00DD75B8"/>
    <w:rsid w:val="00DE0A53"/>
    <w:rsid w:val="00DE0B72"/>
    <w:rsid w:val="00DE2138"/>
    <w:rsid w:val="00DE32EA"/>
    <w:rsid w:val="00DE37B9"/>
    <w:rsid w:val="00DE4AE1"/>
    <w:rsid w:val="00DE504E"/>
    <w:rsid w:val="00DE55C8"/>
    <w:rsid w:val="00DE7E1A"/>
    <w:rsid w:val="00DF45D2"/>
    <w:rsid w:val="00DF5D98"/>
    <w:rsid w:val="00DF67A3"/>
    <w:rsid w:val="00DF70F5"/>
    <w:rsid w:val="00E00D91"/>
    <w:rsid w:val="00E00DA4"/>
    <w:rsid w:val="00E0182F"/>
    <w:rsid w:val="00E03560"/>
    <w:rsid w:val="00E05E79"/>
    <w:rsid w:val="00E074FF"/>
    <w:rsid w:val="00E10E2C"/>
    <w:rsid w:val="00E11831"/>
    <w:rsid w:val="00E17479"/>
    <w:rsid w:val="00E206A5"/>
    <w:rsid w:val="00E23ACE"/>
    <w:rsid w:val="00E27F50"/>
    <w:rsid w:val="00E32749"/>
    <w:rsid w:val="00E33477"/>
    <w:rsid w:val="00E3371E"/>
    <w:rsid w:val="00E354DE"/>
    <w:rsid w:val="00E35EF1"/>
    <w:rsid w:val="00E362BE"/>
    <w:rsid w:val="00E375D3"/>
    <w:rsid w:val="00E41C20"/>
    <w:rsid w:val="00E459EB"/>
    <w:rsid w:val="00E464DA"/>
    <w:rsid w:val="00E46978"/>
    <w:rsid w:val="00E46B95"/>
    <w:rsid w:val="00E46E98"/>
    <w:rsid w:val="00E5017E"/>
    <w:rsid w:val="00E50939"/>
    <w:rsid w:val="00E51A36"/>
    <w:rsid w:val="00E52647"/>
    <w:rsid w:val="00E53A38"/>
    <w:rsid w:val="00E54001"/>
    <w:rsid w:val="00E54EB4"/>
    <w:rsid w:val="00E55525"/>
    <w:rsid w:val="00E569C8"/>
    <w:rsid w:val="00E6205D"/>
    <w:rsid w:val="00E62CD6"/>
    <w:rsid w:val="00E62D3A"/>
    <w:rsid w:val="00E634DD"/>
    <w:rsid w:val="00E63768"/>
    <w:rsid w:val="00E660B8"/>
    <w:rsid w:val="00E72E0C"/>
    <w:rsid w:val="00E82730"/>
    <w:rsid w:val="00E85984"/>
    <w:rsid w:val="00E859D7"/>
    <w:rsid w:val="00E85D6F"/>
    <w:rsid w:val="00E86BB8"/>
    <w:rsid w:val="00E92001"/>
    <w:rsid w:val="00E9384D"/>
    <w:rsid w:val="00E94E5C"/>
    <w:rsid w:val="00E9582B"/>
    <w:rsid w:val="00EA0103"/>
    <w:rsid w:val="00EA099F"/>
    <w:rsid w:val="00EA1618"/>
    <w:rsid w:val="00EA1B28"/>
    <w:rsid w:val="00EA3432"/>
    <w:rsid w:val="00EA38D3"/>
    <w:rsid w:val="00EA43C9"/>
    <w:rsid w:val="00EA46D8"/>
    <w:rsid w:val="00EA538C"/>
    <w:rsid w:val="00EA60F6"/>
    <w:rsid w:val="00EA6604"/>
    <w:rsid w:val="00EB1EDD"/>
    <w:rsid w:val="00EB241C"/>
    <w:rsid w:val="00EB25C4"/>
    <w:rsid w:val="00EB3B0B"/>
    <w:rsid w:val="00EB3CA2"/>
    <w:rsid w:val="00EB44AA"/>
    <w:rsid w:val="00EB57EA"/>
    <w:rsid w:val="00EB61B8"/>
    <w:rsid w:val="00EB6E73"/>
    <w:rsid w:val="00EC15DF"/>
    <w:rsid w:val="00EC4B43"/>
    <w:rsid w:val="00EC4B4B"/>
    <w:rsid w:val="00EC758F"/>
    <w:rsid w:val="00ED04F9"/>
    <w:rsid w:val="00ED0C24"/>
    <w:rsid w:val="00ED0D22"/>
    <w:rsid w:val="00ED1F98"/>
    <w:rsid w:val="00ED26A5"/>
    <w:rsid w:val="00ED4098"/>
    <w:rsid w:val="00EE4898"/>
    <w:rsid w:val="00EE54A1"/>
    <w:rsid w:val="00EF09DA"/>
    <w:rsid w:val="00EF0DDA"/>
    <w:rsid w:val="00EF46BC"/>
    <w:rsid w:val="00EF4E73"/>
    <w:rsid w:val="00EF5548"/>
    <w:rsid w:val="00EF60A5"/>
    <w:rsid w:val="00EF6910"/>
    <w:rsid w:val="00EF7565"/>
    <w:rsid w:val="00EF7938"/>
    <w:rsid w:val="00F0011F"/>
    <w:rsid w:val="00F0092F"/>
    <w:rsid w:val="00F0225C"/>
    <w:rsid w:val="00F0341F"/>
    <w:rsid w:val="00F0359A"/>
    <w:rsid w:val="00F0474D"/>
    <w:rsid w:val="00F078A0"/>
    <w:rsid w:val="00F1295C"/>
    <w:rsid w:val="00F13B71"/>
    <w:rsid w:val="00F145C4"/>
    <w:rsid w:val="00F15473"/>
    <w:rsid w:val="00F1650F"/>
    <w:rsid w:val="00F16CDA"/>
    <w:rsid w:val="00F172EB"/>
    <w:rsid w:val="00F210F3"/>
    <w:rsid w:val="00F25558"/>
    <w:rsid w:val="00F25AB5"/>
    <w:rsid w:val="00F26A68"/>
    <w:rsid w:val="00F26DFB"/>
    <w:rsid w:val="00F311E4"/>
    <w:rsid w:val="00F31CAC"/>
    <w:rsid w:val="00F32CBA"/>
    <w:rsid w:val="00F3372B"/>
    <w:rsid w:val="00F345FD"/>
    <w:rsid w:val="00F353C3"/>
    <w:rsid w:val="00F355FA"/>
    <w:rsid w:val="00F358EC"/>
    <w:rsid w:val="00F360D4"/>
    <w:rsid w:val="00F36EE4"/>
    <w:rsid w:val="00F3799D"/>
    <w:rsid w:val="00F40257"/>
    <w:rsid w:val="00F40D15"/>
    <w:rsid w:val="00F4144E"/>
    <w:rsid w:val="00F42845"/>
    <w:rsid w:val="00F42A24"/>
    <w:rsid w:val="00F44C10"/>
    <w:rsid w:val="00F458EE"/>
    <w:rsid w:val="00F465F9"/>
    <w:rsid w:val="00F47603"/>
    <w:rsid w:val="00F501CA"/>
    <w:rsid w:val="00F51D4F"/>
    <w:rsid w:val="00F52E59"/>
    <w:rsid w:val="00F531D5"/>
    <w:rsid w:val="00F54BBB"/>
    <w:rsid w:val="00F56267"/>
    <w:rsid w:val="00F56465"/>
    <w:rsid w:val="00F56850"/>
    <w:rsid w:val="00F605EB"/>
    <w:rsid w:val="00F60F6E"/>
    <w:rsid w:val="00F64265"/>
    <w:rsid w:val="00F64C60"/>
    <w:rsid w:val="00F650EF"/>
    <w:rsid w:val="00F67197"/>
    <w:rsid w:val="00F70114"/>
    <w:rsid w:val="00F7135A"/>
    <w:rsid w:val="00F72E96"/>
    <w:rsid w:val="00F75BC4"/>
    <w:rsid w:val="00F76533"/>
    <w:rsid w:val="00F76772"/>
    <w:rsid w:val="00F7763F"/>
    <w:rsid w:val="00F80F48"/>
    <w:rsid w:val="00F818C2"/>
    <w:rsid w:val="00F82D87"/>
    <w:rsid w:val="00F873C2"/>
    <w:rsid w:val="00F90944"/>
    <w:rsid w:val="00F911E0"/>
    <w:rsid w:val="00F93221"/>
    <w:rsid w:val="00F933BF"/>
    <w:rsid w:val="00F9442C"/>
    <w:rsid w:val="00F94B10"/>
    <w:rsid w:val="00F951B4"/>
    <w:rsid w:val="00F9538A"/>
    <w:rsid w:val="00F96128"/>
    <w:rsid w:val="00F96F5C"/>
    <w:rsid w:val="00FA23EF"/>
    <w:rsid w:val="00FA36EA"/>
    <w:rsid w:val="00FA4FBC"/>
    <w:rsid w:val="00FA5019"/>
    <w:rsid w:val="00FA60AB"/>
    <w:rsid w:val="00FA634B"/>
    <w:rsid w:val="00FB00E5"/>
    <w:rsid w:val="00FB3657"/>
    <w:rsid w:val="00FB3AED"/>
    <w:rsid w:val="00FB5850"/>
    <w:rsid w:val="00FB6368"/>
    <w:rsid w:val="00FB764C"/>
    <w:rsid w:val="00FC54F9"/>
    <w:rsid w:val="00FC576B"/>
    <w:rsid w:val="00FD2E35"/>
    <w:rsid w:val="00FD34A8"/>
    <w:rsid w:val="00FD3B13"/>
    <w:rsid w:val="00FD3B1F"/>
    <w:rsid w:val="00FD60C6"/>
    <w:rsid w:val="00FD6A33"/>
    <w:rsid w:val="00FD725D"/>
    <w:rsid w:val="00FD777F"/>
    <w:rsid w:val="00FE0471"/>
    <w:rsid w:val="00FE22E0"/>
    <w:rsid w:val="00FE246E"/>
    <w:rsid w:val="00FE2C7C"/>
    <w:rsid w:val="00FE6622"/>
    <w:rsid w:val="00FE79F1"/>
    <w:rsid w:val="00FE7A57"/>
    <w:rsid w:val="00FF3E0B"/>
    <w:rsid w:val="00FF4119"/>
    <w:rsid w:val="00FF478F"/>
    <w:rsid w:val="00FF4CF0"/>
    <w:rsid w:val="00FF59F5"/>
    <w:rsid w:val="00FF6184"/>
    <w:rsid w:val="00FF67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957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C5FB5"/>
    <w:pPr>
      <w:spacing w:line="360" w:lineRule="auto"/>
    </w:pPr>
    <w:rPr>
      <w:sz w:val="28"/>
    </w:rPr>
  </w:style>
  <w:style w:type="paragraph" w:styleId="1">
    <w:name w:val="heading 1"/>
    <w:basedOn w:val="a"/>
    <w:next w:val="a"/>
    <w:qFormat/>
    <w:rsid w:val="00AC5FB5"/>
    <w:pPr>
      <w:keepNext/>
      <w:pageBreakBefore/>
      <w:numPr>
        <w:numId w:val="1"/>
      </w:numPr>
      <w:suppressAutoHyphens/>
      <w:spacing w:before="120" w:after="240"/>
      <w:jc w:val="center"/>
      <w:outlineLvl w:val="0"/>
    </w:pPr>
    <w:rPr>
      <w:caps/>
      <w:kern w:val="28"/>
    </w:rPr>
  </w:style>
  <w:style w:type="paragraph" w:styleId="2">
    <w:name w:val="heading 2"/>
    <w:basedOn w:val="a"/>
    <w:next w:val="a"/>
    <w:qFormat/>
    <w:rsid w:val="00AC5FB5"/>
    <w:pPr>
      <w:keepNext/>
      <w:numPr>
        <w:ilvl w:val="1"/>
        <w:numId w:val="1"/>
      </w:numPr>
      <w:suppressAutoHyphens/>
      <w:outlineLvl w:val="1"/>
    </w:pPr>
  </w:style>
  <w:style w:type="paragraph" w:styleId="3">
    <w:name w:val="heading 3"/>
    <w:basedOn w:val="a"/>
    <w:next w:val="a"/>
    <w:qFormat/>
    <w:rsid w:val="00AC5FB5"/>
    <w:pPr>
      <w:keepNext/>
      <w:numPr>
        <w:ilvl w:val="2"/>
        <w:numId w:val="1"/>
      </w:numPr>
      <w:outlineLvl w:val="2"/>
    </w:pPr>
  </w:style>
  <w:style w:type="paragraph" w:styleId="4">
    <w:name w:val="heading 4"/>
    <w:basedOn w:val="a"/>
    <w:next w:val="a"/>
    <w:qFormat/>
    <w:rsid w:val="00AC5FB5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5">
    <w:name w:val="heading 5"/>
    <w:basedOn w:val="a"/>
    <w:next w:val="a"/>
    <w:qFormat/>
    <w:rsid w:val="00AC5FB5"/>
    <w:pPr>
      <w:numPr>
        <w:ilvl w:val="4"/>
        <w:numId w:val="1"/>
      </w:numPr>
      <w:spacing w:before="240" w:after="60"/>
      <w:outlineLvl w:val="4"/>
    </w:pPr>
    <w:rPr>
      <w:rFonts w:ascii="Arial" w:hAnsi="Arial"/>
      <w:sz w:val="22"/>
    </w:rPr>
  </w:style>
  <w:style w:type="paragraph" w:styleId="6">
    <w:name w:val="heading 6"/>
    <w:basedOn w:val="a"/>
    <w:next w:val="a"/>
    <w:qFormat/>
    <w:rsid w:val="00AC5FB5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rsid w:val="00AC5FB5"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</w:rPr>
  </w:style>
  <w:style w:type="paragraph" w:styleId="8">
    <w:name w:val="heading 8"/>
    <w:basedOn w:val="a"/>
    <w:next w:val="a"/>
    <w:qFormat/>
    <w:rsid w:val="00AC5FB5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9">
    <w:name w:val="heading 9"/>
    <w:basedOn w:val="a"/>
    <w:next w:val="a"/>
    <w:qFormat/>
    <w:rsid w:val="00AC5FB5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AC5FB5"/>
    <w:pPr>
      <w:tabs>
        <w:tab w:val="center" w:pos="4536"/>
        <w:tab w:val="right" w:pos="9072"/>
      </w:tabs>
    </w:pPr>
  </w:style>
  <w:style w:type="paragraph" w:customStyle="1" w:styleId="a5">
    <w:name w:val="Таблица перечня"/>
    <w:basedOn w:val="a"/>
    <w:rsid w:val="00AC5FB5"/>
    <w:pPr>
      <w:framePr w:hSpace="142" w:wrap="auto" w:vAnchor="page" w:hAnchor="page" w:x="1145" w:y="86"/>
      <w:spacing w:before="20" w:after="20"/>
    </w:pPr>
    <w:rPr>
      <w:rFonts w:ascii="Pragmatica" w:hAnsi="Pragmatica"/>
      <w:sz w:val="16"/>
    </w:rPr>
  </w:style>
  <w:style w:type="paragraph" w:styleId="a6">
    <w:name w:val="footer"/>
    <w:basedOn w:val="a"/>
    <w:link w:val="a7"/>
    <w:uiPriority w:val="99"/>
    <w:rsid w:val="00AC5FB5"/>
    <w:pPr>
      <w:widowControl w:val="0"/>
      <w:tabs>
        <w:tab w:val="center" w:pos="4536"/>
        <w:tab w:val="right" w:pos="9072"/>
      </w:tabs>
      <w:jc w:val="right"/>
    </w:pPr>
  </w:style>
  <w:style w:type="character" w:styleId="a8">
    <w:name w:val="page number"/>
    <w:rsid w:val="00AC5FB5"/>
    <w:rPr>
      <w:rFonts w:ascii="Arial" w:hAnsi="Arial"/>
      <w:noProof w:val="0"/>
      <w:sz w:val="22"/>
      <w:lang w:val="en-US"/>
    </w:rPr>
  </w:style>
  <w:style w:type="paragraph" w:styleId="a9">
    <w:name w:val="Body Text"/>
    <w:basedOn w:val="a"/>
    <w:rsid w:val="00AC5FB5"/>
    <w:pPr>
      <w:spacing w:before="60"/>
    </w:pPr>
    <w:rPr>
      <w:sz w:val="24"/>
    </w:rPr>
  </w:style>
  <w:style w:type="paragraph" w:styleId="aa">
    <w:name w:val="Body Text Indent"/>
    <w:basedOn w:val="a"/>
    <w:rsid w:val="00AC5FB5"/>
    <w:pPr>
      <w:ind w:firstLine="284"/>
    </w:pPr>
    <w:rPr>
      <w:sz w:val="24"/>
    </w:rPr>
  </w:style>
  <w:style w:type="paragraph" w:styleId="20">
    <w:name w:val="Body Text 2"/>
    <w:basedOn w:val="a"/>
    <w:rsid w:val="00AC5FB5"/>
    <w:pPr>
      <w:framePr w:w="454" w:h="851" w:hRule="exact" w:wrap="around" w:vAnchor="page" w:hAnchor="page" w:x="1135" w:y="398"/>
      <w:spacing w:before="80" w:line="240" w:lineRule="auto"/>
      <w:jc w:val="center"/>
      <w:textDirection w:val="btLr"/>
    </w:pPr>
    <w:rPr>
      <w:rFonts w:ascii="Arial" w:hAnsi="Arial"/>
      <w:sz w:val="24"/>
    </w:rPr>
  </w:style>
  <w:style w:type="paragraph" w:customStyle="1" w:styleId="ab">
    <w:name w:val="Шрифт штампа"/>
    <w:basedOn w:val="a"/>
    <w:rsid w:val="00AC5FB5"/>
    <w:pPr>
      <w:spacing w:line="240" w:lineRule="auto"/>
      <w:jc w:val="center"/>
    </w:pPr>
    <w:rPr>
      <w:rFonts w:ascii="Arial" w:hAnsi="Arial"/>
      <w:sz w:val="20"/>
    </w:rPr>
  </w:style>
  <w:style w:type="character" w:styleId="ac">
    <w:name w:val="Hyperlink"/>
    <w:uiPriority w:val="99"/>
    <w:unhideWhenUsed/>
    <w:rsid w:val="001D528C"/>
    <w:rPr>
      <w:color w:val="0000FF"/>
      <w:u w:val="single"/>
    </w:rPr>
  </w:style>
  <w:style w:type="character" w:styleId="ad">
    <w:name w:val="FollowedHyperlink"/>
    <w:uiPriority w:val="99"/>
    <w:unhideWhenUsed/>
    <w:rsid w:val="001D528C"/>
    <w:rPr>
      <w:color w:val="800080"/>
      <w:u w:val="single"/>
    </w:rPr>
  </w:style>
  <w:style w:type="paragraph" w:customStyle="1" w:styleId="xl65">
    <w:name w:val="xl65"/>
    <w:basedOn w:val="a"/>
    <w:rsid w:val="001D528C"/>
    <w:pPr>
      <w:pBdr>
        <w:top w:val="single" w:sz="4" w:space="0" w:color="auto"/>
        <w:left w:val="single" w:sz="4" w:space="9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Chars="100" w:firstLine="100"/>
      <w:textAlignment w:val="center"/>
    </w:pPr>
    <w:rPr>
      <w:rFonts w:ascii="Time New Roman" w:hAnsi="Time New Roman"/>
      <w:szCs w:val="28"/>
    </w:rPr>
  </w:style>
  <w:style w:type="paragraph" w:customStyle="1" w:styleId="xl66">
    <w:name w:val="xl66"/>
    <w:basedOn w:val="a"/>
    <w:rsid w:val="001D528C"/>
    <w:pPr>
      <w:pBdr>
        <w:top w:val="single" w:sz="4" w:space="0" w:color="auto"/>
        <w:left w:val="single" w:sz="4" w:space="9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Chars="100" w:firstLine="100"/>
      <w:textAlignment w:val="center"/>
    </w:pPr>
    <w:rPr>
      <w:rFonts w:ascii="Time New Roman" w:hAnsi="Time New Roman"/>
      <w:szCs w:val="28"/>
    </w:rPr>
  </w:style>
  <w:style w:type="paragraph" w:customStyle="1" w:styleId="xl67">
    <w:name w:val="xl67"/>
    <w:basedOn w:val="a"/>
    <w:rsid w:val="001D528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 New Roman" w:hAnsi="Time New Roman"/>
      <w:szCs w:val="28"/>
    </w:rPr>
  </w:style>
  <w:style w:type="paragraph" w:customStyle="1" w:styleId="xl68">
    <w:name w:val="xl68"/>
    <w:basedOn w:val="a"/>
    <w:rsid w:val="001D528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 New Roman" w:hAnsi="Time New Roman"/>
      <w:szCs w:val="28"/>
    </w:rPr>
  </w:style>
  <w:style w:type="paragraph" w:customStyle="1" w:styleId="xl69">
    <w:name w:val="xl69"/>
    <w:basedOn w:val="a"/>
    <w:rsid w:val="001D528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 New Roman" w:hAnsi="Time New Roman"/>
      <w:szCs w:val="28"/>
    </w:rPr>
  </w:style>
  <w:style w:type="paragraph" w:customStyle="1" w:styleId="xl70">
    <w:name w:val="xl70"/>
    <w:basedOn w:val="a"/>
    <w:rsid w:val="001D528C"/>
    <w:pPr>
      <w:pBdr>
        <w:top w:val="single" w:sz="4" w:space="0" w:color="auto"/>
        <w:left w:val="single" w:sz="4" w:space="9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Chars="100" w:firstLine="100"/>
      <w:textAlignment w:val="center"/>
    </w:pPr>
    <w:rPr>
      <w:rFonts w:ascii="Arial" w:hAnsi="Arial" w:cs="Arial"/>
      <w:szCs w:val="28"/>
    </w:rPr>
  </w:style>
  <w:style w:type="paragraph" w:customStyle="1" w:styleId="xl71">
    <w:name w:val="xl71"/>
    <w:basedOn w:val="a"/>
    <w:rsid w:val="001D528C"/>
    <w:pPr>
      <w:pBdr>
        <w:top w:val="single" w:sz="4" w:space="0" w:color="auto"/>
        <w:left w:val="single" w:sz="4" w:space="9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Chars="100" w:firstLine="100"/>
      <w:textAlignment w:val="center"/>
    </w:pPr>
    <w:rPr>
      <w:rFonts w:ascii="Arial" w:hAnsi="Arial" w:cs="Arial"/>
      <w:szCs w:val="28"/>
    </w:rPr>
  </w:style>
  <w:style w:type="paragraph" w:styleId="ae">
    <w:name w:val="Balloon Text"/>
    <w:basedOn w:val="a"/>
    <w:link w:val="af"/>
    <w:rsid w:val="00F911E0"/>
    <w:pPr>
      <w:spacing w:line="240" w:lineRule="auto"/>
    </w:pPr>
    <w:rPr>
      <w:rFonts w:ascii="Arial" w:hAnsi="Arial"/>
      <w:sz w:val="16"/>
      <w:szCs w:val="16"/>
    </w:rPr>
  </w:style>
  <w:style w:type="character" w:customStyle="1" w:styleId="af">
    <w:name w:val="Текст выноски Знак"/>
    <w:link w:val="ae"/>
    <w:rsid w:val="00F911E0"/>
    <w:rPr>
      <w:rFonts w:ascii="Arial" w:hAnsi="Arial" w:cs="Arial"/>
      <w:sz w:val="16"/>
      <w:szCs w:val="16"/>
    </w:rPr>
  </w:style>
  <w:style w:type="paragraph" w:styleId="af0">
    <w:name w:val="caption"/>
    <w:basedOn w:val="a"/>
    <w:next w:val="a"/>
    <w:qFormat/>
    <w:rsid w:val="00796D0E"/>
    <w:pPr>
      <w:framePr w:w="3969" w:h="567" w:hRule="exact" w:wrap="around" w:vAnchor="page" w:hAnchor="page" w:x="5853" w:y="14197"/>
      <w:spacing w:before="120" w:line="240" w:lineRule="auto"/>
      <w:jc w:val="center"/>
    </w:pPr>
    <w:rPr>
      <w:rFonts w:ascii="Arial" w:hAnsi="Arial"/>
      <w:sz w:val="36"/>
    </w:rPr>
  </w:style>
  <w:style w:type="character" w:customStyle="1" w:styleId="a7">
    <w:name w:val="Нижний колонтитул Знак"/>
    <w:link w:val="a6"/>
    <w:uiPriority w:val="99"/>
    <w:rsid w:val="00237412"/>
    <w:rPr>
      <w:sz w:val="28"/>
    </w:rPr>
  </w:style>
  <w:style w:type="character" w:customStyle="1" w:styleId="a4">
    <w:name w:val="Верхний колонтитул Знак"/>
    <w:link w:val="a3"/>
    <w:uiPriority w:val="99"/>
    <w:rsid w:val="00237412"/>
    <w:rPr>
      <w:sz w:val="28"/>
    </w:rPr>
  </w:style>
  <w:style w:type="paragraph" w:styleId="af1">
    <w:name w:val="List Paragraph"/>
    <w:basedOn w:val="a"/>
    <w:uiPriority w:val="34"/>
    <w:qFormat/>
    <w:rsid w:val="00B769A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66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3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1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5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4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3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6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4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6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66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2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1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7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3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6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9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5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0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5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2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1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3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2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2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2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6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9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5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7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7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2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8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3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2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2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9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2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0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4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0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0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7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3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0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7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6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19" Type="http://schemas.openxmlformats.org/officeDocument/2006/relationships/footer" Target="footer6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&#1064;&#1072;&#1073;&#1083;&#1086;&#1085;&#1099;\&#1055;&#1069;3_OKI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CFE1C8-D329-45E2-9B74-26982944F7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ПЭ3_OKI.dot</Template>
  <TotalTime>1627</TotalTime>
  <Pages>11</Pages>
  <Words>1208</Words>
  <Characters>6886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_</vt:lpstr>
    </vt:vector>
  </TitlesOfParts>
  <Company>Красноярский НИИ Радиосвязи</Company>
  <LinksUpToDate>false</LinksUpToDate>
  <CharactersWithSpaces>8078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</dc:title>
  <dc:creator>Парфенова</dc:creator>
  <cp:lastModifiedBy>Admin</cp:lastModifiedBy>
  <cp:revision>161</cp:revision>
  <cp:lastPrinted>2017-11-28T02:45:00Z</cp:lastPrinted>
  <dcterms:created xsi:type="dcterms:W3CDTF">2016-12-01T02:35:00Z</dcterms:created>
  <dcterms:modified xsi:type="dcterms:W3CDTF">2018-04-16T08:32:00Z</dcterms:modified>
</cp:coreProperties>
</file>